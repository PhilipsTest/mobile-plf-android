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 w:cs="Times New Roman"/>
          <w:b w:val="0"/>
          <w:bCs w:val="0"/>
          <w:color w:val="auto"/>
          <w:sz w:val="20"/>
          <w:szCs w:val="20"/>
        </w:rPr>
        <w:id w:val="-19182420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8342CF" w14:textId="77777777" w:rsidR="008F33C4" w:rsidRPr="000B7789" w:rsidRDefault="008F33C4">
          <w:pPr>
            <w:pStyle w:val="TOCHeading"/>
          </w:pPr>
          <w:r w:rsidRPr="000B7789">
            <w:t>Table of Contents</w:t>
          </w:r>
        </w:p>
        <w:p w14:paraId="2EBDA4C6" w14:textId="77777777" w:rsidR="0081209F" w:rsidRDefault="008F33C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en-GB" w:eastAsia="en-GB"/>
            </w:rPr>
          </w:pPr>
          <w:r w:rsidRPr="000B7789">
            <w:fldChar w:fldCharType="begin"/>
          </w:r>
          <w:r w:rsidRPr="000B7789">
            <w:instrText xml:space="preserve"> TOC \o "1-3" \h \z \u </w:instrText>
          </w:r>
          <w:r w:rsidRPr="000B7789">
            <w:fldChar w:fldCharType="separate"/>
          </w:r>
          <w:hyperlink w:anchor="_Toc499894582" w:history="1">
            <w:r w:rsidR="0081209F" w:rsidRPr="00F4604D">
              <w:rPr>
                <w:rStyle w:val="Hyperlink"/>
                <w:noProof/>
              </w:rPr>
              <w:t>1</w:t>
            </w:r>
            <w:r w:rsidR="0081209F">
              <w:rPr>
                <w:rFonts w:asciiTheme="minorHAnsi" w:eastAsiaTheme="minorEastAsia" w:hAnsiTheme="minorHAnsi" w:cstheme="minorBidi"/>
                <w:b w:val="0"/>
                <w:noProof/>
                <w:sz w:val="24"/>
                <w:szCs w:val="24"/>
                <w:lang w:val="en-GB" w:eastAsia="en-GB"/>
              </w:rPr>
              <w:tab/>
            </w:r>
            <w:r w:rsidR="0081209F" w:rsidRPr="00F4604D">
              <w:rPr>
                <w:rStyle w:val="Hyperlink"/>
                <w:noProof/>
              </w:rPr>
              <w:t>Introduction</w:t>
            </w:r>
            <w:r w:rsidR="0081209F">
              <w:rPr>
                <w:noProof/>
                <w:webHidden/>
              </w:rPr>
              <w:tab/>
            </w:r>
            <w:r w:rsidR="0081209F">
              <w:rPr>
                <w:noProof/>
                <w:webHidden/>
              </w:rPr>
              <w:fldChar w:fldCharType="begin"/>
            </w:r>
            <w:r w:rsidR="0081209F">
              <w:rPr>
                <w:noProof/>
                <w:webHidden/>
              </w:rPr>
              <w:instrText xml:space="preserve"> PAGEREF _Toc499894582 \h </w:instrText>
            </w:r>
            <w:r w:rsidR="0081209F">
              <w:rPr>
                <w:noProof/>
                <w:webHidden/>
              </w:rPr>
            </w:r>
            <w:r w:rsidR="0081209F">
              <w:rPr>
                <w:noProof/>
                <w:webHidden/>
              </w:rPr>
              <w:fldChar w:fldCharType="separate"/>
            </w:r>
            <w:r w:rsidR="0081209F">
              <w:rPr>
                <w:noProof/>
                <w:webHidden/>
              </w:rPr>
              <w:t>2</w:t>
            </w:r>
            <w:r w:rsidR="0081209F">
              <w:rPr>
                <w:noProof/>
                <w:webHidden/>
              </w:rPr>
              <w:fldChar w:fldCharType="end"/>
            </w:r>
          </w:hyperlink>
        </w:p>
        <w:p w14:paraId="3C67113A" w14:textId="77777777" w:rsidR="0081209F" w:rsidRDefault="004F6451">
          <w:pPr>
            <w:pStyle w:val="TOC2"/>
            <w:tabs>
              <w:tab w:val="left" w:pos="72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GB" w:eastAsia="en-GB"/>
            </w:rPr>
          </w:pPr>
          <w:hyperlink w:anchor="_Toc499894583" w:history="1">
            <w:r w:rsidR="0081209F" w:rsidRPr="00F4604D">
              <w:rPr>
                <w:rStyle w:val="Hyperlink"/>
                <w:noProof/>
              </w:rPr>
              <w:t>1.1</w:t>
            </w:r>
            <w:r w:rsidR="0081209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GB" w:eastAsia="en-GB"/>
              </w:rPr>
              <w:tab/>
            </w:r>
            <w:r w:rsidR="0081209F" w:rsidRPr="00F4604D">
              <w:rPr>
                <w:rStyle w:val="Hyperlink"/>
                <w:noProof/>
              </w:rPr>
              <w:t>Purpose</w:t>
            </w:r>
            <w:r w:rsidR="0081209F">
              <w:rPr>
                <w:noProof/>
                <w:webHidden/>
              </w:rPr>
              <w:tab/>
            </w:r>
            <w:r w:rsidR="0081209F">
              <w:rPr>
                <w:noProof/>
                <w:webHidden/>
              </w:rPr>
              <w:fldChar w:fldCharType="begin"/>
            </w:r>
            <w:r w:rsidR="0081209F">
              <w:rPr>
                <w:noProof/>
                <w:webHidden/>
              </w:rPr>
              <w:instrText xml:space="preserve"> PAGEREF _Toc499894583 \h </w:instrText>
            </w:r>
            <w:r w:rsidR="0081209F">
              <w:rPr>
                <w:noProof/>
                <w:webHidden/>
              </w:rPr>
            </w:r>
            <w:r w:rsidR="0081209F">
              <w:rPr>
                <w:noProof/>
                <w:webHidden/>
              </w:rPr>
              <w:fldChar w:fldCharType="separate"/>
            </w:r>
            <w:r w:rsidR="0081209F">
              <w:rPr>
                <w:noProof/>
                <w:webHidden/>
              </w:rPr>
              <w:t>2</w:t>
            </w:r>
            <w:r w:rsidR="0081209F">
              <w:rPr>
                <w:noProof/>
                <w:webHidden/>
              </w:rPr>
              <w:fldChar w:fldCharType="end"/>
            </w:r>
          </w:hyperlink>
        </w:p>
        <w:p w14:paraId="590CBAFB" w14:textId="77777777" w:rsidR="0081209F" w:rsidRDefault="004F6451">
          <w:pPr>
            <w:pStyle w:val="TOC2"/>
            <w:tabs>
              <w:tab w:val="left" w:pos="72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GB" w:eastAsia="en-GB"/>
            </w:rPr>
          </w:pPr>
          <w:hyperlink w:anchor="_Toc499894584" w:history="1">
            <w:r w:rsidR="0081209F" w:rsidRPr="00F4604D">
              <w:rPr>
                <w:rStyle w:val="Hyperlink"/>
                <w:noProof/>
              </w:rPr>
              <w:t>1.2</w:t>
            </w:r>
            <w:r w:rsidR="0081209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GB" w:eastAsia="en-GB"/>
              </w:rPr>
              <w:tab/>
            </w:r>
            <w:r w:rsidR="0081209F" w:rsidRPr="00F4604D">
              <w:rPr>
                <w:rStyle w:val="Hyperlink"/>
                <w:noProof/>
              </w:rPr>
              <w:t>Scope</w:t>
            </w:r>
            <w:r w:rsidR="0081209F">
              <w:rPr>
                <w:noProof/>
                <w:webHidden/>
              </w:rPr>
              <w:tab/>
            </w:r>
            <w:r w:rsidR="0081209F">
              <w:rPr>
                <w:noProof/>
                <w:webHidden/>
              </w:rPr>
              <w:fldChar w:fldCharType="begin"/>
            </w:r>
            <w:r w:rsidR="0081209F">
              <w:rPr>
                <w:noProof/>
                <w:webHidden/>
              </w:rPr>
              <w:instrText xml:space="preserve"> PAGEREF _Toc499894584 \h </w:instrText>
            </w:r>
            <w:r w:rsidR="0081209F">
              <w:rPr>
                <w:noProof/>
                <w:webHidden/>
              </w:rPr>
            </w:r>
            <w:r w:rsidR="0081209F">
              <w:rPr>
                <w:noProof/>
                <w:webHidden/>
              </w:rPr>
              <w:fldChar w:fldCharType="separate"/>
            </w:r>
            <w:r w:rsidR="0081209F">
              <w:rPr>
                <w:noProof/>
                <w:webHidden/>
              </w:rPr>
              <w:t>2</w:t>
            </w:r>
            <w:r w:rsidR="0081209F">
              <w:rPr>
                <w:noProof/>
                <w:webHidden/>
              </w:rPr>
              <w:fldChar w:fldCharType="end"/>
            </w:r>
          </w:hyperlink>
        </w:p>
        <w:p w14:paraId="586E1203" w14:textId="77777777" w:rsidR="0081209F" w:rsidRDefault="004F6451">
          <w:pPr>
            <w:pStyle w:val="TOC2"/>
            <w:tabs>
              <w:tab w:val="left" w:pos="72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GB" w:eastAsia="en-GB"/>
            </w:rPr>
          </w:pPr>
          <w:hyperlink w:anchor="_Toc499894585" w:history="1">
            <w:r w:rsidR="0081209F" w:rsidRPr="00F4604D">
              <w:rPr>
                <w:rStyle w:val="Hyperlink"/>
                <w:noProof/>
                <w:lang w:val="en-GB"/>
              </w:rPr>
              <w:t>1.3</w:t>
            </w:r>
            <w:r w:rsidR="0081209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GB" w:eastAsia="en-GB"/>
              </w:rPr>
              <w:tab/>
            </w:r>
            <w:r w:rsidR="0081209F" w:rsidRPr="00F4604D">
              <w:rPr>
                <w:rStyle w:val="Hyperlink"/>
                <w:noProof/>
                <w:lang w:val="en-GB"/>
              </w:rPr>
              <w:t>References</w:t>
            </w:r>
            <w:r w:rsidR="0081209F">
              <w:rPr>
                <w:noProof/>
                <w:webHidden/>
              </w:rPr>
              <w:tab/>
            </w:r>
            <w:r w:rsidR="0081209F">
              <w:rPr>
                <w:noProof/>
                <w:webHidden/>
              </w:rPr>
              <w:fldChar w:fldCharType="begin"/>
            </w:r>
            <w:r w:rsidR="0081209F">
              <w:rPr>
                <w:noProof/>
                <w:webHidden/>
              </w:rPr>
              <w:instrText xml:space="preserve"> PAGEREF _Toc499894585 \h </w:instrText>
            </w:r>
            <w:r w:rsidR="0081209F">
              <w:rPr>
                <w:noProof/>
                <w:webHidden/>
              </w:rPr>
            </w:r>
            <w:r w:rsidR="0081209F">
              <w:rPr>
                <w:noProof/>
                <w:webHidden/>
              </w:rPr>
              <w:fldChar w:fldCharType="separate"/>
            </w:r>
            <w:r w:rsidR="0081209F">
              <w:rPr>
                <w:noProof/>
                <w:webHidden/>
              </w:rPr>
              <w:t>2</w:t>
            </w:r>
            <w:r w:rsidR="0081209F">
              <w:rPr>
                <w:noProof/>
                <w:webHidden/>
              </w:rPr>
              <w:fldChar w:fldCharType="end"/>
            </w:r>
          </w:hyperlink>
        </w:p>
        <w:p w14:paraId="11B5ED56" w14:textId="77777777" w:rsidR="0081209F" w:rsidRDefault="004F6451">
          <w:pPr>
            <w:pStyle w:val="TOC2"/>
            <w:tabs>
              <w:tab w:val="left" w:pos="72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GB" w:eastAsia="en-GB"/>
            </w:rPr>
          </w:pPr>
          <w:hyperlink w:anchor="_Toc499894586" w:history="1">
            <w:r w:rsidR="0081209F" w:rsidRPr="00F4604D">
              <w:rPr>
                <w:rStyle w:val="Hyperlink"/>
                <w:noProof/>
                <w:lang w:val="en-GB"/>
              </w:rPr>
              <w:t>1.4</w:t>
            </w:r>
            <w:r w:rsidR="0081209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GB" w:eastAsia="en-GB"/>
              </w:rPr>
              <w:tab/>
            </w:r>
            <w:r w:rsidR="0081209F" w:rsidRPr="00F4604D">
              <w:rPr>
                <w:rStyle w:val="Hyperlink"/>
                <w:noProof/>
                <w:lang w:val="en-GB"/>
              </w:rPr>
              <w:t>Terminology &amp; Abbreviations</w:t>
            </w:r>
            <w:r w:rsidR="0081209F">
              <w:rPr>
                <w:noProof/>
                <w:webHidden/>
              </w:rPr>
              <w:tab/>
            </w:r>
            <w:r w:rsidR="0081209F">
              <w:rPr>
                <w:noProof/>
                <w:webHidden/>
              </w:rPr>
              <w:fldChar w:fldCharType="begin"/>
            </w:r>
            <w:r w:rsidR="0081209F">
              <w:rPr>
                <w:noProof/>
                <w:webHidden/>
              </w:rPr>
              <w:instrText xml:space="preserve"> PAGEREF _Toc499894586 \h </w:instrText>
            </w:r>
            <w:r w:rsidR="0081209F">
              <w:rPr>
                <w:noProof/>
                <w:webHidden/>
              </w:rPr>
            </w:r>
            <w:r w:rsidR="0081209F">
              <w:rPr>
                <w:noProof/>
                <w:webHidden/>
              </w:rPr>
              <w:fldChar w:fldCharType="separate"/>
            </w:r>
            <w:r w:rsidR="0081209F">
              <w:rPr>
                <w:noProof/>
                <w:webHidden/>
              </w:rPr>
              <w:t>2</w:t>
            </w:r>
            <w:r w:rsidR="0081209F">
              <w:rPr>
                <w:noProof/>
                <w:webHidden/>
              </w:rPr>
              <w:fldChar w:fldCharType="end"/>
            </w:r>
          </w:hyperlink>
        </w:p>
        <w:p w14:paraId="0B5EB378" w14:textId="77777777" w:rsidR="0081209F" w:rsidRDefault="004F645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en-GB" w:eastAsia="en-GB"/>
            </w:rPr>
          </w:pPr>
          <w:hyperlink w:anchor="_Toc499894587" w:history="1">
            <w:r w:rsidR="0081209F" w:rsidRPr="00F4604D">
              <w:rPr>
                <w:rStyle w:val="Hyperlink"/>
                <w:noProof/>
              </w:rPr>
              <w:t>2</w:t>
            </w:r>
            <w:r w:rsidR="0081209F">
              <w:rPr>
                <w:rFonts w:asciiTheme="minorHAnsi" w:eastAsiaTheme="minorEastAsia" w:hAnsiTheme="minorHAnsi" w:cstheme="minorBidi"/>
                <w:b w:val="0"/>
                <w:noProof/>
                <w:sz w:val="24"/>
                <w:szCs w:val="24"/>
                <w:lang w:val="en-GB" w:eastAsia="en-GB"/>
              </w:rPr>
              <w:tab/>
            </w:r>
            <w:r w:rsidR="0081209F" w:rsidRPr="00F4604D">
              <w:rPr>
                <w:rStyle w:val="Hyperlink"/>
                <w:noProof/>
              </w:rPr>
              <w:t>Release Description</w:t>
            </w:r>
            <w:r w:rsidR="0081209F">
              <w:rPr>
                <w:noProof/>
                <w:webHidden/>
              </w:rPr>
              <w:tab/>
            </w:r>
            <w:r w:rsidR="0081209F">
              <w:rPr>
                <w:noProof/>
                <w:webHidden/>
              </w:rPr>
              <w:fldChar w:fldCharType="begin"/>
            </w:r>
            <w:r w:rsidR="0081209F">
              <w:rPr>
                <w:noProof/>
                <w:webHidden/>
              </w:rPr>
              <w:instrText xml:space="preserve"> PAGEREF _Toc499894587 \h </w:instrText>
            </w:r>
            <w:r w:rsidR="0081209F">
              <w:rPr>
                <w:noProof/>
                <w:webHidden/>
              </w:rPr>
            </w:r>
            <w:r w:rsidR="0081209F">
              <w:rPr>
                <w:noProof/>
                <w:webHidden/>
              </w:rPr>
              <w:fldChar w:fldCharType="separate"/>
            </w:r>
            <w:r w:rsidR="0081209F">
              <w:rPr>
                <w:noProof/>
                <w:webHidden/>
              </w:rPr>
              <w:t>3</w:t>
            </w:r>
            <w:r w:rsidR="0081209F">
              <w:rPr>
                <w:noProof/>
                <w:webHidden/>
              </w:rPr>
              <w:fldChar w:fldCharType="end"/>
            </w:r>
          </w:hyperlink>
        </w:p>
        <w:p w14:paraId="4B17B10D" w14:textId="77777777" w:rsidR="0081209F" w:rsidRDefault="004F645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en-GB" w:eastAsia="en-GB"/>
            </w:rPr>
          </w:pPr>
          <w:hyperlink w:anchor="_Toc499894588" w:history="1">
            <w:r w:rsidR="0081209F" w:rsidRPr="00F4604D">
              <w:rPr>
                <w:rStyle w:val="Hyperlink"/>
                <w:noProof/>
              </w:rPr>
              <w:t>3</w:t>
            </w:r>
            <w:r w:rsidR="0081209F">
              <w:rPr>
                <w:rFonts w:asciiTheme="minorHAnsi" w:eastAsiaTheme="minorEastAsia" w:hAnsiTheme="minorHAnsi" w:cstheme="minorBidi"/>
                <w:b w:val="0"/>
                <w:noProof/>
                <w:sz w:val="24"/>
                <w:szCs w:val="24"/>
                <w:lang w:val="en-GB" w:eastAsia="en-GB"/>
              </w:rPr>
              <w:tab/>
            </w:r>
            <w:r w:rsidR="0081209F" w:rsidRPr="00F4604D">
              <w:rPr>
                <w:rStyle w:val="Hyperlink"/>
                <w:noProof/>
              </w:rPr>
              <w:t>Functionality Delivered</w:t>
            </w:r>
            <w:r w:rsidR="0081209F">
              <w:rPr>
                <w:noProof/>
                <w:webHidden/>
              </w:rPr>
              <w:tab/>
            </w:r>
            <w:r w:rsidR="0081209F">
              <w:rPr>
                <w:noProof/>
                <w:webHidden/>
              </w:rPr>
              <w:fldChar w:fldCharType="begin"/>
            </w:r>
            <w:r w:rsidR="0081209F">
              <w:rPr>
                <w:noProof/>
                <w:webHidden/>
              </w:rPr>
              <w:instrText xml:space="preserve"> PAGEREF _Toc499894588 \h </w:instrText>
            </w:r>
            <w:r w:rsidR="0081209F">
              <w:rPr>
                <w:noProof/>
                <w:webHidden/>
              </w:rPr>
            </w:r>
            <w:r w:rsidR="0081209F">
              <w:rPr>
                <w:noProof/>
                <w:webHidden/>
              </w:rPr>
              <w:fldChar w:fldCharType="separate"/>
            </w:r>
            <w:r w:rsidR="0081209F">
              <w:rPr>
                <w:noProof/>
                <w:webHidden/>
              </w:rPr>
              <w:t>3</w:t>
            </w:r>
            <w:r w:rsidR="0081209F">
              <w:rPr>
                <w:noProof/>
                <w:webHidden/>
              </w:rPr>
              <w:fldChar w:fldCharType="end"/>
            </w:r>
          </w:hyperlink>
        </w:p>
        <w:p w14:paraId="66F00AE0" w14:textId="77777777" w:rsidR="0081209F" w:rsidRDefault="004F6451">
          <w:pPr>
            <w:pStyle w:val="TOC2"/>
            <w:tabs>
              <w:tab w:val="left" w:pos="72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GB" w:eastAsia="en-GB"/>
            </w:rPr>
          </w:pPr>
          <w:hyperlink w:anchor="_Toc499894589" w:history="1">
            <w:r w:rsidR="0081209F" w:rsidRPr="00F4604D">
              <w:rPr>
                <w:rStyle w:val="Hyperlink"/>
                <w:noProof/>
                <w:lang w:val="en-GB"/>
              </w:rPr>
              <w:t>3.1</w:t>
            </w:r>
            <w:r w:rsidR="0081209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GB" w:eastAsia="en-GB"/>
              </w:rPr>
              <w:tab/>
            </w:r>
            <w:r w:rsidR="0081209F" w:rsidRPr="00F4604D">
              <w:rPr>
                <w:rStyle w:val="Hyperlink"/>
                <w:noProof/>
              </w:rPr>
              <w:t>New</w:t>
            </w:r>
            <w:r w:rsidR="0081209F" w:rsidRPr="00F4604D">
              <w:rPr>
                <w:rStyle w:val="Hyperlink"/>
                <w:noProof/>
                <w:lang w:val="en-GB"/>
              </w:rPr>
              <w:t xml:space="preserve"> features</w:t>
            </w:r>
            <w:r w:rsidR="0081209F">
              <w:rPr>
                <w:noProof/>
                <w:webHidden/>
              </w:rPr>
              <w:tab/>
            </w:r>
            <w:r w:rsidR="0081209F">
              <w:rPr>
                <w:noProof/>
                <w:webHidden/>
              </w:rPr>
              <w:fldChar w:fldCharType="begin"/>
            </w:r>
            <w:r w:rsidR="0081209F">
              <w:rPr>
                <w:noProof/>
                <w:webHidden/>
              </w:rPr>
              <w:instrText xml:space="preserve"> PAGEREF _Toc499894589 \h </w:instrText>
            </w:r>
            <w:r w:rsidR="0081209F">
              <w:rPr>
                <w:noProof/>
                <w:webHidden/>
              </w:rPr>
            </w:r>
            <w:r w:rsidR="0081209F">
              <w:rPr>
                <w:noProof/>
                <w:webHidden/>
              </w:rPr>
              <w:fldChar w:fldCharType="separate"/>
            </w:r>
            <w:r w:rsidR="0081209F">
              <w:rPr>
                <w:noProof/>
                <w:webHidden/>
              </w:rPr>
              <w:t>3</w:t>
            </w:r>
            <w:r w:rsidR="0081209F">
              <w:rPr>
                <w:noProof/>
                <w:webHidden/>
              </w:rPr>
              <w:fldChar w:fldCharType="end"/>
            </w:r>
          </w:hyperlink>
        </w:p>
        <w:p w14:paraId="21DE1456" w14:textId="77777777" w:rsidR="0081209F" w:rsidRDefault="004F6451">
          <w:pPr>
            <w:pStyle w:val="TOC2"/>
            <w:tabs>
              <w:tab w:val="left" w:pos="72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GB" w:eastAsia="en-GB"/>
            </w:rPr>
          </w:pPr>
          <w:hyperlink w:anchor="_Toc499894590" w:history="1">
            <w:r w:rsidR="0081209F" w:rsidRPr="00F4604D">
              <w:rPr>
                <w:rStyle w:val="Hyperlink"/>
                <w:noProof/>
              </w:rPr>
              <w:t>3.2</w:t>
            </w:r>
            <w:r w:rsidR="0081209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GB" w:eastAsia="en-GB"/>
              </w:rPr>
              <w:tab/>
            </w:r>
            <w:r w:rsidR="0081209F" w:rsidRPr="00F4604D">
              <w:rPr>
                <w:rStyle w:val="Hyperlink"/>
                <w:noProof/>
              </w:rPr>
              <w:t>Backwards Compatibility</w:t>
            </w:r>
            <w:r w:rsidR="0081209F">
              <w:rPr>
                <w:noProof/>
                <w:webHidden/>
              </w:rPr>
              <w:tab/>
            </w:r>
            <w:r w:rsidR="0081209F">
              <w:rPr>
                <w:noProof/>
                <w:webHidden/>
              </w:rPr>
              <w:fldChar w:fldCharType="begin"/>
            </w:r>
            <w:r w:rsidR="0081209F">
              <w:rPr>
                <w:noProof/>
                <w:webHidden/>
              </w:rPr>
              <w:instrText xml:space="preserve"> PAGEREF _Toc499894590 \h </w:instrText>
            </w:r>
            <w:r w:rsidR="0081209F">
              <w:rPr>
                <w:noProof/>
                <w:webHidden/>
              </w:rPr>
            </w:r>
            <w:r w:rsidR="0081209F">
              <w:rPr>
                <w:noProof/>
                <w:webHidden/>
              </w:rPr>
              <w:fldChar w:fldCharType="separate"/>
            </w:r>
            <w:r w:rsidR="0081209F">
              <w:rPr>
                <w:noProof/>
                <w:webHidden/>
              </w:rPr>
              <w:t>3</w:t>
            </w:r>
            <w:r w:rsidR="0081209F">
              <w:rPr>
                <w:noProof/>
                <w:webHidden/>
              </w:rPr>
              <w:fldChar w:fldCharType="end"/>
            </w:r>
          </w:hyperlink>
        </w:p>
        <w:p w14:paraId="5FBEDC5D" w14:textId="77777777" w:rsidR="0081209F" w:rsidRDefault="004F6451">
          <w:pPr>
            <w:pStyle w:val="TOC2"/>
            <w:tabs>
              <w:tab w:val="left" w:pos="72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GB" w:eastAsia="en-GB"/>
            </w:rPr>
          </w:pPr>
          <w:hyperlink w:anchor="_Toc499894591" w:history="1">
            <w:r w:rsidR="0081209F" w:rsidRPr="00F4604D">
              <w:rPr>
                <w:rStyle w:val="Hyperlink"/>
                <w:noProof/>
              </w:rPr>
              <w:t>3.3</w:t>
            </w:r>
            <w:r w:rsidR="0081209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GB" w:eastAsia="en-GB"/>
              </w:rPr>
              <w:tab/>
            </w:r>
            <w:r w:rsidR="0081209F" w:rsidRPr="00F4604D">
              <w:rPr>
                <w:rStyle w:val="Hyperlink"/>
                <w:noProof/>
              </w:rPr>
              <w:t>Features not covered</w:t>
            </w:r>
            <w:r w:rsidR="0081209F">
              <w:rPr>
                <w:noProof/>
                <w:webHidden/>
              </w:rPr>
              <w:tab/>
            </w:r>
            <w:r w:rsidR="0081209F">
              <w:rPr>
                <w:noProof/>
                <w:webHidden/>
              </w:rPr>
              <w:fldChar w:fldCharType="begin"/>
            </w:r>
            <w:r w:rsidR="0081209F">
              <w:rPr>
                <w:noProof/>
                <w:webHidden/>
              </w:rPr>
              <w:instrText xml:space="preserve"> PAGEREF _Toc499894591 \h </w:instrText>
            </w:r>
            <w:r w:rsidR="0081209F">
              <w:rPr>
                <w:noProof/>
                <w:webHidden/>
              </w:rPr>
            </w:r>
            <w:r w:rsidR="0081209F">
              <w:rPr>
                <w:noProof/>
                <w:webHidden/>
              </w:rPr>
              <w:fldChar w:fldCharType="separate"/>
            </w:r>
            <w:r w:rsidR="0081209F">
              <w:rPr>
                <w:noProof/>
                <w:webHidden/>
              </w:rPr>
              <w:t>3</w:t>
            </w:r>
            <w:r w:rsidR="0081209F">
              <w:rPr>
                <w:noProof/>
                <w:webHidden/>
              </w:rPr>
              <w:fldChar w:fldCharType="end"/>
            </w:r>
          </w:hyperlink>
        </w:p>
        <w:p w14:paraId="3818D3AC" w14:textId="77777777" w:rsidR="0081209F" w:rsidRDefault="004F6451">
          <w:pPr>
            <w:pStyle w:val="TOC2"/>
            <w:tabs>
              <w:tab w:val="left" w:pos="72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GB" w:eastAsia="en-GB"/>
            </w:rPr>
          </w:pPr>
          <w:hyperlink w:anchor="_Toc499894592" w:history="1">
            <w:r w:rsidR="0081209F" w:rsidRPr="00F4604D">
              <w:rPr>
                <w:rStyle w:val="Hyperlink"/>
                <w:noProof/>
              </w:rPr>
              <w:t>3.4</w:t>
            </w:r>
            <w:r w:rsidR="0081209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GB" w:eastAsia="en-GB"/>
              </w:rPr>
              <w:tab/>
            </w:r>
            <w:r w:rsidR="0081209F" w:rsidRPr="00F4604D">
              <w:rPr>
                <w:rStyle w:val="Hyperlink"/>
                <w:noProof/>
              </w:rPr>
              <w:t>Defects Solved</w:t>
            </w:r>
            <w:r w:rsidR="0081209F">
              <w:rPr>
                <w:noProof/>
                <w:webHidden/>
              </w:rPr>
              <w:tab/>
            </w:r>
            <w:r w:rsidR="0081209F">
              <w:rPr>
                <w:noProof/>
                <w:webHidden/>
              </w:rPr>
              <w:fldChar w:fldCharType="begin"/>
            </w:r>
            <w:r w:rsidR="0081209F">
              <w:rPr>
                <w:noProof/>
                <w:webHidden/>
              </w:rPr>
              <w:instrText xml:space="preserve"> PAGEREF _Toc499894592 \h </w:instrText>
            </w:r>
            <w:r w:rsidR="0081209F">
              <w:rPr>
                <w:noProof/>
                <w:webHidden/>
              </w:rPr>
            </w:r>
            <w:r w:rsidR="0081209F">
              <w:rPr>
                <w:noProof/>
                <w:webHidden/>
              </w:rPr>
              <w:fldChar w:fldCharType="separate"/>
            </w:r>
            <w:r w:rsidR="0081209F">
              <w:rPr>
                <w:noProof/>
                <w:webHidden/>
              </w:rPr>
              <w:t>3</w:t>
            </w:r>
            <w:r w:rsidR="0081209F">
              <w:rPr>
                <w:noProof/>
                <w:webHidden/>
              </w:rPr>
              <w:fldChar w:fldCharType="end"/>
            </w:r>
          </w:hyperlink>
        </w:p>
        <w:p w14:paraId="2B7D38F0" w14:textId="77777777" w:rsidR="0081209F" w:rsidRDefault="004F6451">
          <w:pPr>
            <w:pStyle w:val="TOC2"/>
            <w:tabs>
              <w:tab w:val="left" w:pos="72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GB" w:eastAsia="en-GB"/>
            </w:rPr>
          </w:pPr>
          <w:hyperlink w:anchor="_Toc499894593" w:history="1">
            <w:r w:rsidR="0081209F" w:rsidRPr="00F4604D">
              <w:rPr>
                <w:rStyle w:val="Hyperlink"/>
                <w:noProof/>
              </w:rPr>
              <w:t>3.5</w:t>
            </w:r>
            <w:r w:rsidR="0081209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GB" w:eastAsia="en-GB"/>
              </w:rPr>
              <w:tab/>
            </w:r>
            <w:r w:rsidR="0081209F" w:rsidRPr="00F4604D">
              <w:rPr>
                <w:rStyle w:val="Hyperlink"/>
                <w:noProof/>
              </w:rPr>
              <w:t>Residual Anomalies</w:t>
            </w:r>
            <w:r w:rsidR="0081209F">
              <w:rPr>
                <w:noProof/>
                <w:webHidden/>
              </w:rPr>
              <w:tab/>
            </w:r>
            <w:r w:rsidR="0081209F">
              <w:rPr>
                <w:noProof/>
                <w:webHidden/>
              </w:rPr>
              <w:fldChar w:fldCharType="begin"/>
            </w:r>
            <w:r w:rsidR="0081209F">
              <w:rPr>
                <w:noProof/>
                <w:webHidden/>
              </w:rPr>
              <w:instrText xml:space="preserve"> PAGEREF _Toc499894593 \h </w:instrText>
            </w:r>
            <w:r w:rsidR="0081209F">
              <w:rPr>
                <w:noProof/>
                <w:webHidden/>
              </w:rPr>
            </w:r>
            <w:r w:rsidR="0081209F">
              <w:rPr>
                <w:noProof/>
                <w:webHidden/>
              </w:rPr>
              <w:fldChar w:fldCharType="separate"/>
            </w:r>
            <w:r w:rsidR="0081209F">
              <w:rPr>
                <w:noProof/>
                <w:webHidden/>
              </w:rPr>
              <w:t>3</w:t>
            </w:r>
            <w:r w:rsidR="0081209F">
              <w:rPr>
                <w:noProof/>
                <w:webHidden/>
              </w:rPr>
              <w:fldChar w:fldCharType="end"/>
            </w:r>
          </w:hyperlink>
        </w:p>
        <w:p w14:paraId="7DFE25A7" w14:textId="77777777" w:rsidR="0081209F" w:rsidRDefault="004F6451">
          <w:pPr>
            <w:pStyle w:val="TOC2"/>
            <w:tabs>
              <w:tab w:val="left" w:pos="72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GB" w:eastAsia="en-GB"/>
            </w:rPr>
          </w:pPr>
          <w:hyperlink w:anchor="_Toc499894594" w:history="1">
            <w:r w:rsidR="0081209F" w:rsidRPr="00F4604D">
              <w:rPr>
                <w:rStyle w:val="Hyperlink"/>
                <w:noProof/>
              </w:rPr>
              <w:t>3.6</w:t>
            </w:r>
            <w:r w:rsidR="0081209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GB" w:eastAsia="en-GB"/>
              </w:rPr>
              <w:tab/>
            </w:r>
            <w:r w:rsidR="0081209F" w:rsidRPr="00F4604D">
              <w:rPr>
                <w:rStyle w:val="Hyperlink"/>
                <w:noProof/>
              </w:rPr>
              <w:t>Risks and Mitigations</w:t>
            </w:r>
            <w:r w:rsidR="0081209F">
              <w:rPr>
                <w:noProof/>
                <w:webHidden/>
              </w:rPr>
              <w:tab/>
            </w:r>
            <w:r w:rsidR="0081209F">
              <w:rPr>
                <w:noProof/>
                <w:webHidden/>
              </w:rPr>
              <w:fldChar w:fldCharType="begin"/>
            </w:r>
            <w:r w:rsidR="0081209F">
              <w:rPr>
                <w:noProof/>
                <w:webHidden/>
              </w:rPr>
              <w:instrText xml:space="preserve"> PAGEREF _Toc499894594 \h </w:instrText>
            </w:r>
            <w:r w:rsidR="0081209F">
              <w:rPr>
                <w:noProof/>
                <w:webHidden/>
              </w:rPr>
            </w:r>
            <w:r w:rsidR="0081209F">
              <w:rPr>
                <w:noProof/>
                <w:webHidden/>
              </w:rPr>
              <w:fldChar w:fldCharType="separate"/>
            </w:r>
            <w:r w:rsidR="0081209F">
              <w:rPr>
                <w:noProof/>
                <w:webHidden/>
              </w:rPr>
              <w:t>3</w:t>
            </w:r>
            <w:r w:rsidR="0081209F">
              <w:rPr>
                <w:noProof/>
                <w:webHidden/>
              </w:rPr>
              <w:fldChar w:fldCharType="end"/>
            </w:r>
          </w:hyperlink>
        </w:p>
        <w:p w14:paraId="19F7690A" w14:textId="77777777" w:rsidR="0081209F" w:rsidRDefault="004F645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en-GB" w:eastAsia="en-GB"/>
            </w:rPr>
          </w:pPr>
          <w:hyperlink w:anchor="_Toc499894595" w:history="1">
            <w:r w:rsidR="0081209F" w:rsidRPr="00F4604D">
              <w:rPr>
                <w:rStyle w:val="Hyperlink"/>
                <w:noProof/>
              </w:rPr>
              <w:t>4</w:t>
            </w:r>
            <w:r w:rsidR="0081209F">
              <w:rPr>
                <w:rFonts w:asciiTheme="minorHAnsi" w:eastAsiaTheme="minorEastAsia" w:hAnsiTheme="minorHAnsi" w:cstheme="minorBidi"/>
                <w:b w:val="0"/>
                <w:noProof/>
                <w:sz w:val="24"/>
                <w:szCs w:val="24"/>
                <w:lang w:val="en-GB" w:eastAsia="en-GB"/>
              </w:rPr>
              <w:tab/>
            </w:r>
            <w:r w:rsidR="0081209F" w:rsidRPr="00F4604D">
              <w:rPr>
                <w:rStyle w:val="Hyperlink"/>
                <w:noProof/>
              </w:rPr>
              <w:t>Test Report / Verification of the delivery</w:t>
            </w:r>
            <w:r w:rsidR="0081209F">
              <w:rPr>
                <w:noProof/>
                <w:webHidden/>
              </w:rPr>
              <w:tab/>
            </w:r>
            <w:r w:rsidR="0081209F">
              <w:rPr>
                <w:noProof/>
                <w:webHidden/>
              </w:rPr>
              <w:fldChar w:fldCharType="begin"/>
            </w:r>
            <w:r w:rsidR="0081209F">
              <w:rPr>
                <w:noProof/>
                <w:webHidden/>
              </w:rPr>
              <w:instrText xml:space="preserve"> PAGEREF _Toc499894595 \h </w:instrText>
            </w:r>
            <w:r w:rsidR="0081209F">
              <w:rPr>
                <w:noProof/>
                <w:webHidden/>
              </w:rPr>
            </w:r>
            <w:r w:rsidR="0081209F">
              <w:rPr>
                <w:noProof/>
                <w:webHidden/>
              </w:rPr>
              <w:fldChar w:fldCharType="separate"/>
            </w:r>
            <w:r w:rsidR="0081209F">
              <w:rPr>
                <w:noProof/>
                <w:webHidden/>
              </w:rPr>
              <w:t>3</w:t>
            </w:r>
            <w:r w:rsidR="0081209F">
              <w:rPr>
                <w:noProof/>
                <w:webHidden/>
              </w:rPr>
              <w:fldChar w:fldCharType="end"/>
            </w:r>
          </w:hyperlink>
        </w:p>
        <w:p w14:paraId="4385515D" w14:textId="77777777" w:rsidR="0081209F" w:rsidRDefault="004F645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en-GB" w:eastAsia="en-GB"/>
            </w:rPr>
          </w:pPr>
          <w:hyperlink w:anchor="_Toc499894596" w:history="1">
            <w:r w:rsidR="0081209F" w:rsidRPr="00F4604D">
              <w:rPr>
                <w:rStyle w:val="Hyperlink"/>
                <w:noProof/>
              </w:rPr>
              <w:t>5</w:t>
            </w:r>
            <w:r w:rsidR="0081209F">
              <w:rPr>
                <w:rFonts w:asciiTheme="minorHAnsi" w:eastAsiaTheme="minorEastAsia" w:hAnsiTheme="minorHAnsi" w:cstheme="minorBidi"/>
                <w:b w:val="0"/>
                <w:noProof/>
                <w:sz w:val="24"/>
                <w:szCs w:val="24"/>
                <w:lang w:val="en-GB" w:eastAsia="en-GB"/>
              </w:rPr>
              <w:tab/>
            </w:r>
            <w:r w:rsidR="0081209F" w:rsidRPr="00F4604D">
              <w:rPr>
                <w:rStyle w:val="Hyperlink"/>
                <w:noProof/>
              </w:rPr>
              <w:t>Support and Maintenance</w:t>
            </w:r>
            <w:r w:rsidR="0081209F">
              <w:rPr>
                <w:noProof/>
                <w:webHidden/>
              </w:rPr>
              <w:tab/>
            </w:r>
            <w:r w:rsidR="0081209F">
              <w:rPr>
                <w:noProof/>
                <w:webHidden/>
              </w:rPr>
              <w:fldChar w:fldCharType="begin"/>
            </w:r>
            <w:r w:rsidR="0081209F">
              <w:rPr>
                <w:noProof/>
                <w:webHidden/>
              </w:rPr>
              <w:instrText xml:space="preserve"> PAGEREF _Toc499894596 \h </w:instrText>
            </w:r>
            <w:r w:rsidR="0081209F">
              <w:rPr>
                <w:noProof/>
                <w:webHidden/>
              </w:rPr>
            </w:r>
            <w:r w:rsidR="0081209F">
              <w:rPr>
                <w:noProof/>
                <w:webHidden/>
              </w:rPr>
              <w:fldChar w:fldCharType="separate"/>
            </w:r>
            <w:r w:rsidR="0081209F">
              <w:rPr>
                <w:noProof/>
                <w:webHidden/>
              </w:rPr>
              <w:t>3</w:t>
            </w:r>
            <w:r w:rsidR="0081209F">
              <w:rPr>
                <w:noProof/>
                <w:webHidden/>
              </w:rPr>
              <w:fldChar w:fldCharType="end"/>
            </w:r>
          </w:hyperlink>
        </w:p>
        <w:p w14:paraId="6C8F477B" w14:textId="77777777" w:rsidR="0081209F" w:rsidRDefault="004F645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en-GB" w:eastAsia="en-GB"/>
            </w:rPr>
          </w:pPr>
          <w:hyperlink w:anchor="_Toc499894597" w:history="1">
            <w:r w:rsidR="0081209F" w:rsidRPr="00F4604D">
              <w:rPr>
                <w:rStyle w:val="Hyperlink"/>
                <w:noProof/>
              </w:rPr>
              <w:t>6</w:t>
            </w:r>
            <w:r w:rsidR="0081209F">
              <w:rPr>
                <w:rFonts w:asciiTheme="minorHAnsi" w:eastAsiaTheme="minorEastAsia" w:hAnsiTheme="minorHAnsi" w:cstheme="minorBidi"/>
                <w:b w:val="0"/>
                <w:noProof/>
                <w:sz w:val="24"/>
                <w:szCs w:val="24"/>
                <w:lang w:val="en-GB" w:eastAsia="en-GB"/>
              </w:rPr>
              <w:tab/>
            </w:r>
            <w:r w:rsidR="0081209F" w:rsidRPr="00F4604D">
              <w:rPr>
                <w:rStyle w:val="Hyperlink"/>
                <w:noProof/>
              </w:rPr>
              <w:t>Disclaimer</w:t>
            </w:r>
            <w:r w:rsidR="0081209F">
              <w:rPr>
                <w:noProof/>
                <w:webHidden/>
              </w:rPr>
              <w:tab/>
            </w:r>
            <w:r w:rsidR="0081209F">
              <w:rPr>
                <w:noProof/>
                <w:webHidden/>
              </w:rPr>
              <w:fldChar w:fldCharType="begin"/>
            </w:r>
            <w:r w:rsidR="0081209F">
              <w:rPr>
                <w:noProof/>
                <w:webHidden/>
              </w:rPr>
              <w:instrText xml:space="preserve"> PAGEREF _Toc499894597 \h </w:instrText>
            </w:r>
            <w:r w:rsidR="0081209F">
              <w:rPr>
                <w:noProof/>
                <w:webHidden/>
              </w:rPr>
            </w:r>
            <w:r w:rsidR="0081209F">
              <w:rPr>
                <w:noProof/>
                <w:webHidden/>
              </w:rPr>
              <w:fldChar w:fldCharType="separate"/>
            </w:r>
            <w:r w:rsidR="0081209F">
              <w:rPr>
                <w:noProof/>
                <w:webHidden/>
              </w:rPr>
              <w:t>3</w:t>
            </w:r>
            <w:r w:rsidR="0081209F">
              <w:rPr>
                <w:noProof/>
                <w:webHidden/>
              </w:rPr>
              <w:fldChar w:fldCharType="end"/>
            </w:r>
          </w:hyperlink>
        </w:p>
        <w:p w14:paraId="4FB62CB3" w14:textId="77777777" w:rsidR="0081209F" w:rsidRDefault="004F645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en-GB" w:eastAsia="en-GB"/>
            </w:rPr>
          </w:pPr>
          <w:hyperlink w:anchor="_Toc499894598" w:history="1">
            <w:r w:rsidR="0081209F" w:rsidRPr="00F4604D">
              <w:rPr>
                <w:rStyle w:val="Hyperlink"/>
                <w:noProof/>
              </w:rPr>
              <w:t>7</w:t>
            </w:r>
            <w:r w:rsidR="0081209F">
              <w:rPr>
                <w:rFonts w:asciiTheme="minorHAnsi" w:eastAsiaTheme="minorEastAsia" w:hAnsiTheme="minorHAnsi" w:cstheme="minorBidi"/>
                <w:b w:val="0"/>
                <w:noProof/>
                <w:sz w:val="24"/>
                <w:szCs w:val="24"/>
                <w:lang w:val="en-GB" w:eastAsia="en-GB"/>
              </w:rPr>
              <w:tab/>
            </w:r>
            <w:r w:rsidR="0081209F" w:rsidRPr="00F4604D">
              <w:rPr>
                <w:rStyle w:val="Hyperlink"/>
                <w:noProof/>
              </w:rPr>
              <w:t>Revision History</w:t>
            </w:r>
            <w:r w:rsidR="0081209F">
              <w:rPr>
                <w:noProof/>
                <w:webHidden/>
              </w:rPr>
              <w:tab/>
            </w:r>
            <w:r w:rsidR="0081209F">
              <w:rPr>
                <w:noProof/>
                <w:webHidden/>
              </w:rPr>
              <w:fldChar w:fldCharType="begin"/>
            </w:r>
            <w:r w:rsidR="0081209F">
              <w:rPr>
                <w:noProof/>
                <w:webHidden/>
              </w:rPr>
              <w:instrText xml:space="preserve"> PAGEREF _Toc499894598 \h </w:instrText>
            </w:r>
            <w:r w:rsidR="0081209F">
              <w:rPr>
                <w:noProof/>
                <w:webHidden/>
              </w:rPr>
            </w:r>
            <w:r w:rsidR="0081209F">
              <w:rPr>
                <w:noProof/>
                <w:webHidden/>
              </w:rPr>
              <w:fldChar w:fldCharType="separate"/>
            </w:r>
            <w:r w:rsidR="0081209F">
              <w:rPr>
                <w:noProof/>
                <w:webHidden/>
              </w:rPr>
              <w:t>4</w:t>
            </w:r>
            <w:r w:rsidR="0081209F">
              <w:rPr>
                <w:noProof/>
                <w:webHidden/>
              </w:rPr>
              <w:fldChar w:fldCharType="end"/>
            </w:r>
          </w:hyperlink>
        </w:p>
        <w:p w14:paraId="1ADDA1FA" w14:textId="77777777" w:rsidR="0081209F" w:rsidRDefault="004F645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en-GB" w:eastAsia="en-GB"/>
            </w:rPr>
          </w:pPr>
          <w:hyperlink w:anchor="_Toc499894599" w:history="1">
            <w:r w:rsidR="0081209F" w:rsidRPr="00F4604D">
              <w:rPr>
                <w:rStyle w:val="Hyperlink"/>
                <w:noProof/>
              </w:rPr>
              <w:t>8</w:t>
            </w:r>
            <w:r w:rsidR="0081209F">
              <w:rPr>
                <w:rFonts w:asciiTheme="minorHAnsi" w:eastAsiaTheme="minorEastAsia" w:hAnsiTheme="minorHAnsi" w:cstheme="minorBidi"/>
                <w:b w:val="0"/>
                <w:noProof/>
                <w:sz w:val="24"/>
                <w:szCs w:val="24"/>
                <w:lang w:val="en-GB" w:eastAsia="en-GB"/>
              </w:rPr>
              <w:tab/>
            </w:r>
            <w:r w:rsidR="0081209F" w:rsidRPr="00F4604D">
              <w:rPr>
                <w:rStyle w:val="Hyperlink"/>
                <w:noProof/>
              </w:rPr>
              <w:t>Approval</w:t>
            </w:r>
            <w:r w:rsidR="0081209F">
              <w:rPr>
                <w:noProof/>
                <w:webHidden/>
              </w:rPr>
              <w:tab/>
            </w:r>
            <w:r w:rsidR="0081209F">
              <w:rPr>
                <w:noProof/>
                <w:webHidden/>
              </w:rPr>
              <w:fldChar w:fldCharType="begin"/>
            </w:r>
            <w:r w:rsidR="0081209F">
              <w:rPr>
                <w:noProof/>
                <w:webHidden/>
              </w:rPr>
              <w:instrText xml:space="preserve"> PAGEREF _Toc499894599 \h </w:instrText>
            </w:r>
            <w:r w:rsidR="0081209F">
              <w:rPr>
                <w:noProof/>
                <w:webHidden/>
              </w:rPr>
            </w:r>
            <w:r w:rsidR="0081209F">
              <w:rPr>
                <w:noProof/>
                <w:webHidden/>
              </w:rPr>
              <w:fldChar w:fldCharType="separate"/>
            </w:r>
            <w:r w:rsidR="0081209F">
              <w:rPr>
                <w:noProof/>
                <w:webHidden/>
              </w:rPr>
              <w:t>4</w:t>
            </w:r>
            <w:r w:rsidR="0081209F">
              <w:rPr>
                <w:noProof/>
                <w:webHidden/>
              </w:rPr>
              <w:fldChar w:fldCharType="end"/>
            </w:r>
          </w:hyperlink>
        </w:p>
        <w:p w14:paraId="4950EBF7" w14:textId="62DAD55C" w:rsidR="008F33C4" w:rsidRPr="000B7789" w:rsidRDefault="008F33C4">
          <w:pPr>
            <w:rPr>
              <w:i/>
              <w:color w:val="C0504D" w:themeColor="accent2"/>
            </w:rPr>
          </w:pPr>
          <w:r w:rsidRPr="000B7789">
            <w:rPr>
              <w:b/>
              <w:bCs/>
              <w:noProof/>
            </w:rPr>
            <w:fldChar w:fldCharType="end"/>
          </w:r>
        </w:p>
      </w:sdtContent>
    </w:sdt>
    <w:p w14:paraId="407938AC" w14:textId="77777777" w:rsidR="008F33C4" w:rsidRPr="000B7789" w:rsidRDefault="008F33C4" w:rsidP="00373F99">
      <w:pPr>
        <w:rPr>
          <w:color w:val="C0504D" w:themeColor="accent2"/>
        </w:rPr>
      </w:pPr>
    </w:p>
    <w:p w14:paraId="05800571" w14:textId="77777777" w:rsidR="00881922" w:rsidRPr="000B7789" w:rsidRDefault="00881922">
      <w:pPr>
        <w:spacing w:after="0"/>
        <w:rPr>
          <w:color w:val="C0504D" w:themeColor="accent2"/>
        </w:rPr>
      </w:pPr>
      <w:r w:rsidRPr="000B7789">
        <w:rPr>
          <w:color w:val="C0504D" w:themeColor="accent2"/>
        </w:rPr>
        <w:br w:type="page"/>
      </w:r>
      <w:bookmarkStart w:id="0" w:name="_GoBack"/>
      <w:bookmarkEnd w:id="0"/>
    </w:p>
    <w:p w14:paraId="1B5D6332" w14:textId="77777777" w:rsidR="0050294D" w:rsidRPr="000B7789" w:rsidRDefault="0050294D" w:rsidP="006768AB">
      <w:pPr>
        <w:pStyle w:val="Heading1"/>
      </w:pPr>
      <w:bookmarkStart w:id="1" w:name="_Toc499894582"/>
      <w:r w:rsidRPr="000B7789">
        <w:lastRenderedPageBreak/>
        <w:t>Introduction</w:t>
      </w:r>
      <w:bookmarkEnd w:id="1"/>
      <w:r w:rsidRPr="000B7789">
        <w:t xml:space="preserve"> </w:t>
      </w:r>
    </w:p>
    <w:p w14:paraId="68B32FE8" w14:textId="77777777" w:rsidR="0050294D" w:rsidRPr="000B7789" w:rsidRDefault="0050294D" w:rsidP="00054030">
      <w:pPr>
        <w:pStyle w:val="Heading2"/>
      </w:pPr>
      <w:bookmarkStart w:id="2" w:name="_Toc499894583"/>
      <w:r w:rsidRPr="000B7789">
        <w:t>Purpose</w:t>
      </w:r>
      <w:bookmarkEnd w:id="2"/>
      <w:r w:rsidRPr="000B7789">
        <w:t xml:space="preserve"> </w:t>
      </w:r>
    </w:p>
    <w:p w14:paraId="057900FA" w14:textId="685FF45C" w:rsidR="00E70742" w:rsidRPr="00732C9B" w:rsidRDefault="00E70742" w:rsidP="00E70742">
      <w:pPr>
        <w:rPr>
          <w:rFonts w:cs="Arial"/>
        </w:rPr>
      </w:pPr>
      <w:bookmarkStart w:id="3" w:name="_Toc449651651"/>
      <w:bookmarkStart w:id="4" w:name="_Toc417379733"/>
      <w:r>
        <w:rPr>
          <w:rFonts w:cs="Arial"/>
        </w:rPr>
        <w:t xml:space="preserve">This </w:t>
      </w:r>
      <w:r w:rsidR="00AE32CE">
        <w:rPr>
          <w:rFonts w:cs="Arial"/>
        </w:rPr>
        <w:t>d</w:t>
      </w:r>
      <w:r>
        <w:rPr>
          <w:rFonts w:cs="Arial"/>
        </w:rPr>
        <w:t xml:space="preserve">ocument </w:t>
      </w:r>
      <w:r w:rsidR="00003A79">
        <w:rPr>
          <w:rFonts w:cs="Arial"/>
        </w:rPr>
        <w:t xml:space="preserve">provides </w:t>
      </w:r>
      <w:r>
        <w:rPr>
          <w:rFonts w:cs="Arial"/>
        </w:rPr>
        <w:t xml:space="preserve">details about the </w:t>
      </w:r>
      <w:r w:rsidR="00095803">
        <w:rPr>
          <w:rFonts w:cs="Arial"/>
        </w:rPr>
        <w:t>2017.5</w:t>
      </w:r>
      <w:r w:rsidR="00066DD4">
        <w:rPr>
          <w:rFonts w:cs="Arial"/>
        </w:rPr>
        <w:t>.0 Release of My Account</w:t>
      </w:r>
      <w:r>
        <w:rPr>
          <w:rFonts w:cs="Arial"/>
        </w:rPr>
        <w:t>.</w:t>
      </w:r>
    </w:p>
    <w:p w14:paraId="1E8AA909" w14:textId="77777777" w:rsidR="00CE085A" w:rsidRPr="00700C01" w:rsidRDefault="00CE085A" w:rsidP="00B7213B">
      <w:pPr>
        <w:pStyle w:val="Heading2"/>
      </w:pPr>
      <w:bookmarkStart w:id="5" w:name="_Toc499894584"/>
      <w:r w:rsidRPr="00700C01">
        <w:t>Scope</w:t>
      </w:r>
      <w:bookmarkEnd w:id="3"/>
      <w:bookmarkEnd w:id="5"/>
    </w:p>
    <w:p w14:paraId="79641361" w14:textId="21064B8B" w:rsidR="00CE085A" w:rsidRPr="00E70742" w:rsidRDefault="00E70742" w:rsidP="00CE085A">
      <w:pPr>
        <w:rPr>
          <w:rFonts w:cs="Arial"/>
          <w:color w:val="000000" w:themeColor="text1"/>
        </w:rPr>
      </w:pPr>
      <w:r w:rsidRPr="00732C9B">
        <w:rPr>
          <w:rFonts w:cs="Arial"/>
          <w:color w:val="000000" w:themeColor="text1"/>
        </w:rPr>
        <w:t xml:space="preserve">Release Details for </w:t>
      </w:r>
      <w:r w:rsidR="00066DD4">
        <w:rPr>
          <w:rFonts w:cs="Arial"/>
          <w:color w:val="000000" w:themeColor="text1"/>
        </w:rPr>
        <w:t>My Account</w:t>
      </w:r>
      <w:r w:rsidRPr="00732C9B">
        <w:rPr>
          <w:rFonts w:cs="Arial"/>
          <w:color w:val="000000" w:themeColor="text1"/>
        </w:rPr>
        <w:t>,</w:t>
      </w:r>
      <w:r w:rsidR="00FF3318">
        <w:rPr>
          <w:rFonts w:cs="Arial"/>
          <w:color w:val="000000" w:themeColor="text1"/>
        </w:rPr>
        <w:t xml:space="preserve"> l</w:t>
      </w:r>
      <w:r>
        <w:rPr>
          <w:rFonts w:cs="Arial"/>
          <w:color w:val="000000" w:themeColor="text1"/>
        </w:rPr>
        <w:t>isting down the features deli</w:t>
      </w:r>
      <w:r w:rsidRPr="00732C9B">
        <w:rPr>
          <w:rFonts w:cs="Arial"/>
          <w:color w:val="000000" w:themeColor="text1"/>
        </w:rPr>
        <w:t>ver</w:t>
      </w:r>
      <w:r>
        <w:rPr>
          <w:rFonts w:cs="Arial"/>
          <w:color w:val="000000" w:themeColor="text1"/>
        </w:rPr>
        <w:t>e</w:t>
      </w:r>
      <w:r w:rsidRPr="00732C9B">
        <w:rPr>
          <w:rFonts w:cs="Arial"/>
          <w:color w:val="000000" w:themeColor="text1"/>
        </w:rPr>
        <w:t xml:space="preserve">d </w:t>
      </w:r>
      <w:r w:rsidR="00561EB0">
        <w:rPr>
          <w:rFonts w:cs="Arial"/>
          <w:color w:val="000000" w:themeColor="text1"/>
        </w:rPr>
        <w:t>till</w:t>
      </w:r>
      <w:r w:rsidR="00066DD4">
        <w:rPr>
          <w:rFonts w:cs="Arial"/>
          <w:color w:val="000000" w:themeColor="text1"/>
        </w:rPr>
        <w:t xml:space="preserve"> PI 17.5</w:t>
      </w:r>
    </w:p>
    <w:p w14:paraId="0F485EC3" w14:textId="77777777" w:rsidR="004C6F79" w:rsidRPr="000B7789" w:rsidRDefault="004C6F79" w:rsidP="003F305D">
      <w:pPr>
        <w:rPr>
          <w:i/>
          <w:color w:val="C0504D" w:themeColor="accent2"/>
        </w:rPr>
      </w:pPr>
    </w:p>
    <w:p w14:paraId="3DD9B772" w14:textId="5377AC1F" w:rsidR="00DB507D" w:rsidRDefault="00DB507D" w:rsidP="00DB507D">
      <w:pPr>
        <w:pStyle w:val="Heading2"/>
        <w:rPr>
          <w:lang w:val="en-GB"/>
        </w:rPr>
      </w:pPr>
      <w:bookmarkStart w:id="6" w:name="_Toc220980190"/>
      <w:bookmarkStart w:id="7" w:name="_Toc228603454"/>
      <w:bookmarkStart w:id="8" w:name="_Toc457547381"/>
      <w:bookmarkStart w:id="9" w:name="_Toc499894585"/>
      <w:bookmarkEnd w:id="4"/>
      <w:r w:rsidRPr="00336C26">
        <w:rPr>
          <w:lang w:val="en-GB"/>
        </w:rPr>
        <w:t>References</w:t>
      </w:r>
      <w:bookmarkStart w:id="10" w:name="_Toc220980191"/>
      <w:bookmarkStart w:id="11" w:name="_Toc228603455"/>
      <w:bookmarkEnd w:id="6"/>
      <w:bookmarkEnd w:id="7"/>
      <w:bookmarkEnd w:id="8"/>
      <w:bookmarkEnd w:id="9"/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5"/>
        <w:gridCol w:w="2271"/>
        <w:gridCol w:w="5341"/>
      </w:tblGrid>
      <w:tr w:rsidR="00066DD4" w:rsidRPr="00044929" w14:paraId="20D78731" w14:textId="77777777" w:rsidTr="00527D80">
        <w:trPr>
          <w:cantSplit/>
          <w:tblHeader/>
        </w:trPr>
        <w:tc>
          <w:tcPr>
            <w:tcW w:w="2245" w:type="dxa"/>
          </w:tcPr>
          <w:p w14:paraId="6D3427B8" w14:textId="77777777" w:rsidR="00066DD4" w:rsidRPr="00044929" w:rsidRDefault="00066DD4" w:rsidP="00527D80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Reference</w:t>
            </w:r>
          </w:p>
        </w:tc>
        <w:tc>
          <w:tcPr>
            <w:tcW w:w="2271" w:type="dxa"/>
          </w:tcPr>
          <w:p w14:paraId="04E4B103" w14:textId="77777777" w:rsidR="00066DD4" w:rsidRPr="00044929" w:rsidRDefault="00066DD4" w:rsidP="00527D80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54677A9C" w14:textId="77777777" w:rsidR="00066DD4" w:rsidRPr="00044929" w:rsidRDefault="00066DD4" w:rsidP="00527D80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Title / additional remarks</w:t>
            </w:r>
          </w:p>
        </w:tc>
      </w:tr>
      <w:tr w:rsidR="00066DD4" w:rsidRPr="00044929" w14:paraId="6D1AFF72" w14:textId="77777777" w:rsidTr="00527D80">
        <w:trPr>
          <w:cantSplit/>
        </w:trPr>
        <w:tc>
          <w:tcPr>
            <w:tcW w:w="2245" w:type="dxa"/>
            <w:vAlign w:val="center"/>
          </w:tcPr>
          <w:p w14:paraId="076A3873" w14:textId="77777777" w:rsidR="00066DD4" w:rsidRPr="00044929" w:rsidRDefault="00066DD4" w:rsidP="00527D80">
            <w:pPr>
              <w:pStyle w:val="NoSpacing"/>
            </w:pPr>
            <w:r>
              <w:rPr>
                <w:rFonts w:cs="Arial"/>
                <w:color w:val="000000" w:themeColor="text1"/>
                <w:sz w:val="16"/>
              </w:rPr>
              <w:t>[REQUIREMENT]</w:t>
            </w:r>
          </w:p>
        </w:tc>
        <w:tc>
          <w:tcPr>
            <w:tcW w:w="2271" w:type="dxa"/>
          </w:tcPr>
          <w:p w14:paraId="1104387F" w14:textId="77777777" w:rsidR="00066DD4" w:rsidRPr="00044929" w:rsidRDefault="00066DD4" w:rsidP="00527D80">
            <w:pPr>
              <w:pStyle w:val="NoSpacing"/>
            </w:pPr>
            <w:r>
              <w:t>MYA000001</w:t>
            </w:r>
          </w:p>
        </w:tc>
        <w:tc>
          <w:tcPr>
            <w:tcW w:w="5341" w:type="dxa"/>
          </w:tcPr>
          <w:p w14:paraId="69F813C3" w14:textId="77777777" w:rsidR="00066DD4" w:rsidRPr="00044929" w:rsidRDefault="00066DD4" w:rsidP="00527D80">
            <w:pPr>
              <w:pStyle w:val="NoSpacing"/>
            </w:pPr>
            <w:r>
              <w:t>Software Requirement Specification</w:t>
            </w:r>
          </w:p>
        </w:tc>
      </w:tr>
      <w:tr w:rsidR="00066DD4" w:rsidRPr="00044929" w14:paraId="5736590E" w14:textId="77777777" w:rsidTr="00527D80">
        <w:trPr>
          <w:cantSplit/>
        </w:trPr>
        <w:tc>
          <w:tcPr>
            <w:tcW w:w="2245" w:type="dxa"/>
            <w:vAlign w:val="center"/>
          </w:tcPr>
          <w:p w14:paraId="3FC6AFED" w14:textId="77777777" w:rsidR="00066DD4" w:rsidRPr="00044929" w:rsidRDefault="00066DD4" w:rsidP="00527D80">
            <w:pPr>
              <w:pStyle w:val="NoSpacing"/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[TECHNICAL DESIGN]</w:t>
            </w:r>
          </w:p>
        </w:tc>
        <w:tc>
          <w:tcPr>
            <w:tcW w:w="2271" w:type="dxa"/>
          </w:tcPr>
          <w:p w14:paraId="4457E626" w14:textId="77777777" w:rsidR="00066DD4" w:rsidRPr="00044929" w:rsidRDefault="00066DD4" w:rsidP="00527D80">
            <w:pPr>
              <w:pStyle w:val="NoSpacing"/>
            </w:pPr>
            <w:r>
              <w:t>MYA000002</w:t>
            </w:r>
          </w:p>
        </w:tc>
        <w:tc>
          <w:tcPr>
            <w:tcW w:w="5341" w:type="dxa"/>
          </w:tcPr>
          <w:p w14:paraId="7B250B7B" w14:textId="77777777" w:rsidR="00066DD4" w:rsidRPr="00044929" w:rsidRDefault="00066DD4" w:rsidP="00527D80">
            <w:pPr>
              <w:pStyle w:val="NoSpacing"/>
            </w:pPr>
            <w:r>
              <w:t>Technical Design MYA</w:t>
            </w:r>
          </w:p>
        </w:tc>
      </w:tr>
      <w:tr w:rsidR="00066DD4" w:rsidRPr="00044929" w14:paraId="007CC9A6" w14:textId="77777777" w:rsidTr="00527D80">
        <w:trPr>
          <w:cantSplit/>
        </w:trPr>
        <w:tc>
          <w:tcPr>
            <w:tcW w:w="2245" w:type="dxa"/>
            <w:vAlign w:val="center"/>
          </w:tcPr>
          <w:p w14:paraId="5B03532A" w14:textId="77777777" w:rsidR="00066DD4" w:rsidRDefault="00066DD4" w:rsidP="00527D80">
            <w:pPr>
              <w:pStyle w:val="NoSpacing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[INTEGRATION DOC]</w:t>
            </w:r>
          </w:p>
        </w:tc>
        <w:tc>
          <w:tcPr>
            <w:tcW w:w="2271" w:type="dxa"/>
          </w:tcPr>
          <w:p w14:paraId="299A4D5F" w14:textId="77777777" w:rsidR="00066DD4" w:rsidRDefault="00066DD4" w:rsidP="00527D80">
            <w:pPr>
              <w:pStyle w:val="NoSpacing"/>
            </w:pPr>
            <w:r>
              <w:t>MYA000009</w:t>
            </w:r>
          </w:p>
        </w:tc>
        <w:tc>
          <w:tcPr>
            <w:tcW w:w="5341" w:type="dxa"/>
          </w:tcPr>
          <w:p w14:paraId="1F970A8F" w14:textId="77777777" w:rsidR="00066DD4" w:rsidRDefault="00066DD4" w:rsidP="00527D80">
            <w:pPr>
              <w:pStyle w:val="NoSpacing"/>
            </w:pPr>
            <w:r>
              <w:t>Android Integration guidelines</w:t>
            </w:r>
          </w:p>
        </w:tc>
      </w:tr>
      <w:tr w:rsidR="00066DD4" w:rsidRPr="00044929" w14:paraId="3CCE5587" w14:textId="77777777" w:rsidTr="00527D80">
        <w:trPr>
          <w:cantSplit/>
          <w:trHeight w:val="399"/>
        </w:trPr>
        <w:tc>
          <w:tcPr>
            <w:tcW w:w="2245" w:type="dxa"/>
            <w:vAlign w:val="center"/>
          </w:tcPr>
          <w:p w14:paraId="4E509389" w14:textId="77777777" w:rsidR="00066DD4" w:rsidRDefault="00066DD4" w:rsidP="00527D80">
            <w:pPr>
              <w:pStyle w:val="NoSpacing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[PLATFORM TECH DESIGN]</w:t>
            </w:r>
          </w:p>
        </w:tc>
        <w:tc>
          <w:tcPr>
            <w:tcW w:w="2271" w:type="dxa"/>
          </w:tcPr>
          <w:p w14:paraId="0438CB63" w14:textId="77777777" w:rsidR="00066DD4" w:rsidRDefault="00066DD4" w:rsidP="00527D80">
            <w:pPr>
              <w:pStyle w:val="NoSpacing"/>
            </w:pPr>
            <w:r>
              <w:t>PLL000002</w:t>
            </w:r>
          </w:p>
        </w:tc>
        <w:tc>
          <w:tcPr>
            <w:tcW w:w="5341" w:type="dxa"/>
          </w:tcPr>
          <w:p w14:paraId="11DF4107" w14:textId="77777777" w:rsidR="00066DD4" w:rsidRDefault="00066DD4" w:rsidP="00527D80">
            <w:pPr>
              <w:pStyle w:val="NoSpacing"/>
            </w:pPr>
            <w:r>
              <w:t>Platform technical design</w:t>
            </w:r>
          </w:p>
        </w:tc>
      </w:tr>
      <w:tr w:rsidR="00066DD4" w:rsidRPr="00044929" w14:paraId="508721E1" w14:textId="77777777" w:rsidTr="00527D80">
        <w:trPr>
          <w:cantSplit/>
          <w:trHeight w:val="354"/>
        </w:trPr>
        <w:tc>
          <w:tcPr>
            <w:tcW w:w="2245" w:type="dxa"/>
            <w:vAlign w:val="center"/>
          </w:tcPr>
          <w:p w14:paraId="52B3E76C" w14:textId="77777777" w:rsidR="00066DD4" w:rsidRDefault="00066DD4" w:rsidP="00527D80">
            <w:pPr>
              <w:pStyle w:val="NoSpacing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[PLATFORM SRS]</w:t>
            </w:r>
          </w:p>
        </w:tc>
        <w:tc>
          <w:tcPr>
            <w:tcW w:w="2271" w:type="dxa"/>
          </w:tcPr>
          <w:p w14:paraId="5AC1E9BB" w14:textId="77777777" w:rsidR="00066DD4" w:rsidRDefault="00066DD4" w:rsidP="00527D80">
            <w:pPr>
              <w:pStyle w:val="NoSpacing"/>
            </w:pPr>
            <w:r>
              <w:t>PLL000001</w:t>
            </w:r>
          </w:p>
        </w:tc>
        <w:tc>
          <w:tcPr>
            <w:tcW w:w="5341" w:type="dxa"/>
          </w:tcPr>
          <w:p w14:paraId="5C30A06B" w14:textId="77777777" w:rsidR="00066DD4" w:rsidRDefault="00066DD4" w:rsidP="00527D80">
            <w:pPr>
              <w:pStyle w:val="NoSpacing"/>
            </w:pPr>
            <w:r>
              <w:t>Platform Software Requirement Specification</w:t>
            </w:r>
          </w:p>
        </w:tc>
      </w:tr>
    </w:tbl>
    <w:p w14:paraId="311312C8" w14:textId="77777777" w:rsidR="00E70742" w:rsidRPr="00E70742" w:rsidRDefault="00E70742" w:rsidP="00E70742">
      <w:pPr>
        <w:rPr>
          <w:lang w:val="en-GB"/>
        </w:rPr>
      </w:pPr>
    </w:p>
    <w:p w14:paraId="58C39D4D" w14:textId="508EAD14" w:rsidR="00DB507D" w:rsidRPr="00AA14F1" w:rsidRDefault="00DB507D" w:rsidP="00DB507D">
      <w:pPr>
        <w:pStyle w:val="Heading2"/>
        <w:rPr>
          <w:lang w:val="en-GB"/>
        </w:rPr>
      </w:pPr>
      <w:bookmarkStart w:id="12" w:name="_Toc457547382"/>
      <w:bookmarkStart w:id="13" w:name="_Toc499894586"/>
      <w:r w:rsidRPr="00336C26">
        <w:rPr>
          <w:lang w:val="en-GB"/>
        </w:rPr>
        <w:t>Terminology &amp; Abbreviation</w:t>
      </w:r>
      <w:bookmarkEnd w:id="10"/>
      <w:r w:rsidRPr="00336C26">
        <w:rPr>
          <w:lang w:val="en-GB"/>
        </w:rPr>
        <w:t>s</w:t>
      </w:r>
      <w:bookmarkEnd w:id="11"/>
      <w:bookmarkEnd w:id="12"/>
      <w:bookmarkEnd w:id="13"/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066DD4" w:rsidRPr="00044929" w14:paraId="4F402811" w14:textId="77777777" w:rsidTr="00527D80">
        <w:trPr>
          <w:cantSplit/>
          <w:tblHeader/>
        </w:trPr>
        <w:tc>
          <w:tcPr>
            <w:tcW w:w="2206" w:type="dxa"/>
          </w:tcPr>
          <w:p w14:paraId="3CE6746E" w14:textId="77777777" w:rsidR="00066DD4" w:rsidRPr="00044929" w:rsidRDefault="00066DD4" w:rsidP="00527D80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Terminology &amp; Abbreviations</w:t>
            </w:r>
          </w:p>
        </w:tc>
        <w:tc>
          <w:tcPr>
            <w:tcW w:w="7649" w:type="dxa"/>
          </w:tcPr>
          <w:p w14:paraId="700D74A1" w14:textId="77777777" w:rsidR="00066DD4" w:rsidRPr="00044929" w:rsidRDefault="00066DD4" w:rsidP="00527D80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Description/Definition</w:t>
            </w:r>
          </w:p>
        </w:tc>
      </w:tr>
      <w:tr w:rsidR="00066DD4" w:rsidRPr="00044929" w14:paraId="0462977F" w14:textId="77777777" w:rsidTr="00527D80">
        <w:trPr>
          <w:cantSplit/>
          <w:tblHeader/>
        </w:trPr>
        <w:tc>
          <w:tcPr>
            <w:tcW w:w="2206" w:type="dxa"/>
          </w:tcPr>
          <w:p w14:paraId="6B4DFD73" w14:textId="77777777" w:rsidR="00066DD4" w:rsidRPr="00527D80" w:rsidRDefault="00066DD4" w:rsidP="00527D80">
            <w:pPr>
              <w:pStyle w:val="NoSpacing"/>
            </w:pPr>
            <w:r w:rsidRPr="00527D80">
              <w:t>CDPP</w:t>
            </w:r>
          </w:p>
        </w:tc>
        <w:tc>
          <w:tcPr>
            <w:tcW w:w="7649" w:type="dxa"/>
          </w:tcPr>
          <w:p w14:paraId="2A01067C" w14:textId="77777777" w:rsidR="00066DD4" w:rsidRPr="00527D80" w:rsidRDefault="00066DD4" w:rsidP="00527D80">
            <w:pPr>
              <w:pStyle w:val="NoSpacing"/>
            </w:pPr>
            <w:r w:rsidRPr="00527D80">
              <w:t>Connected Digital propositions and platform</w:t>
            </w:r>
          </w:p>
        </w:tc>
      </w:tr>
      <w:tr w:rsidR="00066DD4" w:rsidRPr="00044929" w14:paraId="7C4E156E" w14:textId="77777777" w:rsidTr="00527D80">
        <w:trPr>
          <w:cantSplit/>
        </w:trPr>
        <w:tc>
          <w:tcPr>
            <w:tcW w:w="2206" w:type="dxa"/>
            <w:vAlign w:val="center"/>
          </w:tcPr>
          <w:p w14:paraId="555A8B72" w14:textId="77777777" w:rsidR="00066DD4" w:rsidRPr="00044929" w:rsidRDefault="00066DD4" w:rsidP="00527D80">
            <w:pPr>
              <w:pStyle w:val="NoSpacing"/>
              <w:rPr>
                <w:color w:val="C0504D" w:themeColor="accent2"/>
              </w:rPr>
            </w:pPr>
            <w:r w:rsidRPr="00782345">
              <w:t>app</w:t>
            </w:r>
          </w:p>
        </w:tc>
        <w:tc>
          <w:tcPr>
            <w:tcW w:w="7649" w:type="dxa"/>
            <w:vAlign w:val="center"/>
          </w:tcPr>
          <w:p w14:paraId="0DA489FB" w14:textId="77777777" w:rsidR="00066DD4" w:rsidRPr="00044929" w:rsidRDefault="00066DD4" w:rsidP="00527D80">
            <w:pPr>
              <w:pStyle w:val="NoSpacing"/>
              <w:rPr>
                <w:color w:val="C0504D" w:themeColor="accent2"/>
              </w:rPr>
            </w:pPr>
            <w:r w:rsidRPr="00782345">
              <w:t>Mobile application</w:t>
            </w:r>
          </w:p>
        </w:tc>
      </w:tr>
      <w:tr w:rsidR="00066DD4" w:rsidRPr="00044929" w14:paraId="01089F2B" w14:textId="77777777" w:rsidTr="00527D80">
        <w:trPr>
          <w:cantSplit/>
        </w:trPr>
        <w:tc>
          <w:tcPr>
            <w:tcW w:w="2206" w:type="dxa"/>
            <w:vAlign w:val="center"/>
          </w:tcPr>
          <w:p w14:paraId="5A992674" w14:textId="77777777" w:rsidR="00066DD4" w:rsidRPr="00044929" w:rsidRDefault="00066DD4" w:rsidP="00527D80">
            <w:pPr>
              <w:pStyle w:val="NoSpacing"/>
            </w:pPr>
            <w:r>
              <w:t>App Infra</w:t>
            </w:r>
          </w:p>
        </w:tc>
        <w:tc>
          <w:tcPr>
            <w:tcW w:w="7649" w:type="dxa"/>
            <w:vAlign w:val="center"/>
          </w:tcPr>
          <w:p w14:paraId="406515F8" w14:textId="77777777" w:rsidR="00066DD4" w:rsidRPr="00044929" w:rsidRDefault="00066DD4" w:rsidP="00527D80">
            <w:pPr>
              <w:pStyle w:val="NoSpacing"/>
            </w:pPr>
            <w:r>
              <w:rPr>
                <w:lang w:val="en-GB"/>
              </w:rPr>
              <w:t>Mobile application infrastructure library</w:t>
            </w:r>
          </w:p>
        </w:tc>
      </w:tr>
      <w:tr w:rsidR="00066DD4" w:rsidRPr="00044929" w14:paraId="433C181F" w14:textId="77777777" w:rsidTr="00527D80">
        <w:trPr>
          <w:cantSplit/>
        </w:trPr>
        <w:tc>
          <w:tcPr>
            <w:tcW w:w="2206" w:type="dxa"/>
            <w:vAlign w:val="center"/>
          </w:tcPr>
          <w:p w14:paraId="42CEE074" w14:textId="77777777" w:rsidR="00066DD4" w:rsidRDefault="00066DD4" w:rsidP="00527D80">
            <w:pPr>
              <w:pStyle w:val="NoSpacing"/>
            </w:pPr>
            <w:proofErr w:type="spellStart"/>
            <w:r>
              <w:t>CoCo</w:t>
            </w:r>
            <w:proofErr w:type="spellEnd"/>
          </w:p>
        </w:tc>
        <w:tc>
          <w:tcPr>
            <w:tcW w:w="7649" w:type="dxa"/>
            <w:vAlign w:val="center"/>
          </w:tcPr>
          <w:p w14:paraId="1585A5F3" w14:textId="77777777" w:rsidR="00066DD4" w:rsidRDefault="00066DD4" w:rsidP="00527D8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Common Component</w:t>
            </w:r>
          </w:p>
        </w:tc>
      </w:tr>
      <w:tr w:rsidR="00066DD4" w:rsidRPr="00044929" w14:paraId="633676DD" w14:textId="77777777" w:rsidTr="00527D80">
        <w:trPr>
          <w:cantSplit/>
          <w:trHeight w:val="264"/>
        </w:trPr>
        <w:tc>
          <w:tcPr>
            <w:tcW w:w="2206" w:type="dxa"/>
            <w:vAlign w:val="center"/>
          </w:tcPr>
          <w:p w14:paraId="7376239E" w14:textId="77777777" w:rsidR="00066DD4" w:rsidRDefault="00066DD4" w:rsidP="00527D80">
            <w:pPr>
              <w:pStyle w:val="NoSpacing"/>
            </w:pPr>
            <w:r>
              <w:rPr>
                <w:lang w:val="nl-NL"/>
              </w:rPr>
              <w:t>OS</w:t>
            </w:r>
          </w:p>
        </w:tc>
        <w:tc>
          <w:tcPr>
            <w:tcW w:w="7649" w:type="dxa"/>
            <w:vAlign w:val="center"/>
          </w:tcPr>
          <w:p w14:paraId="164153BF" w14:textId="77777777" w:rsidR="00066DD4" w:rsidRDefault="00066DD4" w:rsidP="00527D8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Operating system</w:t>
            </w:r>
          </w:p>
        </w:tc>
      </w:tr>
      <w:tr w:rsidR="00066DD4" w:rsidRPr="00044929" w14:paraId="1EACBCCF" w14:textId="77777777" w:rsidTr="00527D80">
        <w:trPr>
          <w:cantSplit/>
          <w:trHeight w:val="309"/>
        </w:trPr>
        <w:tc>
          <w:tcPr>
            <w:tcW w:w="2206" w:type="dxa"/>
            <w:vAlign w:val="center"/>
          </w:tcPr>
          <w:p w14:paraId="3B7AEA21" w14:textId="77777777" w:rsidR="00066DD4" w:rsidRDefault="00066DD4" w:rsidP="00527D80">
            <w:pPr>
              <w:pStyle w:val="NoSpacing"/>
            </w:pPr>
            <w:r>
              <w:t>MYA</w:t>
            </w:r>
          </w:p>
        </w:tc>
        <w:tc>
          <w:tcPr>
            <w:tcW w:w="7649" w:type="dxa"/>
            <w:vAlign w:val="center"/>
          </w:tcPr>
          <w:p w14:paraId="7574D8C4" w14:textId="0F6EF913" w:rsidR="00066DD4" w:rsidRDefault="00066DD4" w:rsidP="00527D80">
            <w:pPr>
              <w:pStyle w:val="NoSpacing"/>
            </w:pPr>
            <w:r>
              <w:t>My Account</w:t>
            </w:r>
          </w:p>
        </w:tc>
      </w:tr>
      <w:tr w:rsidR="00066DD4" w:rsidRPr="00044929" w14:paraId="4FBB78A6" w14:textId="77777777" w:rsidTr="00527D80">
        <w:trPr>
          <w:cantSplit/>
          <w:trHeight w:val="210"/>
        </w:trPr>
        <w:tc>
          <w:tcPr>
            <w:tcW w:w="2206" w:type="dxa"/>
            <w:vAlign w:val="center"/>
          </w:tcPr>
          <w:p w14:paraId="63D4105D" w14:textId="77777777" w:rsidR="00066DD4" w:rsidRDefault="00066DD4" w:rsidP="00527D80">
            <w:pPr>
              <w:pStyle w:val="NoSpacing"/>
            </w:pPr>
            <w:proofErr w:type="spellStart"/>
            <w:r>
              <w:t>uApp</w:t>
            </w:r>
            <w:proofErr w:type="spellEnd"/>
          </w:p>
        </w:tc>
        <w:tc>
          <w:tcPr>
            <w:tcW w:w="7649" w:type="dxa"/>
            <w:vAlign w:val="center"/>
          </w:tcPr>
          <w:p w14:paraId="59849E58" w14:textId="77777777" w:rsidR="00066DD4" w:rsidRDefault="00066DD4" w:rsidP="00527D80">
            <w:pPr>
              <w:pStyle w:val="NoSpacing"/>
            </w:pPr>
            <w:r>
              <w:t>Micro app</w:t>
            </w:r>
          </w:p>
        </w:tc>
      </w:tr>
    </w:tbl>
    <w:p w14:paraId="12856B4B" w14:textId="77777777" w:rsidR="00DB507D" w:rsidRPr="00336C26" w:rsidRDefault="00DB507D" w:rsidP="00DB507D">
      <w:pPr>
        <w:rPr>
          <w:lang w:val="en-GB"/>
        </w:rPr>
      </w:pPr>
    </w:p>
    <w:p w14:paraId="2371D2A5" w14:textId="77777777" w:rsidR="00AA0B4D" w:rsidRPr="000B7789" w:rsidRDefault="00AA0B4D" w:rsidP="00AA0B4D">
      <w:pPr>
        <w:pStyle w:val="Heading1"/>
        <w:numPr>
          <w:ilvl w:val="0"/>
          <w:numId w:val="0"/>
        </w:numPr>
        <w:ind w:left="432" w:hanging="432"/>
        <w:rPr>
          <w:b w:val="0"/>
        </w:rPr>
      </w:pPr>
    </w:p>
    <w:p w14:paraId="60AAD8D5" w14:textId="77777777" w:rsidR="00DB507D" w:rsidRDefault="00DB507D">
      <w:pPr>
        <w:spacing w:after="0"/>
        <w:rPr>
          <w:b/>
          <w:color w:val="0B5ED7"/>
          <w:kern w:val="28"/>
          <w:sz w:val="28"/>
          <w:lang w:val="en-GB"/>
        </w:rPr>
      </w:pPr>
      <w:r>
        <w:br w:type="page"/>
      </w:r>
    </w:p>
    <w:p w14:paraId="154D5BDE" w14:textId="77777777" w:rsidR="003B3BA0" w:rsidRDefault="003B3BA0" w:rsidP="003B3BA0">
      <w:pPr>
        <w:pStyle w:val="Heading1"/>
      </w:pPr>
      <w:bookmarkStart w:id="14" w:name="_Toc499894587"/>
      <w:r w:rsidRPr="000B7789">
        <w:lastRenderedPageBreak/>
        <w:t>Release Description</w:t>
      </w:r>
      <w:bookmarkEnd w:id="14"/>
    </w:p>
    <w:p w14:paraId="0A09DA86" w14:textId="4180F08E" w:rsidR="00E70742" w:rsidRPr="00E70742" w:rsidRDefault="00066DD4" w:rsidP="00E70742">
      <w:pPr>
        <w:ind w:left="432"/>
      </w:pPr>
      <w:r>
        <w:t>First version of My account with basic profile and settings page</w:t>
      </w:r>
    </w:p>
    <w:p w14:paraId="7297509F" w14:textId="77777777" w:rsidR="006A3630" w:rsidRPr="000B7789" w:rsidRDefault="00C36315" w:rsidP="00C36315">
      <w:pPr>
        <w:pStyle w:val="Heading1"/>
      </w:pPr>
      <w:bookmarkStart w:id="15" w:name="_Toc499894588"/>
      <w:r>
        <w:t>Functionality Delivered</w:t>
      </w:r>
      <w:bookmarkEnd w:id="15"/>
    </w:p>
    <w:p w14:paraId="31FCE756" w14:textId="3A0D9D1F" w:rsidR="00C36315" w:rsidRDefault="00C36315" w:rsidP="00054030">
      <w:pPr>
        <w:pStyle w:val="Heading2"/>
        <w:rPr>
          <w:lang w:val="en-GB"/>
        </w:rPr>
      </w:pPr>
      <w:bookmarkStart w:id="16" w:name="_Toc499894589"/>
      <w:r w:rsidRPr="00054030">
        <w:t>New</w:t>
      </w:r>
      <w:r>
        <w:rPr>
          <w:lang w:val="en-GB"/>
        </w:rPr>
        <w:t xml:space="preserve"> </w:t>
      </w:r>
      <w:r w:rsidR="00987D9E">
        <w:rPr>
          <w:lang w:val="en-GB"/>
        </w:rPr>
        <w:t>f</w:t>
      </w:r>
      <w:r>
        <w:rPr>
          <w:lang w:val="en-GB"/>
        </w:rPr>
        <w:t>eatures</w:t>
      </w:r>
      <w:bookmarkEnd w:id="16"/>
    </w:p>
    <w:p w14:paraId="3A6D9DFA" w14:textId="77777777" w:rsidR="00066DD4" w:rsidRDefault="00066DD4" w:rsidP="00FA7053">
      <w:pPr>
        <w:ind w:firstLine="567"/>
        <w:rPr>
          <w:rFonts w:eastAsia="Times New Roman" w:cs="Arial"/>
          <w:color w:val="000000" w:themeColor="text1"/>
        </w:rPr>
      </w:pPr>
    </w:p>
    <w:p w14:paraId="3503A467" w14:textId="11D1B662" w:rsidR="00AF4EEC" w:rsidRDefault="00066DD4" w:rsidP="00FA7053">
      <w:pPr>
        <w:ind w:firstLine="567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2017.5.0</w:t>
      </w:r>
    </w:p>
    <w:p w14:paraId="354E75D7" w14:textId="104F059F" w:rsidR="00066DD4" w:rsidRDefault="00066DD4" w:rsidP="00066DD4">
      <w:pPr>
        <w:pStyle w:val="ListParagraph"/>
        <w:numPr>
          <w:ilvl w:val="0"/>
          <w:numId w:val="30"/>
        </w:numPr>
      </w:pPr>
      <w:r>
        <w:t xml:space="preserve">first version of </w:t>
      </w:r>
      <w:r w:rsidR="00464284">
        <w:t>my account</w:t>
      </w:r>
      <w:r w:rsidR="00480642">
        <w:t xml:space="preserve"> with configurable</w:t>
      </w:r>
      <w:r w:rsidR="00F161AA">
        <w:t xml:space="preserve"> profile details and settings page</w:t>
      </w:r>
      <w:r w:rsidR="00480642">
        <w:t>.</w:t>
      </w:r>
    </w:p>
    <w:p w14:paraId="1E0B8157" w14:textId="0B64F87A" w:rsidR="00066DD4" w:rsidRDefault="00066DD4" w:rsidP="00066DD4">
      <w:pPr>
        <w:pStyle w:val="ListParagraph"/>
        <w:numPr>
          <w:ilvl w:val="0"/>
          <w:numId w:val="30"/>
        </w:numPr>
      </w:pPr>
      <w:r>
        <w:t xml:space="preserve">My details, only display no </w:t>
      </w:r>
      <w:proofErr w:type="spellStart"/>
      <w:r>
        <w:t>updation</w:t>
      </w:r>
      <w:proofErr w:type="spellEnd"/>
      <w:r w:rsidR="00480642">
        <w:t>.</w:t>
      </w:r>
    </w:p>
    <w:p w14:paraId="28133C3F" w14:textId="3B9D23E8" w:rsidR="004B1F01" w:rsidRDefault="004B1F01" w:rsidP="00066DD4">
      <w:pPr>
        <w:pStyle w:val="ListParagraph"/>
        <w:numPr>
          <w:ilvl w:val="0"/>
          <w:numId w:val="30"/>
        </w:numPr>
      </w:pPr>
      <w:r>
        <w:t>Country display in settings page</w:t>
      </w:r>
      <w:r w:rsidR="00480642">
        <w:t>.</w:t>
      </w:r>
    </w:p>
    <w:p w14:paraId="01F5460C" w14:textId="16774EFB" w:rsidR="004B1F01" w:rsidRDefault="004B1F01" w:rsidP="00066DD4">
      <w:pPr>
        <w:pStyle w:val="ListParagraph"/>
        <w:numPr>
          <w:ilvl w:val="0"/>
          <w:numId w:val="30"/>
        </w:numPr>
      </w:pPr>
      <w:r>
        <w:t>Log out in settings page</w:t>
      </w:r>
      <w:r w:rsidR="00480642">
        <w:t>.</w:t>
      </w:r>
    </w:p>
    <w:p w14:paraId="0E5C9BCD" w14:textId="77777777" w:rsidR="00066DD4" w:rsidRDefault="00066DD4" w:rsidP="00FA7053">
      <w:pPr>
        <w:ind w:firstLine="567"/>
        <w:rPr>
          <w:rFonts w:eastAsia="Times New Roman" w:cs="Arial"/>
          <w:color w:val="000000" w:themeColor="text1"/>
        </w:rPr>
      </w:pPr>
    </w:p>
    <w:p w14:paraId="12F0BE4A" w14:textId="53B09CD7" w:rsidR="00EA3B2F" w:rsidRPr="00495015" w:rsidRDefault="00EA3B2F" w:rsidP="00EA3B2F"/>
    <w:p w14:paraId="6F35C08C" w14:textId="4A50CBB7" w:rsidR="00936AC0" w:rsidRDefault="00021A8D" w:rsidP="00054030">
      <w:pPr>
        <w:pStyle w:val="Heading2"/>
      </w:pPr>
      <w:bookmarkStart w:id="17" w:name="_Toc499894590"/>
      <w:r>
        <w:t>Backwards Compatibility</w:t>
      </w:r>
      <w:bookmarkEnd w:id="17"/>
      <w:r>
        <w:t xml:space="preserve"> </w:t>
      </w:r>
    </w:p>
    <w:p w14:paraId="537937DE" w14:textId="225F2D94" w:rsidR="00290322" w:rsidRPr="00290322" w:rsidRDefault="00762F5E" w:rsidP="00290322">
      <w:pPr>
        <w:ind w:left="567"/>
      </w:pPr>
      <w:r>
        <w:t xml:space="preserve">No API </w:t>
      </w:r>
      <w:proofErr w:type="spellStart"/>
      <w:r>
        <w:t>dep</w:t>
      </w:r>
      <w:r w:rsidR="00290322">
        <w:t>ricated</w:t>
      </w:r>
      <w:proofErr w:type="spellEnd"/>
      <w:r w:rsidR="00290322">
        <w:t>.</w:t>
      </w:r>
    </w:p>
    <w:p w14:paraId="6CB6C264" w14:textId="77777777" w:rsidR="00BE0BCC" w:rsidRPr="000B7789" w:rsidRDefault="00987D9E" w:rsidP="00054030">
      <w:pPr>
        <w:pStyle w:val="Heading2"/>
      </w:pPr>
      <w:bookmarkStart w:id="18" w:name="_Toc499894591"/>
      <w:r>
        <w:t>Features not covered</w:t>
      </w:r>
      <w:bookmarkEnd w:id="18"/>
    </w:p>
    <w:p w14:paraId="68CB2509" w14:textId="439BAA38" w:rsidR="00290322" w:rsidRPr="00732C9B" w:rsidRDefault="00290322" w:rsidP="00290322">
      <w:pPr>
        <w:ind w:firstLine="567"/>
        <w:rPr>
          <w:rFonts w:cs="Arial"/>
        </w:rPr>
      </w:pPr>
      <w:r w:rsidRPr="00732C9B">
        <w:rPr>
          <w:rFonts w:cs="Arial"/>
        </w:rPr>
        <w:t>Features committed are delivered</w:t>
      </w:r>
      <w:r w:rsidR="0081209F">
        <w:rPr>
          <w:rFonts w:cs="Arial"/>
        </w:rPr>
        <w:t>. Editing of my details not covered in this release</w:t>
      </w:r>
    </w:p>
    <w:p w14:paraId="52C64D9E" w14:textId="77777777" w:rsidR="00FB278B" w:rsidRDefault="00987D9E" w:rsidP="00054030">
      <w:pPr>
        <w:pStyle w:val="Heading2"/>
      </w:pPr>
      <w:bookmarkStart w:id="19" w:name="_Toc499894592"/>
      <w:r>
        <w:t>Defects Solved</w:t>
      </w:r>
      <w:bookmarkEnd w:id="19"/>
    </w:p>
    <w:p w14:paraId="45F7AA00" w14:textId="7494BDFA" w:rsidR="00290322" w:rsidRPr="00290322" w:rsidRDefault="00290322" w:rsidP="00290322">
      <w:pPr>
        <w:ind w:left="567"/>
      </w:pPr>
      <w:r>
        <w:t>*To be updated after complete testing.</w:t>
      </w:r>
    </w:p>
    <w:p w14:paraId="2F6C63B9" w14:textId="77777777" w:rsidR="00290322" w:rsidRDefault="00021A8D" w:rsidP="00054030">
      <w:pPr>
        <w:pStyle w:val="Heading2"/>
      </w:pPr>
      <w:bookmarkStart w:id="20" w:name="_Toc499894593"/>
      <w:r>
        <w:t>Residual Anomalies</w:t>
      </w:r>
      <w:bookmarkEnd w:id="20"/>
    </w:p>
    <w:p w14:paraId="7C055B83" w14:textId="094916BC" w:rsidR="00290322" w:rsidRPr="00290322" w:rsidRDefault="00290322" w:rsidP="00290322">
      <w:pPr>
        <w:ind w:left="567"/>
      </w:pPr>
      <w:r>
        <w:t>*To be updated after complete testing.</w:t>
      </w:r>
    </w:p>
    <w:p w14:paraId="15F67316" w14:textId="77777777" w:rsidR="00D97EDA" w:rsidRPr="00D97EDA" w:rsidRDefault="00D97EDA" w:rsidP="00054030">
      <w:pPr>
        <w:pStyle w:val="Heading2"/>
      </w:pPr>
      <w:bookmarkStart w:id="21" w:name="_Toc499894594"/>
      <w:r>
        <w:t>Risks and Mitigations</w:t>
      </w:r>
      <w:bookmarkEnd w:id="21"/>
    </w:p>
    <w:p w14:paraId="16753370" w14:textId="597A5C3D" w:rsidR="00AA0B4D" w:rsidRDefault="00DA4D38" w:rsidP="00DA4D38">
      <w:pPr>
        <w:ind w:left="567"/>
      </w:pPr>
      <w:r>
        <w:t>N.A.</w:t>
      </w:r>
    </w:p>
    <w:p w14:paraId="46316906" w14:textId="77777777" w:rsidR="00DA4D38" w:rsidRPr="00DA4D38" w:rsidRDefault="00DA4D38" w:rsidP="00DA4D38">
      <w:pPr>
        <w:ind w:left="567"/>
      </w:pPr>
    </w:p>
    <w:p w14:paraId="29430184" w14:textId="77777777" w:rsidR="0072697E" w:rsidRDefault="0072697E" w:rsidP="0072697E">
      <w:pPr>
        <w:pStyle w:val="Heading1"/>
      </w:pPr>
      <w:bookmarkStart w:id="22" w:name="_Toc499894595"/>
      <w:r w:rsidRPr="0072697E">
        <w:t>Test Report / Verification of the delivery</w:t>
      </w:r>
      <w:bookmarkEnd w:id="22"/>
    </w:p>
    <w:p w14:paraId="6910F141" w14:textId="7D0B410A" w:rsidR="0072697E" w:rsidRPr="0072697E" w:rsidRDefault="004C69F7" w:rsidP="0072697E">
      <w:pPr>
        <w:rPr>
          <w:lang w:val="en-GB"/>
        </w:rPr>
      </w:pPr>
      <w:r>
        <w:rPr>
          <w:lang w:val="en-GB"/>
        </w:rPr>
        <w:t>N.A.</w:t>
      </w:r>
    </w:p>
    <w:p w14:paraId="65223DB9" w14:textId="77777777" w:rsidR="0072697E" w:rsidRPr="0072697E" w:rsidRDefault="0072697E" w:rsidP="0072697E">
      <w:pPr>
        <w:rPr>
          <w:lang w:val="en-GB"/>
        </w:rPr>
      </w:pPr>
    </w:p>
    <w:p w14:paraId="6DA6CEED" w14:textId="77777777" w:rsidR="007F1B86" w:rsidRPr="000B7789" w:rsidRDefault="0072697E" w:rsidP="007F1B86">
      <w:pPr>
        <w:pStyle w:val="Heading1"/>
      </w:pPr>
      <w:bookmarkStart w:id="23" w:name="_Toc499894596"/>
      <w:r>
        <w:t>Support and Maintenance</w:t>
      </w:r>
      <w:bookmarkEnd w:id="23"/>
    </w:p>
    <w:p w14:paraId="0A60FAAD" w14:textId="41D7311F" w:rsidR="00BE0BCC" w:rsidRDefault="00DA4D38" w:rsidP="00DA4D38">
      <w:pPr>
        <w:rPr>
          <w:lang w:val="en-GB"/>
        </w:rPr>
      </w:pPr>
      <w:r>
        <w:rPr>
          <w:lang w:val="en-GB"/>
        </w:rPr>
        <w:t>For any assistance</w:t>
      </w:r>
    </w:p>
    <w:p w14:paraId="77845397" w14:textId="64E5057E" w:rsidR="00DA4D38" w:rsidRDefault="00DA4D38" w:rsidP="00DA4D38">
      <w:pPr>
        <w:rPr>
          <w:lang w:val="en-GB"/>
        </w:rPr>
      </w:pPr>
      <w:r>
        <w:rPr>
          <w:lang w:val="en-GB"/>
        </w:rPr>
        <w:t>Contact point is</w:t>
      </w:r>
      <w:r w:rsidR="00754B12">
        <w:rPr>
          <w:lang w:val="en-GB"/>
        </w:rPr>
        <w:t xml:space="preserve"> </w:t>
      </w:r>
      <w:proofErr w:type="spellStart"/>
      <w:r w:rsidR="00754B12">
        <w:rPr>
          <w:lang w:val="en-GB"/>
        </w:rPr>
        <w:t>Deepthi</w:t>
      </w:r>
      <w:proofErr w:type="spellEnd"/>
      <w:r w:rsidR="00754B12">
        <w:rPr>
          <w:lang w:val="en-GB"/>
        </w:rPr>
        <w:t xml:space="preserve"> </w:t>
      </w:r>
      <w:proofErr w:type="spellStart"/>
      <w:r w:rsidR="00754B12">
        <w:rPr>
          <w:lang w:val="en-GB"/>
        </w:rPr>
        <w:t>Shivakumar</w:t>
      </w:r>
      <w:proofErr w:type="spellEnd"/>
      <w:r w:rsidR="00153F04">
        <w:rPr>
          <w:lang w:val="en-GB"/>
        </w:rPr>
        <w:t>,</w:t>
      </w:r>
      <w:r w:rsidR="001C0CEB">
        <w:rPr>
          <w:lang w:val="en-GB"/>
        </w:rPr>
        <w:t xml:space="preserve"> </w:t>
      </w:r>
      <w:r w:rsidR="00153F04">
        <w:rPr>
          <w:lang w:val="en-GB"/>
        </w:rPr>
        <w:t>Architect/PO</w:t>
      </w:r>
      <w:r w:rsidR="00762F5E">
        <w:rPr>
          <w:lang w:val="en-GB"/>
        </w:rPr>
        <w:t xml:space="preserve"> of My Account </w:t>
      </w:r>
    </w:p>
    <w:p w14:paraId="35CADC81" w14:textId="77777777" w:rsidR="00DA4D38" w:rsidRPr="000B7789" w:rsidRDefault="00DA4D38" w:rsidP="00DA4D38">
      <w:pPr>
        <w:rPr>
          <w:color w:val="FF0000"/>
        </w:rPr>
      </w:pPr>
    </w:p>
    <w:p w14:paraId="2037891B" w14:textId="518026C2" w:rsidR="00FB06DC" w:rsidRDefault="0072697E" w:rsidP="007F1B86">
      <w:pPr>
        <w:pStyle w:val="Heading1"/>
      </w:pPr>
      <w:bookmarkStart w:id="24" w:name="_Toc499894597"/>
      <w:r>
        <w:t>Disclaimer</w:t>
      </w:r>
      <w:bookmarkEnd w:id="24"/>
    </w:p>
    <w:p w14:paraId="370A9465" w14:textId="2BEBBF55" w:rsidR="00DA4D38" w:rsidRPr="00DA4D38" w:rsidRDefault="00DA4D38" w:rsidP="00DA4D38">
      <w:r>
        <w:t>N.A</w:t>
      </w:r>
    </w:p>
    <w:p w14:paraId="0D93A15C" w14:textId="77777777" w:rsidR="00FB06DC" w:rsidRPr="000B7789" w:rsidRDefault="00FB06DC" w:rsidP="00FB06DC">
      <w:pPr>
        <w:pStyle w:val="Heading1"/>
      </w:pPr>
      <w:bookmarkStart w:id="25" w:name="_Toc445213758"/>
      <w:bookmarkStart w:id="26" w:name="_Toc499894598"/>
      <w:r w:rsidRPr="000B7789">
        <w:lastRenderedPageBreak/>
        <w:t>Revision History</w:t>
      </w:r>
      <w:bookmarkEnd w:id="25"/>
      <w:bookmarkEnd w:id="26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FB06DC" w:rsidRPr="000B7789" w14:paraId="4F62CF82" w14:textId="77777777" w:rsidTr="004C69F7">
        <w:trPr>
          <w:trHeight w:val="370"/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20403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0CCC5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C67C6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5F857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4DA2D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Reason for Change</w:t>
            </w:r>
          </w:p>
        </w:tc>
      </w:tr>
      <w:tr w:rsidR="00FB06DC" w:rsidRPr="000B7789" w14:paraId="1F06F16A" w14:textId="77777777" w:rsidTr="00DA4D38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4D915" w14:textId="7DE7A62C" w:rsidR="00FB06DC" w:rsidRPr="000B7789" w:rsidRDefault="00762F5E" w:rsidP="00173509">
            <w:pPr>
              <w:pStyle w:val="NoSpacing"/>
            </w:pPr>
            <w:r>
              <w:t>1.0.0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8FFA1" w14:textId="79BE3696" w:rsidR="00FB06DC" w:rsidRPr="000B7789" w:rsidRDefault="00762F5E" w:rsidP="00173509">
            <w:pPr>
              <w:pStyle w:val="NoSpacing"/>
            </w:pPr>
            <w:r>
              <w:t>01-12</w:t>
            </w:r>
            <w:r w:rsidR="00DA4D38">
              <w:t>-2017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86D9" w14:textId="20C2781B" w:rsidR="00FB06DC" w:rsidRPr="000B7789" w:rsidRDefault="009F4032" w:rsidP="00173509">
            <w:pPr>
              <w:pStyle w:val="NoSpacing"/>
            </w:pPr>
            <w:r>
              <w:t>Yogesh HS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917FC" w14:textId="74667D41" w:rsidR="00FB06DC" w:rsidRPr="000B7789" w:rsidRDefault="005F4C26" w:rsidP="00173509">
            <w:pPr>
              <w:pStyle w:val="NoSpacing"/>
            </w:pPr>
            <w:r>
              <w:t>First version</w:t>
            </w:r>
            <w:r w:rsidR="00003A79">
              <w:t>, updated as per QMS2.0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A00A1" w14:textId="72A662F4" w:rsidR="00FB06DC" w:rsidRPr="000B7789" w:rsidRDefault="00A1256D" w:rsidP="00173509">
            <w:pPr>
              <w:pStyle w:val="NoSpacing"/>
            </w:pPr>
            <w:r>
              <w:t xml:space="preserve">First </w:t>
            </w:r>
            <w:proofErr w:type="spellStart"/>
            <w:proofErr w:type="gramStart"/>
            <w:r>
              <w:t>version</w:t>
            </w:r>
            <w:r w:rsidR="00003A79">
              <w:t>,updated</w:t>
            </w:r>
            <w:proofErr w:type="spellEnd"/>
            <w:proofErr w:type="gramEnd"/>
            <w:r w:rsidR="00003A79">
              <w:t xml:space="preserve"> as per QMS2.0</w:t>
            </w:r>
          </w:p>
        </w:tc>
      </w:tr>
    </w:tbl>
    <w:p w14:paraId="49C590A6" w14:textId="77777777" w:rsidR="00FB06DC" w:rsidRPr="000B7789" w:rsidRDefault="00FB06DC" w:rsidP="00FB06DC"/>
    <w:p w14:paraId="1C339919" w14:textId="58DDF858" w:rsidR="00CF1B60" w:rsidRPr="005C4698" w:rsidRDefault="00FB06DC" w:rsidP="00CF1B60">
      <w:pPr>
        <w:pStyle w:val="Heading1"/>
      </w:pPr>
      <w:bookmarkStart w:id="27" w:name="_Toc445213759"/>
      <w:bookmarkStart w:id="28" w:name="_Toc499894599"/>
      <w:r w:rsidRPr="000B7789">
        <w:t>Approval</w:t>
      </w:r>
      <w:bookmarkEnd w:id="27"/>
      <w:bookmarkEnd w:id="28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CF1B60" w:rsidRPr="00336C26" w14:paraId="0412575A" w14:textId="77777777" w:rsidTr="006270A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850AEF" w14:textId="77777777" w:rsidR="00CF1B60" w:rsidRPr="00336C26" w:rsidRDefault="00CF1B60" w:rsidP="006270AD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124CD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DAC3B" w14:textId="6390DF93" w:rsidR="00CF1B60" w:rsidRPr="00336C26" w:rsidRDefault="00CF1B60" w:rsidP="003B086E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="003B086E">
              <w:rPr>
                <w:sz w:val="16"/>
                <w:szCs w:val="16"/>
                <w:lang w:val="en-GB"/>
              </w:rPr>
              <w:t>YYYY</w:t>
            </w:r>
            <w:r w:rsidRPr="00CF1B60">
              <w:rPr>
                <w:sz w:val="16"/>
                <w:szCs w:val="16"/>
                <w:lang w:val="en-GB"/>
              </w:rPr>
              <w:t>-M</w:t>
            </w:r>
            <w:r w:rsidR="003B086E">
              <w:rPr>
                <w:sz w:val="16"/>
                <w:szCs w:val="16"/>
                <w:lang w:val="en-GB"/>
              </w:rPr>
              <w:t>ON</w:t>
            </w:r>
            <w:r w:rsidRPr="00CF1B60">
              <w:rPr>
                <w:sz w:val="16"/>
                <w:szCs w:val="16"/>
                <w:lang w:val="en-GB"/>
              </w:rPr>
              <w:t>-</w:t>
            </w:r>
            <w:r w:rsidR="003B086E">
              <w:rPr>
                <w:sz w:val="16"/>
                <w:szCs w:val="16"/>
                <w:lang w:val="en-GB"/>
              </w:rPr>
              <w:t>DD</w:t>
            </w:r>
            <w:r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F54985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CF1B60" w:rsidRPr="00336C26" w14:paraId="6ACF73FB" w14:textId="77777777" w:rsidTr="006270A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E0607" w14:textId="478171C7" w:rsidR="00CF1B60" w:rsidRPr="005C4698" w:rsidRDefault="00762F5E" w:rsidP="006270AD">
            <w:pPr>
              <w:pStyle w:val="NoSpacing"/>
              <w:rPr>
                <w:lang w:val="en-GB"/>
              </w:rPr>
            </w:pPr>
            <w:proofErr w:type="spellStart"/>
            <w:r>
              <w:rPr>
                <w:lang w:val="en-GB"/>
              </w:rPr>
              <w:t>Deepthi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Shivakumar</w:t>
            </w:r>
            <w:proofErr w:type="spellEnd"/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DA211F" w14:textId="17E0D9E1" w:rsidR="00CF1B60" w:rsidRPr="005C4698" w:rsidRDefault="005C4698" w:rsidP="006270A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Architect</w:t>
            </w:r>
            <w:r w:rsidR="004B1F01">
              <w:rPr>
                <w:lang w:val="en-GB"/>
              </w:rPr>
              <w:t>/PO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56F4B" w14:textId="77777777" w:rsidR="00CF1B60" w:rsidRPr="00336C26" w:rsidRDefault="00CF1B60" w:rsidP="006270AD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2FB393C" w14:textId="77777777" w:rsidR="00CF1B60" w:rsidRPr="00336C26" w:rsidRDefault="00CF1B60" w:rsidP="006270AD">
            <w:pPr>
              <w:pStyle w:val="NoSpacing"/>
              <w:rPr>
                <w:i/>
                <w:lang w:val="en-GB"/>
              </w:rPr>
            </w:pPr>
          </w:p>
        </w:tc>
      </w:tr>
    </w:tbl>
    <w:p w14:paraId="7C078415" w14:textId="77777777" w:rsidR="00FB06DC" w:rsidRPr="000B7789" w:rsidRDefault="00FB06DC" w:rsidP="00FB06DC"/>
    <w:p w14:paraId="41EA3BCF" w14:textId="10E02984" w:rsidR="00CF1B60" w:rsidRPr="005C4698" w:rsidRDefault="00CF1B60" w:rsidP="005C4698">
      <w:pPr>
        <w:pStyle w:val="Heading1"/>
        <w:numPr>
          <w:ilvl w:val="0"/>
          <w:numId w:val="0"/>
        </w:numPr>
      </w:pPr>
    </w:p>
    <w:sectPr w:rsidR="00CF1B60" w:rsidRPr="005C4698" w:rsidSect="007A7D73">
      <w:headerReference w:type="default" r:id="rId11"/>
      <w:footerReference w:type="default" r:id="rId12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EB504F" w14:textId="77777777" w:rsidR="004F6451" w:rsidRDefault="004F6451">
      <w:r>
        <w:separator/>
      </w:r>
    </w:p>
    <w:p w14:paraId="6A74D464" w14:textId="77777777" w:rsidR="004F6451" w:rsidRDefault="004F6451"/>
    <w:p w14:paraId="1F04FD89" w14:textId="77777777" w:rsidR="004F6451" w:rsidRDefault="004F6451" w:rsidP="00EF70B1"/>
    <w:p w14:paraId="1D7F3841" w14:textId="77777777" w:rsidR="004F6451" w:rsidRDefault="004F6451" w:rsidP="00EF70B1"/>
    <w:p w14:paraId="349DD408" w14:textId="77777777" w:rsidR="004F6451" w:rsidRDefault="004F6451" w:rsidP="00EF70B1"/>
    <w:p w14:paraId="25DBF626" w14:textId="77777777" w:rsidR="004F6451" w:rsidRDefault="004F6451" w:rsidP="00EF70B1"/>
    <w:p w14:paraId="027ECEF9" w14:textId="77777777" w:rsidR="004F6451" w:rsidRDefault="004F6451" w:rsidP="00214BFF"/>
  </w:endnote>
  <w:endnote w:type="continuationSeparator" w:id="0">
    <w:p w14:paraId="2F288F5A" w14:textId="77777777" w:rsidR="004F6451" w:rsidRDefault="004F6451">
      <w:r>
        <w:continuationSeparator/>
      </w:r>
    </w:p>
    <w:p w14:paraId="421042A4" w14:textId="77777777" w:rsidR="004F6451" w:rsidRDefault="004F6451"/>
    <w:p w14:paraId="04D96A58" w14:textId="77777777" w:rsidR="004F6451" w:rsidRDefault="004F6451" w:rsidP="00EF70B1"/>
    <w:p w14:paraId="23D16080" w14:textId="77777777" w:rsidR="004F6451" w:rsidRDefault="004F6451" w:rsidP="00EF70B1"/>
    <w:p w14:paraId="326FE09F" w14:textId="77777777" w:rsidR="004F6451" w:rsidRDefault="004F6451" w:rsidP="00EF70B1"/>
    <w:p w14:paraId="0909109A" w14:textId="77777777" w:rsidR="004F6451" w:rsidRDefault="004F6451" w:rsidP="00EF70B1"/>
    <w:p w14:paraId="3BCE9972" w14:textId="77777777" w:rsidR="004F6451" w:rsidRDefault="004F6451" w:rsidP="00214BFF"/>
  </w:endnote>
  <w:endnote w:type="continuationNotice" w:id="1">
    <w:p w14:paraId="07D557B9" w14:textId="77777777" w:rsidR="004F6451" w:rsidRDefault="004F645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AE5CE" w14:textId="77777777" w:rsidR="00173509" w:rsidRDefault="00173509">
    <w:pPr>
      <w:pStyle w:val="Footer"/>
    </w:pPr>
  </w:p>
  <w:tbl>
    <w:tblPr>
      <w:tblStyle w:val="TableGrid"/>
      <w:tblW w:w="9923" w:type="dxa"/>
      <w:tblInd w:w="-34" w:type="dxa"/>
      <w:tblLook w:val="04A0" w:firstRow="1" w:lastRow="0" w:firstColumn="1" w:lastColumn="0" w:noHBand="0" w:noVBand="1"/>
    </w:tblPr>
    <w:tblGrid>
      <w:gridCol w:w="992"/>
      <w:gridCol w:w="1698"/>
      <w:gridCol w:w="1162"/>
      <w:gridCol w:w="1706"/>
      <w:gridCol w:w="992"/>
      <w:gridCol w:w="571"/>
      <w:gridCol w:w="963"/>
      <w:gridCol w:w="1839"/>
    </w:tblGrid>
    <w:tr w:rsidR="00B64F02" w14:paraId="184DE5ED" w14:textId="77777777" w:rsidTr="00A34AC3">
      <w:trPr>
        <w:trHeight w:hRule="exact" w:val="227"/>
      </w:trPr>
      <w:tc>
        <w:tcPr>
          <w:tcW w:w="992" w:type="dxa"/>
          <w:vAlign w:val="center"/>
        </w:tcPr>
        <w:p w14:paraId="258EC76F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98" w:type="dxa"/>
          <w:vAlign w:val="center"/>
        </w:tcPr>
        <w:p w14:paraId="75CF1A61" w14:textId="6E7BB250" w:rsidR="001D2EA9" w:rsidRPr="001D2EA9" w:rsidRDefault="00762F5E" w:rsidP="001D2EA9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MYA000008</w:t>
          </w:r>
        </w:p>
        <w:p w14:paraId="7185BE9E" w14:textId="196C964F" w:rsidR="00B64F02" w:rsidRPr="005B762F" w:rsidRDefault="00B64F02" w:rsidP="00A34AC3">
          <w:pPr>
            <w:pStyle w:val="Footer"/>
            <w:rPr>
              <w:rFonts w:cs="Arial"/>
              <w:szCs w:val="16"/>
            </w:rPr>
          </w:pPr>
        </w:p>
      </w:tc>
      <w:tc>
        <w:tcPr>
          <w:tcW w:w="4431" w:type="dxa"/>
          <w:gridSpan w:val="4"/>
          <w:vAlign w:val="center"/>
        </w:tcPr>
        <w:p w14:paraId="32EEB6AD" w14:textId="261040E6" w:rsidR="00B64F02" w:rsidRPr="00692864" w:rsidRDefault="00B64F02" w:rsidP="00E310C2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 Software Release Report</w:t>
          </w:r>
        </w:p>
      </w:tc>
      <w:tc>
        <w:tcPr>
          <w:tcW w:w="963" w:type="dxa"/>
          <w:vAlign w:val="center"/>
        </w:tcPr>
        <w:p w14:paraId="0AE2C751" w14:textId="52782CCF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839" w:type="dxa"/>
          <w:vAlign w:val="center"/>
        </w:tcPr>
        <w:p w14:paraId="3905384E" w14:textId="786279E9" w:rsidR="00B64F02" w:rsidRPr="00692864" w:rsidRDefault="009F4032" w:rsidP="00F63137">
          <w:pPr>
            <w:pStyle w:val="Footer"/>
            <w:rPr>
              <w:rFonts w:cs="Arial"/>
              <w:szCs w:val="16"/>
            </w:rPr>
          </w:pPr>
          <w:proofErr w:type="spellStart"/>
          <w:r>
            <w:rPr>
              <w:rFonts w:cs="Arial"/>
              <w:szCs w:val="16"/>
              <w:lang w:val="nl-NL"/>
            </w:rPr>
            <w:t>Yogesh</w:t>
          </w:r>
          <w:proofErr w:type="spellEnd"/>
          <w:r>
            <w:rPr>
              <w:rFonts w:cs="Arial"/>
              <w:szCs w:val="16"/>
              <w:lang w:val="nl-NL"/>
            </w:rPr>
            <w:t xml:space="preserve"> HS</w:t>
          </w:r>
        </w:p>
      </w:tc>
    </w:tr>
    <w:tr w:rsidR="00B64F02" w:rsidRPr="00327BEC" w14:paraId="3DED8691" w14:textId="77777777" w:rsidTr="00A34AC3">
      <w:trPr>
        <w:trHeight w:hRule="exact" w:val="397"/>
      </w:trPr>
      <w:tc>
        <w:tcPr>
          <w:tcW w:w="992" w:type="dxa"/>
          <w:vAlign w:val="center"/>
        </w:tcPr>
        <w:p w14:paraId="7F7A638D" w14:textId="7048E653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98" w:type="dxa"/>
          <w:vAlign w:val="center"/>
        </w:tcPr>
        <w:p w14:paraId="154A09BE" w14:textId="1A2FEBC7" w:rsidR="00B64F02" w:rsidRPr="00692864" w:rsidRDefault="00B27E49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  <w:r w:rsidR="00B64F02">
            <w:rPr>
              <w:rFonts w:cs="Arial"/>
              <w:szCs w:val="16"/>
            </w:rPr>
            <w:t>.0</w:t>
          </w:r>
        </w:p>
      </w:tc>
      <w:tc>
        <w:tcPr>
          <w:tcW w:w="4431" w:type="dxa"/>
          <w:gridSpan w:val="4"/>
          <w:vAlign w:val="center"/>
        </w:tcPr>
        <w:p w14:paraId="546478B1" w14:textId="06EE7CB7" w:rsidR="00B64F02" w:rsidRPr="008A40E0" w:rsidRDefault="00B64F02" w:rsidP="00B64F02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 w:rsidR="00762F5E">
            <w:t>Note for My Account</w:t>
          </w:r>
        </w:p>
      </w:tc>
      <w:tc>
        <w:tcPr>
          <w:tcW w:w="963" w:type="dxa"/>
          <w:vAlign w:val="center"/>
        </w:tcPr>
        <w:p w14:paraId="2D7700C2" w14:textId="4ABDD6FE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839" w:type="dxa"/>
          <w:vAlign w:val="center"/>
        </w:tcPr>
        <w:p w14:paraId="4964DFE1" w14:textId="21E6BF85" w:rsidR="00B64F02" w:rsidRPr="00F05D9D" w:rsidRDefault="00762F5E" w:rsidP="00F63137">
          <w:pPr>
            <w:pStyle w:val="Footer"/>
            <w:rPr>
              <w:rFonts w:cs="Arial"/>
              <w:szCs w:val="16"/>
              <w:lang w:val="nl-NL"/>
            </w:rPr>
          </w:pPr>
          <w:proofErr w:type="spellStart"/>
          <w:r>
            <w:rPr>
              <w:rFonts w:cs="Arial"/>
              <w:szCs w:val="16"/>
            </w:rPr>
            <w:t>Deepthi</w:t>
          </w:r>
          <w:proofErr w:type="spellEnd"/>
          <w:r>
            <w:rPr>
              <w:rFonts w:cs="Arial"/>
              <w:szCs w:val="16"/>
            </w:rPr>
            <w:t xml:space="preserve"> </w:t>
          </w:r>
          <w:proofErr w:type="spellStart"/>
          <w:r>
            <w:rPr>
              <w:rFonts w:cs="Arial"/>
              <w:szCs w:val="16"/>
            </w:rPr>
            <w:t>Shivakumar</w:t>
          </w:r>
          <w:proofErr w:type="spellEnd"/>
        </w:p>
      </w:tc>
    </w:tr>
    <w:tr w:rsidR="00B64F02" w14:paraId="33CC29E4" w14:textId="77777777" w:rsidTr="00A34AC3">
      <w:trPr>
        <w:trHeight w:hRule="exact" w:val="397"/>
      </w:trPr>
      <w:tc>
        <w:tcPr>
          <w:tcW w:w="992" w:type="dxa"/>
          <w:vAlign w:val="center"/>
        </w:tcPr>
        <w:p w14:paraId="68D3B8ED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98" w:type="dxa"/>
          <w:vAlign w:val="center"/>
        </w:tcPr>
        <w:p w14:paraId="1D6A3963" w14:textId="4987C0FE" w:rsidR="00B64F02" w:rsidRPr="00692864" w:rsidRDefault="00762F5E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Draft</w:t>
          </w:r>
        </w:p>
      </w:tc>
      <w:tc>
        <w:tcPr>
          <w:tcW w:w="1162" w:type="dxa"/>
          <w:vAlign w:val="center"/>
        </w:tcPr>
        <w:p w14:paraId="0F2843EA" w14:textId="0B2CF083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706" w:type="dxa"/>
          <w:vAlign w:val="center"/>
        </w:tcPr>
        <w:p w14:paraId="3813CA4D" w14:textId="419EB551" w:rsidR="00B64F02" w:rsidRPr="00692864" w:rsidRDefault="00762F5E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CDPP-T-</w:t>
          </w:r>
        </w:p>
      </w:tc>
      <w:tc>
        <w:tcPr>
          <w:tcW w:w="992" w:type="dxa"/>
          <w:vAlign w:val="center"/>
        </w:tcPr>
        <w:p w14:paraId="6A44C07D" w14:textId="6DBC4DD7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1" w:type="dxa"/>
          <w:vAlign w:val="center"/>
        </w:tcPr>
        <w:p w14:paraId="16C21D49" w14:textId="0A995DA5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963" w:type="dxa"/>
          <w:vAlign w:val="center"/>
        </w:tcPr>
        <w:p w14:paraId="2FEA329E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839" w:type="dxa"/>
          <w:vAlign w:val="center"/>
        </w:tcPr>
        <w:p w14:paraId="46A49A9C" w14:textId="744AB99A" w:rsidR="00B64F02" w:rsidRPr="0071266A" w:rsidRDefault="00B64F02" w:rsidP="00E310C2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8B71FA">
            <w:rPr>
              <w:rFonts w:cs="Arial"/>
              <w:noProof/>
              <w:szCs w:val="16"/>
            </w:rPr>
            <w:t>1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8B71FA">
            <w:rPr>
              <w:noProof/>
              <w:szCs w:val="16"/>
            </w:rPr>
            <w:t>4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6F1CBC8E" w14:textId="358FB18C" w:rsidR="00173509" w:rsidRDefault="00173509" w:rsidP="00A34AC3">
    <w:pPr>
      <w:pStyle w:val="Footer"/>
    </w:pPr>
  </w:p>
  <w:p w14:paraId="649B230C" w14:textId="77777777" w:rsidR="00A34AC3" w:rsidRDefault="00A34AC3" w:rsidP="00A34A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2810DA" w14:textId="77777777" w:rsidR="004F6451" w:rsidRDefault="004F6451">
      <w:r>
        <w:separator/>
      </w:r>
    </w:p>
    <w:p w14:paraId="161B4022" w14:textId="77777777" w:rsidR="004F6451" w:rsidRDefault="004F6451"/>
    <w:p w14:paraId="2E781006" w14:textId="77777777" w:rsidR="004F6451" w:rsidRDefault="004F6451" w:rsidP="00EF70B1"/>
    <w:p w14:paraId="4F0B8E72" w14:textId="77777777" w:rsidR="004F6451" w:rsidRDefault="004F6451" w:rsidP="00EF70B1"/>
    <w:p w14:paraId="09648435" w14:textId="77777777" w:rsidR="004F6451" w:rsidRDefault="004F6451" w:rsidP="00EF70B1"/>
    <w:p w14:paraId="7030A218" w14:textId="77777777" w:rsidR="004F6451" w:rsidRDefault="004F6451" w:rsidP="00EF70B1"/>
    <w:p w14:paraId="14C75F71" w14:textId="77777777" w:rsidR="004F6451" w:rsidRDefault="004F6451" w:rsidP="00214BFF"/>
  </w:footnote>
  <w:footnote w:type="continuationSeparator" w:id="0">
    <w:p w14:paraId="40D95878" w14:textId="77777777" w:rsidR="004F6451" w:rsidRDefault="004F6451">
      <w:r>
        <w:continuationSeparator/>
      </w:r>
    </w:p>
    <w:p w14:paraId="6D23CF61" w14:textId="77777777" w:rsidR="004F6451" w:rsidRDefault="004F6451"/>
    <w:p w14:paraId="11D7A9A3" w14:textId="77777777" w:rsidR="004F6451" w:rsidRDefault="004F6451" w:rsidP="00EF70B1"/>
    <w:p w14:paraId="19938D30" w14:textId="77777777" w:rsidR="004F6451" w:rsidRDefault="004F6451" w:rsidP="00EF70B1"/>
    <w:p w14:paraId="4C9C1C0A" w14:textId="77777777" w:rsidR="004F6451" w:rsidRDefault="004F6451" w:rsidP="00EF70B1"/>
    <w:p w14:paraId="1BEC8EEA" w14:textId="77777777" w:rsidR="004F6451" w:rsidRDefault="004F6451" w:rsidP="00EF70B1"/>
    <w:p w14:paraId="5D337455" w14:textId="77777777" w:rsidR="004F6451" w:rsidRDefault="004F6451" w:rsidP="00214BFF"/>
  </w:footnote>
  <w:footnote w:type="continuationNotice" w:id="1">
    <w:p w14:paraId="785CD882" w14:textId="77777777" w:rsidR="004F6451" w:rsidRDefault="004F6451">
      <w:pPr>
        <w:spacing w:after="0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173509" w:rsidRPr="00C95909" w14:paraId="2FD4EC25" w14:textId="77777777" w:rsidTr="00811305">
      <w:trPr>
        <w:trHeight w:hRule="exact" w:val="680"/>
      </w:trPr>
      <w:tc>
        <w:tcPr>
          <w:tcW w:w="6805" w:type="dxa"/>
        </w:tcPr>
        <w:p w14:paraId="00668333" w14:textId="77777777" w:rsidR="00173509" w:rsidRPr="00727BE3" w:rsidRDefault="00173509" w:rsidP="003135C8">
          <w:pPr>
            <w:pStyle w:val="Title"/>
            <w:rPr>
              <w:b/>
              <w:color w:val="FF3333"/>
              <w:sz w:val="24"/>
              <w:szCs w:val="24"/>
            </w:rPr>
          </w:pPr>
        </w:p>
      </w:tc>
      <w:tc>
        <w:tcPr>
          <w:tcW w:w="3118" w:type="dxa"/>
        </w:tcPr>
        <w:p w14:paraId="77C3DBD2" w14:textId="77777777" w:rsidR="00173509" w:rsidRPr="00C95909" w:rsidRDefault="00173509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</w:rPr>
            <w:drawing>
              <wp:inline distT="0" distB="0" distL="0" distR="0" wp14:anchorId="0B7826E9" wp14:editId="1B797A82">
                <wp:extent cx="1788795" cy="334010"/>
                <wp:effectExtent l="0" t="0" r="1905" b="8890"/>
                <wp:docPr id="3" name="Picture 3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73509" w14:paraId="7F6461E1" w14:textId="77777777" w:rsidTr="00811305">
      <w:trPr>
        <w:cantSplit/>
      </w:trPr>
      <w:tc>
        <w:tcPr>
          <w:tcW w:w="9923" w:type="dxa"/>
          <w:gridSpan w:val="2"/>
        </w:tcPr>
        <w:p w14:paraId="16741C0A" w14:textId="09228174" w:rsidR="00173509" w:rsidRPr="008217A8" w:rsidRDefault="00173509" w:rsidP="00565CA4">
          <w:pPr>
            <w:pStyle w:val="NoSpacing"/>
            <w:rPr>
              <w:b/>
              <w:sz w:val="24"/>
              <w:szCs w:val="24"/>
            </w:rPr>
          </w:pPr>
          <w:r w:rsidRPr="008217A8">
            <w:rPr>
              <w:b/>
              <w:sz w:val="24"/>
              <w:szCs w:val="24"/>
            </w:rPr>
            <w:t>R</w:t>
          </w:r>
          <w:r>
            <w:rPr>
              <w:b/>
              <w:sz w:val="24"/>
              <w:szCs w:val="24"/>
            </w:rPr>
            <w:t>elease</w:t>
          </w:r>
          <w:r w:rsidRPr="008217A8">
            <w:rPr>
              <w:b/>
              <w:sz w:val="24"/>
              <w:szCs w:val="24"/>
            </w:rPr>
            <w:t xml:space="preserve"> N</w:t>
          </w:r>
          <w:r>
            <w:rPr>
              <w:b/>
              <w:sz w:val="24"/>
              <w:szCs w:val="24"/>
            </w:rPr>
            <w:t>ote</w:t>
          </w:r>
          <w:r w:rsidRPr="008217A8">
            <w:rPr>
              <w:b/>
              <w:sz w:val="24"/>
              <w:szCs w:val="24"/>
            </w:rPr>
            <w:t xml:space="preserve"> for</w:t>
          </w:r>
          <w:r w:rsidR="00762F5E">
            <w:rPr>
              <w:b/>
              <w:sz w:val="24"/>
              <w:szCs w:val="24"/>
            </w:rPr>
            <w:t xml:space="preserve"> My Account</w:t>
          </w:r>
        </w:p>
      </w:tc>
    </w:tr>
    <w:tr w:rsidR="00173509" w:rsidRPr="00C95909" w14:paraId="6B8F6E85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490BE20F" w14:textId="77777777" w:rsidR="00173509" w:rsidRPr="00C95909" w:rsidRDefault="00173509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67EC33E3" w14:textId="77777777" w:rsidR="00173509" w:rsidRPr="00C95909" w:rsidRDefault="00173509" w:rsidP="002C78F3">
          <w:pPr>
            <w:pStyle w:val="Header"/>
            <w:rPr>
              <w:sz w:val="20"/>
              <w:szCs w:val="28"/>
            </w:rPr>
          </w:pPr>
        </w:p>
      </w:tc>
    </w:tr>
  </w:tbl>
  <w:p w14:paraId="788FC319" w14:textId="77777777" w:rsidR="00173509" w:rsidRPr="00C95909" w:rsidRDefault="00173509" w:rsidP="002C78F3">
    <w:pPr>
      <w:pStyle w:val="Header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5D9A1B" wp14:editId="07EDBF3A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DB723" w14:textId="77777777" w:rsidR="00173509" w:rsidRPr="00FB5A60" w:rsidRDefault="00173509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5D9A1B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43.55pt;margin-top:11.7pt;width:26.3pt;height:66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" stroked="f">
              <v:textbox style="layout-flow:vertical;mso-layout-flow-alt:bottom-to-top">
                <w:txbxContent>
                  <w:p w14:paraId="46CDB723" w14:textId="77777777" w:rsidR="00173509" w:rsidRPr="00FB5A60" w:rsidRDefault="00173509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0BA0672"/>
    <w:lvl w:ilvl="0">
      <w:start w:val="1"/>
      <w:numFmt w:val="bullet"/>
      <w:pStyle w:val="ListBullet2"/>
      <w:lvlText w:val="-"/>
      <w:lvlJc w:val="left"/>
      <w:pPr>
        <w:tabs>
          <w:tab w:val="num" w:pos="1077"/>
        </w:tabs>
        <w:ind w:left="1077" w:hanging="283"/>
      </w:pPr>
      <w:rPr>
        <w:rFonts w:ascii="Arial" w:hAnsi="Arial" w:hint="default"/>
      </w:rPr>
    </w:lvl>
  </w:abstractNum>
  <w:abstractNum w:abstractNumId="1">
    <w:nsid w:val="FFFFFF89"/>
    <w:multiLevelType w:val="singleLevel"/>
    <w:tmpl w:val="6B726644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2">
    <w:nsid w:val="00EB5957"/>
    <w:multiLevelType w:val="multilevel"/>
    <w:tmpl w:val="FA984C0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14"/>
        </w:tabs>
        <w:ind w:left="681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7D938F3"/>
    <w:multiLevelType w:val="hybridMultilevel"/>
    <w:tmpl w:val="F19E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377D3D"/>
    <w:multiLevelType w:val="hybridMultilevel"/>
    <w:tmpl w:val="E324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B36639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C551E76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52C80"/>
    <w:multiLevelType w:val="singleLevel"/>
    <w:tmpl w:val="7690FC5A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9">
    <w:nsid w:val="416879B1"/>
    <w:multiLevelType w:val="hybridMultilevel"/>
    <w:tmpl w:val="A2726E6E"/>
    <w:lvl w:ilvl="0" w:tplc="2EF4D0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AF32E0"/>
    <w:multiLevelType w:val="hybridMultilevel"/>
    <w:tmpl w:val="E468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654E9A"/>
    <w:multiLevelType w:val="hybridMultilevel"/>
    <w:tmpl w:val="6A384F88"/>
    <w:lvl w:ilvl="0" w:tplc="14E864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47638F"/>
    <w:multiLevelType w:val="hybridMultilevel"/>
    <w:tmpl w:val="81D8BBAA"/>
    <w:lvl w:ilvl="0" w:tplc="142649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B04F1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5E5C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605B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BC8C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C8A0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E42C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1A74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7A86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650541E9"/>
    <w:multiLevelType w:val="hybridMultilevel"/>
    <w:tmpl w:val="AF56EEA4"/>
    <w:lvl w:ilvl="0" w:tplc="370E6F5C">
      <w:start w:val="2"/>
      <w:numFmt w:val="bullet"/>
      <w:lvlText w:val=""/>
      <w:lvlJc w:val="left"/>
      <w:pPr>
        <w:ind w:left="936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>
    <w:nsid w:val="669231CD"/>
    <w:multiLevelType w:val="multilevel"/>
    <w:tmpl w:val="874CECC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8"/>
  </w:num>
  <w:num w:numId="5">
    <w:abstractNumId w:val="4"/>
  </w:num>
  <w:num w:numId="6">
    <w:abstractNumId w:val="10"/>
  </w:num>
  <w:num w:numId="7">
    <w:abstractNumId w:val="3"/>
  </w:num>
  <w:num w:numId="8">
    <w:abstractNumId w:val="0"/>
  </w:num>
  <w:num w:numId="9">
    <w:abstractNumId w:val="2"/>
  </w:num>
  <w:num w:numId="10">
    <w:abstractNumId w:val="2"/>
  </w:num>
  <w:num w:numId="11">
    <w:abstractNumId w:val="9"/>
  </w:num>
  <w:num w:numId="12">
    <w:abstractNumId w:val="14"/>
  </w:num>
  <w:num w:numId="13">
    <w:abstractNumId w:val="2"/>
  </w:num>
  <w:num w:numId="14">
    <w:abstractNumId w:val="2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9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7"/>
  </w:num>
  <w:num w:numId="26">
    <w:abstractNumId w:val="2"/>
  </w:num>
  <w:num w:numId="27">
    <w:abstractNumId w:val="2"/>
  </w:num>
  <w:num w:numId="28">
    <w:abstractNumId w:val="5"/>
  </w:num>
  <w:num w:numId="29">
    <w:abstractNumId w:val="6"/>
  </w:num>
  <w:num w:numId="30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DateAndTime/>
  <w:hideSpellingErrors/>
  <w:hideGrammaticalErrors/>
  <w:activeWritingStyle w:appName="MSWord" w:lang="nl-NL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F99"/>
    <w:rsid w:val="000021C0"/>
    <w:rsid w:val="00003A79"/>
    <w:rsid w:val="00004F9E"/>
    <w:rsid w:val="000060D8"/>
    <w:rsid w:val="0000727A"/>
    <w:rsid w:val="000218E1"/>
    <w:rsid w:val="00021A8D"/>
    <w:rsid w:val="00021B0A"/>
    <w:rsid w:val="00030291"/>
    <w:rsid w:val="00041CCF"/>
    <w:rsid w:val="00042AB9"/>
    <w:rsid w:val="00042B4E"/>
    <w:rsid w:val="0004559A"/>
    <w:rsid w:val="00045EC2"/>
    <w:rsid w:val="00051D8C"/>
    <w:rsid w:val="00054030"/>
    <w:rsid w:val="00054635"/>
    <w:rsid w:val="00055020"/>
    <w:rsid w:val="00064925"/>
    <w:rsid w:val="000652D0"/>
    <w:rsid w:val="000669E6"/>
    <w:rsid w:val="00066DD4"/>
    <w:rsid w:val="0007251B"/>
    <w:rsid w:val="000732D4"/>
    <w:rsid w:val="00090538"/>
    <w:rsid w:val="000910E7"/>
    <w:rsid w:val="00095803"/>
    <w:rsid w:val="000A3E62"/>
    <w:rsid w:val="000A5D8C"/>
    <w:rsid w:val="000B651F"/>
    <w:rsid w:val="000B7789"/>
    <w:rsid w:val="000D4410"/>
    <w:rsid w:val="000D68CA"/>
    <w:rsid w:val="00101E52"/>
    <w:rsid w:val="001034C4"/>
    <w:rsid w:val="00103E4A"/>
    <w:rsid w:val="001049A3"/>
    <w:rsid w:val="00107D1C"/>
    <w:rsid w:val="001115DD"/>
    <w:rsid w:val="001164E9"/>
    <w:rsid w:val="0012317E"/>
    <w:rsid w:val="001269FF"/>
    <w:rsid w:val="00126AC2"/>
    <w:rsid w:val="00131BDB"/>
    <w:rsid w:val="00133BC4"/>
    <w:rsid w:val="00137085"/>
    <w:rsid w:val="001431A8"/>
    <w:rsid w:val="00144CF8"/>
    <w:rsid w:val="00152995"/>
    <w:rsid w:val="001530A6"/>
    <w:rsid w:val="00153F04"/>
    <w:rsid w:val="00162A0F"/>
    <w:rsid w:val="00162FA1"/>
    <w:rsid w:val="00163DB5"/>
    <w:rsid w:val="00167922"/>
    <w:rsid w:val="0017176C"/>
    <w:rsid w:val="00173509"/>
    <w:rsid w:val="00173F82"/>
    <w:rsid w:val="001778D5"/>
    <w:rsid w:val="00180F79"/>
    <w:rsid w:val="00182C95"/>
    <w:rsid w:val="0019114A"/>
    <w:rsid w:val="00194C12"/>
    <w:rsid w:val="001A183F"/>
    <w:rsid w:val="001A2BB4"/>
    <w:rsid w:val="001A529F"/>
    <w:rsid w:val="001B46A9"/>
    <w:rsid w:val="001C0CEB"/>
    <w:rsid w:val="001C7E5F"/>
    <w:rsid w:val="001D2695"/>
    <w:rsid w:val="001D2EA9"/>
    <w:rsid w:val="001D33AD"/>
    <w:rsid w:val="001D5E0D"/>
    <w:rsid w:val="001D7649"/>
    <w:rsid w:val="001D7EC8"/>
    <w:rsid w:val="001E096E"/>
    <w:rsid w:val="001E2F3C"/>
    <w:rsid w:val="001E3FCF"/>
    <w:rsid w:val="001F0B2C"/>
    <w:rsid w:val="001F3297"/>
    <w:rsid w:val="001F3E78"/>
    <w:rsid w:val="001F7E33"/>
    <w:rsid w:val="002036EE"/>
    <w:rsid w:val="00204003"/>
    <w:rsid w:val="002053CC"/>
    <w:rsid w:val="002103E2"/>
    <w:rsid w:val="00214BFF"/>
    <w:rsid w:val="002150B5"/>
    <w:rsid w:val="002321A4"/>
    <w:rsid w:val="00234BFA"/>
    <w:rsid w:val="002414FA"/>
    <w:rsid w:val="00241C51"/>
    <w:rsid w:val="0024353E"/>
    <w:rsid w:val="002509C2"/>
    <w:rsid w:val="00252E87"/>
    <w:rsid w:val="00254DC7"/>
    <w:rsid w:val="00255512"/>
    <w:rsid w:val="0026535C"/>
    <w:rsid w:val="00265D1B"/>
    <w:rsid w:val="00265F76"/>
    <w:rsid w:val="00266D31"/>
    <w:rsid w:val="002764A5"/>
    <w:rsid w:val="00277487"/>
    <w:rsid w:val="0028011E"/>
    <w:rsid w:val="0028052E"/>
    <w:rsid w:val="002863B6"/>
    <w:rsid w:val="00290322"/>
    <w:rsid w:val="002909F1"/>
    <w:rsid w:val="00290A14"/>
    <w:rsid w:val="00295D9B"/>
    <w:rsid w:val="002A3BC2"/>
    <w:rsid w:val="002A7576"/>
    <w:rsid w:val="002B2625"/>
    <w:rsid w:val="002B3BEE"/>
    <w:rsid w:val="002B637F"/>
    <w:rsid w:val="002B69FF"/>
    <w:rsid w:val="002C2076"/>
    <w:rsid w:val="002C3AC0"/>
    <w:rsid w:val="002C61C1"/>
    <w:rsid w:val="002C78F3"/>
    <w:rsid w:val="002D75C4"/>
    <w:rsid w:val="002E1A4D"/>
    <w:rsid w:val="002E7B99"/>
    <w:rsid w:val="002E7D51"/>
    <w:rsid w:val="002F39E7"/>
    <w:rsid w:val="00311847"/>
    <w:rsid w:val="003135C8"/>
    <w:rsid w:val="00313CC4"/>
    <w:rsid w:val="00315AA6"/>
    <w:rsid w:val="00322D69"/>
    <w:rsid w:val="00323B48"/>
    <w:rsid w:val="00324A37"/>
    <w:rsid w:val="003442FC"/>
    <w:rsid w:val="00351503"/>
    <w:rsid w:val="00354F15"/>
    <w:rsid w:val="00355B13"/>
    <w:rsid w:val="0035722B"/>
    <w:rsid w:val="003606C0"/>
    <w:rsid w:val="003632BE"/>
    <w:rsid w:val="00373F99"/>
    <w:rsid w:val="00384C85"/>
    <w:rsid w:val="0039141C"/>
    <w:rsid w:val="00396382"/>
    <w:rsid w:val="0039782E"/>
    <w:rsid w:val="003A1ACD"/>
    <w:rsid w:val="003A1CBE"/>
    <w:rsid w:val="003A331A"/>
    <w:rsid w:val="003B086E"/>
    <w:rsid w:val="003B3BA0"/>
    <w:rsid w:val="003B58F2"/>
    <w:rsid w:val="003B6C59"/>
    <w:rsid w:val="003C0F48"/>
    <w:rsid w:val="003C297A"/>
    <w:rsid w:val="003D34D6"/>
    <w:rsid w:val="003D4290"/>
    <w:rsid w:val="003D62E9"/>
    <w:rsid w:val="003E04F5"/>
    <w:rsid w:val="003E24B2"/>
    <w:rsid w:val="003E2D03"/>
    <w:rsid w:val="003E6012"/>
    <w:rsid w:val="003E6F72"/>
    <w:rsid w:val="003E7966"/>
    <w:rsid w:val="003F01D5"/>
    <w:rsid w:val="003F305D"/>
    <w:rsid w:val="003F3F23"/>
    <w:rsid w:val="003F5DE2"/>
    <w:rsid w:val="004059F1"/>
    <w:rsid w:val="00413692"/>
    <w:rsid w:val="00420BFC"/>
    <w:rsid w:val="00420D43"/>
    <w:rsid w:val="00422C4D"/>
    <w:rsid w:val="0042411B"/>
    <w:rsid w:val="004270CE"/>
    <w:rsid w:val="00430F02"/>
    <w:rsid w:val="00431124"/>
    <w:rsid w:val="00432634"/>
    <w:rsid w:val="00434308"/>
    <w:rsid w:val="004424B3"/>
    <w:rsid w:val="00452CF6"/>
    <w:rsid w:val="00453EF4"/>
    <w:rsid w:val="00455E50"/>
    <w:rsid w:val="00464284"/>
    <w:rsid w:val="00480642"/>
    <w:rsid w:val="0048216E"/>
    <w:rsid w:val="00482BE6"/>
    <w:rsid w:val="004909CA"/>
    <w:rsid w:val="00495015"/>
    <w:rsid w:val="00495F6B"/>
    <w:rsid w:val="004964AD"/>
    <w:rsid w:val="004A1E91"/>
    <w:rsid w:val="004A42DD"/>
    <w:rsid w:val="004A486F"/>
    <w:rsid w:val="004A4BF2"/>
    <w:rsid w:val="004A6FB0"/>
    <w:rsid w:val="004B04C2"/>
    <w:rsid w:val="004B1F01"/>
    <w:rsid w:val="004B5109"/>
    <w:rsid w:val="004B5FE7"/>
    <w:rsid w:val="004B7A5D"/>
    <w:rsid w:val="004C3E53"/>
    <w:rsid w:val="004C526C"/>
    <w:rsid w:val="004C60F9"/>
    <w:rsid w:val="004C69F7"/>
    <w:rsid w:val="004C6F79"/>
    <w:rsid w:val="004D6169"/>
    <w:rsid w:val="004D6622"/>
    <w:rsid w:val="004D66FB"/>
    <w:rsid w:val="004E03D0"/>
    <w:rsid w:val="004E1BDD"/>
    <w:rsid w:val="004E7634"/>
    <w:rsid w:val="004F30C7"/>
    <w:rsid w:val="004F6451"/>
    <w:rsid w:val="004F7F19"/>
    <w:rsid w:val="00500668"/>
    <w:rsid w:val="00500B90"/>
    <w:rsid w:val="00501230"/>
    <w:rsid w:val="0050292D"/>
    <w:rsid w:val="0050294D"/>
    <w:rsid w:val="00505E6F"/>
    <w:rsid w:val="00506574"/>
    <w:rsid w:val="005065B7"/>
    <w:rsid w:val="005074C3"/>
    <w:rsid w:val="00507515"/>
    <w:rsid w:val="00511221"/>
    <w:rsid w:val="0051352F"/>
    <w:rsid w:val="0051695D"/>
    <w:rsid w:val="00521DF2"/>
    <w:rsid w:val="00524106"/>
    <w:rsid w:val="00526253"/>
    <w:rsid w:val="005356F0"/>
    <w:rsid w:val="00535B9C"/>
    <w:rsid w:val="00540046"/>
    <w:rsid w:val="005408FE"/>
    <w:rsid w:val="00542CE2"/>
    <w:rsid w:val="005517FE"/>
    <w:rsid w:val="00553745"/>
    <w:rsid w:val="00554FE4"/>
    <w:rsid w:val="00555B82"/>
    <w:rsid w:val="00561EB0"/>
    <w:rsid w:val="00565942"/>
    <w:rsid w:val="00565CA4"/>
    <w:rsid w:val="00566992"/>
    <w:rsid w:val="00566A12"/>
    <w:rsid w:val="00570875"/>
    <w:rsid w:val="005736F2"/>
    <w:rsid w:val="00582924"/>
    <w:rsid w:val="00587FB6"/>
    <w:rsid w:val="0059023E"/>
    <w:rsid w:val="005A283F"/>
    <w:rsid w:val="005A2FD7"/>
    <w:rsid w:val="005A5EA4"/>
    <w:rsid w:val="005A75E5"/>
    <w:rsid w:val="005A7BFC"/>
    <w:rsid w:val="005B275F"/>
    <w:rsid w:val="005B4A0D"/>
    <w:rsid w:val="005B762F"/>
    <w:rsid w:val="005B767D"/>
    <w:rsid w:val="005C4136"/>
    <w:rsid w:val="005C4698"/>
    <w:rsid w:val="005C4CAA"/>
    <w:rsid w:val="005D1196"/>
    <w:rsid w:val="005D2F43"/>
    <w:rsid w:val="005D6330"/>
    <w:rsid w:val="005E25AB"/>
    <w:rsid w:val="005F1666"/>
    <w:rsid w:val="005F4C26"/>
    <w:rsid w:val="006110F0"/>
    <w:rsid w:val="00613210"/>
    <w:rsid w:val="0061326D"/>
    <w:rsid w:val="00613C2C"/>
    <w:rsid w:val="00614DF0"/>
    <w:rsid w:val="00615B3C"/>
    <w:rsid w:val="00616B5F"/>
    <w:rsid w:val="00621716"/>
    <w:rsid w:val="00624099"/>
    <w:rsid w:val="0062439D"/>
    <w:rsid w:val="00626817"/>
    <w:rsid w:val="00636D5F"/>
    <w:rsid w:val="00637B9C"/>
    <w:rsid w:val="0064688B"/>
    <w:rsid w:val="00654923"/>
    <w:rsid w:val="00656390"/>
    <w:rsid w:val="00665971"/>
    <w:rsid w:val="00665973"/>
    <w:rsid w:val="00673398"/>
    <w:rsid w:val="0067415E"/>
    <w:rsid w:val="006768AB"/>
    <w:rsid w:val="0068001C"/>
    <w:rsid w:val="006A15CB"/>
    <w:rsid w:val="006A1650"/>
    <w:rsid w:val="006A1D0F"/>
    <w:rsid w:val="006A1F95"/>
    <w:rsid w:val="006A3630"/>
    <w:rsid w:val="006A6115"/>
    <w:rsid w:val="006A6175"/>
    <w:rsid w:val="006B0560"/>
    <w:rsid w:val="006B0FAF"/>
    <w:rsid w:val="006B2136"/>
    <w:rsid w:val="006B3D9A"/>
    <w:rsid w:val="006B6B42"/>
    <w:rsid w:val="006C700F"/>
    <w:rsid w:val="006C706B"/>
    <w:rsid w:val="006D05ED"/>
    <w:rsid w:val="006D3EDD"/>
    <w:rsid w:val="006D605D"/>
    <w:rsid w:val="006E3255"/>
    <w:rsid w:val="006E61B1"/>
    <w:rsid w:val="006E778B"/>
    <w:rsid w:val="006F0C74"/>
    <w:rsid w:val="006F13E3"/>
    <w:rsid w:val="006F60F2"/>
    <w:rsid w:val="0070170B"/>
    <w:rsid w:val="00703B4A"/>
    <w:rsid w:val="00705B91"/>
    <w:rsid w:val="00710D62"/>
    <w:rsid w:val="0071266A"/>
    <w:rsid w:val="007128A0"/>
    <w:rsid w:val="007220E3"/>
    <w:rsid w:val="0072467D"/>
    <w:rsid w:val="0072697E"/>
    <w:rsid w:val="00726D45"/>
    <w:rsid w:val="00726E31"/>
    <w:rsid w:val="00727BE3"/>
    <w:rsid w:val="00731F5C"/>
    <w:rsid w:val="00732B4B"/>
    <w:rsid w:val="00733496"/>
    <w:rsid w:val="00734156"/>
    <w:rsid w:val="00740045"/>
    <w:rsid w:val="00742CCA"/>
    <w:rsid w:val="00754B12"/>
    <w:rsid w:val="007565D0"/>
    <w:rsid w:val="00762F5E"/>
    <w:rsid w:val="00764784"/>
    <w:rsid w:val="00767748"/>
    <w:rsid w:val="00772AE4"/>
    <w:rsid w:val="00775258"/>
    <w:rsid w:val="00782F17"/>
    <w:rsid w:val="00783484"/>
    <w:rsid w:val="00783C7B"/>
    <w:rsid w:val="0078444C"/>
    <w:rsid w:val="007911C0"/>
    <w:rsid w:val="00791D38"/>
    <w:rsid w:val="00794488"/>
    <w:rsid w:val="00794BE5"/>
    <w:rsid w:val="00796DCD"/>
    <w:rsid w:val="007A7D73"/>
    <w:rsid w:val="007B161B"/>
    <w:rsid w:val="007B5EB0"/>
    <w:rsid w:val="007C0C6B"/>
    <w:rsid w:val="007D2D60"/>
    <w:rsid w:val="007D3E65"/>
    <w:rsid w:val="007E21C4"/>
    <w:rsid w:val="007E512B"/>
    <w:rsid w:val="007E5B5C"/>
    <w:rsid w:val="007F1B86"/>
    <w:rsid w:val="007F3C7F"/>
    <w:rsid w:val="007F44A1"/>
    <w:rsid w:val="007F4518"/>
    <w:rsid w:val="007F7821"/>
    <w:rsid w:val="00800D26"/>
    <w:rsid w:val="00802212"/>
    <w:rsid w:val="00811305"/>
    <w:rsid w:val="00811585"/>
    <w:rsid w:val="0081209F"/>
    <w:rsid w:val="0081552D"/>
    <w:rsid w:val="0081663D"/>
    <w:rsid w:val="00817FE7"/>
    <w:rsid w:val="00820AC7"/>
    <w:rsid w:val="008217A8"/>
    <w:rsid w:val="008221AB"/>
    <w:rsid w:val="00822CC9"/>
    <w:rsid w:val="00823418"/>
    <w:rsid w:val="00825D5F"/>
    <w:rsid w:val="0082629C"/>
    <w:rsid w:val="00826ECC"/>
    <w:rsid w:val="00832721"/>
    <w:rsid w:val="0083533D"/>
    <w:rsid w:val="008367AD"/>
    <w:rsid w:val="00847118"/>
    <w:rsid w:val="0084757E"/>
    <w:rsid w:val="008550AC"/>
    <w:rsid w:val="00860836"/>
    <w:rsid w:val="00881922"/>
    <w:rsid w:val="008820B4"/>
    <w:rsid w:val="0089102B"/>
    <w:rsid w:val="008946B8"/>
    <w:rsid w:val="00896DE3"/>
    <w:rsid w:val="00897FE0"/>
    <w:rsid w:val="008A6F05"/>
    <w:rsid w:val="008A7160"/>
    <w:rsid w:val="008B472E"/>
    <w:rsid w:val="008B4E4E"/>
    <w:rsid w:val="008B614B"/>
    <w:rsid w:val="008B61C9"/>
    <w:rsid w:val="008B71FA"/>
    <w:rsid w:val="008B744D"/>
    <w:rsid w:val="008C0280"/>
    <w:rsid w:val="008C1B2D"/>
    <w:rsid w:val="008C1F3E"/>
    <w:rsid w:val="008C3848"/>
    <w:rsid w:val="008C45BA"/>
    <w:rsid w:val="008C5834"/>
    <w:rsid w:val="008C58FE"/>
    <w:rsid w:val="008D00AD"/>
    <w:rsid w:val="008D1B4A"/>
    <w:rsid w:val="008D4352"/>
    <w:rsid w:val="008D6648"/>
    <w:rsid w:val="008E7955"/>
    <w:rsid w:val="008F01CD"/>
    <w:rsid w:val="008F1D71"/>
    <w:rsid w:val="008F2EBD"/>
    <w:rsid w:val="008F33C4"/>
    <w:rsid w:val="008F5C90"/>
    <w:rsid w:val="009003AD"/>
    <w:rsid w:val="00902583"/>
    <w:rsid w:val="00902FB5"/>
    <w:rsid w:val="009041C0"/>
    <w:rsid w:val="009066DF"/>
    <w:rsid w:val="00916F6E"/>
    <w:rsid w:val="00930B21"/>
    <w:rsid w:val="0093122A"/>
    <w:rsid w:val="00936AC0"/>
    <w:rsid w:val="00936F31"/>
    <w:rsid w:val="00944723"/>
    <w:rsid w:val="0094521F"/>
    <w:rsid w:val="00946BA6"/>
    <w:rsid w:val="00947D8F"/>
    <w:rsid w:val="00952699"/>
    <w:rsid w:val="00952CAB"/>
    <w:rsid w:val="00957879"/>
    <w:rsid w:val="00960A5C"/>
    <w:rsid w:val="00963806"/>
    <w:rsid w:val="00971AC2"/>
    <w:rsid w:val="0097599C"/>
    <w:rsid w:val="00983036"/>
    <w:rsid w:val="00983597"/>
    <w:rsid w:val="0098580E"/>
    <w:rsid w:val="00987D9E"/>
    <w:rsid w:val="00994449"/>
    <w:rsid w:val="00994DDD"/>
    <w:rsid w:val="00996983"/>
    <w:rsid w:val="009A5F74"/>
    <w:rsid w:val="009A6D14"/>
    <w:rsid w:val="009B20C9"/>
    <w:rsid w:val="009B3BDF"/>
    <w:rsid w:val="009B7446"/>
    <w:rsid w:val="009C056D"/>
    <w:rsid w:val="009C305A"/>
    <w:rsid w:val="009C5957"/>
    <w:rsid w:val="009E4C51"/>
    <w:rsid w:val="009E69CC"/>
    <w:rsid w:val="009F4032"/>
    <w:rsid w:val="009F4BC2"/>
    <w:rsid w:val="009F4DB7"/>
    <w:rsid w:val="009F7825"/>
    <w:rsid w:val="009F7B98"/>
    <w:rsid w:val="00A03FA5"/>
    <w:rsid w:val="00A053C7"/>
    <w:rsid w:val="00A10649"/>
    <w:rsid w:val="00A116B7"/>
    <w:rsid w:val="00A121B5"/>
    <w:rsid w:val="00A1256D"/>
    <w:rsid w:val="00A125B1"/>
    <w:rsid w:val="00A125E0"/>
    <w:rsid w:val="00A22A98"/>
    <w:rsid w:val="00A25A5F"/>
    <w:rsid w:val="00A3377F"/>
    <w:rsid w:val="00A34AC3"/>
    <w:rsid w:val="00A4155E"/>
    <w:rsid w:val="00A4208C"/>
    <w:rsid w:val="00A434B1"/>
    <w:rsid w:val="00A47E65"/>
    <w:rsid w:val="00A52FE7"/>
    <w:rsid w:val="00A5337C"/>
    <w:rsid w:val="00A54254"/>
    <w:rsid w:val="00A61068"/>
    <w:rsid w:val="00A656F6"/>
    <w:rsid w:val="00A72C11"/>
    <w:rsid w:val="00A80C99"/>
    <w:rsid w:val="00A81B32"/>
    <w:rsid w:val="00A82A09"/>
    <w:rsid w:val="00A82FCE"/>
    <w:rsid w:val="00A8541E"/>
    <w:rsid w:val="00A87D42"/>
    <w:rsid w:val="00A95938"/>
    <w:rsid w:val="00AA0B4D"/>
    <w:rsid w:val="00AA12BE"/>
    <w:rsid w:val="00AA14F1"/>
    <w:rsid w:val="00AA1C32"/>
    <w:rsid w:val="00AB1384"/>
    <w:rsid w:val="00AB3839"/>
    <w:rsid w:val="00AB796C"/>
    <w:rsid w:val="00AC3BC2"/>
    <w:rsid w:val="00AC64A1"/>
    <w:rsid w:val="00AC6C45"/>
    <w:rsid w:val="00AD2A8E"/>
    <w:rsid w:val="00AE0579"/>
    <w:rsid w:val="00AE32CE"/>
    <w:rsid w:val="00AE43A5"/>
    <w:rsid w:val="00AF0940"/>
    <w:rsid w:val="00AF4EEC"/>
    <w:rsid w:val="00AF56DD"/>
    <w:rsid w:val="00B0700C"/>
    <w:rsid w:val="00B116D4"/>
    <w:rsid w:val="00B164AC"/>
    <w:rsid w:val="00B170E4"/>
    <w:rsid w:val="00B27E49"/>
    <w:rsid w:val="00B35D53"/>
    <w:rsid w:val="00B444C6"/>
    <w:rsid w:val="00B45255"/>
    <w:rsid w:val="00B4574A"/>
    <w:rsid w:val="00B463C3"/>
    <w:rsid w:val="00B517DA"/>
    <w:rsid w:val="00B535F0"/>
    <w:rsid w:val="00B547D3"/>
    <w:rsid w:val="00B64C37"/>
    <w:rsid w:val="00B64F02"/>
    <w:rsid w:val="00B65092"/>
    <w:rsid w:val="00B70944"/>
    <w:rsid w:val="00B7213B"/>
    <w:rsid w:val="00B72D8B"/>
    <w:rsid w:val="00B77CA9"/>
    <w:rsid w:val="00B82392"/>
    <w:rsid w:val="00B832B0"/>
    <w:rsid w:val="00B87F59"/>
    <w:rsid w:val="00B93877"/>
    <w:rsid w:val="00B941E5"/>
    <w:rsid w:val="00B945A8"/>
    <w:rsid w:val="00B94820"/>
    <w:rsid w:val="00B94EF1"/>
    <w:rsid w:val="00B971C3"/>
    <w:rsid w:val="00BA0B9F"/>
    <w:rsid w:val="00BA3F62"/>
    <w:rsid w:val="00BA496A"/>
    <w:rsid w:val="00BA5C62"/>
    <w:rsid w:val="00BB12AD"/>
    <w:rsid w:val="00BB2ECA"/>
    <w:rsid w:val="00BB4FAB"/>
    <w:rsid w:val="00BB705B"/>
    <w:rsid w:val="00BC4C7F"/>
    <w:rsid w:val="00BC7212"/>
    <w:rsid w:val="00BD1E57"/>
    <w:rsid w:val="00BD5828"/>
    <w:rsid w:val="00BD6275"/>
    <w:rsid w:val="00BE0BCC"/>
    <w:rsid w:val="00BE120C"/>
    <w:rsid w:val="00BE767A"/>
    <w:rsid w:val="00BF5217"/>
    <w:rsid w:val="00C00CC2"/>
    <w:rsid w:val="00C03E60"/>
    <w:rsid w:val="00C144BF"/>
    <w:rsid w:val="00C171D0"/>
    <w:rsid w:val="00C17A03"/>
    <w:rsid w:val="00C22C43"/>
    <w:rsid w:val="00C23D8A"/>
    <w:rsid w:val="00C25EEF"/>
    <w:rsid w:val="00C36315"/>
    <w:rsid w:val="00C41507"/>
    <w:rsid w:val="00C441C7"/>
    <w:rsid w:val="00C57553"/>
    <w:rsid w:val="00C60583"/>
    <w:rsid w:val="00C62781"/>
    <w:rsid w:val="00C63FF2"/>
    <w:rsid w:val="00C729E0"/>
    <w:rsid w:val="00C72F76"/>
    <w:rsid w:val="00C77C7D"/>
    <w:rsid w:val="00C8281E"/>
    <w:rsid w:val="00C83542"/>
    <w:rsid w:val="00C83905"/>
    <w:rsid w:val="00C853E6"/>
    <w:rsid w:val="00C93A89"/>
    <w:rsid w:val="00C95909"/>
    <w:rsid w:val="00CA1939"/>
    <w:rsid w:val="00CA7B00"/>
    <w:rsid w:val="00CB2DDC"/>
    <w:rsid w:val="00CD2177"/>
    <w:rsid w:val="00CD530A"/>
    <w:rsid w:val="00CE085A"/>
    <w:rsid w:val="00CE11B0"/>
    <w:rsid w:val="00CF1B60"/>
    <w:rsid w:val="00CF47CC"/>
    <w:rsid w:val="00CF5F15"/>
    <w:rsid w:val="00CF70C1"/>
    <w:rsid w:val="00D02AB9"/>
    <w:rsid w:val="00D05F14"/>
    <w:rsid w:val="00D12550"/>
    <w:rsid w:val="00D17C2A"/>
    <w:rsid w:val="00D17D6B"/>
    <w:rsid w:val="00D268DA"/>
    <w:rsid w:val="00D3452C"/>
    <w:rsid w:val="00D42503"/>
    <w:rsid w:val="00D468E6"/>
    <w:rsid w:val="00D50D25"/>
    <w:rsid w:val="00D52535"/>
    <w:rsid w:val="00D56BF0"/>
    <w:rsid w:val="00D60524"/>
    <w:rsid w:val="00D61E9B"/>
    <w:rsid w:val="00D63386"/>
    <w:rsid w:val="00D70A77"/>
    <w:rsid w:val="00D70AC3"/>
    <w:rsid w:val="00D7202E"/>
    <w:rsid w:val="00D73AE7"/>
    <w:rsid w:val="00D773C1"/>
    <w:rsid w:val="00D80092"/>
    <w:rsid w:val="00D802B0"/>
    <w:rsid w:val="00D904AE"/>
    <w:rsid w:val="00D927DA"/>
    <w:rsid w:val="00D961CA"/>
    <w:rsid w:val="00D964BA"/>
    <w:rsid w:val="00D97EDA"/>
    <w:rsid w:val="00DA112C"/>
    <w:rsid w:val="00DA252C"/>
    <w:rsid w:val="00DA441E"/>
    <w:rsid w:val="00DA4D38"/>
    <w:rsid w:val="00DA50EE"/>
    <w:rsid w:val="00DA6583"/>
    <w:rsid w:val="00DB21A2"/>
    <w:rsid w:val="00DB4D95"/>
    <w:rsid w:val="00DB507D"/>
    <w:rsid w:val="00DC2C01"/>
    <w:rsid w:val="00DC3906"/>
    <w:rsid w:val="00DC7507"/>
    <w:rsid w:val="00DC767A"/>
    <w:rsid w:val="00DD2EDA"/>
    <w:rsid w:val="00DD5984"/>
    <w:rsid w:val="00DE027F"/>
    <w:rsid w:val="00DE7599"/>
    <w:rsid w:val="00DF12EA"/>
    <w:rsid w:val="00DF29B5"/>
    <w:rsid w:val="00DF5D37"/>
    <w:rsid w:val="00DF7958"/>
    <w:rsid w:val="00DF7ECD"/>
    <w:rsid w:val="00E00D2A"/>
    <w:rsid w:val="00E0119D"/>
    <w:rsid w:val="00E11614"/>
    <w:rsid w:val="00E14A0E"/>
    <w:rsid w:val="00E17FE8"/>
    <w:rsid w:val="00E21D4F"/>
    <w:rsid w:val="00E310C2"/>
    <w:rsid w:val="00E3209E"/>
    <w:rsid w:val="00E37F3B"/>
    <w:rsid w:val="00E50CB9"/>
    <w:rsid w:val="00E510C3"/>
    <w:rsid w:val="00E52171"/>
    <w:rsid w:val="00E574E3"/>
    <w:rsid w:val="00E57DB8"/>
    <w:rsid w:val="00E61B56"/>
    <w:rsid w:val="00E64994"/>
    <w:rsid w:val="00E70742"/>
    <w:rsid w:val="00E709D3"/>
    <w:rsid w:val="00E72305"/>
    <w:rsid w:val="00E731CD"/>
    <w:rsid w:val="00E74898"/>
    <w:rsid w:val="00E7538C"/>
    <w:rsid w:val="00E811A9"/>
    <w:rsid w:val="00E84E4E"/>
    <w:rsid w:val="00E84F05"/>
    <w:rsid w:val="00EA3B2F"/>
    <w:rsid w:val="00EA55B3"/>
    <w:rsid w:val="00EB471D"/>
    <w:rsid w:val="00EB7656"/>
    <w:rsid w:val="00EC0902"/>
    <w:rsid w:val="00EC4CEC"/>
    <w:rsid w:val="00EC51A3"/>
    <w:rsid w:val="00EC61BF"/>
    <w:rsid w:val="00ED50FA"/>
    <w:rsid w:val="00ED7707"/>
    <w:rsid w:val="00EE4CD6"/>
    <w:rsid w:val="00EE7470"/>
    <w:rsid w:val="00EF0F1E"/>
    <w:rsid w:val="00EF16C5"/>
    <w:rsid w:val="00EF3972"/>
    <w:rsid w:val="00EF70B1"/>
    <w:rsid w:val="00F03087"/>
    <w:rsid w:val="00F030B2"/>
    <w:rsid w:val="00F161AA"/>
    <w:rsid w:val="00F2224B"/>
    <w:rsid w:val="00F244D7"/>
    <w:rsid w:val="00F24D78"/>
    <w:rsid w:val="00F25EA1"/>
    <w:rsid w:val="00F305E0"/>
    <w:rsid w:val="00F37F0A"/>
    <w:rsid w:val="00F45192"/>
    <w:rsid w:val="00F505DE"/>
    <w:rsid w:val="00F63137"/>
    <w:rsid w:val="00F63538"/>
    <w:rsid w:val="00F63C0A"/>
    <w:rsid w:val="00F6678A"/>
    <w:rsid w:val="00F710C2"/>
    <w:rsid w:val="00F72EF9"/>
    <w:rsid w:val="00F73EDB"/>
    <w:rsid w:val="00F75DF3"/>
    <w:rsid w:val="00F76117"/>
    <w:rsid w:val="00F8086F"/>
    <w:rsid w:val="00F828CA"/>
    <w:rsid w:val="00F83C8E"/>
    <w:rsid w:val="00F87C03"/>
    <w:rsid w:val="00F90E4C"/>
    <w:rsid w:val="00F90F17"/>
    <w:rsid w:val="00F9347A"/>
    <w:rsid w:val="00FA104E"/>
    <w:rsid w:val="00FA4FE0"/>
    <w:rsid w:val="00FA7053"/>
    <w:rsid w:val="00FA727B"/>
    <w:rsid w:val="00FB06DC"/>
    <w:rsid w:val="00FB278B"/>
    <w:rsid w:val="00FB3F01"/>
    <w:rsid w:val="00FB5A60"/>
    <w:rsid w:val="00FC47F7"/>
    <w:rsid w:val="00FD5254"/>
    <w:rsid w:val="00FD5950"/>
    <w:rsid w:val="00FE02CC"/>
    <w:rsid w:val="00FE04F7"/>
    <w:rsid w:val="00FE1A93"/>
    <w:rsid w:val="00FF2C71"/>
    <w:rsid w:val="00FF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854E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14A0E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8F3"/>
    <w:pPr>
      <w:keepNext/>
      <w:numPr>
        <w:numId w:val="1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4030"/>
    <w:pPr>
      <w:keepNext/>
      <w:numPr>
        <w:ilvl w:val="1"/>
        <w:numId w:val="1"/>
      </w:numPr>
      <w:tabs>
        <w:tab w:val="clear" w:pos="6814"/>
      </w:tabs>
      <w:spacing w:before="240" w:after="60"/>
      <w:ind w:left="567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uiPriority w:val="9"/>
    <w:qFormat/>
    <w:rsid w:val="00E50CB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qFormat/>
    <w:rsid w:val="00E50CB9"/>
    <w:pPr>
      <w:keepNext/>
      <w:numPr>
        <w:ilvl w:val="3"/>
        <w:numId w:val="1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E50CB9"/>
    <w:pPr>
      <w:numPr>
        <w:ilvl w:val="4"/>
        <w:numId w:val="1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E50CB9"/>
    <w:pPr>
      <w:numPr>
        <w:ilvl w:val="5"/>
        <w:numId w:val="1"/>
      </w:numPr>
      <w:spacing w:before="240" w:after="60"/>
      <w:ind w:left="1151" w:hanging="1151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E50CB9"/>
    <w:pPr>
      <w:numPr>
        <w:ilvl w:val="6"/>
        <w:numId w:val="1"/>
      </w:numPr>
      <w:spacing w:before="240" w:after="60"/>
      <w:ind w:left="1298" w:hanging="1298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E50CB9"/>
    <w:pPr>
      <w:numPr>
        <w:ilvl w:val="7"/>
        <w:numId w:val="1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E50CB9"/>
    <w:pPr>
      <w:numPr>
        <w:ilvl w:val="8"/>
        <w:numId w:val="1"/>
      </w:numPr>
      <w:spacing w:before="240" w:after="60"/>
      <w:ind w:left="1582" w:hanging="1582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DC3906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uiPriority w:val="99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78F3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2E7D51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2E7D51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2E7D51"/>
    <w:pPr>
      <w:spacing w:after="60"/>
      <w:ind w:left="403"/>
    </w:pPr>
  </w:style>
  <w:style w:type="paragraph" w:styleId="TOCHeading">
    <w:name w:val="TOC Heading"/>
    <w:basedOn w:val="Heading1"/>
    <w:next w:val="Normal"/>
    <w:uiPriority w:val="39"/>
    <w:unhideWhenUsed/>
    <w:qFormat/>
    <w:rsid w:val="002E7D51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65D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294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l-NL" w:eastAsia="ja-JP"/>
    </w:rPr>
  </w:style>
  <w:style w:type="character" w:styleId="Hyperlink">
    <w:name w:val="Hyperlink"/>
    <w:basedOn w:val="DefaultParagraphFont"/>
    <w:uiPriority w:val="99"/>
    <w:unhideWhenUsed/>
    <w:rsid w:val="008F33C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4030"/>
    <w:rPr>
      <w:rFonts w:ascii="Arial" w:eastAsiaTheme="minorHAnsi" w:hAnsi="Arial"/>
      <w:b/>
      <w:color w:val="0B5ED7"/>
      <w:sz w:val="24"/>
    </w:rPr>
  </w:style>
  <w:style w:type="paragraph" w:styleId="ListBullet">
    <w:name w:val="List Bullet"/>
    <w:basedOn w:val="Normal"/>
    <w:rsid w:val="00881922"/>
    <w:pPr>
      <w:numPr>
        <w:numId w:val="2"/>
      </w:numPr>
      <w:spacing w:after="0"/>
    </w:pPr>
    <w:rPr>
      <w:rFonts w:eastAsia="Times New Roman"/>
    </w:rPr>
  </w:style>
  <w:style w:type="paragraph" w:customStyle="1" w:styleId="NormalBold">
    <w:name w:val="Normal + Bold"/>
    <w:basedOn w:val="Normal"/>
    <w:next w:val="Normal"/>
    <w:link w:val="NormalBoldChar"/>
    <w:rsid w:val="00881922"/>
    <w:pPr>
      <w:spacing w:after="0"/>
    </w:pPr>
    <w:rPr>
      <w:rFonts w:eastAsia="Times New Roman"/>
      <w:b/>
    </w:rPr>
  </w:style>
  <w:style w:type="character" w:customStyle="1" w:styleId="NormalBoldChar">
    <w:name w:val="Normal + Bold Char"/>
    <w:link w:val="NormalBold"/>
    <w:rsid w:val="00881922"/>
    <w:rPr>
      <w:rFonts w:ascii="Arial" w:hAnsi="Arial"/>
      <w:b/>
    </w:rPr>
  </w:style>
  <w:style w:type="paragraph" w:styleId="BodyText">
    <w:name w:val="Body Text"/>
    <w:basedOn w:val="Normal"/>
    <w:link w:val="BodyTextChar"/>
    <w:unhideWhenUsed/>
    <w:rsid w:val="00881922"/>
  </w:style>
  <w:style w:type="character" w:customStyle="1" w:styleId="BodyTextChar">
    <w:name w:val="Body Text Char"/>
    <w:basedOn w:val="DefaultParagraphFont"/>
    <w:link w:val="BodyText"/>
    <w:rsid w:val="00881922"/>
    <w:rPr>
      <w:rFonts w:ascii="Arial" w:eastAsiaTheme="minorHAnsi" w:hAnsi="Arial"/>
    </w:rPr>
  </w:style>
  <w:style w:type="character" w:customStyle="1" w:styleId="ListParagraphChar">
    <w:name w:val="List Paragraph Char"/>
    <w:link w:val="ListParagraph"/>
    <w:uiPriority w:val="34"/>
    <w:rsid w:val="006E61B1"/>
    <w:rPr>
      <w:rFonts w:ascii="Arial" w:eastAsiaTheme="minorHAnsi" w:hAnsi="Arial"/>
    </w:rPr>
  </w:style>
  <w:style w:type="paragraph" w:customStyle="1" w:styleId="Bullet4">
    <w:name w:val="Bullet4"/>
    <w:basedOn w:val="Normal"/>
    <w:rsid w:val="00295D9B"/>
    <w:pPr>
      <w:numPr>
        <w:numId w:val="4"/>
      </w:numPr>
      <w:tabs>
        <w:tab w:val="clear" w:pos="2016"/>
        <w:tab w:val="num" w:pos="2520"/>
      </w:tabs>
      <w:spacing w:after="80"/>
      <w:ind w:left="2520"/>
    </w:pPr>
    <w:rPr>
      <w:rFonts w:ascii="Times New Roman" w:eastAsia="Times New Roman" w:hAnsi="Times New Roman"/>
      <w:sz w:val="22"/>
    </w:rPr>
  </w:style>
  <w:style w:type="paragraph" w:customStyle="1" w:styleId="BodyTextKeep">
    <w:name w:val="Body Text Keep"/>
    <w:basedOn w:val="BodyText"/>
    <w:unhideWhenUsed/>
    <w:rsid w:val="00783484"/>
    <w:pPr>
      <w:keepNext/>
      <w:spacing w:after="160" w:line="480" w:lineRule="auto"/>
    </w:pPr>
    <w:rPr>
      <w:rFonts w:eastAsia="Times New Roman"/>
      <w:lang w:eastAsia="zh-CN"/>
    </w:rPr>
  </w:style>
  <w:style w:type="paragraph" w:customStyle="1" w:styleId="Tablebody">
    <w:name w:val="Table body"/>
    <w:basedOn w:val="Normal"/>
    <w:link w:val="TablebodyChar"/>
    <w:qFormat/>
    <w:rsid w:val="007E5B5C"/>
    <w:pPr>
      <w:spacing w:after="0"/>
      <w:ind w:left="155"/>
    </w:pPr>
    <w:rPr>
      <w:rFonts w:eastAsia="Calibri" w:cs="Arial"/>
    </w:rPr>
  </w:style>
  <w:style w:type="character" w:customStyle="1" w:styleId="TablebodyChar">
    <w:name w:val="Table body Char"/>
    <w:link w:val="Tablebody"/>
    <w:rsid w:val="007E5B5C"/>
    <w:rPr>
      <w:rFonts w:ascii="Arial" w:eastAsia="Calibri" w:hAnsi="Arial" w:cs="Arial"/>
    </w:rPr>
  </w:style>
  <w:style w:type="paragraph" w:customStyle="1" w:styleId="Body">
    <w:name w:val="Body"/>
    <w:basedOn w:val="Normal"/>
    <w:link w:val="BodyChar"/>
    <w:unhideWhenUsed/>
    <w:rsid w:val="007E5B5C"/>
    <w:pPr>
      <w:spacing w:after="0"/>
    </w:pPr>
    <w:rPr>
      <w:rFonts w:eastAsia="Times New Roman"/>
      <w:color w:val="000000"/>
      <w:szCs w:val="22"/>
      <w:lang w:val="x-none" w:eastAsia="zh-CN"/>
    </w:rPr>
  </w:style>
  <w:style w:type="character" w:customStyle="1" w:styleId="BodyChar">
    <w:name w:val="Body Char"/>
    <w:link w:val="Body"/>
    <w:rsid w:val="007E5B5C"/>
    <w:rPr>
      <w:rFonts w:ascii="Arial" w:hAnsi="Arial"/>
      <w:color w:val="000000"/>
      <w:szCs w:val="22"/>
      <w:lang w:val="x-none" w:eastAsia="zh-CN"/>
    </w:rPr>
  </w:style>
  <w:style w:type="paragraph" w:customStyle="1" w:styleId="Text">
    <w:name w:val="Text"/>
    <w:basedOn w:val="Normal"/>
    <w:link w:val="TextChar"/>
    <w:unhideWhenUsed/>
    <w:rsid w:val="007E5B5C"/>
    <w:pPr>
      <w:widowControl w:val="0"/>
      <w:spacing w:after="0"/>
    </w:pPr>
    <w:rPr>
      <w:rFonts w:eastAsia="Times New Roman"/>
      <w:bCs/>
      <w:lang w:val="x-none" w:eastAsia="x-none"/>
    </w:rPr>
  </w:style>
  <w:style w:type="character" w:customStyle="1" w:styleId="TextChar">
    <w:name w:val="Text Char"/>
    <w:link w:val="Text"/>
    <w:rsid w:val="007E5B5C"/>
    <w:rPr>
      <w:rFonts w:ascii="Arial" w:hAnsi="Arial"/>
      <w:bCs/>
      <w:lang w:val="x-none" w:eastAsia="x-none"/>
    </w:rPr>
  </w:style>
  <w:style w:type="paragraph" w:styleId="ListBullet2">
    <w:name w:val="List Bullet 2"/>
    <w:basedOn w:val="Normal"/>
    <w:rsid w:val="004A4BF2"/>
    <w:pPr>
      <w:numPr>
        <w:numId w:val="8"/>
      </w:numPr>
      <w:spacing w:after="0"/>
    </w:pPr>
    <w:rPr>
      <w:rFonts w:eastAsia="Times New Roman"/>
    </w:rPr>
  </w:style>
  <w:style w:type="paragraph" w:styleId="Revision">
    <w:name w:val="Revision"/>
    <w:hidden/>
    <w:uiPriority w:val="99"/>
    <w:semiHidden/>
    <w:rsid w:val="00616B5F"/>
    <w:rPr>
      <w:rFonts w:ascii="Arial" w:eastAsiaTheme="minorHAnsi" w:hAnsi="Arial"/>
    </w:rPr>
  </w:style>
  <w:style w:type="character" w:styleId="CommentReference">
    <w:name w:val="annotation reference"/>
    <w:basedOn w:val="DefaultParagraphFont"/>
    <w:semiHidden/>
    <w:unhideWhenUsed/>
    <w:rsid w:val="00616B5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16B5F"/>
  </w:style>
  <w:style w:type="character" w:customStyle="1" w:styleId="CommentTextChar">
    <w:name w:val="Comment Text Char"/>
    <w:basedOn w:val="DefaultParagraphFont"/>
    <w:link w:val="CommentText"/>
    <w:semiHidden/>
    <w:rsid w:val="00616B5F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16B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16B5F"/>
    <w:rPr>
      <w:rFonts w:ascii="Arial" w:eastAsiaTheme="minorHAnsi" w:hAnsi="Arial"/>
      <w:b/>
      <w:bCs/>
    </w:rPr>
  </w:style>
  <w:style w:type="paragraph" w:customStyle="1" w:styleId="Assimafooter">
    <w:name w:val="Assima_footer"/>
    <w:basedOn w:val="Normal"/>
    <w:qFormat/>
    <w:rsid w:val="00315AA6"/>
    <w:pPr>
      <w:spacing w:after="0"/>
      <w:jc w:val="center"/>
    </w:pPr>
    <w:rPr>
      <w:rFonts w:eastAsia="Calibri"/>
      <w:sz w:val="16"/>
    </w:rPr>
  </w:style>
  <w:style w:type="paragraph" w:customStyle="1" w:styleId="Assimafooteralignleft">
    <w:name w:val="Assima_footer_align_left"/>
    <w:basedOn w:val="Assimafooter"/>
    <w:qFormat/>
    <w:rsid w:val="00315AA6"/>
    <w:pPr>
      <w:jc w:val="left"/>
    </w:pPr>
  </w:style>
  <w:style w:type="paragraph" w:customStyle="1" w:styleId="AppendixLevel1">
    <w:name w:val="AppendixLevel1"/>
    <w:basedOn w:val="Heading1"/>
    <w:link w:val="AppendixLevel1Char"/>
    <w:qFormat/>
    <w:rsid w:val="00665971"/>
    <w:pPr>
      <w:numPr>
        <w:numId w:val="0"/>
      </w:numPr>
    </w:pPr>
  </w:style>
  <w:style w:type="character" w:customStyle="1" w:styleId="AppendixLevel1Char">
    <w:name w:val="AppendixLevel1 Char"/>
    <w:basedOn w:val="DefaultParagraphFont"/>
    <w:link w:val="AppendixLevel1"/>
    <w:rsid w:val="00665971"/>
    <w:rPr>
      <w:rFonts w:ascii="Arial" w:eastAsiaTheme="minorHAnsi" w:hAnsi="Arial"/>
      <w:b/>
      <w:color w:val="0B5ED7"/>
      <w:kern w:val="28"/>
      <w:sz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94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7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69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294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55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048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430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9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7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4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8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3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68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0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93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4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962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15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12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7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623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81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7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0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34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3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5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12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3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50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1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85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310175353\Desktop\PEQS\Template%20PEQS%20Template%20%20Draft%20V1-evd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37858D-D96B-464A-96FE-9F9FC60B5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A8B4F3A6-59A4-7541-8308-60080CD0E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C:\Users\310175353\Desktop\PEQS\Template PEQS Template  Draft V1-evdw.dotx</Template>
  <TotalTime>53</TotalTime>
  <Pages>4</Pages>
  <Words>521</Words>
  <Characters>2972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 template</vt:lpstr>
    </vt:vector>
  </TitlesOfParts>
  <Company>Philips</Company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 template</dc:title>
  <dc:creator>Mulder, Maarten de</dc:creator>
  <cp:lastModifiedBy>HS, Yogesh</cp:lastModifiedBy>
  <cp:revision>58</cp:revision>
  <cp:lastPrinted>2015-09-23T13:56:00Z</cp:lastPrinted>
  <dcterms:created xsi:type="dcterms:W3CDTF">2017-03-15T08:37:00Z</dcterms:created>
  <dcterms:modified xsi:type="dcterms:W3CDTF">2018-01-04T06:31:00Z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true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