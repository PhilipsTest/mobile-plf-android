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9F7F9" w14:textId="6D5ACFDE" w:rsidR="00EC160C" w:rsidRDefault="00EC160C" w:rsidP="00EC767E">
      <w:pPr>
        <w:pStyle w:val="TOCHeading"/>
        <w:tabs>
          <w:tab w:val="left" w:pos="1134"/>
          <w:tab w:val="left" w:pos="1418"/>
          <w:tab w:val="left" w:pos="1701"/>
          <w:tab w:val="left" w:pos="1985"/>
          <w:tab w:val="left" w:pos="2268"/>
          <w:tab w:val="left" w:pos="2552"/>
          <w:tab w:val="left" w:pos="2835"/>
        </w:tabs>
        <w:rPr>
          <w:rFonts w:ascii="Arial" w:eastAsia="Times New Roman" w:hAnsi="Arial" w:cs="Times New Roman"/>
          <w:b w:val="0"/>
          <w:bCs w:val="0"/>
          <w:color w:val="auto"/>
          <w:sz w:val="18"/>
          <w:szCs w:val="24"/>
          <w:lang w:eastAsia="en-US"/>
        </w:rPr>
      </w:pPr>
      <w:r>
        <w:rPr>
          <w:rFonts w:ascii="Arial" w:eastAsia="Times New Roman" w:hAnsi="Arial" w:cs="Times New Roman"/>
          <w:b w:val="0"/>
          <w:bCs w:val="0"/>
          <w:color w:val="auto"/>
          <w:sz w:val="18"/>
          <w:szCs w:val="24"/>
          <w:lang w:eastAsia="en-US"/>
        </w:rPr>
        <w:t>3</w:t>
      </w:r>
    </w:p>
    <w:sdt>
      <w:sdtPr>
        <w:rPr>
          <w:rFonts w:ascii="Arial" w:eastAsia="Times New Roman" w:hAnsi="Arial" w:cs="Times New Roman"/>
          <w:b w:val="0"/>
          <w:bCs w:val="0"/>
          <w:color w:val="auto"/>
          <w:sz w:val="18"/>
          <w:szCs w:val="24"/>
          <w:lang w:eastAsia="en-US"/>
        </w:rPr>
        <w:id w:val="240149316"/>
        <w:docPartObj>
          <w:docPartGallery w:val="Table of Contents"/>
          <w:docPartUnique/>
        </w:docPartObj>
      </w:sdtPr>
      <w:sdtEndPr>
        <w:rPr>
          <w:noProof/>
        </w:rPr>
      </w:sdtEndPr>
      <w:sdtContent>
        <w:p w14:paraId="5863D0DB" w14:textId="00039B50" w:rsidR="007E1BDD" w:rsidRDefault="007E1BDD" w:rsidP="00EC767E">
          <w:pPr>
            <w:pStyle w:val="TOCHeading"/>
            <w:tabs>
              <w:tab w:val="left" w:pos="1134"/>
              <w:tab w:val="left" w:pos="1418"/>
              <w:tab w:val="left" w:pos="1701"/>
              <w:tab w:val="left" w:pos="1985"/>
              <w:tab w:val="left" w:pos="2268"/>
              <w:tab w:val="left" w:pos="2552"/>
              <w:tab w:val="left" w:pos="2835"/>
            </w:tabs>
          </w:pPr>
          <w:r>
            <w:t>Table of Contents</w:t>
          </w:r>
        </w:p>
        <w:p w14:paraId="09A69916" w14:textId="77777777" w:rsidR="003A6A99" w:rsidRDefault="007E1BDD">
          <w:pPr>
            <w:pStyle w:val="TOC2"/>
            <w:tabs>
              <w:tab w:val="left" w:pos="657"/>
              <w:tab w:val="right" w:leader="dot" w:pos="9372"/>
            </w:tabs>
            <w:rPr>
              <w:rFonts w:asciiTheme="minorHAnsi" w:eastAsiaTheme="minorEastAsia" w:hAnsiTheme="minorHAnsi" w:cstheme="minorBidi"/>
              <w:noProof/>
              <w:sz w:val="24"/>
              <w:lang w:eastAsia="ja-JP"/>
            </w:rPr>
          </w:pPr>
          <w:r>
            <w:fldChar w:fldCharType="begin"/>
          </w:r>
          <w:r>
            <w:instrText xml:space="preserve"> TOC \o "1-3" \h \z \u </w:instrText>
          </w:r>
          <w:r>
            <w:fldChar w:fldCharType="separate"/>
          </w:r>
          <w:r w:rsidR="003A6A99" w:rsidRPr="00BA55EA">
            <w:rPr>
              <w:rFonts w:asciiTheme="minorHAnsi" w:hAnsiTheme="minorHAnsi" w:cstheme="minorHAnsi"/>
              <w:noProof/>
              <w:color w:val="0B5ED7"/>
            </w:rPr>
            <w:t>1.1</w:t>
          </w:r>
          <w:r w:rsidR="003A6A99">
            <w:rPr>
              <w:rFonts w:asciiTheme="minorHAnsi" w:eastAsiaTheme="minorEastAsia" w:hAnsiTheme="minorHAnsi" w:cstheme="minorBidi"/>
              <w:noProof/>
              <w:sz w:val="24"/>
              <w:lang w:eastAsia="ja-JP"/>
            </w:rPr>
            <w:tab/>
          </w:r>
          <w:r w:rsidR="003A6A99" w:rsidRPr="00BA55EA">
            <w:rPr>
              <w:rFonts w:asciiTheme="minorHAnsi" w:hAnsiTheme="minorHAnsi" w:cstheme="minorHAnsi"/>
              <w:noProof/>
              <w:color w:val="0B5ED7"/>
            </w:rPr>
            <w:t>History</w:t>
          </w:r>
          <w:r w:rsidR="003A6A99">
            <w:rPr>
              <w:noProof/>
            </w:rPr>
            <w:tab/>
          </w:r>
          <w:r w:rsidR="003A6A99">
            <w:rPr>
              <w:noProof/>
            </w:rPr>
            <w:fldChar w:fldCharType="begin"/>
          </w:r>
          <w:r w:rsidR="003A6A99">
            <w:rPr>
              <w:noProof/>
            </w:rPr>
            <w:instrText xml:space="preserve"> PAGEREF _Toc309312504 \h </w:instrText>
          </w:r>
          <w:r w:rsidR="003A6A99">
            <w:rPr>
              <w:noProof/>
            </w:rPr>
          </w:r>
          <w:r w:rsidR="003A6A99">
            <w:rPr>
              <w:noProof/>
            </w:rPr>
            <w:fldChar w:fldCharType="separate"/>
          </w:r>
          <w:r w:rsidR="003A6A99">
            <w:rPr>
              <w:noProof/>
            </w:rPr>
            <w:t>3</w:t>
          </w:r>
          <w:r w:rsidR="003A6A99">
            <w:rPr>
              <w:noProof/>
            </w:rPr>
            <w:fldChar w:fldCharType="end"/>
          </w:r>
        </w:p>
        <w:p w14:paraId="574BA0E8" w14:textId="77777777" w:rsidR="003A6A99" w:rsidRDefault="003A6A99">
          <w:pPr>
            <w:pStyle w:val="TOC2"/>
            <w:tabs>
              <w:tab w:val="left" w:pos="657"/>
              <w:tab w:val="right" w:leader="dot" w:pos="9372"/>
            </w:tabs>
            <w:rPr>
              <w:rFonts w:asciiTheme="minorHAnsi" w:eastAsiaTheme="minorEastAsia" w:hAnsiTheme="minorHAnsi" w:cstheme="minorBidi"/>
              <w:noProof/>
              <w:sz w:val="24"/>
              <w:lang w:eastAsia="ja-JP"/>
            </w:rPr>
          </w:pPr>
          <w:r w:rsidRPr="00BA55EA">
            <w:rPr>
              <w:rFonts w:asciiTheme="minorHAnsi" w:hAnsiTheme="minorHAnsi" w:cstheme="minorHAnsi"/>
              <w:noProof/>
              <w:color w:val="0B5ED7"/>
            </w:rPr>
            <w:t>1.2</w:t>
          </w:r>
          <w:r>
            <w:rPr>
              <w:rFonts w:asciiTheme="minorHAnsi" w:eastAsiaTheme="minorEastAsia" w:hAnsiTheme="minorHAnsi" w:cstheme="minorBidi"/>
              <w:noProof/>
              <w:sz w:val="24"/>
              <w:lang w:eastAsia="ja-JP"/>
            </w:rPr>
            <w:tab/>
          </w:r>
          <w:r w:rsidRPr="00BA55EA">
            <w:rPr>
              <w:rFonts w:asciiTheme="minorHAnsi" w:hAnsiTheme="minorHAnsi" w:cstheme="minorHAnsi"/>
              <w:noProof/>
              <w:color w:val="0B5ED7"/>
            </w:rPr>
            <w:t>Definitions</w:t>
          </w:r>
          <w:r>
            <w:rPr>
              <w:noProof/>
            </w:rPr>
            <w:tab/>
          </w:r>
          <w:r>
            <w:rPr>
              <w:noProof/>
            </w:rPr>
            <w:fldChar w:fldCharType="begin"/>
          </w:r>
          <w:r>
            <w:rPr>
              <w:noProof/>
            </w:rPr>
            <w:instrText xml:space="preserve"> PAGEREF _Toc309312505 \h </w:instrText>
          </w:r>
          <w:r>
            <w:rPr>
              <w:noProof/>
            </w:rPr>
          </w:r>
          <w:r>
            <w:rPr>
              <w:noProof/>
            </w:rPr>
            <w:fldChar w:fldCharType="separate"/>
          </w:r>
          <w:r>
            <w:rPr>
              <w:noProof/>
            </w:rPr>
            <w:t>4</w:t>
          </w:r>
          <w:r>
            <w:rPr>
              <w:noProof/>
            </w:rPr>
            <w:fldChar w:fldCharType="end"/>
          </w:r>
        </w:p>
        <w:p w14:paraId="0B68BBCD" w14:textId="77777777" w:rsidR="003A6A99" w:rsidRDefault="003A6A99">
          <w:pPr>
            <w:pStyle w:val="TOC2"/>
            <w:tabs>
              <w:tab w:val="left" w:pos="657"/>
              <w:tab w:val="right" w:leader="dot" w:pos="9372"/>
            </w:tabs>
            <w:rPr>
              <w:rFonts w:asciiTheme="minorHAnsi" w:eastAsiaTheme="minorEastAsia" w:hAnsiTheme="minorHAnsi" w:cstheme="minorBidi"/>
              <w:noProof/>
              <w:sz w:val="24"/>
              <w:lang w:eastAsia="ja-JP"/>
            </w:rPr>
          </w:pPr>
          <w:r w:rsidRPr="00BA55EA">
            <w:rPr>
              <w:rFonts w:asciiTheme="minorHAnsi" w:hAnsiTheme="minorHAnsi" w:cstheme="minorHAnsi"/>
              <w:noProof/>
              <w:color w:val="0B5ED7"/>
            </w:rPr>
            <w:t>1.3</w:t>
          </w:r>
          <w:r>
            <w:rPr>
              <w:rFonts w:asciiTheme="minorHAnsi" w:eastAsiaTheme="minorEastAsia" w:hAnsiTheme="minorHAnsi" w:cstheme="minorBidi"/>
              <w:noProof/>
              <w:sz w:val="24"/>
              <w:lang w:eastAsia="ja-JP"/>
            </w:rPr>
            <w:tab/>
          </w:r>
          <w:r w:rsidRPr="00BA55EA">
            <w:rPr>
              <w:rFonts w:asciiTheme="minorHAnsi" w:hAnsiTheme="minorHAnsi" w:cstheme="minorHAnsi"/>
              <w:noProof/>
              <w:color w:val="0B5ED7"/>
            </w:rPr>
            <w:t>Product Information Service API</w:t>
          </w:r>
          <w:r>
            <w:rPr>
              <w:noProof/>
            </w:rPr>
            <w:tab/>
          </w:r>
          <w:r>
            <w:rPr>
              <w:noProof/>
            </w:rPr>
            <w:fldChar w:fldCharType="begin"/>
          </w:r>
          <w:r>
            <w:rPr>
              <w:noProof/>
            </w:rPr>
            <w:instrText xml:space="preserve"> PAGEREF _Toc309312506 \h </w:instrText>
          </w:r>
          <w:r>
            <w:rPr>
              <w:noProof/>
            </w:rPr>
          </w:r>
          <w:r>
            <w:rPr>
              <w:noProof/>
            </w:rPr>
            <w:fldChar w:fldCharType="separate"/>
          </w:r>
          <w:r>
            <w:rPr>
              <w:noProof/>
            </w:rPr>
            <w:t>5</w:t>
          </w:r>
          <w:r>
            <w:rPr>
              <w:noProof/>
            </w:rPr>
            <w:fldChar w:fldCharType="end"/>
          </w:r>
        </w:p>
        <w:p w14:paraId="4BF960F1" w14:textId="77777777" w:rsidR="003A6A99" w:rsidRDefault="003A6A99">
          <w:pPr>
            <w:pStyle w:val="TOC3"/>
            <w:rPr>
              <w:rFonts w:asciiTheme="minorHAnsi" w:eastAsiaTheme="minorEastAsia" w:hAnsiTheme="minorHAnsi" w:cstheme="minorBidi"/>
              <w:sz w:val="24"/>
              <w:lang w:eastAsia="ja-JP"/>
            </w:rPr>
          </w:pPr>
          <w:r>
            <w:t>1.3.1</w:t>
          </w:r>
          <w:r>
            <w:rPr>
              <w:rFonts w:asciiTheme="minorHAnsi" w:eastAsiaTheme="minorEastAsia" w:hAnsiTheme="minorHAnsi" w:cstheme="minorBidi"/>
              <w:sz w:val="24"/>
              <w:lang w:eastAsia="ja-JP"/>
            </w:rPr>
            <w:tab/>
          </w:r>
          <w:r>
            <w:t>Product - Summary</w:t>
          </w:r>
          <w:r>
            <w:tab/>
          </w:r>
          <w:r>
            <w:fldChar w:fldCharType="begin"/>
          </w:r>
          <w:r>
            <w:instrText xml:space="preserve"> PAGEREF _Toc309312507 \h </w:instrText>
          </w:r>
          <w:r>
            <w:fldChar w:fldCharType="separate"/>
          </w:r>
          <w:r>
            <w:t>6</w:t>
          </w:r>
          <w:r>
            <w:fldChar w:fldCharType="end"/>
          </w:r>
        </w:p>
        <w:p w14:paraId="3908E39B" w14:textId="77777777" w:rsidR="003A6A99" w:rsidRDefault="003A6A99">
          <w:pPr>
            <w:pStyle w:val="TOC3"/>
            <w:rPr>
              <w:rFonts w:asciiTheme="minorHAnsi" w:eastAsiaTheme="minorEastAsia" w:hAnsiTheme="minorHAnsi" w:cstheme="minorBidi"/>
              <w:sz w:val="24"/>
              <w:lang w:eastAsia="ja-JP"/>
            </w:rPr>
          </w:pPr>
          <w:r>
            <w:t>1.3.2</w:t>
          </w:r>
          <w:r>
            <w:rPr>
              <w:rFonts w:asciiTheme="minorHAnsi" w:eastAsiaTheme="minorEastAsia" w:hAnsiTheme="minorHAnsi" w:cstheme="minorBidi"/>
              <w:sz w:val="24"/>
              <w:lang w:eastAsia="ja-JP"/>
            </w:rPr>
            <w:tab/>
          </w:r>
          <w:r>
            <w:t>Product - Overview</w:t>
          </w:r>
          <w:r>
            <w:tab/>
          </w:r>
          <w:r>
            <w:fldChar w:fldCharType="begin"/>
          </w:r>
          <w:r>
            <w:instrText xml:space="preserve"> PAGEREF _Toc309312508 \h </w:instrText>
          </w:r>
          <w:r>
            <w:fldChar w:fldCharType="separate"/>
          </w:r>
          <w:r>
            <w:t>8</w:t>
          </w:r>
          <w:r>
            <w:fldChar w:fldCharType="end"/>
          </w:r>
        </w:p>
        <w:p w14:paraId="251073EC" w14:textId="77777777" w:rsidR="003A6A99" w:rsidRDefault="003A6A99">
          <w:pPr>
            <w:pStyle w:val="TOC3"/>
            <w:rPr>
              <w:rFonts w:asciiTheme="minorHAnsi" w:eastAsiaTheme="minorEastAsia" w:hAnsiTheme="minorHAnsi" w:cstheme="minorBidi"/>
              <w:sz w:val="24"/>
              <w:lang w:eastAsia="ja-JP"/>
            </w:rPr>
          </w:pPr>
          <w:r>
            <w:t>1.3.3</w:t>
          </w:r>
          <w:r>
            <w:rPr>
              <w:rFonts w:asciiTheme="minorHAnsi" w:eastAsiaTheme="minorEastAsia" w:hAnsiTheme="minorHAnsi" w:cstheme="minorBidi"/>
              <w:sz w:val="24"/>
              <w:lang w:eastAsia="ja-JP"/>
            </w:rPr>
            <w:tab/>
          </w:r>
          <w:r>
            <w:t>Product - Assets</w:t>
          </w:r>
          <w:r>
            <w:tab/>
          </w:r>
          <w:r>
            <w:fldChar w:fldCharType="begin"/>
          </w:r>
          <w:r>
            <w:instrText xml:space="preserve"> PAGEREF _Toc309312509 \h </w:instrText>
          </w:r>
          <w:r>
            <w:fldChar w:fldCharType="separate"/>
          </w:r>
          <w:r>
            <w:t>9</w:t>
          </w:r>
          <w:r>
            <w:fldChar w:fldCharType="end"/>
          </w:r>
        </w:p>
        <w:p w14:paraId="033BEA92" w14:textId="77777777" w:rsidR="003A6A99" w:rsidRDefault="003A6A99">
          <w:pPr>
            <w:pStyle w:val="TOC3"/>
            <w:rPr>
              <w:rFonts w:asciiTheme="minorHAnsi" w:eastAsiaTheme="minorEastAsia" w:hAnsiTheme="minorHAnsi" w:cstheme="minorBidi"/>
              <w:sz w:val="24"/>
              <w:lang w:eastAsia="ja-JP"/>
            </w:rPr>
          </w:pPr>
          <w:r>
            <w:t>1.3.4</w:t>
          </w:r>
          <w:r>
            <w:rPr>
              <w:rFonts w:asciiTheme="minorHAnsi" w:eastAsiaTheme="minorEastAsia" w:hAnsiTheme="minorHAnsi" w:cstheme="minorBidi"/>
              <w:sz w:val="24"/>
              <w:lang w:eastAsia="ja-JP"/>
            </w:rPr>
            <w:tab/>
          </w:r>
          <w:r>
            <w:t>Product - Features</w:t>
          </w:r>
          <w:r>
            <w:tab/>
          </w:r>
          <w:r>
            <w:fldChar w:fldCharType="begin"/>
          </w:r>
          <w:r>
            <w:instrText xml:space="preserve"> PAGEREF _Toc309312510 \h </w:instrText>
          </w:r>
          <w:r>
            <w:fldChar w:fldCharType="separate"/>
          </w:r>
          <w:r>
            <w:t>10</w:t>
          </w:r>
          <w:r>
            <w:fldChar w:fldCharType="end"/>
          </w:r>
        </w:p>
        <w:p w14:paraId="2CA2A19B" w14:textId="77777777" w:rsidR="003A6A99" w:rsidRDefault="003A6A99">
          <w:pPr>
            <w:pStyle w:val="TOC3"/>
            <w:rPr>
              <w:rFonts w:asciiTheme="minorHAnsi" w:eastAsiaTheme="minorEastAsia" w:hAnsiTheme="minorHAnsi" w:cstheme="minorBidi"/>
              <w:sz w:val="24"/>
              <w:lang w:eastAsia="ja-JP"/>
            </w:rPr>
          </w:pPr>
          <w:r>
            <w:t>1.3.5</w:t>
          </w:r>
          <w:r>
            <w:rPr>
              <w:rFonts w:asciiTheme="minorHAnsi" w:eastAsiaTheme="minorEastAsia" w:hAnsiTheme="minorHAnsi" w:cstheme="minorBidi"/>
              <w:sz w:val="24"/>
              <w:lang w:eastAsia="ja-JP"/>
            </w:rPr>
            <w:tab/>
          </w:r>
          <w:r>
            <w:t>Product - Specification</w:t>
          </w:r>
          <w:r>
            <w:tab/>
          </w:r>
          <w:r>
            <w:fldChar w:fldCharType="begin"/>
          </w:r>
          <w:r>
            <w:instrText xml:space="preserve"> PAGEREF _Toc309312511 \h </w:instrText>
          </w:r>
          <w:r>
            <w:fldChar w:fldCharType="separate"/>
          </w:r>
          <w:r>
            <w:t>14</w:t>
          </w:r>
          <w:r>
            <w:fldChar w:fldCharType="end"/>
          </w:r>
        </w:p>
        <w:p w14:paraId="761E847C" w14:textId="77777777" w:rsidR="003A6A99" w:rsidRDefault="003A6A99">
          <w:pPr>
            <w:pStyle w:val="TOC3"/>
            <w:rPr>
              <w:rFonts w:asciiTheme="minorHAnsi" w:eastAsiaTheme="minorEastAsia" w:hAnsiTheme="minorHAnsi" w:cstheme="minorBidi"/>
              <w:sz w:val="24"/>
              <w:lang w:eastAsia="ja-JP"/>
            </w:rPr>
          </w:pPr>
          <w:r>
            <w:t>1.3.6</w:t>
          </w:r>
          <w:r>
            <w:rPr>
              <w:rFonts w:asciiTheme="minorHAnsi" w:eastAsiaTheme="minorEastAsia" w:hAnsiTheme="minorHAnsi" w:cstheme="minorBidi"/>
              <w:sz w:val="24"/>
              <w:lang w:eastAsia="ja-JP"/>
            </w:rPr>
            <w:tab/>
          </w:r>
          <w:r>
            <w:t>Product - Disclaimers</w:t>
          </w:r>
          <w:r>
            <w:tab/>
          </w:r>
          <w:r>
            <w:fldChar w:fldCharType="begin"/>
          </w:r>
          <w:r>
            <w:instrText xml:space="preserve"> PAGEREF _Toc309312512 \h </w:instrText>
          </w:r>
          <w:r>
            <w:fldChar w:fldCharType="separate"/>
          </w:r>
          <w:r>
            <w:t>16</w:t>
          </w:r>
          <w:r>
            <w:fldChar w:fldCharType="end"/>
          </w:r>
        </w:p>
        <w:p w14:paraId="0BCD7D57" w14:textId="77777777" w:rsidR="003A6A99" w:rsidRDefault="003A6A99">
          <w:pPr>
            <w:pStyle w:val="TOC3"/>
            <w:rPr>
              <w:rFonts w:asciiTheme="minorHAnsi" w:eastAsiaTheme="minorEastAsia" w:hAnsiTheme="minorHAnsi" w:cstheme="minorBidi"/>
              <w:sz w:val="24"/>
              <w:lang w:eastAsia="ja-JP"/>
            </w:rPr>
          </w:pPr>
          <w:r>
            <w:t>1.3.7</w:t>
          </w:r>
          <w:r>
            <w:rPr>
              <w:rFonts w:asciiTheme="minorHAnsi" w:eastAsiaTheme="minorEastAsia" w:hAnsiTheme="minorHAnsi" w:cstheme="minorBidi"/>
              <w:sz w:val="24"/>
              <w:lang w:eastAsia="ja-JP"/>
            </w:rPr>
            <w:tab/>
          </w:r>
          <w:r>
            <w:t>Product - Accessories</w:t>
          </w:r>
          <w:r>
            <w:tab/>
          </w:r>
          <w:r>
            <w:fldChar w:fldCharType="begin"/>
          </w:r>
          <w:r>
            <w:instrText xml:space="preserve"> PAGEREF _Toc309312513 \h </w:instrText>
          </w:r>
          <w:r>
            <w:fldChar w:fldCharType="separate"/>
          </w:r>
          <w:r>
            <w:t>18</w:t>
          </w:r>
          <w:r>
            <w:fldChar w:fldCharType="end"/>
          </w:r>
        </w:p>
        <w:p w14:paraId="654E227C" w14:textId="77777777" w:rsidR="003A6A99" w:rsidRDefault="003A6A99">
          <w:pPr>
            <w:pStyle w:val="TOC3"/>
            <w:rPr>
              <w:rFonts w:asciiTheme="minorHAnsi" w:eastAsiaTheme="minorEastAsia" w:hAnsiTheme="minorHAnsi" w:cstheme="minorBidi"/>
              <w:sz w:val="24"/>
              <w:lang w:eastAsia="ja-JP"/>
            </w:rPr>
          </w:pPr>
          <w:r>
            <w:t>1.3.8</w:t>
          </w:r>
          <w:r>
            <w:rPr>
              <w:rFonts w:asciiTheme="minorHAnsi" w:eastAsiaTheme="minorEastAsia" w:hAnsiTheme="minorHAnsi" w:cstheme="minorBidi"/>
              <w:sz w:val="24"/>
              <w:lang w:eastAsia="ja-JP"/>
            </w:rPr>
            <w:tab/>
          </w:r>
          <w:r>
            <w:t>Product - Awards</w:t>
          </w:r>
          <w:r>
            <w:tab/>
          </w:r>
          <w:r>
            <w:fldChar w:fldCharType="begin"/>
          </w:r>
          <w:r>
            <w:instrText xml:space="preserve"> PAGEREF _Toc309312514 \h </w:instrText>
          </w:r>
          <w:r>
            <w:fldChar w:fldCharType="separate"/>
          </w:r>
          <w:r>
            <w:t>21</w:t>
          </w:r>
          <w:r>
            <w:fldChar w:fldCharType="end"/>
          </w:r>
        </w:p>
        <w:p w14:paraId="018DCB83" w14:textId="77777777" w:rsidR="003A6A99" w:rsidRDefault="003A6A99">
          <w:pPr>
            <w:pStyle w:val="TOC3"/>
            <w:rPr>
              <w:rFonts w:asciiTheme="minorHAnsi" w:eastAsiaTheme="minorEastAsia" w:hAnsiTheme="minorHAnsi" w:cstheme="minorBidi"/>
              <w:sz w:val="24"/>
              <w:lang w:eastAsia="ja-JP"/>
            </w:rPr>
          </w:pPr>
          <w:r>
            <w:t>1.3.9</w:t>
          </w:r>
          <w:r>
            <w:rPr>
              <w:rFonts w:asciiTheme="minorHAnsi" w:eastAsiaTheme="minorEastAsia" w:hAnsiTheme="minorHAnsi" w:cstheme="minorBidi"/>
              <w:sz w:val="24"/>
              <w:lang w:eastAsia="ja-JP"/>
            </w:rPr>
            <w:tab/>
          </w:r>
          <w:r>
            <w:t>Product - Navigation</w:t>
          </w:r>
          <w:r>
            <w:tab/>
          </w:r>
          <w:r>
            <w:fldChar w:fldCharType="begin"/>
          </w:r>
          <w:r>
            <w:instrText xml:space="preserve"> PAGEREF _Toc309312515 \h </w:instrText>
          </w:r>
          <w:r>
            <w:fldChar w:fldCharType="separate"/>
          </w:r>
          <w:r>
            <w:t>26</w:t>
          </w:r>
          <w:r>
            <w:fldChar w:fldCharType="end"/>
          </w:r>
        </w:p>
        <w:p w14:paraId="37C5199C" w14:textId="77777777" w:rsidR="003A6A99" w:rsidRDefault="003A6A99">
          <w:pPr>
            <w:pStyle w:val="TOC3"/>
            <w:tabs>
              <w:tab w:val="clear" w:pos="1080"/>
              <w:tab w:val="left" w:pos="1097"/>
            </w:tabs>
            <w:rPr>
              <w:rFonts w:asciiTheme="minorHAnsi" w:eastAsiaTheme="minorEastAsia" w:hAnsiTheme="minorHAnsi" w:cstheme="minorBidi"/>
              <w:sz w:val="24"/>
              <w:lang w:eastAsia="ja-JP"/>
            </w:rPr>
          </w:pPr>
          <w:r>
            <w:t>1.3.10</w:t>
          </w:r>
          <w:r>
            <w:rPr>
              <w:rFonts w:asciiTheme="minorHAnsi" w:eastAsiaTheme="minorEastAsia" w:hAnsiTheme="minorHAnsi" w:cstheme="minorBidi"/>
              <w:sz w:val="24"/>
              <w:lang w:eastAsia="ja-JP"/>
            </w:rPr>
            <w:tab/>
          </w:r>
          <w:r>
            <w:t>Product - Marketing</w:t>
          </w:r>
          <w:r>
            <w:tab/>
          </w:r>
          <w:r>
            <w:fldChar w:fldCharType="begin"/>
          </w:r>
          <w:r>
            <w:instrText xml:space="preserve"> PAGEREF _Toc309312516 \h </w:instrText>
          </w:r>
          <w:r>
            <w:fldChar w:fldCharType="separate"/>
          </w:r>
          <w:r>
            <w:t>27</w:t>
          </w:r>
          <w:r>
            <w:fldChar w:fldCharType="end"/>
          </w:r>
        </w:p>
        <w:p w14:paraId="1F745848" w14:textId="77777777" w:rsidR="003A6A99" w:rsidRDefault="003A6A99">
          <w:pPr>
            <w:pStyle w:val="TOC3"/>
            <w:tabs>
              <w:tab w:val="clear" w:pos="1080"/>
              <w:tab w:val="left" w:pos="1097"/>
            </w:tabs>
            <w:rPr>
              <w:rFonts w:asciiTheme="minorHAnsi" w:eastAsiaTheme="minorEastAsia" w:hAnsiTheme="minorHAnsi" w:cstheme="minorBidi"/>
              <w:sz w:val="24"/>
              <w:lang w:eastAsia="ja-JP"/>
            </w:rPr>
          </w:pPr>
          <w:r>
            <w:t>1.3.11</w:t>
          </w:r>
          <w:r>
            <w:rPr>
              <w:rFonts w:asciiTheme="minorHAnsi" w:eastAsiaTheme="minorEastAsia" w:hAnsiTheme="minorHAnsi" w:cstheme="minorBidi"/>
              <w:sz w:val="24"/>
              <w:lang w:eastAsia="ja-JP"/>
            </w:rPr>
            <w:tab/>
          </w:r>
          <w:r>
            <w:t>Product - Support</w:t>
          </w:r>
          <w:r>
            <w:tab/>
          </w:r>
          <w:r>
            <w:fldChar w:fldCharType="begin"/>
          </w:r>
          <w:r>
            <w:instrText xml:space="preserve"> PAGEREF _Toc309312517 \h </w:instrText>
          </w:r>
          <w:r>
            <w:fldChar w:fldCharType="separate"/>
          </w:r>
          <w:r>
            <w:t>34</w:t>
          </w:r>
          <w:r>
            <w:fldChar w:fldCharType="end"/>
          </w:r>
        </w:p>
        <w:p w14:paraId="4D6B8298" w14:textId="77777777" w:rsidR="003A6A99" w:rsidRDefault="003A6A99">
          <w:pPr>
            <w:pStyle w:val="TOC3"/>
            <w:tabs>
              <w:tab w:val="clear" w:pos="1080"/>
              <w:tab w:val="left" w:pos="1097"/>
            </w:tabs>
            <w:rPr>
              <w:rFonts w:asciiTheme="minorHAnsi" w:eastAsiaTheme="minorEastAsia" w:hAnsiTheme="minorHAnsi" w:cstheme="minorBidi"/>
              <w:sz w:val="24"/>
              <w:lang w:eastAsia="ja-JP"/>
            </w:rPr>
          </w:pPr>
          <w:r>
            <w:t>1.3.12</w:t>
          </w:r>
          <w:r>
            <w:rPr>
              <w:rFonts w:asciiTheme="minorHAnsi" w:eastAsiaTheme="minorEastAsia" w:hAnsiTheme="minorHAnsi" w:cstheme="minorBidi"/>
              <w:sz w:val="24"/>
              <w:lang w:eastAsia="ja-JP"/>
            </w:rPr>
            <w:tab/>
          </w:r>
          <w:r>
            <w:t>Product - Related Products</w:t>
          </w:r>
          <w:r>
            <w:tab/>
          </w:r>
          <w:r>
            <w:fldChar w:fldCharType="begin"/>
          </w:r>
          <w:r>
            <w:instrText xml:space="preserve"> PAGEREF _Toc309312518 \h </w:instrText>
          </w:r>
          <w:r>
            <w:fldChar w:fldCharType="separate"/>
          </w:r>
          <w:r>
            <w:t>35</w:t>
          </w:r>
          <w:r>
            <w:fldChar w:fldCharType="end"/>
          </w:r>
        </w:p>
        <w:p w14:paraId="307DE327" w14:textId="77777777" w:rsidR="003A6A99" w:rsidRDefault="003A6A99">
          <w:pPr>
            <w:pStyle w:val="TOC3"/>
            <w:tabs>
              <w:tab w:val="clear" w:pos="1080"/>
              <w:tab w:val="left" w:pos="1097"/>
            </w:tabs>
            <w:rPr>
              <w:rFonts w:asciiTheme="minorHAnsi" w:eastAsiaTheme="minorEastAsia" w:hAnsiTheme="minorHAnsi" w:cstheme="minorBidi"/>
              <w:sz w:val="24"/>
              <w:lang w:eastAsia="ja-JP"/>
            </w:rPr>
          </w:pPr>
          <w:r>
            <w:t>1.3.13</w:t>
          </w:r>
          <w:r>
            <w:rPr>
              <w:rFonts w:asciiTheme="minorHAnsi" w:eastAsiaTheme="minorEastAsia" w:hAnsiTheme="minorHAnsi" w:cstheme="minorBidi"/>
              <w:sz w:val="24"/>
              <w:lang w:eastAsia="ja-JP"/>
            </w:rPr>
            <w:tab/>
          </w:r>
          <w:r>
            <w:t>Products – Support assets</w:t>
          </w:r>
          <w:r>
            <w:tab/>
          </w:r>
          <w:r>
            <w:fldChar w:fldCharType="begin"/>
          </w:r>
          <w:r>
            <w:instrText xml:space="preserve"> PAGEREF _Toc309312519 \h </w:instrText>
          </w:r>
          <w:r>
            <w:fldChar w:fldCharType="separate"/>
          </w:r>
          <w:r>
            <w:t>36</w:t>
          </w:r>
          <w:r>
            <w:fldChar w:fldCharType="end"/>
          </w:r>
        </w:p>
        <w:p w14:paraId="68801227" w14:textId="77777777" w:rsidR="003A6A99" w:rsidRDefault="003A6A99">
          <w:pPr>
            <w:pStyle w:val="TOC3"/>
            <w:tabs>
              <w:tab w:val="clear" w:pos="1080"/>
              <w:tab w:val="left" w:pos="1097"/>
            </w:tabs>
            <w:rPr>
              <w:rFonts w:asciiTheme="minorHAnsi" w:eastAsiaTheme="minorEastAsia" w:hAnsiTheme="minorHAnsi" w:cstheme="minorBidi"/>
              <w:sz w:val="24"/>
              <w:lang w:eastAsia="ja-JP"/>
            </w:rPr>
          </w:pPr>
          <w:r>
            <w:t>1.3.14</w:t>
          </w:r>
          <w:r>
            <w:rPr>
              <w:rFonts w:asciiTheme="minorHAnsi" w:eastAsiaTheme="minorEastAsia" w:hAnsiTheme="minorHAnsi" w:cstheme="minorBidi"/>
              <w:sz w:val="24"/>
              <w:lang w:eastAsia="ja-JP"/>
            </w:rPr>
            <w:tab/>
          </w:r>
          <w:r>
            <w:t>Products – Tokens</w:t>
          </w:r>
          <w:r>
            <w:tab/>
          </w:r>
          <w:r>
            <w:fldChar w:fldCharType="begin"/>
          </w:r>
          <w:r>
            <w:instrText xml:space="preserve"> PAGEREF _Toc309312520 \h </w:instrText>
          </w:r>
          <w:r>
            <w:fldChar w:fldCharType="separate"/>
          </w:r>
          <w:r>
            <w:t>37</w:t>
          </w:r>
          <w:r>
            <w:fldChar w:fldCharType="end"/>
          </w:r>
        </w:p>
        <w:p w14:paraId="14454AD9" w14:textId="77777777" w:rsidR="003A6A99" w:rsidRDefault="003A6A99">
          <w:pPr>
            <w:pStyle w:val="TOC2"/>
            <w:tabs>
              <w:tab w:val="left" w:pos="657"/>
              <w:tab w:val="right" w:leader="dot" w:pos="9372"/>
            </w:tabs>
            <w:rPr>
              <w:rFonts w:asciiTheme="minorHAnsi" w:eastAsiaTheme="minorEastAsia" w:hAnsiTheme="minorHAnsi" w:cstheme="minorBidi"/>
              <w:noProof/>
              <w:sz w:val="24"/>
              <w:lang w:eastAsia="ja-JP"/>
            </w:rPr>
          </w:pPr>
          <w:r w:rsidRPr="00BA55EA">
            <w:rPr>
              <w:rFonts w:asciiTheme="minorHAnsi" w:hAnsiTheme="minorHAnsi" w:cstheme="minorHAnsi"/>
              <w:noProof/>
              <w:color w:val="0B5ED7"/>
            </w:rPr>
            <w:t>1.4</w:t>
          </w:r>
          <w:r>
            <w:rPr>
              <w:rFonts w:asciiTheme="minorHAnsi" w:eastAsiaTheme="minorEastAsia" w:hAnsiTheme="minorHAnsi" w:cstheme="minorBidi"/>
              <w:noProof/>
              <w:sz w:val="24"/>
              <w:lang w:eastAsia="ja-JP"/>
            </w:rPr>
            <w:tab/>
          </w:r>
          <w:r w:rsidRPr="00BA55EA">
            <w:rPr>
              <w:rFonts w:asciiTheme="minorHAnsi" w:hAnsiTheme="minorHAnsi" w:cstheme="minorHAnsi"/>
              <w:noProof/>
              <w:color w:val="0B5ED7"/>
            </w:rPr>
            <w:t>Miscellaneous Product Information Service API</w:t>
          </w:r>
          <w:r>
            <w:rPr>
              <w:noProof/>
            </w:rPr>
            <w:tab/>
          </w:r>
          <w:r>
            <w:rPr>
              <w:noProof/>
            </w:rPr>
            <w:fldChar w:fldCharType="begin"/>
          </w:r>
          <w:r>
            <w:rPr>
              <w:noProof/>
            </w:rPr>
            <w:instrText xml:space="preserve"> PAGEREF _Toc309312521 \h </w:instrText>
          </w:r>
          <w:r>
            <w:rPr>
              <w:noProof/>
            </w:rPr>
          </w:r>
          <w:r>
            <w:rPr>
              <w:noProof/>
            </w:rPr>
            <w:fldChar w:fldCharType="separate"/>
          </w:r>
          <w:r>
            <w:rPr>
              <w:noProof/>
            </w:rPr>
            <w:t>39</w:t>
          </w:r>
          <w:r>
            <w:rPr>
              <w:noProof/>
            </w:rPr>
            <w:fldChar w:fldCharType="end"/>
          </w:r>
        </w:p>
        <w:p w14:paraId="415510CB" w14:textId="77777777" w:rsidR="003A6A99" w:rsidRDefault="003A6A99">
          <w:pPr>
            <w:pStyle w:val="TOC3"/>
            <w:rPr>
              <w:rFonts w:asciiTheme="minorHAnsi" w:eastAsiaTheme="minorEastAsia" w:hAnsiTheme="minorHAnsi" w:cstheme="minorBidi"/>
              <w:sz w:val="24"/>
              <w:lang w:eastAsia="ja-JP"/>
            </w:rPr>
          </w:pPr>
          <w:r>
            <w:t>1.4.1</w:t>
          </w:r>
          <w:r>
            <w:rPr>
              <w:rFonts w:asciiTheme="minorHAnsi" w:eastAsiaTheme="minorEastAsia" w:hAnsiTheme="minorHAnsi" w:cstheme="minorBidi"/>
              <w:sz w:val="24"/>
              <w:lang w:eastAsia="ja-JP"/>
            </w:rPr>
            <w:tab/>
          </w:r>
          <w:r>
            <w:t>Misc Product - List Products</w:t>
          </w:r>
          <w:r>
            <w:tab/>
          </w:r>
          <w:r>
            <w:fldChar w:fldCharType="begin"/>
          </w:r>
          <w:r>
            <w:instrText xml:space="preserve"> PAGEREF _Toc309312522 \h </w:instrText>
          </w:r>
          <w:r>
            <w:fldChar w:fldCharType="separate"/>
          </w:r>
          <w:r>
            <w:t>40</w:t>
          </w:r>
          <w:r>
            <w:fldChar w:fldCharType="end"/>
          </w:r>
        </w:p>
        <w:p w14:paraId="77720ACB" w14:textId="77777777" w:rsidR="003A6A99" w:rsidRDefault="003A6A99">
          <w:pPr>
            <w:pStyle w:val="TOC3"/>
            <w:tabs>
              <w:tab w:val="left" w:pos="970"/>
            </w:tabs>
            <w:rPr>
              <w:rFonts w:asciiTheme="minorHAnsi" w:eastAsiaTheme="minorEastAsia" w:hAnsiTheme="minorHAnsi" w:cstheme="minorBidi"/>
              <w:sz w:val="24"/>
              <w:lang w:eastAsia="ja-JP"/>
            </w:rPr>
          </w:pPr>
          <w:r w:rsidRPr="00BA55EA">
            <w:rPr>
              <w:rFonts w:asciiTheme="minorHAnsi" w:hAnsiTheme="minorHAnsi" w:cstheme="minorHAnsi"/>
            </w:rPr>
            <w:t>1.4.2</w:t>
          </w:r>
          <w:r>
            <w:rPr>
              <w:rFonts w:asciiTheme="minorHAnsi" w:eastAsiaTheme="minorEastAsia" w:hAnsiTheme="minorHAnsi" w:cstheme="minorBidi"/>
              <w:sz w:val="24"/>
              <w:lang w:eastAsia="ja-JP"/>
            </w:rPr>
            <w:tab/>
          </w:r>
          <w:r w:rsidRPr="00BA55EA">
            <w:rPr>
              <w:rFonts w:asciiTheme="minorHAnsi" w:hAnsiTheme="minorHAnsi" w:cstheme="minorHAnsi"/>
            </w:rPr>
            <w:t>Misc Product –List products across countries</w:t>
          </w:r>
          <w:r>
            <w:tab/>
          </w:r>
          <w:r>
            <w:fldChar w:fldCharType="begin"/>
          </w:r>
          <w:r>
            <w:instrText xml:space="preserve"> PAGEREF _Toc309312523 \h </w:instrText>
          </w:r>
          <w:r>
            <w:fldChar w:fldCharType="separate"/>
          </w:r>
          <w:r>
            <w:t>42</w:t>
          </w:r>
          <w:r>
            <w:fldChar w:fldCharType="end"/>
          </w:r>
        </w:p>
        <w:p w14:paraId="6D14FFC9" w14:textId="77777777" w:rsidR="003A6A99" w:rsidRDefault="003A6A99">
          <w:pPr>
            <w:pStyle w:val="TOC3"/>
            <w:rPr>
              <w:rFonts w:asciiTheme="minorHAnsi" w:eastAsiaTheme="minorEastAsia" w:hAnsiTheme="minorHAnsi" w:cstheme="minorBidi"/>
              <w:sz w:val="24"/>
              <w:lang w:eastAsia="ja-JP"/>
            </w:rPr>
          </w:pPr>
          <w:r>
            <w:t>1.4.3</w:t>
          </w:r>
          <w:r>
            <w:rPr>
              <w:rFonts w:asciiTheme="minorHAnsi" w:eastAsiaTheme="minorEastAsia" w:hAnsiTheme="minorHAnsi" w:cstheme="minorBidi"/>
              <w:sz w:val="24"/>
              <w:lang w:eastAsia="ja-JP"/>
            </w:rPr>
            <w:tab/>
          </w:r>
          <w:r>
            <w:t>Misc Product - Compare Products</w:t>
          </w:r>
          <w:r>
            <w:tab/>
          </w:r>
          <w:r>
            <w:fldChar w:fldCharType="begin"/>
          </w:r>
          <w:r>
            <w:instrText xml:space="preserve"> PAGEREF _Toc309312524 \h </w:instrText>
          </w:r>
          <w:r>
            <w:fldChar w:fldCharType="separate"/>
          </w:r>
          <w:r>
            <w:t>44</w:t>
          </w:r>
          <w:r>
            <w:fldChar w:fldCharType="end"/>
          </w:r>
        </w:p>
        <w:p w14:paraId="59A5AD8A" w14:textId="77777777" w:rsidR="003A6A99" w:rsidRDefault="003A6A99">
          <w:pPr>
            <w:pStyle w:val="TOC2"/>
            <w:tabs>
              <w:tab w:val="left" w:pos="657"/>
              <w:tab w:val="right" w:leader="dot" w:pos="9372"/>
            </w:tabs>
            <w:rPr>
              <w:rFonts w:asciiTheme="minorHAnsi" w:eastAsiaTheme="minorEastAsia" w:hAnsiTheme="minorHAnsi" w:cstheme="minorBidi"/>
              <w:noProof/>
              <w:sz w:val="24"/>
              <w:lang w:eastAsia="ja-JP"/>
            </w:rPr>
          </w:pPr>
          <w:r w:rsidRPr="00BA55EA">
            <w:rPr>
              <w:rFonts w:asciiTheme="minorHAnsi" w:hAnsiTheme="minorHAnsi" w:cstheme="minorHAnsi"/>
              <w:noProof/>
              <w:color w:val="0B5ED7"/>
            </w:rPr>
            <w:t>1.5</w:t>
          </w:r>
          <w:r>
            <w:rPr>
              <w:rFonts w:asciiTheme="minorHAnsi" w:eastAsiaTheme="minorEastAsia" w:hAnsiTheme="minorHAnsi" w:cstheme="minorBidi"/>
              <w:noProof/>
              <w:sz w:val="24"/>
              <w:lang w:eastAsia="ja-JP"/>
            </w:rPr>
            <w:tab/>
          </w:r>
          <w:r w:rsidRPr="00BA55EA">
            <w:rPr>
              <w:rFonts w:asciiTheme="minorHAnsi" w:hAnsiTheme="minorHAnsi" w:cstheme="minorHAnsi"/>
              <w:noProof/>
              <w:color w:val="0B5ED7"/>
            </w:rPr>
            <w:t>Cluster Information Service API</w:t>
          </w:r>
          <w:r>
            <w:rPr>
              <w:noProof/>
            </w:rPr>
            <w:tab/>
          </w:r>
          <w:r>
            <w:rPr>
              <w:noProof/>
            </w:rPr>
            <w:fldChar w:fldCharType="begin"/>
          </w:r>
          <w:r>
            <w:rPr>
              <w:noProof/>
            </w:rPr>
            <w:instrText xml:space="preserve"> PAGEREF _Toc309312525 \h </w:instrText>
          </w:r>
          <w:r>
            <w:rPr>
              <w:noProof/>
            </w:rPr>
          </w:r>
          <w:r>
            <w:rPr>
              <w:noProof/>
            </w:rPr>
            <w:fldChar w:fldCharType="separate"/>
          </w:r>
          <w:r>
            <w:rPr>
              <w:noProof/>
            </w:rPr>
            <w:t>46</w:t>
          </w:r>
          <w:r>
            <w:rPr>
              <w:noProof/>
            </w:rPr>
            <w:fldChar w:fldCharType="end"/>
          </w:r>
        </w:p>
        <w:p w14:paraId="43FF7A26" w14:textId="77777777" w:rsidR="003A6A99" w:rsidRDefault="003A6A99">
          <w:pPr>
            <w:pStyle w:val="TOC3"/>
            <w:rPr>
              <w:rFonts w:asciiTheme="minorHAnsi" w:eastAsiaTheme="minorEastAsia" w:hAnsiTheme="minorHAnsi" w:cstheme="minorBidi"/>
              <w:sz w:val="24"/>
              <w:lang w:eastAsia="ja-JP"/>
            </w:rPr>
          </w:pPr>
          <w:r>
            <w:t>1.5.1</w:t>
          </w:r>
          <w:r>
            <w:rPr>
              <w:rFonts w:asciiTheme="minorHAnsi" w:eastAsiaTheme="minorEastAsia" w:hAnsiTheme="minorHAnsi" w:cstheme="minorBidi"/>
              <w:sz w:val="24"/>
              <w:lang w:eastAsia="ja-JP"/>
            </w:rPr>
            <w:tab/>
          </w:r>
          <w:r>
            <w:t>Cluster - Marketing</w:t>
          </w:r>
          <w:r>
            <w:tab/>
          </w:r>
          <w:r>
            <w:fldChar w:fldCharType="begin"/>
          </w:r>
          <w:r>
            <w:instrText xml:space="preserve"> PAGEREF _Toc309312526 \h </w:instrText>
          </w:r>
          <w:r>
            <w:fldChar w:fldCharType="separate"/>
          </w:r>
          <w:r>
            <w:t>47</w:t>
          </w:r>
          <w:r>
            <w:fldChar w:fldCharType="end"/>
          </w:r>
        </w:p>
        <w:p w14:paraId="3AFDD6AD" w14:textId="77777777" w:rsidR="003A6A99" w:rsidRDefault="003A6A99">
          <w:pPr>
            <w:pStyle w:val="TOC3"/>
            <w:rPr>
              <w:rFonts w:asciiTheme="minorHAnsi" w:eastAsiaTheme="minorEastAsia" w:hAnsiTheme="minorHAnsi" w:cstheme="minorBidi"/>
              <w:sz w:val="24"/>
              <w:lang w:eastAsia="ja-JP"/>
            </w:rPr>
          </w:pPr>
          <w:r>
            <w:t>1.5.2</w:t>
          </w:r>
          <w:r>
            <w:rPr>
              <w:rFonts w:asciiTheme="minorHAnsi" w:eastAsiaTheme="minorEastAsia" w:hAnsiTheme="minorHAnsi" w:cstheme="minorBidi"/>
              <w:sz w:val="24"/>
              <w:lang w:eastAsia="ja-JP"/>
            </w:rPr>
            <w:tab/>
          </w:r>
          <w:r>
            <w:t>Cluster - Overview</w:t>
          </w:r>
          <w:r>
            <w:tab/>
          </w:r>
          <w:r>
            <w:fldChar w:fldCharType="begin"/>
          </w:r>
          <w:r>
            <w:instrText xml:space="preserve"> PAGEREF _Toc309312527 \h </w:instrText>
          </w:r>
          <w:r>
            <w:fldChar w:fldCharType="separate"/>
          </w:r>
          <w:r>
            <w:t>50</w:t>
          </w:r>
          <w:r>
            <w:fldChar w:fldCharType="end"/>
          </w:r>
        </w:p>
        <w:p w14:paraId="372180A4" w14:textId="77777777" w:rsidR="003A6A99" w:rsidRDefault="003A6A99">
          <w:pPr>
            <w:pStyle w:val="TOC3"/>
            <w:rPr>
              <w:rFonts w:asciiTheme="minorHAnsi" w:eastAsiaTheme="minorEastAsia" w:hAnsiTheme="minorHAnsi" w:cstheme="minorBidi"/>
              <w:sz w:val="24"/>
              <w:lang w:eastAsia="ja-JP"/>
            </w:rPr>
          </w:pPr>
          <w:r>
            <w:t>1.5.3</w:t>
          </w:r>
          <w:r>
            <w:rPr>
              <w:rFonts w:asciiTheme="minorHAnsi" w:eastAsiaTheme="minorEastAsia" w:hAnsiTheme="minorHAnsi" w:cstheme="minorBidi"/>
              <w:sz w:val="24"/>
              <w:lang w:eastAsia="ja-JP"/>
            </w:rPr>
            <w:tab/>
          </w:r>
          <w:r>
            <w:t>Cluster - Summary</w:t>
          </w:r>
          <w:r>
            <w:tab/>
          </w:r>
          <w:r>
            <w:fldChar w:fldCharType="begin"/>
          </w:r>
          <w:r>
            <w:instrText xml:space="preserve"> PAGEREF _Toc309312528 \h </w:instrText>
          </w:r>
          <w:r>
            <w:fldChar w:fldCharType="separate"/>
          </w:r>
          <w:r>
            <w:t>51</w:t>
          </w:r>
          <w:r>
            <w:fldChar w:fldCharType="end"/>
          </w:r>
        </w:p>
        <w:p w14:paraId="1B50EC98" w14:textId="77777777" w:rsidR="003A6A99" w:rsidRDefault="003A6A99">
          <w:pPr>
            <w:pStyle w:val="TOC3"/>
            <w:rPr>
              <w:rFonts w:asciiTheme="minorHAnsi" w:eastAsiaTheme="minorEastAsia" w:hAnsiTheme="minorHAnsi" w:cstheme="minorBidi"/>
              <w:sz w:val="24"/>
              <w:lang w:eastAsia="ja-JP"/>
            </w:rPr>
          </w:pPr>
          <w:r>
            <w:t>1.5.4</w:t>
          </w:r>
          <w:r>
            <w:rPr>
              <w:rFonts w:asciiTheme="minorHAnsi" w:eastAsiaTheme="minorEastAsia" w:hAnsiTheme="minorHAnsi" w:cstheme="minorBidi"/>
              <w:sz w:val="24"/>
              <w:lang w:eastAsia="ja-JP"/>
            </w:rPr>
            <w:tab/>
          </w:r>
          <w:r>
            <w:t>Cluster - Products</w:t>
          </w:r>
          <w:r>
            <w:tab/>
          </w:r>
          <w:r>
            <w:fldChar w:fldCharType="begin"/>
          </w:r>
          <w:r>
            <w:instrText xml:space="preserve"> PAGEREF _Toc309312529 \h </w:instrText>
          </w:r>
          <w:r>
            <w:fldChar w:fldCharType="separate"/>
          </w:r>
          <w:r>
            <w:t>52</w:t>
          </w:r>
          <w:r>
            <w:fldChar w:fldCharType="end"/>
          </w:r>
        </w:p>
        <w:p w14:paraId="0A9154F8" w14:textId="77777777" w:rsidR="003A6A99" w:rsidRDefault="003A6A99">
          <w:pPr>
            <w:pStyle w:val="TOC3"/>
            <w:rPr>
              <w:rFonts w:asciiTheme="minorHAnsi" w:eastAsiaTheme="minorEastAsia" w:hAnsiTheme="minorHAnsi" w:cstheme="minorBidi"/>
              <w:sz w:val="24"/>
              <w:lang w:eastAsia="ja-JP"/>
            </w:rPr>
          </w:pPr>
          <w:r>
            <w:t>1.5.5</w:t>
          </w:r>
          <w:r>
            <w:rPr>
              <w:rFonts w:asciiTheme="minorHAnsi" w:eastAsiaTheme="minorEastAsia" w:hAnsiTheme="minorHAnsi" w:cstheme="minorBidi"/>
              <w:sz w:val="24"/>
              <w:lang w:eastAsia="ja-JP"/>
            </w:rPr>
            <w:tab/>
          </w:r>
          <w:r>
            <w:t>Cluster - Features</w:t>
          </w:r>
          <w:r>
            <w:tab/>
          </w:r>
          <w:r>
            <w:fldChar w:fldCharType="begin"/>
          </w:r>
          <w:r>
            <w:instrText xml:space="preserve"> PAGEREF _Toc309312530 \h </w:instrText>
          </w:r>
          <w:r>
            <w:fldChar w:fldCharType="separate"/>
          </w:r>
          <w:r>
            <w:t>56</w:t>
          </w:r>
          <w:r>
            <w:fldChar w:fldCharType="end"/>
          </w:r>
        </w:p>
        <w:p w14:paraId="04756818" w14:textId="77777777" w:rsidR="003A6A99" w:rsidRDefault="003A6A99">
          <w:pPr>
            <w:pStyle w:val="TOC3"/>
            <w:tabs>
              <w:tab w:val="left" w:pos="970"/>
            </w:tabs>
            <w:rPr>
              <w:rFonts w:asciiTheme="minorHAnsi" w:eastAsiaTheme="minorEastAsia" w:hAnsiTheme="minorHAnsi" w:cstheme="minorBidi"/>
              <w:sz w:val="24"/>
              <w:lang w:eastAsia="ja-JP"/>
            </w:rPr>
          </w:pPr>
          <w:r w:rsidRPr="00BA55EA">
            <w:rPr>
              <w:rFonts w:asciiTheme="minorHAnsi" w:hAnsiTheme="minorHAnsi" w:cstheme="minorHAnsi"/>
            </w:rPr>
            <w:t>1.5.6</w:t>
          </w:r>
          <w:r>
            <w:rPr>
              <w:rFonts w:asciiTheme="minorHAnsi" w:eastAsiaTheme="minorEastAsia" w:hAnsiTheme="minorHAnsi" w:cstheme="minorBidi"/>
              <w:sz w:val="24"/>
              <w:lang w:eastAsia="ja-JP"/>
            </w:rPr>
            <w:tab/>
          </w:r>
          <w:r>
            <w:t>Cluster - Specification</w:t>
          </w:r>
          <w:r>
            <w:tab/>
          </w:r>
          <w:r>
            <w:fldChar w:fldCharType="begin"/>
          </w:r>
          <w:r>
            <w:instrText xml:space="preserve"> PAGEREF _Toc309312531 \h </w:instrText>
          </w:r>
          <w:r>
            <w:fldChar w:fldCharType="separate"/>
          </w:r>
          <w:r>
            <w:t>57</w:t>
          </w:r>
          <w:r>
            <w:fldChar w:fldCharType="end"/>
          </w:r>
        </w:p>
        <w:p w14:paraId="27270476" w14:textId="77777777" w:rsidR="003A6A99" w:rsidRDefault="003A6A99">
          <w:pPr>
            <w:pStyle w:val="TOC3"/>
            <w:rPr>
              <w:rFonts w:asciiTheme="minorHAnsi" w:eastAsiaTheme="minorEastAsia" w:hAnsiTheme="minorHAnsi" w:cstheme="minorBidi"/>
              <w:sz w:val="24"/>
              <w:lang w:eastAsia="ja-JP"/>
            </w:rPr>
          </w:pPr>
          <w:r>
            <w:t>1.5.7</w:t>
          </w:r>
          <w:r>
            <w:rPr>
              <w:rFonts w:asciiTheme="minorHAnsi" w:eastAsiaTheme="minorEastAsia" w:hAnsiTheme="minorHAnsi" w:cstheme="minorBidi"/>
              <w:sz w:val="24"/>
              <w:lang w:eastAsia="ja-JP"/>
            </w:rPr>
            <w:tab/>
          </w:r>
          <w:r>
            <w:t>Cluster - Assets</w:t>
          </w:r>
          <w:r>
            <w:tab/>
          </w:r>
          <w:r>
            <w:fldChar w:fldCharType="begin"/>
          </w:r>
          <w:r>
            <w:instrText xml:space="preserve"> PAGEREF _Toc309312532 \h </w:instrText>
          </w:r>
          <w:r>
            <w:fldChar w:fldCharType="separate"/>
          </w:r>
          <w:r>
            <w:t>58</w:t>
          </w:r>
          <w:r>
            <w:fldChar w:fldCharType="end"/>
          </w:r>
        </w:p>
        <w:p w14:paraId="1EE2EEFF" w14:textId="77777777" w:rsidR="003A6A99" w:rsidRDefault="003A6A99">
          <w:pPr>
            <w:pStyle w:val="TOC2"/>
            <w:tabs>
              <w:tab w:val="left" w:pos="657"/>
              <w:tab w:val="right" w:leader="dot" w:pos="9372"/>
            </w:tabs>
            <w:rPr>
              <w:rFonts w:asciiTheme="minorHAnsi" w:eastAsiaTheme="minorEastAsia" w:hAnsiTheme="minorHAnsi" w:cstheme="minorBidi"/>
              <w:noProof/>
              <w:sz w:val="24"/>
              <w:lang w:eastAsia="ja-JP"/>
            </w:rPr>
          </w:pPr>
          <w:r w:rsidRPr="00BA55EA">
            <w:rPr>
              <w:rFonts w:asciiTheme="minorHAnsi" w:hAnsiTheme="minorHAnsi" w:cstheme="minorHAnsi"/>
              <w:noProof/>
              <w:color w:val="0B5ED7"/>
            </w:rPr>
            <w:t>1.6</w:t>
          </w:r>
          <w:r>
            <w:rPr>
              <w:rFonts w:asciiTheme="minorHAnsi" w:eastAsiaTheme="minorEastAsia" w:hAnsiTheme="minorHAnsi" w:cstheme="minorBidi"/>
              <w:noProof/>
              <w:sz w:val="24"/>
              <w:lang w:eastAsia="ja-JP"/>
            </w:rPr>
            <w:tab/>
          </w:r>
          <w:r w:rsidRPr="00BA55EA">
            <w:rPr>
              <w:rFonts w:asciiTheme="minorHAnsi" w:hAnsiTheme="minorHAnsi" w:cstheme="minorHAnsi"/>
              <w:noProof/>
              <w:color w:val="0B5ED7"/>
            </w:rPr>
            <w:t>Catalog Information Service API</w:t>
          </w:r>
          <w:r>
            <w:rPr>
              <w:noProof/>
            </w:rPr>
            <w:tab/>
          </w:r>
          <w:r>
            <w:rPr>
              <w:noProof/>
            </w:rPr>
            <w:fldChar w:fldCharType="begin"/>
          </w:r>
          <w:r>
            <w:rPr>
              <w:noProof/>
            </w:rPr>
            <w:instrText xml:space="preserve"> PAGEREF _Toc309312533 \h </w:instrText>
          </w:r>
          <w:r>
            <w:rPr>
              <w:noProof/>
            </w:rPr>
          </w:r>
          <w:r>
            <w:rPr>
              <w:noProof/>
            </w:rPr>
            <w:fldChar w:fldCharType="separate"/>
          </w:r>
          <w:r>
            <w:rPr>
              <w:noProof/>
            </w:rPr>
            <w:t>59</w:t>
          </w:r>
          <w:r>
            <w:rPr>
              <w:noProof/>
            </w:rPr>
            <w:fldChar w:fldCharType="end"/>
          </w:r>
        </w:p>
        <w:p w14:paraId="02F77519" w14:textId="77777777" w:rsidR="003A6A99" w:rsidRDefault="003A6A99">
          <w:pPr>
            <w:pStyle w:val="TOC3"/>
            <w:rPr>
              <w:rFonts w:asciiTheme="minorHAnsi" w:eastAsiaTheme="minorEastAsia" w:hAnsiTheme="minorHAnsi" w:cstheme="minorBidi"/>
              <w:sz w:val="24"/>
              <w:lang w:eastAsia="ja-JP"/>
            </w:rPr>
          </w:pPr>
          <w:r>
            <w:t>1.6.1</w:t>
          </w:r>
          <w:r>
            <w:rPr>
              <w:rFonts w:asciiTheme="minorHAnsi" w:eastAsiaTheme="minorEastAsia" w:hAnsiTheme="minorHAnsi" w:cstheme="minorBidi"/>
              <w:sz w:val="24"/>
              <w:lang w:eastAsia="ja-JP"/>
            </w:rPr>
            <w:tab/>
          </w:r>
          <w:r>
            <w:t>Category - List Groups Call</w:t>
          </w:r>
          <w:r>
            <w:tab/>
          </w:r>
          <w:r>
            <w:fldChar w:fldCharType="begin"/>
          </w:r>
          <w:r>
            <w:instrText xml:space="preserve"> PAGEREF _Toc309312534 \h </w:instrText>
          </w:r>
          <w:r>
            <w:fldChar w:fldCharType="separate"/>
          </w:r>
          <w:r>
            <w:t>60</w:t>
          </w:r>
          <w:r>
            <w:fldChar w:fldCharType="end"/>
          </w:r>
        </w:p>
        <w:p w14:paraId="6A53E5FE" w14:textId="77777777" w:rsidR="003A6A99" w:rsidRDefault="003A6A99">
          <w:pPr>
            <w:pStyle w:val="TOC3"/>
            <w:rPr>
              <w:rFonts w:asciiTheme="minorHAnsi" w:eastAsiaTheme="minorEastAsia" w:hAnsiTheme="minorHAnsi" w:cstheme="minorBidi"/>
              <w:sz w:val="24"/>
              <w:lang w:eastAsia="ja-JP"/>
            </w:rPr>
          </w:pPr>
          <w:r>
            <w:t>1.6.2</w:t>
          </w:r>
          <w:r>
            <w:rPr>
              <w:rFonts w:asciiTheme="minorHAnsi" w:eastAsiaTheme="minorEastAsia" w:hAnsiTheme="minorHAnsi" w:cstheme="minorBidi"/>
              <w:sz w:val="24"/>
              <w:lang w:eastAsia="ja-JP"/>
            </w:rPr>
            <w:tab/>
          </w:r>
          <w:r>
            <w:t>Category - Groups Call</w:t>
          </w:r>
          <w:r>
            <w:tab/>
          </w:r>
          <w:r>
            <w:fldChar w:fldCharType="begin"/>
          </w:r>
          <w:r>
            <w:instrText xml:space="preserve"> PAGEREF _Toc309312535 \h </w:instrText>
          </w:r>
          <w:r>
            <w:fldChar w:fldCharType="separate"/>
          </w:r>
          <w:r>
            <w:t>61</w:t>
          </w:r>
          <w:r>
            <w:fldChar w:fldCharType="end"/>
          </w:r>
        </w:p>
        <w:p w14:paraId="2FAB3E08" w14:textId="77777777" w:rsidR="003A6A99" w:rsidRDefault="003A6A99">
          <w:pPr>
            <w:pStyle w:val="TOC3"/>
            <w:rPr>
              <w:rFonts w:asciiTheme="minorHAnsi" w:eastAsiaTheme="minorEastAsia" w:hAnsiTheme="minorHAnsi" w:cstheme="minorBidi"/>
              <w:sz w:val="24"/>
              <w:lang w:eastAsia="ja-JP"/>
            </w:rPr>
          </w:pPr>
          <w:r>
            <w:t>1.6.3</w:t>
          </w:r>
          <w:r>
            <w:rPr>
              <w:rFonts w:asciiTheme="minorHAnsi" w:eastAsiaTheme="minorEastAsia" w:hAnsiTheme="minorHAnsi" w:cstheme="minorBidi"/>
              <w:sz w:val="24"/>
              <w:lang w:eastAsia="ja-JP"/>
            </w:rPr>
            <w:tab/>
          </w:r>
          <w:r>
            <w:t>Category Call - summary</w:t>
          </w:r>
          <w:r>
            <w:tab/>
          </w:r>
          <w:r>
            <w:fldChar w:fldCharType="begin"/>
          </w:r>
          <w:r>
            <w:instrText xml:space="preserve"> PAGEREF _Toc309312536 \h </w:instrText>
          </w:r>
          <w:r>
            <w:fldChar w:fldCharType="separate"/>
          </w:r>
          <w:r>
            <w:t>62</w:t>
          </w:r>
          <w:r>
            <w:fldChar w:fldCharType="end"/>
          </w:r>
        </w:p>
        <w:p w14:paraId="577793F1" w14:textId="77777777" w:rsidR="003A6A99" w:rsidRDefault="003A6A99">
          <w:pPr>
            <w:pStyle w:val="TOC3"/>
            <w:rPr>
              <w:rFonts w:asciiTheme="minorHAnsi" w:eastAsiaTheme="minorEastAsia" w:hAnsiTheme="minorHAnsi" w:cstheme="minorBidi"/>
              <w:sz w:val="24"/>
              <w:lang w:eastAsia="ja-JP"/>
            </w:rPr>
          </w:pPr>
          <w:r>
            <w:t>1.6.4</w:t>
          </w:r>
          <w:r>
            <w:rPr>
              <w:rFonts w:asciiTheme="minorHAnsi" w:eastAsiaTheme="minorEastAsia" w:hAnsiTheme="minorHAnsi" w:cstheme="minorBidi"/>
              <w:sz w:val="24"/>
              <w:lang w:eastAsia="ja-JP"/>
            </w:rPr>
            <w:tab/>
          </w:r>
          <w:r>
            <w:t>Category Call - list of products</w:t>
          </w:r>
          <w:r>
            <w:tab/>
          </w:r>
          <w:r>
            <w:fldChar w:fldCharType="begin"/>
          </w:r>
          <w:r>
            <w:instrText xml:space="preserve"> PAGEREF _Toc309312537 \h </w:instrText>
          </w:r>
          <w:r>
            <w:fldChar w:fldCharType="separate"/>
          </w:r>
          <w:r>
            <w:t>64</w:t>
          </w:r>
          <w:r>
            <w:fldChar w:fldCharType="end"/>
          </w:r>
        </w:p>
        <w:p w14:paraId="217378FE" w14:textId="77777777" w:rsidR="003A6A99" w:rsidRDefault="003A6A99">
          <w:pPr>
            <w:pStyle w:val="TOC3"/>
            <w:rPr>
              <w:rFonts w:asciiTheme="minorHAnsi" w:eastAsiaTheme="minorEastAsia" w:hAnsiTheme="minorHAnsi" w:cstheme="minorBidi"/>
              <w:sz w:val="24"/>
              <w:lang w:eastAsia="ja-JP"/>
            </w:rPr>
          </w:pPr>
          <w:r>
            <w:t>1.6.5</w:t>
          </w:r>
          <w:r>
            <w:rPr>
              <w:rFonts w:asciiTheme="minorHAnsi" w:eastAsiaTheme="minorEastAsia" w:hAnsiTheme="minorHAnsi" w:cstheme="minorBidi"/>
              <w:sz w:val="24"/>
              <w:lang w:eastAsia="ja-JP"/>
            </w:rPr>
            <w:tab/>
          </w:r>
          <w:r>
            <w:t>Category Call- filters</w:t>
          </w:r>
          <w:r>
            <w:tab/>
          </w:r>
          <w:r>
            <w:fldChar w:fldCharType="begin"/>
          </w:r>
          <w:r>
            <w:instrText xml:space="preserve"> PAGEREF _Toc309312538 \h </w:instrText>
          </w:r>
          <w:r>
            <w:fldChar w:fldCharType="separate"/>
          </w:r>
          <w:r>
            <w:t>67</w:t>
          </w:r>
          <w:r>
            <w:fldChar w:fldCharType="end"/>
          </w:r>
        </w:p>
        <w:p w14:paraId="65F56616" w14:textId="77777777" w:rsidR="003A6A99" w:rsidRDefault="003A6A99">
          <w:pPr>
            <w:pStyle w:val="TOC3"/>
            <w:rPr>
              <w:rFonts w:asciiTheme="minorHAnsi" w:eastAsiaTheme="minorEastAsia" w:hAnsiTheme="minorHAnsi" w:cstheme="minorBidi"/>
              <w:sz w:val="24"/>
              <w:lang w:eastAsia="ja-JP"/>
            </w:rPr>
          </w:pPr>
          <w:r>
            <w:lastRenderedPageBreak/>
            <w:t>1.6.6</w:t>
          </w:r>
          <w:r>
            <w:rPr>
              <w:rFonts w:asciiTheme="minorHAnsi" w:eastAsiaTheme="minorEastAsia" w:hAnsiTheme="minorHAnsi" w:cstheme="minorBidi"/>
              <w:sz w:val="24"/>
              <w:lang w:eastAsia="ja-JP"/>
            </w:rPr>
            <w:tab/>
          </w:r>
          <w:r>
            <w:t>Subcategory Call - summary</w:t>
          </w:r>
          <w:r>
            <w:tab/>
          </w:r>
          <w:r>
            <w:fldChar w:fldCharType="begin"/>
          </w:r>
          <w:r>
            <w:instrText xml:space="preserve"> PAGEREF _Toc309312539 \h </w:instrText>
          </w:r>
          <w:r>
            <w:fldChar w:fldCharType="separate"/>
          </w:r>
          <w:r>
            <w:t>70</w:t>
          </w:r>
          <w:r>
            <w:fldChar w:fldCharType="end"/>
          </w:r>
        </w:p>
        <w:p w14:paraId="125A5494" w14:textId="77777777" w:rsidR="003A6A99" w:rsidRDefault="003A6A99">
          <w:pPr>
            <w:pStyle w:val="TOC3"/>
            <w:rPr>
              <w:rFonts w:asciiTheme="minorHAnsi" w:eastAsiaTheme="minorEastAsia" w:hAnsiTheme="minorHAnsi" w:cstheme="minorBidi"/>
              <w:sz w:val="24"/>
              <w:lang w:eastAsia="ja-JP"/>
            </w:rPr>
          </w:pPr>
          <w:r>
            <w:t>1.6.7</w:t>
          </w:r>
          <w:r>
            <w:rPr>
              <w:rFonts w:asciiTheme="minorHAnsi" w:eastAsiaTheme="minorEastAsia" w:hAnsiTheme="minorHAnsi" w:cstheme="minorBidi"/>
              <w:sz w:val="24"/>
              <w:lang w:eastAsia="ja-JP"/>
            </w:rPr>
            <w:tab/>
          </w:r>
          <w:r>
            <w:t>Subategory Call - list of products</w:t>
          </w:r>
          <w:r>
            <w:tab/>
          </w:r>
          <w:r>
            <w:fldChar w:fldCharType="begin"/>
          </w:r>
          <w:r>
            <w:instrText xml:space="preserve"> PAGEREF _Toc309312540 \h </w:instrText>
          </w:r>
          <w:r>
            <w:fldChar w:fldCharType="separate"/>
          </w:r>
          <w:r>
            <w:t>71</w:t>
          </w:r>
          <w:r>
            <w:fldChar w:fldCharType="end"/>
          </w:r>
        </w:p>
        <w:p w14:paraId="2E6B6B89" w14:textId="77777777" w:rsidR="003A6A99" w:rsidRDefault="003A6A99">
          <w:pPr>
            <w:pStyle w:val="TOC3"/>
            <w:rPr>
              <w:rFonts w:asciiTheme="minorHAnsi" w:eastAsiaTheme="minorEastAsia" w:hAnsiTheme="minorHAnsi" w:cstheme="minorBidi"/>
              <w:sz w:val="24"/>
              <w:lang w:eastAsia="ja-JP"/>
            </w:rPr>
          </w:pPr>
          <w:r>
            <w:t>1.6.8</w:t>
          </w:r>
          <w:r>
            <w:rPr>
              <w:rFonts w:asciiTheme="minorHAnsi" w:eastAsiaTheme="minorEastAsia" w:hAnsiTheme="minorHAnsi" w:cstheme="minorBidi"/>
              <w:sz w:val="24"/>
              <w:lang w:eastAsia="ja-JP"/>
            </w:rPr>
            <w:tab/>
          </w:r>
          <w:r>
            <w:t>Subcategory Call – compare products</w:t>
          </w:r>
          <w:r>
            <w:tab/>
          </w:r>
          <w:r>
            <w:fldChar w:fldCharType="begin"/>
          </w:r>
          <w:r>
            <w:instrText xml:space="preserve"> PAGEREF _Toc309312541 \h </w:instrText>
          </w:r>
          <w:r>
            <w:fldChar w:fldCharType="separate"/>
          </w:r>
          <w:r>
            <w:t>72</w:t>
          </w:r>
          <w:r>
            <w:fldChar w:fldCharType="end"/>
          </w:r>
        </w:p>
        <w:p w14:paraId="6A094254" w14:textId="77777777" w:rsidR="003A6A99" w:rsidRDefault="003A6A99">
          <w:pPr>
            <w:pStyle w:val="TOC2"/>
            <w:tabs>
              <w:tab w:val="left" w:pos="657"/>
              <w:tab w:val="right" w:leader="dot" w:pos="9372"/>
            </w:tabs>
            <w:rPr>
              <w:rFonts w:asciiTheme="minorHAnsi" w:eastAsiaTheme="minorEastAsia" w:hAnsiTheme="minorHAnsi" w:cstheme="minorBidi"/>
              <w:noProof/>
              <w:sz w:val="24"/>
              <w:lang w:eastAsia="ja-JP"/>
            </w:rPr>
          </w:pPr>
          <w:r w:rsidRPr="00BA55EA">
            <w:rPr>
              <w:rFonts w:asciiTheme="minorHAnsi" w:hAnsiTheme="minorHAnsi" w:cstheme="minorHAnsi"/>
              <w:noProof/>
              <w:color w:val="0B5ED7"/>
            </w:rPr>
            <w:t>1.7</w:t>
          </w:r>
          <w:r>
            <w:rPr>
              <w:rFonts w:asciiTheme="minorHAnsi" w:eastAsiaTheme="minorEastAsia" w:hAnsiTheme="minorHAnsi" w:cstheme="minorBidi"/>
              <w:noProof/>
              <w:sz w:val="24"/>
              <w:lang w:eastAsia="ja-JP"/>
            </w:rPr>
            <w:tab/>
          </w:r>
          <w:r w:rsidRPr="00BA55EA">
            <w:rPr>
              <w:rFonts w:asciiTheme="minorHAnsi" w:hAnsiTheme="minorHAnsi" w:cstheme="minorHAnsi"/>
              <w:noProof/>
              <w:color w:val="0B5ED7"/>
            </w:rPr>
            <w:t>Product Registration Service API</w:t>
          </w:r>
          <w:r>
            <w:rPr>
              <w:noProof/>
            </w:rPr>
            <w:tab/>
          </w:r>
          <w:r>
            <w:rPr>
              <w:noProof/>
            </w:rPr>
            <w:fldChar w:fldCharType="begin"/>
          </w:r>
          <w:r>
            <w:rPr>
              <w:noProof/>
            </w:rPr>
            <w:instrText xml:space="preserve"> PAGEREF _Toc309312542 \h </w:instrText>
          </w:r>
          <w:r>
            <w:rPr>
              <w:noProof/>
            </w:rPr>
          </w:r>
          <w:r>
            <w:rPr>
              <w:noProof/>
            </w:rPr>
            <w:fldChar w:fldCharType="separate"/>
          </w:r>
          <w:r>
            <w:rPr>
              <w:noProof/>
            </w:rPr>
            <w:t>75</w:t>
          </w:r>
          <w:r>
            <w:rPr>
              <w:noProof/>
            </w:rPr>
            <w:fldChar w:fldCharType="end"/>
          </w:r>
        </w:p>
        <w:p w14:paraId="00428F60" w14:textId="77777777" w:rsidR="003A6A99" w:rsidRDefault="003A6A99">
          <w:pPr>
            <w:pStyle w:val="TOC3"/>
            <w:rPr>
              <w:rFonts w:asciiTheme="minorHAnsi" w:eastAsiaTheme="minorEastAsia" w:hAnsiTheme="minorHAnsi" w:cstheme="minorBidi"/>
              <w:sz w:val="24"/>
              <w:lang w:eastAsia="ja-JP"/>
            </w:rPr>
          </w:pPr>
          <w:r>
            <w:t>1.7.1</w:t>
          </w:r>
          <w:r>
            <w:rPr>
              <w:rFonts w:asciiTheme="minorHAnsi" w:eastAsiaTheme="minorEastAsia" w:hAnsiTheme="minorHAnsi" w:cstheme="minorBidi"/>
              <w:sz w:val="24"/>
              <w:lang w:eastAsia="ja-JP"/>
            </w:rPr>
            <w:tab/>
          </w:r>
          <w:r>
            <w:t>Product Registration Metadata Service</w:t>
          </w:r>
          <w:r>
            <w:tab/>
          </w:r>
          <w:r>
            <w:fldChar w:fldCharType="begin"/>
          </w:r>
          <w:r>
            <w:instrText xml:space="preserve"> PAGEREF _Toc309312543 \h </w:instrText>
          </w:r>
          <w:r>
            <w:fldChar w:fldCharType="separate"/>
          </w:r>
          <w:r>
            <w:t>76</w:t>
          </w:r>
          <w:r>
            <w:fldChar w:fldCharType="end"/>
          </w:r>
        </w:p>
        <w:p w14:paraId="1482F6D9" w14:textId="77777777" w:rsidR="003A6A99" w:rsidRDefault="003A6A99">
          <w:pPr>
            <w:pStyle w:val="TOC3"/>
            <w:rPr>
              <w:rFonts w:asciiTheme="minorHAnsi" w:eastAsiaTheme="minorEastAsia" w:hAnsiTheme="minorHAnsi" w:cstheme="minorBidi"/>
              <w:sz w:val="24"/>
              <w:lang w:eastAsia="ja-JP"/>
            </w:rPr>
          </w:pPr>
          <w:r>
            <w:t>1.7.2</w:t>
          </w:r>
          <w:r>
            <w:rPr>
              <w:rFonts w:asciiTheme="minorHAnsi" w:eastAsiaTheme="minorEastAsia" w:hAnsiTheme="minorHAnsi" w:cstheme="minorBidi"/>
              <w:sz w:val="24"/>
              <w:lang w:eastAsia="ja-JP"/>
            </w:rPr>
            <w:tab/>
          </w:r>
          <w:r>
            <w:t>Product Registration – registering products</w:t>
          </w:r>
          <w:r>
            <w:tab/>
          </w:r>
          <w:r>
            <w:fldChar w:fldCharType="begin"/>
          </w:r>
          <w:r>
            <w:instrText xml:space="preserve"> PAGEREF _Toc309312544 \h </w:instrText>
          </w:r>
          <w:r>
            <w:fldChar w:fldCharType="separate"/>
          </w:r>
          <w:r>
            <w:t>77</w:t>
          </w:r>
          <w:r>
            <w:fldChar w:fldCharType="end"/>
          </w:r>
        </w:p>
        <w:p w14:paraId="7F44934F" w14:textId="77777777" w:rsidR="003A6A99" w:rsidRDefault="003A6A99">
          <w:pPr>
            <w:pStyle w:val="TOC3"/>
            <w:rPr>
              <w:rFonts w:asciiTheme="minorHAnsi" w:eastAsiaTheme="minorEastAsia" w:hAnsiTheme="minorHAnsi" w:cstheme="minorBidi"/>
              <w:sz w:val="24"/>
              <w:lang w:eastAsia="ja-JP"/>
            </w:rPr>
          </w:pPr>
          <w:r>
            <w:t>1.7.3</w:t>
          </w:r>
          <w:r>
            <w:rPr>
              <w:rFonts w:asciiTheme="minorHAnsi" w:eastAsiaTheme="minorEastAsia" w:hAnsiTheme="minorHAnsi" w:cstheme="minorBidi"/>
              <w:sz w:val="24"/>
              <w:lang w:eastAsia="ja-JP"/>
            </w:rPr>
            <w:tab/>
          </w:r>
          <w:r>
            <w:t>Product Registration – retrieving registered products</w:t>
          </w:r>
          <w:r>
            <w:tab/>
          </w:r>
          <w:r>
            <w:fldChar w:fldCharType="begin"/>
          </w:r>
          <w:r>
            <w:instrText xml:space="preserve"> PAGEREF _Toc309312545 \h </w:instrText>
          </w:r>
          <w:r>
            <w:fldChar w:fldCharType="separate"/>
          </w:r>
          <w:r>
            <w:t>80</w:t>
          </w:r>
          <w:r>
            <w:fldChar w:fldCharType="end"/>
          </w:r>
        </w:p>
        <w:p w14:paraId="04D439EA" w14:textId="77777777" w:rsidR="003A6A99" w:rsidRDefault="003A6A99">
          <w:pPr>
            <w:pStyle w:val="TOC3"/>
            <w:rPr>
              <w:rFonts w:asciiTheme="minorHAnsi" w:eastAsiaTheme="minorEastAsia" w:hAnsiTheme="minorHAnsi" w:cstheme="minorBidi"/>
              <w:sz w:val="24"/>
              <w:lang w:eastAsia="ja-JP"/>
            </w:rPr>
          </w:pPr>
          <w:r>
            <w:t>1.7.4</w:t>
          </w:r>
          <w:r>
            <w:rPr>
              <w:rFonts w:asciiTheme="minorHAnsi" w:eastAsiaTheme="minorEastAsia" w:hAnsiTheme="minorHAnsi" w:cstheme="minorBidi"/>
              <w:sz w:val="24"/>
              <w:lang w:eastAsia="ja-JP"/>
            </w:rPr>
            <w:tab/>
          </w:r>
          <w:r>
            <w:t>Product Registration – email service</w:t>
          </w:r>
          <w:r>
            <w:tab/>
          </w:r>
          <w:r>
            <w:fldChar w:fldCharType="begin"/>
          </w:r>
          <w:r>
            <w:instrText xml:space="preserve"> PAGEREF _Toc309312546 \h </w:instrText>
          </w:r>
          <w:r>
            <w:fldChar w:fldCharType="separate"/>
          </w:r>
          <w:r>
            <w:t>83</w:t>
          </w:r>
          <w:r>
            <w:fldChar w:fldCharType="end"/>
          </w:r>
        </w:p>
        <w:p w14:paraId="5CBE8792" w14:textId="77777777" w:rsidR="003A6A99" w:rsidRDefault="003A6A99">
          <w:pPr>
            <w:pStyle w:val="TOC2"/>
            <w:tabs>
              <w:tab w:val="left" w:pos="671"/>
              <w:tab w:val="right" w:leader="dot" w:pos="9372"/>
            </w:tabs>
            <w:rPr>
              <w:rFonts w:asciiTheme="minorHAnsi" w:eastAsiaTheme="minorEastAsia" w:hAnsiTheme="minorHAnsi" w:cstheme="minorBidi"/>
              <w:noProof/>
              <w:sz w:val="24"/>
              <w:lang w:eastAsia="ja-JP"/>
            </w:rPr>
          </w:pPr>
          <w:r w:rsidRPr="00BA55EA">
            <w:rPr>
              <w:noProof/>
              <w:color w:val="0B5ED7" w:themeColor="accent1"/>
            </w:rPr>
            <w:t>1.8</w:t>
          </w:r>
          <w:r>
            <w:rPr>
              <w:rFonts w:asciiTheme="minorHAnsi" w:eastAsiaTheme="minorEastAsia" w:hAnsiTheme="minorHAnsi" w:cstheme="minorBidi"/>
              <w:noProof/>
              <w:sz w:val="24"/>
              <w:lang w:eastAsia="ja-JP"/>
            </w:rPr>
            <w:tab/>
          </w:r>
          <w:r w:rsidRPr="00BA55EA">
            <w:rPr>
              <w:noProof/>
              <w:color w:val="0B5ED7" w:themeColor="accent1"/>
            </w:rPr>
            <w:t>User registration services API</w:t>
          </w:r>
          <w:r>
            <w:rPr>
              <w:noProof/>
            </w:rPr>
            <w:tab/>
          </w:r>
          <w:r>
            <w:rPr>
              <w:noProof/>
            </w:rPr>
            <w:fldChar w:fldCharType="begin"/>
          </w:r>
          <w:r>
            <w:rPr>
              <w:noProof/>
            </w:rPr>
            <w:instrText xml:space="preserve"> PAGEREF _Toc309312547 \h </w:instrText>
          </w:r>
          <w:r>
            <w:rPr>
              <w:noProof/>
            </w:rPr>
          </w:r>
          <w:r>
            <w:rPr>
              <w:noProof/>
            </w:rPr>
            <w:fldChar w:fldCharType="separate"/>
          </w:r>
          <w:r>
            <w:rPr>
              <w:noProof/>
            </w:rPr>
            <w:t>84</w:t>
          </w:r>
          <w:r>
            <w:rPr>
              <w:noProof/>
            </w:rPr>
            <w:fldChar w:fldCharType="end"/>
          </w:r>
        </w:p>
        <w:p w14:paraId="1463C369" w14:textId="77777777" w:rsidR="003A6A99" w:rsidRDefault="003A6A99">
          <w:pPr>
            <w:pStyle w:val="TOC3"/>
            <w:rPr>
              <w:rFonts w:asciiTheme="minorHAnsi" w:eastAsiaTheme="minorEastAsia" w:hAnsiTheme="minorHAnsi" w:cstheme="minorBidi"/>
              <w:sz w:val="24"/>
              <w:lang w:eastAsia="ja-JP"/>
            </w:rPr>
          </w:pPr>
          <w:r>
            <w:t>1.8.1</w:t>
          </w:r>
          <w:r>
            <w:rPr>
              <w:rFonts w:asciiTheme="minorHAnsi" w:eastAsiaTheme="minorEastAsia" w:hAnsiTheme="minorHAnsi" w:cstheme="minorBidi"/>
              <w:sz w:val="24"/>
              <w:lang w:eastAsia="ja-JP"/>
            </w:rPr>
            <w:tab/>
          </w:r>
          <w:r>
            <w:t>Process consent</w:t>
          </w:r>
          <w:r>
            <w:tab/>
          </w:r>
          <w:r>
            <w:fldChar w:fldCharType="begin"/>
          </w:r>
          <w:r>
            <w:instrText xml:space="preserve"> PAGEREF _Toc309312548 \h </w:instrText>
          </w:r>
          <w:r>
            <w:fldChar w:fldCharType="separate"/>
          </w:r>
          <w:r>
            <w:t>85</w:t>
          </w:r>
          <w:r>
            <w:fldChar w:fldCharType="end"/>
          </w:r>
        </w:p>
        <w:p w14:paraId="524C3EAD" w14:textId="77777777" w:rsidR="003A6A99" w:rsidRDefault="003A6A99">
          <w:pPr>
            <w:pStyle w:val="TOC3"/>
            <w:rPr>
              <w:rFonts w:asciiTheme="minorHAnsi" w:eastAsiaTheme="minorEastAsia" w:hAnsiTheme="minorHAnsi" w:cstheme="minorBidi"/>
              <w:sz w:val="24"/>
              <w:lang w:eastAsia="ja-JP"/>
            </w:rPr>
          </w:pPr>
          <w:r>
            <w:t>1.8.2</w:t>
          </w:r>
          <w:r>
            <w:rPr>
              <w:rFonts w:asciiTheme="minorHAnsi" w:eastAsiaTheme="minorEastAsia" w:hAnsiTheme="minorHAnsi" w:cstheme="minorBidi"/>
              <w:sz w:val="24"/>
              <w:lang w:eastAsia="ja-JP"/>
            </w:rPr>
            <w:tab/>
          </w:r>
          <w:r>
            <w:t>Resend consent communication</w:t>
          </w:r>
          <w:r>
            <w:tab/>
          </w:r>
          <w:r>
            <w:fldChar w:fldCharType="begin"/>
          </w:r>
          <w:r>
            <w:instrText xml:space="preserve"> PAGEREF _Toc309312549 \h </w:instrText>
          </w:r>
          <w:r>
            <w:fldChar w:fldCharType="separate"/>
          </w:r>
          <w:r>
            <w:t>88</w:t>
          </w:r>
          <w:r>
            <w:fldChar w:fldCharType="end"/>
          </w:r>
        </w:p>
        <w:p w14:paraId="520D6124" w14:textId="77777777" w:rsidR="003A6A99" w:rsidRDefault="003A6A99">
          <w:pPr>
            <w:pStyle w:val="TOC3"/>
            <w:rPr>
              <w:rFonts w:asciiTheme="minorHAnsi" w:eastAsiaTheme="minorEastAsia" w:hAnsiTheme="minorHAnsi" w:cstheme="minorBidi"/>
              <w:sz w:val="24"/>
              <w:lang w:eastAsia="ja-JP"/>
            </w:rPr>
          </w:pPr>
          <w:r>
            <w:t>1.8.3</w:t>
          </w:r>
          <w:r>
            <w:rPr>
              <w:rFonts w:asciiTheme="minorHAnsi" w:eastAsiaTheme="minorEastAsia" w:hAnsiTheme="minorHAnsi" w:cstheme="minorBidi"/>
              <w:sz w:val="24"/>
              <w:lang w:eastAsia="ja-JP"/>
            </w:rPr>
            <w:tab/>
          </w:r>
          <w:r>
            <w:t>Transactional email service</w:t>
          </w:r>
          <w:r>
            <w:tab/>
          </w:r>
          <w:r>
            <w:fldChar w:fldCharType="begin"/>
          </w:r>
          <w:r>
            <w:instrText xml:space="preserve"> PAGEREF _Toc309312550 \h </w:instrText>
          </w:r>
          <w:r>
            <w:fldChar w:fldCharType="separate"/>
          </w:r>
          <w:r>
            <w:t>90</w:t>
          </w:r>
          <w:r>
            <w:fldChar w:fldCharType="end"/>
          </w:r>
        </w:p>
        <w:p w14:paraId="66548A4D" w14:textId="77777777" w:rsidR="003A6A99" w:rsidRDefault="003A6A99">
          <w:pPr>
            <w:pStyle w:val="TOC2"/>
            <w:tabs>
              <w:tab w:val="left" w:pos="671"/>
              <w:tab w:val="right" w:leader="dot" w:pos="9372"/>
            </w:tabs>
            <w:rPr>
              <w:rFonts w:asciiTheme="minorHAnsi" w:eastAsiaTheme="minorEastAsia" w:hAnsiTheme="minorHAnsi" w:cstheme="minorBidi"/>
              <w:noProof/>
              <w:sz w:val="24"/>
              <w:lang w:eastAsia="ja-JP"/>
            </w:rPr>
          </w:pPr>
          <w:r w:rsidRPr="00BA55EA">
            <w:rPr>
              <w:noProof/>
              <w:color w:val="0B5ED7" w:themeColor="accent1"/>
            </w:rPr>
            <w:t>1.9</w:t>
          </w:r>
          <w:r>
            <w:rPr>
              <w:rFonts w:asciiTheme="minorHAnsi" w:eastAsiaTheme="minorEastAsia" w:hAnsiTheme="minorHAnsi" w:cstheme="minorBidi"/>
              <w:noProof/>
              <w:sz w:val="24"/>
              <w:lang w:eastAsia="ja-JP"/>
            </w:rPr>
            <w:tab/>
          </w:r>
          <w:r w:rsidRPr="00BA55EA">
            <w:rPr>
              <w:noProof/>
              <w:color w:val="0B5ED7" w:themeColor="accent1"/>
            </w:rPr>
            <w:t>Contact Data Lookup Service (CDLS) API</w:t>
          </w:r>
          <w:r>
            <w:rPr>
              <w:noProof/>
            </w:rPr>
            <w:tab/>
          </w:r>
          <w:r>
            <w:rPr>
              <w:noProof/>
            </w:rPr>
            <w:fldChar w:fldCharType="begin"/>
          </w:r>
          <w:r>
            <w:rPr>
              <w:noProof/>
            </w:rPr>
            <w:instrText xml:space="preserve"> PAGEREF _Toc309312551 \h </w:instrText>
          </w:r>
          <w:r>
            <w:rPr>
              <w:noProof/>
            </w:rPr>
          </w:r>
          <w:r>
            <w:rPr>
              <w:noProof/>
            </w:rPr>
            <w:fldChar w:fldCharType="separate"/>
          </w:r>
          <w:r>
            <w:rPr>
              <w:noProof/>
            </w:rPr>
            <w:t>92</w:t>
          </w:r>
          <w:r>
            <w:rPr>
              <w:noProof/>
            </w:rPr>
            <w:fldChar w:fldCharType="end"/>
          </w:r>
        </w:p>
        <w:p w14:paraId="544A9F36" w14:textId="77777777" w:rsidR="003A6A99" w:rsidRDefault="003A6A99">
          <w:pPr>
            <w:pStyle w:val="TOC3"/>
            <w:rPr>
              <w:rFonts w:asciiTheme="minorHAnsi" w:eastAsiaTheme="minorEastAsia" w:hAnsiTheme="minorHAnsi" w:cstheme="minorBidi"/>
              <w:sz w:val="24"/>
              <w:lang w:eastAsia="ja-JP"/>
            </w:rPr>
          </w:pPr>
          <w:r>
            <w:t>1.9.1</w:t>
          </w:r>
          <w:r>
            <w:rPr>
              <w:rFonts w:asciiTheme="minorHAnsi" w:eastAsiaTheme="minorEastAsia" w:hAnsiTheme="minorHAnsi" w:cstheme="minorBidi"/>
              <w:sz w:val="24"/>
              <w:lang w:eastAsia="ja-JP"/>
            </w:rPr>
            <w:tab/>
          </w:r>
          <w:r>
            <w:t>CDLS - Product Call</w:t>
          </w:r>
          <w:r>
            <w:tab/>
          </w:r>
          <w:r>
            <w:fldChar w:fldCharType="begin"/>
          </w:r>
          <w:r>
            <w:instrText xml:space="preserve"> PAGEREF _Toc309312552 \h </w:instrText>
          </w:r>
          <w:r>
            <w:fldChar w:fldCharType="separate"/>
          </w:r>
          <w:r>
            <w:t>93</w:t>
          </w:r>
          <w:r>
            <w:fldChar w:fldCharType="end"/>
          </w:r>
        </w:p>
        <w:p w14:paraId="4DCAC264" w14:textId="77777777" w:rsidR="003A6A99" w:rsidRDefault="003A6A99">
          <w:pPr>
            <w:pStyle w:val="TOC3"/>
            <w:rPr>
              <w:rFonts w:asciiTheme="minorHAnsi" w:eastAsiaTheme="minorEastAsia" w:hAnsiTheme="minorHAnsi" w:cstheme="minorBidi"/>
              <w:sz w:val="24"/>
              <w:lang w:eastAsia="ja-JP"/>
            </w:rPr>
          </w:pPr>
          <w:r>
            <w:t>1.9.2</w:t>
          </w:r>
          <w:r>
            <w:rPr>
              <w:rFonts w:asciiTheme="minorHAnsi" w:eastAsiaTheme="minorEastAsia" w:hAnsiTheme="minorHAnsi" w:cstheme="minorBidi"/>
              <w:sz w:val="24"/>
              <w:lang w:eastAsia="ja-JP"/>
            </w:rPr>
            <w:tab/>
          </w:r>
          <w:r>
            <w:t>CDLS - Category Call</w:t>
          </w:r>
          <w:r>
            <w:tab/>
          </w:r>
          <w:r>
            <w:fldChar w:fldCharType="begin"/>
          </w:r>
          <w:r>
            <w:instrText xml:space="preserve"> PAGEREF _Toc309312553 \h </w:instrText>
          </w:r>
          <w:r>
            <w:fldChar w:fldCharType="separate"/>
          </w:r>
          <w:r>
            <w:t>95</w:t>
          </w:r>
          <w:r>
            <w:fldChar w:fldCharType="end"/>
          </w:r>
        </w:p>
        <w:p w14:paraId="7690661E" w14:textId="77777777" w:rsidR="003A6A99" w:rsidRDefault="003A6A99">
          <w:pPr>
            <w:pStyle w:val="TOC2"/>
            <w:tabs>
              <w:tab w:val="left" w:pos="771"/>
              <w:tab w:val="right" w:leader="dot" w:pos="9372"/>
            </w:tabs>
            <w:rPr>
              <w:rFonts w:asciiTheme="minorHAnsi" w:eastAsiaTheme="minorEastAsia" w:hAnsiTheme="minorHAnsi" w:cstheme="minorBidi"/>
              <w:noProof/>
              <w:sz w:val="24"/>
              <w:lang w:eastAsia="ja-JP"/>
            </w:rPr>
          </w:pPr>
          <w:r w:rsidRPr="00BA55EA">
            <w:rPr>
              <w:noProof/>
              <w:color w:val="0B5ED7" w:themeColor="accent1"/>
            </w:rPr>
            <w:t>1.10</w:t>
          </w:r>
          <w:r>
            <w:rPr>
              <w:rFonts w:asciiTheme="minorHAnsi" w:eastAsiaTheme="minorEastAsia" w:hAnsiTheme="minorHAnsi" w:cstheme="minorBidi"/>
              <w:noProof/>
              <w:sz w:val="24"/>
              <w:lang w:eastAsia="ja-JP"/>
            </w:rPr>
            <w:tab/>
          </w:r>
          <w:r w:rsidRPr="00BA55EA">
            <w:rPr>
              <w:noProof/>
              <w:color w:val="0B5ED7" w:themeColor="accent1"/>
            </w:rPr>
            <w:t>Locale matching service API</w:t>
          </w:r>
          <w:r>
            <w:rPr>
              <w:noProof/>
            </w:rPr>
            <w:tab/>
          </w:r>
          <w:r>
            <w:rPr>
              <w:noProof/>
            </w:rPr>
            <w:fldChar w:fldCharType="begin"/>
          </w:r>
          <w:r>
            <w:rPr>
              <w:noProof/>
            </w:rPr>
            <w:instrText xml:space="preserve"> PAGEREF _Toc309312554 \h </w:instrText>
          </w:r>
          <w:r>
            <w:rPr>
              <w:noProof/>
            </w:rPr>
          </w:r>
          <w:r>
            <w:rPr>
              <w:noProof/>
            </w:rPr>
            <w:fldChar w:fldCharType="separate"/>
          </w:r>
          <w:r>
            <w:rPr>
              <w:noProof/>
            </w:rPr>
            <w:t>97</w:t>
          </w:r>
          <w:r>
            <w:rPr>
              <w:noProof/>
            </w:rPr>
            <w:fldChar w:fldCharType="end"/>
          </w:r>
        </w:p>
        <w:p w14:paraId="1CAA8D67" w14:textId="77777777" w:rsidR="003A6A99" w:rsidRDefault="003A6A99">
          <w:pPr>
            <w:pStyle w:val="TOC2"/>
            <w:tabs>
              <w:tab w:val="left" w:pos="771"/>
              <w:tab w:val="right" w:leader="dot" w:pos="9372"/>
            </w:tabs>
            <w:rPr>
              <w:rFonts w:asciiTheme="minorHAnsi" w:eastAsiaTheme="minorEastAsia" w:hAnsiTheme="minorHAnsi" w:cstheme="minorBidi"/>
              <w:noProof/>
              <w:sz w:val="24"/>
              <w:lang w:eastAsia="ja-JP"/>
            </w:rPr>
          </w:pPr>
          <w:r w:rsidRPr="00BA55EA">
            <w:rPr>
              <w:noProof/>
              <w:color w:val="0B5ED7" w:themeColor="accent1"/>
            </w:rPr>
            <w:t>1.11</w:t>
          </w:r>
          <w:r>
            <w:rPr>
              <w:rFonts w:asciiTheme="minorHAnsi" w:eastAsiaTheme="minorEastAsia" w:hAnsiTheme="minorHAnsi" w:cstheme="minorBidi"/>
              <w:noProof/>
              <w:sz w:val="24"/>
              <w:lang w:eastAsia="ja-JP"/>
            </w:rPr>
            <w:tab/>
          </w:r>
          <w:r w:rsidRPr="00BA55EA">
            <w:rPr>
              <w:noProof/>
              <w:color w:val="0B5ED7" w:themeColor="accent1"/>
            </w:rPr>
            <w:t>Country / Locale overview</w:t>
          </w:r>
          <w:r>
            <w:rPr>
              <w:noProof/>
            </w:rPr>
            <w:tab/>
          </w:r>
          <w:r>
            <w:rPr>
              <w:noProof/>
            </w:rPr>
            <w:fldChar w:fldCharType="begin"/>
          </w:r>
          <w:r>
            <w:rPr>
              <w:noProof/>
            </w:rPr>
            <w:instrText xml:space="preserve"> PAGEREF _Toc309312555 \h </w:instrText>
          </w:r>
          <w:r>
            <w:rPr>
              <w:noProof/>
            </w:rPr>
          </w:r>
          <w:r>
            <w:rPr>
              <w:noProof/>
            </w:rPr>
            <w:fldChar w:fldCharType="separate"/>
          </w:r>
          <w:r>
            <w:rPr>
              <w:noProof/>
            </w:rPr>
            <w:t>99</w:t>
          </w:r>
          <w:r>
            <w:rPr>
              <w:noProof/>
            </w:rPr>
            <w:fldChar w:fldCharType="end"/>
          </w:r>
        </w:p>
        <w:p w14:paraId="5863D0FA" w14:textId="77777777" w:rsidR="007E1BDD" w:rsidRDefault="007E1BDD" w:rsidP="00EC767E">
          <w:pPr>
            <w:tabs>
              <w:tab w:val="left" w:pos="1134"/>
              <w:tab w:val="left" w:pos="1418"/>
              <w:tab w:val="left" w:pos="1701"/>
              <w:tab w:val="left" w:pos="1985"/>
              <w:tab w:val="left" w:pos="2268"/>
              <w:tab w:val="left" w:pos="2552"/>
              <w:tab w:val="left" w:pos="2835"/>
            </w:tabs>
          </w:pPr>
          <w:r>
            <w:rPr>
              <w:b/>
              <w:bCs/>
              <w:noProof/>
            </w:rPr>
            <w:fldChar w:fldCharType="end"/>
          </w:r>
        </w:p>
      </w:sdtContent>
    </w:sdt>
    <w:p w14:paraId="5863D0FB" w14:textId="77777777" w:rsidR="001F1337" w:rsidRDefault="001F1337" w:rsidP="00EC767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0FC" w14:textId="77777777" w:rsidR="00FD51A9" w:rsidRDefault="00FD51A9" w:rsidP="00EC767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0FD" w14:textId="77777777" w:rsidR="00FD51A9" w:rsidRDefault="00FD51A9" w:rsidP="00EC767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0FE" w14:textId="77777777" w:rsidR="00FD51A9" w:rsidRDefault="00FD51A9" w:rsidP="00EC767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0FF" w14:textId="77777777" w:rsidR="00FD51A9" w:rsidRDefault="00FD51A9" w:rsidP="00EC767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100" w14:textId="77777777" w:rsidR="00FD51A9" w:rsidRDefault="00FD51A9" w:rsidP="00EC767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101" w14:textId="77777777" w:rsidR="00FD51A9" w:rsidRDefault="00FD51A9" w:rsidP="00EC767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102" w14:textId="77777777" w:rsidR="00FD51A9" w:rsidRDefault="00FD51A9" w:rsidP="00EC767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p>
    <w:p w14:paraId="2D348074" w14:textId="5554F1B0" w:rsidR="00EA3D01" w:rsidRPr="00643F37" w:rsidRDefault="00EA3D01" w:rsidP="00EA3D01">
      <w:pPr>
        <w:pStyle w:val="Heading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0" w:name="_Toc309312504"/>
      <w:r>
        <w:rPr>
          <w:rFonts w:asciiTheme="minorHAnsi" w:hAnsiTheme="minorHAnsi" w:cstheme="minorHAnsi"/>
          <w:bCs w:val="0"/>
          <w:color w:val="0B5ED7"/>
          <w:sz w:val="28"/>
        </w:rPr>
        <w:lastRenderedPageBreak/>
        <w:t>History</w:t>
      </w:r>
      <w:bookmarkEnd w:id="0"/>
    </w:p>
    <w:p w14:paraId="5230A799" w14:textId="517939D3" w:rsidR="00EA3D01" w:rsidRDefault="00EA3D01" w:rsidP="00EA3D01">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4.2</w:t>
      </w:r>
    </w:p>
    <w:p w14:paraId="4FBAEF40" w14:textId="39C8ACC2" w:rsidR="00EA3D01" w:rsidRDefault="00EA3D01" w:rsidP="006836BB">
      <w:pPr>
        <w:pStyle w:val="NormalIndent"/>
        <w:numPr>
          <w:ilvl w:val="0"/>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Changed all URLs to the official URLs (</w:t>
      </w:r>
      <w:hyperlink r:id="rId11" w:history="1">
        <w:r w:rsidR="00F425F8" w:rsidRPr="00846482">
          <w:rPr>
            <w:rStyle w:val="Hyperlink"/>
            <w:rFonts w:asciiTheme="minorHAnsi" w:hAnsiTheme="minorHAnsi" w:cstheme="minorHAnsi"/>
            <w:sz w:val="20"/>
            <w:szCs w:val="20"/>
          </w:rPr>
          <w:t>www.philips.co.uk/prx</w:t>
        </w:r>
      </w:hyperlink>
      <w:r>
        <w:rPr>
          <w:rFonts w:asciiTheme="minorHAnsi" w:hAnsiTheme="minorHAnsi" w:cstheme="minorHAnsi"/>
          <w:sz w:val="20"/>
          <w:szCs w:val="20"/>
        </w:rPr>
        <w:t>)</w:t>
      </w:r>
    </w:p>
    <w:p w14:paraId="1D5E556A" w14:textId="0FE34F20" w:rsidR="00B742A2" w:rsidRDefault="00B742A2" w:rsidP="00B742A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4.3</w:t>
      </w:r>
    </w:p>
    <w:p w14:paraId="1E5F3447" w14:textId="0480DD93" w:rsidR="00B742A2" w:rsidRDefault="00B742A2" w:rsidP="006836BB">
      <w:pPr>
        <w:pStyle w:val="NormalIndent"/>
        <w:numPr>
          <w:ilvl w:val="0"/>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the supportassets calls</w:t>
      </w:r>
    </w:p>
    <w:p w14:paraId="7887958B" w14:textId="5EC10F6A" w:rsidR="00B742A2" w:rsidRDefault="00B742A2" w:rsidP="006836BB">
      <w:pPr>
        <w:pStyle w:val="NormalIndent"/>
        <w:numPr>
          <w:ilvl w:val="0"/>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Removed the greendata call</w:t>
      </w:r>
    </w:p>
    <w:p w14:paraId="724A16A7" w14:textId="1F53E853" w:rsidR="00475FE2" w:rsidRDefault="00475FE2" w:rsidP="00475FE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4.4</w:t>
      </w:r>
    </w:p>
    <w:p w14:paraId="48C95DCA" w14:textId="340AEF1C" w:rsidR="00475FE2" w:rsidRDefault="00475FE2" w:rsidP="006836BB">
      <w:pPr>
        <w:pStyle w:val="NormalIndent"/>
        <w:numPr>
          <w:ilvl w:val="0"/>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country / locale overview</w:t>
      </w:r>
    </w:p>
    <w:p w14:paraId="5AECC02A" w14:textId="7E037368" w:rsidR="00D41FCD" w:rsidRDefault="00D41FCD" w:rsidP="006836BB">
      <w:pPr>
        <w:pStyle w:val="NormalIndent"/>
        <w:numPr>
          <w:ilvl w:val="0"/>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the product registration calls</w:t>
      </w:r>
    </w:p>
    <w:p w14:paraId="01FC30C7" w14:textId="5AB32AFF" w:rsidR="00994C9B" w:rsidRDefault="00994C9B" w:rsidP="006836BB">
      <w:pPr>
        <w:pStyle w:val="NormalIndent"/>
        <w:numPr>
          <w:ilvl w:val="1"/>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 xml:space="preserve">To get the product registration metadata </w:t>
      </w:r>
    </w:p>
    <w:p w14:paraId="6BBD5D5A" w14:textId="268568A8" w:rsidR="00994C9B" w:rsidRDefault="00994C9B" w:rsidP="006836BB">
      <w:pPr>
        <w:pStyle w:val="NormalIndent"/>
        <w:numPr>
          <w:ilvl w:val="1"/>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To perform product registration</w:t>
      </w:r>
    </w:p>
    <w:p w14:paraId="306ABC03" w14:textId="795D3CDE" w:rsidR="008F3716" w:rsidRDefault="008F3716" w:rsidP="008F371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4.5</w:t>
      </w:r>
    </w:p>
    <w:p w14:paraId="08F50A30" w14:textId="0BDE4B6D" w:rsidR="008F3716" w:rsidRDefault="008F3716" w:rsidP="006836BB">
      <w:pPr>
        <w:pStyle w:val="NormalIndent"/>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list products call that works across locales</w:t>
      </w:r>
    </w:p>
    <w:p w14:paraId="77054F58" w14:textId="23D93BE4" w:rsidR="00C7722F" w:rsidRDefault="00C7722F" w:rsidP="00C7722F">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4.6</w:t>
      </w:r>
    </w:p>
    <w:p w14:paraId="21C1D370" w14:textId="60E11E55" w:rsidR="00C7722F" w:rsidRDefault="00C7722F" w:rsidP="006836BB">
      <w:pPr>
        <w:pStyle w:val="NormalIndent"/>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Updated product registration API description</w:t>
      </w:r>
    </w:p>
    <w:p w14:paraId="4E8173CB" w14:textId="57441A25" w:rsidR="00E951E6" w:rsidRDefault="00E97466" w:rsidP="00E951E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4.7</w:t>
      </w:r>
    </w:p>
    <w:p w14:paraId="507FFF7A" w14:textId="6EF78353" w:rsidR="00E951E6" w:rsidRDefault="00E97466" w:rsidP="006836BB">
      <w:pPr>
        <w:pStyle w:val="NormalIndent"/>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Corrected path parameter order for misc calls.</w:t>
      </w:r>
    </w:p>
    <w:p w14:paraId="6AABF0C1" w14:textId="70ED5F3A" w:rsidR="00E951E6" w:rsidRDefault="00E951E6" w:rsidP="00E951E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4.8</w:t>
      </w:r>
    </w:p>
    <w:p w14:paraId="61400ADB" w14:textId="134BFEDB" w:rsidR="00E951E6" w:rsidRDefault="00E951E6" w:rsidP="006836BB">
      <w:pPr>
        <w:pStyle w:val="NormalIndent"/>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paragraph on retrieving registered products</w:t>
      </w:r>
    </w:p>
    <w:p w14:paraId="2875E93C" w14:textId="40BC590D" w:rsidR="00E951E6" w:rsidRDefault="005C0AB2" w:rsidP="005C0AB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4.8.1</w:t>
      </w:r>
    </w:p>
    <w:p w14:paraId="6664B68E" w14:textId="0E96A9E8" w:rsidR="005C0AB2" w:rsidRDefault="005C0AB2" w:rsidP="006836BB">
      <w:pPr>
        <w:pStyle w:val="NormalIndent"/>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Fixing date format in product registration methods</w:t>
      </w:r>
    </w:p>
    <w:p w14:paraId="3F997D00" w14:textId="5A6708F3" w:rsidR="00D3188B" w:rsidRDefault="00D3188B"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4.9</w:t>
      </w:r>
    </w:p>
    <w:p w14:paraId="7E5D3FD7" w14:textId="359ABA77" w:rsidR="00D3188B" w:rsidRDefault="00D3188B" w:rsidP="006836BB">
      <w:pPr>
        <w:pStyle w:val="NormalIndent"/>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the CDLS API description</w:t>
      </w:r>
    </w:p>
    <w:p w14:paraId="2B466E72" w14:textId="71CA8218" w:rsidR="004C5043" w:rsidRDefault="004C5043" w:rsidP="004C5043">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4.10</w:t>
      </w:r>
    </w:p>
    <w:p w14:paraId="0EE283B9" w14:textId="11616164" w:rsidR="004C5043" w:rsidRDefault="004C5043" w:rsidP="006836BB">
      <w:pPr>
        <w:pStyle w:val="NormalIndent"/>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product registration email service</w:t>
      </w:r>
    </w:p>
    <w:p w14:paraId="162E82EC" w14:textId="5FE20202" w:rsidR="004C5043" w:rsidRDefault="004C5043" w:rsidP="006836BB">
      <w:pPr>
        <w:pStyle w:val="NormalIndent"/>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Updated product registration service with additional uuid property in the response.</w:t>
      </w:r>
    </w:p>
    <w:p w14:paraId="00EDBF72" w14:textId="59D6575D" w:rsidR="004C5043" w:rsidRDefault="004C5043" w:rsidP="006836BB">
      <w:pPr>
        <w:pStyle w:val="NormalIndent"/>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locale matching service API</w:t>
      </w:r>
    </w:p>
    <w:p w14:paraId="7A4847A8" w14:textId="5B6CAF94" w:rsidR="00142DE0" w:rsidRDefault="00142DE0" w:rsidP="00142DE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4.11</w:t>
      </w:r>
    </w:p>
    <w:p w14:paraId="72106572" w14:textId="6E6466CE" w:rsidR="00142DE0" w:rsidRDefault="00142DE0" w:rsidP="00142DE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4.11.1</w:t>
      </w:r>
    </w:p>
    <w:p w14:paraId="7A10B7B4" w14:textId="2DB89683" w:rsidR="00142DE0" w:rsidRDefault="00142DE0" w:rsidP="006836BB">
      <w:pPr>
        <w:pStyle w:val="NormalIndent"/>
        <w:numPr>
          <w:ilvl w:val="0"/>
          <w:numId w:val="14"/>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extension to locale matching API to enable Dispatcher caching</w:t>
      </w:r>
    </w:p>
    <w:p w14:paraId="66941E9C" w14:textId="737AF5B8" w:rsidR="003A5646" w:rsidRDefault="003A5646" w:rsidP="003A564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4.12</w:t>
      </w:r>
    </w:p>
    <w:p w14:paraId="211D1352" w14:textId="30361FB4" w:rsidR="003A5646" w:rsidRDefault="003A5646" w:rsidP="006836BB">
      <w:pPr>
        <w:pStyle w:val="NormalIndent"/>
        <w:numPr>
          <w:ilvl w:val="0"/>
          <w:numId w:val="14"/>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Describing new sendEmail parameter for  product registration service</w:t>
      </w:r>
    </w:p>
    <w:p w14:paraId="59D6BA59" w14:textId="515BEED0" w:rsidR="003A47AE" w:rsidRDefault="003A47AE" w:rsidP="003A47A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4.15</w:t>
      </w:r>
    </w:p>
    <w:p w14:paraId="13EEF5E4" w14:textId="316141A6" w:rsidR="003A47AE" w:rsidRDefault="003A47AE" w:rsidP="003A47AE">
      <w:pPr>
        <w:pStyle w:val="NormalIndent"/>
        <w:numPr>
          <w:ilvl w:val="0"/>
          <w:numId w:val="14"/>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Describing new user registration services regarding capturing consent and sending communication for requesting a consumer for consent.</w:t>
      </w:r>
    </w:p>
    <w:p w14:paraId="1554FF69" w14:textId="4A76B435" w:rsidR="000A4C7A" w:rsidRDefault="000A4C7A" w:rsidP="000A4C7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4.17</w:t>
      </w:r>
    </w:p>
    <w:p w14:paraId="46EC401A" w14:textId="69EA5A1F" w:rsidR="000A4C7A" w:rsidRDefault="000A4C7A" w:rsidP="000A4C7A">
      <w:pPr>
        <w:pStyle w:val="NormalIndent"/>
        <w:numPr>
          <w:ilvl w:val="0"/>
          <w:numId w:val="14"/>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Describin</w:t>
      </w:r>
      <w:r w:rsidR="00E83CCB">
        <w:rPr>
          <w:rFonts w:asciiTheme="minorHAnsi" w:hAnsiTheme="minorHAnsi" w:cstheme="minorHAnsi"/>
          <w:sz w:val="20"/>
          <w:szCs w:val="20"/>
        </w:rPr>
        <w:t>g</w:t>
      </w:r>
      <w:r>
        <w:rPr>
          <w:rFonts w:asciiTheme="minorHAnsi" w:hAnsiTheme="minorHAnsi" w:cstheme="minorHAnsi"/>
          <w:sz w:val="20"/>
          <w:szCs w:val="20"/>
        </w:rPr>
        <w:t xml:space="preserve"> new user registration service to send transactional emails.</w:t>
      </w:r>
    </w:p>
    <w:p w14:paraId="5E9054FD" w14:textId="19BADD57" w:rsidR="00E83CCB" w:rsidRDefault="00E83CCB" w:rsidP="000A4C7A">
      <w:pPr>
        <w:pStyle w:val="NormalIndent"/>
        <w:numPr>
          <w:ilvl w:val="0"/>
          <w:numId w:val="14"/>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Describing access token header extension on the existing Process Consent API.</w:t>
      </w:r>
    </w:p>
    <w:p w14:paraId="76AE3273" w14:textId="150B4D40" w:rsidR="008B6B4F" w:rsidRDefault="008B6B4F" w:rsidP="008B6B4F">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4.19</w:t>
      </w:r>
    </w:p>
    <w:p w14:paraId="1E6147C7" w14:textId="73F53568" w:rsidR="008B6B4F" w:rsidRDefault="008B6B4F" w:rsidP="008B6B4F">
      <w:pPr>
        <w:pStyle w:val="NormalIndent"/>
        <w:numPr>
          <w:ilvl w:val="0"/>
          <w:numId w:val="22"/>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Cluster information: richtexts, navigation and listclusters</w:t>
      </w:r>
    </w:p>
    <w:p w14:paraId="22529910" w14:textId="4ABF8826" w:rsidR="00DA33AD" w:rsidRPr="00E951E6" w:rsidRDefault="00DA33AD" w:rsidP="008B6B4F">
      <w:pPr>
        <w:pStyle w:val="NormalIndent"/>
        <w:numPr>
          <w:ilvl w:val="0"/>
          <w:numId w:val="22"/>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Updated Cluster information examples for features and sp</w:t>
      </w:r>
      <w:bookmarkStart w:id="1" w:name="_GoBack"/>
      <w:bookmarkEnd w:id="1"/>
      <w:r>
        <w:rPr>
          <w:rFonts w:asciiTheme="minorHAnsi" w:hAnsiTheme="minorHAnsi" w:cstheme="minorHAnsi"/>
          <w:sz w:val="20"/>
          <w:szCs w:val="20"/>
        </w:rPr>
        <w:t>ecifications</w:t>
      </w:r>
    </w:p>
    <w:p w14:paraId="62985AAD" w14:textId="0500F2AC" w:rsidR="00F425F8" w:rsidRDefault="00F425F8" w:rsidP="00F425F8">
      <w:pPr>
        <w:pStyle w:val="Heading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2" w:name="_Toc309312505"/>
      <w:r>
        <w:rPr>
          <w:rFonts w:asciiTheme="minorHAnsi" w:hAnsiTheme="minorHAnsi" w:cstheme="minorHAnsi"/>
          <w:bCs w:val="0"/>
          <w:color w:val="0B5ED7"/>
          <w:sz w:val="28"/>
        </w:rPr>
        <w:lastRenderedPageBreak/>
        <w:t>Definitions</w:t>
      </w:r>
      <w:bookmarkEnd w:id="2"/>
    </w:p>
    <w:p w14:paraId="033D4B2C" w14:textId="77777777" w:rsidR="00F425F8" w:rsidRPr="00643F37" w:rsidRDefault="00F425F8" w:rsidP="00F425F8">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http://&lt;SERVER-INFO&gt;/product/&lt;SECTOR-CODE&gt;/&lt;LANGUAGE-CODE_COUNTRY-CODE&gt;/&lt;CATALOG-CODE&gt;/products/&lt;CTN_CODE&gt;.summary </w:t>
      </w:r>
    </w:p>
    <w:p w14:paraId="6ECB0304" w14:textId="77777777" w:rsidR="00F425F8" w:rsidRDefault="00F425F8" w:rsidP="00F425F8">
      <w:pPr>
        <w:pStyle w:val="NormalIndent"/>
      </w:pPr>
    </w:p>
    <w:p w14:paraId="7D3FABDB" w14:textId="77777777" w:rsidR="00F425F8" w:rsidRPr="00F425F8" w:rsidRDefault="00F425F8" w:rsidP="00F425F8">
      <w:pPr>
        <w:pStyle w:val="NormalIndent"/>
      </w:pPr>
    </w:p>
    <w:tbl>
      <w:tblPr>
        <w:tblStyle w:val="TableGrid"/>
        <w:tblW w:w="19146" w:type="dxa"/>
        <w:tblInd w:w="851" w:type="dxa"/>
        <w:tblLook w:val="04A0" w:firstRow="1" w:lastRow="0" w:firstColumn="1" w:lastColumn="0" w:noHBand="0" w:noVBand="1"/>
      </w:tblPr>
      <w:tblGrid>
        <w:gridCol w:w="3510"/>
        <w:gridCol w:w="5212"/>
        <w:gridCol w:w="5212"/>
        <w:gridCol w:w="5212"/>
      </w:tblGrid>
      <w:tr w:rsidR="00F425F8" w14:paraId="19093751" w14:textId="77777777" w:rsidTr="006756C4">
        <w:trPr>
          <w:gridAfter w:val="2"/>
          <w:wAfter w:w="10424" w:type="dxa"/>
        </w:trPr>
        <w:tc>
          <w:tcPr>
            <w:tcW w:w="3510" w:type="dxa"/>
          </w:tcPr>
          <w:p w14:paraId="5EF0933F" w14:textId="34AE9D1B"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643F37">
              <w:rPr>
                <w:rFonts w:asciiTheme="minorHAnsi" w:hAnsiTheme="minorHAnsi" w:cstheme="minorHAnsi"/>
                <w:sz w:val="20"/>
                <w:szCs w:val="20"/>
              </w:rPr>
              <w:t>SERVER-INFO</w:t>
            </w:r>
          </w:p>
        </w:tc>
        <w:tc>
          <w:tcPr>
            <w:tcW w:w="5212" w:type="dxa"/>
          </w:tcPr>
          <w:p w14:paraId="4FF282E7" w14:textId="77777777"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Points to the PRX server. The external url is the country top level domain followed by /prx.</w:t>
            </w:r>
          </w:p>
          <w:p w14:paraId="555A26CD" w14:textId="77777777"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Examples are:</w:t>
            </w:r>
          </w:p>
          <w:p w14:paraId="0E5FE620" w14:textId="103D5C7B" w:rsidR="00F425F8" w:rsidRDefault="008B6B4F" w:rsidP="006836BB">
            <w:pPr>
              <w:pStyle w:val="NormalIndent"/>
              <w:numPr>
                <w:ilvl w:val="0"/>
                <w:numId w:val="6"/>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hyperlink r:id="rId12" w:history="1">
              <w:r w:rsidR="00F425F8" w:rsidRPr="00846482">
                <w:rPr>
                  <w:rStyle w:val="Hyperlink"/>
                  <w:rFonts w:asciiTheme="minorHAnsi" w:hAnsiTheme="minorHAnsi" w:cstheme="minorHAnsi"/>
                  <w:sz w:val="20"/>
                  <w:szCs w:val="20"/>
                </w:rPr>
                <w:t>http://www.philips.co.uk/prx</w:t>
              </w:r>
            </w:hyperlink>
          </w:p>
          <w:p w14:paraId="1D118ED6" w14:textId="168ACFCC" w:rsidR="00F425F8" w:rsidRDefault="008B6B4F" w:rsidP="006836BB">
            <w:pPr>
              <w:pStyle w:val="NormalIndent"/>
              <w:numPr>
                <w:ilvl w:val="0"/>
                <w:numId w:val="6"/>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hyperlink r:id="rId13" w:history="1">
              <w:r w:rsidR="00F425F8" w:rsidRPr="00846482">
                <w:rPr>
                  <w:rStyle w:val="Hyperlink"/>
                  <w:rFonts w:asciiTheme="minorHAnsi" w:hAnsiTheme="minorHAnsi" w:cstheme="minorHAnsi"/>
                  <w:sz w:val="20"/>
                  <w:szCs w:val="20"/>
                </w:rPr>
                <w:t>http://www.philips.de/prx</w:t>
              </w:r>
            </w:hyperlink>
          </w:p>
          <w:p w14:paraId="66528B9D" w14:textId="662C93AB" w:rsidR="00F425F8" w:rsidRDefault="008B6B4F" w:rsidP="006836BB">
            <w:pPr>
              <w:pStyle w:val="NormalIndent"/>
              <w:numPr>
                <w:ilvl w:val="0"/>
                <w:numId w:val="6"/>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hyperlink r:id="rId14" w:history="1">
              <w:r w:rsidR="00F425F8" w:rsidRPr="00846482">
                <w:rPr>
                  <w:rStyle w:val="Hyperlink"/>
                  <w:rFonts w:asciiTheme="minorHAnsi" w:hAnsiTheme="minorHAnsi" w:cstheme="minorHAnsi"/>
                  <w:sz w:val="20"/>
                  <w:szCs w:val="20"/>
                </w:rPr>
                <w:t>http://www.usa.philips.com/prx</w:t>
              </w:r>
            </w:hyperlink>
          </w:p>
          <w:p w14:paraId="572A072C" w14:textId="77777777"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p w14:paraId="4E4DC847" w14:textId="02620D16"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All these locations point to the same origin.</w:t>
            </w:r>
          </w:p>
        </w:tc>
      </w:tr>
      <w:tr w:rsidR="00F425F8" w14:paraId="1FA1779F" w14:textId="77777777" w:rsidTr="006756C4">
        <w:trPr>
          <w:gridAfter w:val="2"/>
          <w:wAfter w:w="10424" w:type="dxa"/>
        </w:trPr>
        <w:tc>
          <w:tcPr>
            <w:tcW w:w="3510" w:type="dxa"/>
          </w:tcPr>
          <w:p w14:paraId="119BEB01" w14:textId="07C30352"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643F37">
              <w:rPr>
                <w:rFonts w:asciiTheme="minorHAnsi" w:hAnsiTheme="minorHAnsi" w:cstheme="minorHAnsi"/>
                <w:sz w:val="20"/>
                <w:szCs w:val="20"/>
              </w:rPr>
              <w:t>SECTOR-CODE</w:t>
            </w:r>
          </w:p>
        </w:tc>
        <w:tc>
          <w:tcPr>
            <w:tcW w:w="5212" w:type="dxa"/>
          </w:tcPr>
          <w:p w14:paraId="069CC044" w14:textId="6CB54750"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The sector code for Philips:</w:t>
            </w:r>
          </w:p>
          <w:p w14:paraId="017DCA4B" w14:textId="77777777" w:rsidR="00F425F8" w:rsidRDefault="00F425F8" w:rsidP="006836BB">
            <w:pPr>
              <w:pStyle w:val="NormalIndent"/>
              <w:numPr>
                <w:ilvl w:val="0"/>
                <w:numId w:val="7"/>
              </w:numPr>
              <w:tabs>
                <w:tab w:val="left" w:pos="1134"/>
                <w:tab w:val="left" w:pos="1418"/>
                <w:tab w:val="left" w:pos="1701"/>
                <w:tab w:val="left" w:pos="1985"/>
                <w:tab w:val="left" w:pos="2268"/>
                <w:tab w:val="left" w:pos="2552"/>
                <w:tab w:val="left" w:pos="2835"/>
              </w:tabs>
              <w:ind w:left="317" w:hanging="317"/>
              <w:rPr>
                <w:rFonts w:asciiTheme="minorHAnsi" w:hAnsiTheme="minorHAnsi" w:cstheme="minorHAnsi"/>
                <w:sz w:val="20"/>
                <w:szCs w:val="20"/>
              </w:rPr>
            </w:pPr>
            <w:r>
              <w:rPr>
                <w:rFonts w:asciiTheme="minorHAnsi" w:hAnsiTheme="minorHAnsi" w:cstheme="minorHAnsi"/>
                <w:sz w:val="20"/>
                <w:szCs w:val="20"/>
              </w:rPr>
              <w:t>B2C</w:t>
            </w:r>
          </w:p>
          <w:p w14:paraId="407749AC" w14:textId="413588D9" w:rsidR="00F425F8" w:rsidRDefault="006756C4" w:rsidP="006836BB">
            <w:pPr>
              <w:pStyle w:val="NormalIndent"/>
              <w:numPr>
                <w:ilvl w:val="0"/>
                <w:numId w:val="7"/>
              </w:numPr>
              <w:tabs>
                <w:tab w:val="left" w:pos="1134"/>
                <w:tab w:val="left" w:pos="1418"/>
                <w:tab w:val="left" w:pos="1701"/>
                <w:tab w:val="left" w:pos="1985"/>
                <w:tab w:val="left" w:pos="2268"/>
                <w:tab w:val="left" w:pos="2552"/>
                <w:tab w:val="left" w:pos="2835"/>
              </w:tabs>
              <w:ind w:left="317" w:hanging="317"/>
              <w:rPr>
                <w:rFonts w:asciiTheme="minorHAnsi" w:hAnsiTheme="minorHAnsi" w:cstheme="minorHAnsi"/>
                <w:sz w:val="20"/>
                <w:szCs w:val="20"/>
              </w:rPr>
            </w:pPr>
            <w:r>
              <w:rPr>
                <w:rFonts w:asciiTheme="minorHAnsi" w:hAnsiTheme="minorHAnsi" w:cstheme="minorHAnsi"/>
                <w:sz w:val="20"/>
                <w:szCs w:val="20"/>
              </w:rPr>
              <w:t>B2B_</w:t>
            </w:r>
            <w:r w:rsidR="00F425F8">
              <w:rPr>
                <w:rFonts w:asciiTheme="minorHAnsi" w:hAnsiTheme="minorHAnsi" w:cstheme="minorHAnsi"/>
                <w:sz w:val="20"/>
                <w:szCs w:val="20"/>
              </w:rPr>
              <w:t>HC</w:t>
            </w:r>
          </w:p>
          <w:p w14:paraId="591B5693" w14:textId="0D7C9E67" w:rsidR="00F425F8" w:rsidRDefault="006756C4" w:rsidP="006836BB">
            <w:pPr>
              <w:pStyle w:val="NormalIndent"/>
              <w:numPr>
                <w:ilvl w:val="0"/>
                <w:numId w:val="7"/>
              </w:numPr>
              <w:tabs>
                <w:tab w:val="left" w:pos="1134"/>
                <w:tab w:val="left" w:pos="1418"/>
                <w:tab w:val="left" w:pos="1701"/>
                <w:tab w:val="left" w:pos="1985"/>
                <w:tab w:val="left" w:pos="2268"/>
                <w:tab w:val="left" w:pos="2552"/>
                <w:tab w:val="left" w:pos="2835"/>
              </w:tabs>
              <w:ind w:left="317" w:hanging="317"/>
              <w:rPr>
                <w:rFonts w:asciiTheme="minorHAnsi" w:hAnsiTheme="minorHAnsi" w:cstheme="minorHAnsi"/>
                <w:sz w:val="20"/>
                <w:szCs w:val="20"/>
              </w:rPr>
            </w:pPr>
            <w:r>
              <w:rPr>
                <w:rFonts w:asciiTheme="minorHAnsi" w:hAnsiTheme="minorHAnsi" w:cstheme="minorHAnsi"/>
                <w:sz w:val="20"/>
                <w:szCs w:val="20"/>
              </w:rPr>
              <w:t>B2B_</w:t>
            </w:r>
            <w:r w:rsidR="00F425F8">
              <w:rPr>
                <w:rFonts w:asciiTheme="minorHAnsi" w:hAnsiTheme="minorHAnsi" w:cstheme="minorHAnsi"/>
                <w:sz w:val="20"/>
                <w:szCs w:val="20"/>
              </w:rPr>
              <w:t>LI</w:t>
            </w:r>
          </w:p>
          <w:p w14:paraId="25935145" w14:textId="77777777"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tc>
      </w:tr>
      <w:tr w:rsidR="00F425F8" w14:paraId="28967985" w14:textId="77777777" w:rsidTr="006756C4">
        <w:trPr>
          <w:gridAfter w:val="2"/>
          <w:wAfter w:w="10424" w:type="dxa"/>
        </w:trPr>
        <w:tc>
          <w:tcPr>
            <w:tcW w:w="3510" w:type="dxa"/>
          </w:tcPr>
          <w:p w14:paraId="1076C10B" w14:textId="08D52337"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643F37">
              <w:rPr>
                <w:rFonts w:asciiTheme="minorHAnsi" w:hAnsiTheme="minorHAnsi" w:cstheme="minorHAnsi"/>
                <w:sz w:val="20"/>
                <w:szCs w:val="20"/>
              </w:rPr>
              <w:t>LANGUAGE-CODE</w:t>
            </w:r>
          </w:p>
        </w:tc>
        <w:tc>
          <w:tcPr>
            <w:tcW w:w="5212" w:type="dxa"/>
          </w:tcPr>
          <w:p w14:paraId="36D871E7" w14:textId="4FA6AAE2"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Two character iso language code (in lower case)</w:t>
            </w:r>
          </w:p>
        </w:tc>
      </w:tr>
      <w:tr w:rsidR="00F425F8" w14:paraId="4E0464F9" w14:textId="77777777" w:rsidTr="006756C4">
        <w:trPr>
          <w:gridAfter w:val="2"/>
          <w:wAfter w:w="10424" w:type="dxa"/>
        </w:trPr>
        <w:tc>
          <w:tcPr>
            <w:tcW w:w="3510" w:type="dxa"/>
          </w:tcPr>
          <w:p w14:paraId="2FC0AB8C" w14:textId="35C75BD5"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643F37">
              <w:rPr>
                <w:rFonts w:asciiTheme="minorHAnsi" w:hAnsiTheme="minorHAnsi" w:cstheme="minorHAnsi"/>
                <w:sz w:val="20"/>
                <w:szCs w:val="20"/>
              </w:rPr>
              <w:t>COUNTRY-CODE</w:t>
            </w:r>
          </w:p>
        </w:tc>
        <w:tc>
          <w:tcPr>
            <w:tcW w:w="5212" w:type="dxa"/>
          </w:tcPr>
          <w:p w14:paraId="0D81F799" w14:textId="47F67E70"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Two character iso country code (in upper case)</w:t>
            </w:r>
          </w:p>
        </w:tc>
      </w:tr>
      <w:tr w:rsidR="00F425F8" w14:paraId="61050805" w14:textId="77777777" w:rsidTr="006756C4">
        <w:trPr>
          <w:gridAfter w:val="2"/>
          <w:wAfter w:w="10424" w:type="dxa"/>
        </w:trPr>
        <w:tc>
          <w:tcPr>
            <w:tcW w:w="3510" w:type="dxa"/>
          </w:tcPr>
          <w:p w14:paraId="19A28DBC" w14:textId="7C934982"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643F37">
              <w:rPr>
                <w:rFonts w:asciiTheme="minorHAnsi" w:hAnsiTheme="minorHAnsi" w:cstheme="minorHAnsi"/>
                <w:sz w:val="20"/>
                <w:szCs w:val="20"/>
              </w:rPr>
              <w:t>CATALOG-CODE</w:t>
            </w:r>
          </w:p>
        </w:tc>
        <w:tc>
          <w:tcPr>
            <w:tcW w:w="5212" w:type="dxa"/>
          </w:tcPr>
          <w:p w14:paraId="565D5C76" w14:textId="77777777"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Catalog codes, examples are:</w:t>
            </w:r>
          </w:p>
          <w:p w14:paraId="79F6148F" w14:textId="77777777" w:rsidR="00F425F8" w:rsidRDefault="00F425F8" w:rsidP="006836BB">
            <w:pPr>
              <w:pStyle w:val="NormalIndent"/>
              <w:numPr>
                <w:ilvl w:val="0"/>
                <w:numId w:val="8"/>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r>
              <w:rPr>
                <w:rFonts w:asciiTheme="minorHAnsi" w:hAnsiTheme="minorHAnsi" w:cstheme="minorHAnsi"/>
                <w:sz w:val="20"/>
                <w:szCs w:val="20"/>
              </w:rPr>
              <w:t>CONSUMER</w:t>
            </w:r>
          </w:p>
          <w:p w14:paraId="6C7DE3F3" w14:textId="77777777" w:rsidR="00F425F8" w:rsidRDefault="00F425F8" w:rsidP="006836BB">
            <w:pPr>
              <w:pStyle w:val="NormalIndent"/>
              <w:numPr>
                <w:ilvl w:val="0"/>
                <w:numId w:val="8"/>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r>
              <w:rPr>
                <w:rFonts w:asciiTheme="minorHAnsi" w:hAnsiTheme="minorHAnsi" w:cstheme="minorHAnsi"/>
                <w:sz w:val="20"/>
                <w:szCs w:val="20"/>
              </w:rPr>
              <w:t>CARE</w:t>
            </w:r>
          </w:p>
          <w:p w14:paraId="4B519F0E" w14:textId="77777777" w:rsidR="00F425F8" w:rsidRDefault="00F425F8" w:rsidP="006836BB">
            <w:pPr>
              <w:pStyle w:val="NormalIndent"/>
              <w:numPr>
                <w:ilvl w:val="0"/>
                <w:numId w:val="8"/>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r>
              <w:rPr>
                <w:rFonts w:asciiTheme="minorHAnsi" w:hAnsiTheme="minorHAnsi" w:cstheme="minorHAnsi"/>
                <w:sz w:val="20"/>
                <w:szCs w:val="20"/>
              </w:rPr>
              <w:t>SHOP</w:t>
            </w:r>
          </w:p>
          <w:p w14:paraId="2AFC41D0" w14:textId="77777777" w:rsidR="00F425F8" w:rsidRDefault="00F425F8" w:rsidP="006836BB">
            <w:pPr>
              <w:pStyle w:val="NormalIndent"/>
              <w:numPr>
                <w:ilvl w:val="0"/>
                <w:numId w:val="8"/>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r>
              <w:rPr>
                <w:rFonts w:asciiTheme="minorHAnsi" w:hAnsiTheme="minorHAnsi" w:cstheme="minorHAnsi"/>
                <w:sz w:val="20"/>
                <w:szCs w:val="20"/>
              </w:rPr>
              <w:t>CONSUMER.MARKETING</w:t>
            </w:r>
          </w:p>
          <w:p w14:paraId="0C2420A5" w14:textId="2A758841" w:rsidR="006756C4" w:rsidRDefault="006756C4" w:rsidP="006836BB">
            <w:pPr>
              <w:pStyle w:val="NormalIndent"/>
              <w:numPr>
                <w:ilvl w:val="0"/>
                <w:numId w:val="8"/>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r>
              <w:rPr>
                <w:rFonts w:asciiTheme="minorHAnsi" w:hAnsiTheme="minorHAnsi" w:cstheme="minorHAnsi"/>
                <w:sz w:val="20"/>
                <w:szCs w:val="20"/>
              </w:rPr>
              <w:t>HC</w:t>
            </w:r>
          </w:p>
        </w:tc>
      </w:tr>
      <w:tr w:rsidR="00F425F8" w14:paraId="537C8817" w14:textId="77777777" w:rsidTr="006756C4">
        <w:trPr>
          <w:gridAfter w:val="2"/>
          <w:wAfter w:w="10424" w:type="dxa"/>
        </w:trPr>
        <w:tc>
          <w:tcPr>
            <w:tcW w:w="3510" w:type="dxa"/>
          </w:tcPr>
          <w:p w14:paraId="19119CDB" w14:textId="154FB9C0" w:rsidR="00F425F8" w:rsidRDefault="00F425F8"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643F37">
              <w:rPr>
                <w:rFonts w:asciiTheme="minorHAnsi" w:hAnsiTheme="minorHAnsi" w:cstheme="minorHAnsi"/>
                <w:sz w:val="20"/>
                <w:szCs w:val="20"/>
              </w:rPr>
              <w:t>CTN_CODE</w:t>
            </w:r>
          </w:p>
        </w:tc>
        <w:tc>
          <w:tcPr>
            <w:tcW w:w="5212" w:type="dxa"/>
          </w:tcPr>
          <w:p w14:paraId="419F7829" w14:textId="77777777" w:rsidR="00F425F8" w:rsidRDefault="006756C4"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The product code. The “.” Is replace with an “_”. Example are:</w:t>
            </w:r>
          </w:p>
          <w:p w14:paraId="73316ADB" w14:textId="4C17FE07" w:rsidR="006756C4" w:rsidRPr="006756C4" w:rsidRDefault="006756C4" w:rsidP="006836BB">
            <w:pPr>
              <w:pStyle w:val="NormalIndent"/>
              <w:numPr>
                <w:ilvl w:val="0"/>
                <w:numId w:val="9"/>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lang w:val="nl-NL"/>
              </w:rPr>
            </w:pPr>
            <w:r w:rsidRPr="006756C4">
              <w:rPr>
                <w:rFonts w:asciiTheme="minorHAnsi" w:hAnsiTheme="minorHAnsi" w:cstheme="minorHAnsi"/>
                <w:sz w:val="20"/>
                <w:szCs w:val="20"/>
                <w:lang w:val="nl-NL"/>
              </w:rPr>
              <w:t xml:space="preserve">CTN: 42PFL9900D/10 </w:t>
            </w:r>
            <w:r w:rsidRPr="006756C4">
              <w:rPr>
                <w:rFonts w:asciiTheme="minorHAnsi" w:hAnsiTheme="minorHAnsi" w:cstheme="minorHAnsi"/>
                <w:sz w:val="20"/>
                <w:szCs w:val="20"/>
              </w:rPr>
              <w:sym w:font="Wingdings" w:char="F0E8"/>
            </w:r>
            <w:r w:rsidRPr="006756C4">
              <w:rPr>
                <w:rFonts w:asciiTheme="minorHAnsi" w:hAnsiTheme="minorHAnsi" w:cstheme="minorHAnsi"/>
                <w:sz w:val="20"/>
                <w:szCs w:val="20"/>
                <w:lang w:val="nl-NL"/>
              </w:rPr>
              <w:t xml:space="preserve"> CTN_CODE = 42PFL9900D/10</w:t>
            </w:r>
          </w:p>
          <w:p w14:paraId="53BB4CC2" w14:textId="37ED398C" w:rsidR="006756C4" w:rsidRDefault="006756C4" w:rsidP="006836BB">
            <w:pPr>
              <w:pStyle w:val="NormalIndent"/>
              <w:numPr>
                <w:ilvl w:val="0"/>
                <w:numId w:val="9"/>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r>
              <w:rPr>
                <w:rFonts w:asciiTheme="minorHAnsi" w:hAnsiTheme="minorHAnsi" w:cstheme="minorHAnsi"/>
                <w:sz w:val="20"/>
                <w:szCs w:val="20"/>
              </w:rPr>
              <w:t xml:space="preserve">CTN: 34.45.23 </w:t>
            </w:r>
            <w:r w:rsidRPr="006756C4">
              <w:rPr>
                <w:rFonts w:asciiTheme="minorHAnsi" w:hAnsiTheme="minorHAnsi" w:cstheme="minorHAnsi"/>
                <w:sz w:val="20"/>
                <w:szCs w:val="20"/>
              </w:rPr>
              <w:sym w:font="Wingdings" w:char="F0E8"/>
            </w:r>
            <w:r>
              <w:rPr>
                <w:rFonts w:asciiTheme="minorHAnsi" w:hAnsiTheme="minorHAnsi" w:cstheme="minorHAnsi"/>
                <w:sz w:val="20"/>
                <w:szCs w:val="20"/>
              </w:rPr>
              <w:t xml:space="preserve"> </w:t>
            </w:r>
            <w:r w:rsidRPr="006756C4">
              <w:rPr>
                <w:rFonts w:asciiTheme="minorHAnsi" w:hAnsiTheme="minorHAnsi" w:cstheme="minorHAnsi"/>
                <w:sz w:val="20"/>
                <w:szCs w:val="20"/>
                <w:lang w:val="nl-NL"/>
              </w:rPr>
              <w:t xml:space="preserve">CTN_CODE </w:t>
            </w:r>
            <w:r>
              <w:rPr>
                <w:rFonts w:asciiTheme="minorHAnsi" w:hAnsiTheme="minorHAnsi" w:cstheme="minorHAnsi"/>
                <w:sz w:val="20"/>
                <w:szCs w:val="20"/>
                <w:lang w:val="nl-NL"/>
              </w:rPr>
              <w:t>34_45_23</w:t>
            </w:r>
          </w:p>
        </w:tc>
      </w:tr>
      <w:tr w:rsidR="006756C4" w14:paraId="5EF93CB9" w14:textId="599765C7" w:rsidTr="006756C4">
        <w:tc>
          <w:tcPr>
            <w:tcW w:w="3510" w:type="dxa"/>
          </w:tcPr>
          <w:p w14:paraId="6B7DBD7C" w14:textId="49DD5662" w:rsidR="006756C4" w:rsidRDefault="006756C4"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tc>
        <w:tc>
          <w:tcPr>
            <w:tcW w:w="5212" w:type="dxa"/>
          </w:tcPr>
          <w:p w14:paraId="51DB23CC" w14:textId="77777777" w:rsidR="006756C4" w:rsidRDefault="006756C4"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tc>
        <w:tc>
          <w:tcPr>
            <w:tcW w:w="5212" w:type="dxa"/>
          </w:tcPr>
          <w:p w14:paraId="20285A70" w14:textId="77777777" w:rsidR="006756C4" w:rsidRDefault="006756C4">
            <w:pPr>
              <w:rPr>
                <w:rFonts w:asciiTheme="minorHAnsi" w:hAnsiTheme="minorHAnsi" w:cstheme="minorHAnsi"/>
                <w:sz w:val="20"/>
                <w:szCs w:val="20"/>
              </w:rPr>
            </w:pPr>
          </w:p>
        </w:tc>
        <w:tc>
          <w:tcPr>
            <w:tcW w:w="5212" w:type="dxa"/>
          </w:tcPr>
          <w:p w14:paraId="472237AE" w14:textId="77777777" w:rsidR="006756C4" w:rsidRDefault="006756C4">
            <w:pPr>
              <w:rPr>
                <w:rFonts w:asciiTheme="minorHAnsi" w:hAnsiTheme="minorHAnsi" w:cstheme="minorHAnsi"/>
                <w:sz w:val="20"/>
                <w:szCs w:val="20"/>
              </w:rPr>
            </w:pPr>
          </w:p>
        </w:tc>
      </w:tr>
      <w:tr w:rsidR="006756C4" w14:paraId="752D8818" w14:textId="06BEE282" w:rsidTr="006756C4">
        <w:tc>
          <w:tcPr>
            <w:tcW w:w="3510" w:type="dxa"/>
          </w:tcPr>
          <w:p w14:paraId="1A9B6977" w14:textId="77777777" w:rsidR="006756C4" w:rsidRDefault="006756C4"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tc>
        <w:tc>
          <w:tcPr>
            <w:tcW w:w="5212" w:type="dxa"/>
          </w:tcPr>
          <w:p w14:paraId="5729AF0E" w14:textId="77777777" w:rsidR="006756C4" w:rsidRDefault="006756C4" w:rsidP="00F425F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tc>
        <w:tc>
          <w:tcPr>
            <w:tcW w:w="5212" w:type="dxa"/>
          </w:tcPr>
          <w:p w14:paraId="640455F6" w14:textId="77777777" w:rsidR="006756C4" w:rsidRDefault="006756C4">
            <w:pPr>
              <w:rPr>
                <w:rFonts w:asciiTheme="minorHAnsi" w:hAnsiTheme="minorHAnsi" w:cstheme="minorHAnsi"/>
                <w:sz w:val="20"/>
                <w:szCs w:val="20"/>
              </w:rPr>
            </w:pPr>
          </w:p>
        </w:tc>
        <w:tc>
          <w:tcPr>
            <w:tcW w:w="5212" w:type="dxa"/>
          </w:tcPr>
          <w:p w14:paraId="1562BC2D" w14:textId="77777777" w:rsidR="006756C4" w:rsidRDefault="006756C4">
            <w:pPr>
              <w:rPr>
                <w:rFonts w:asciiTheme="minorHAnsi" w:hAnsiTheme="minorHAnsi" w:cstheme="minorHAnsi"/>
                <w:sz w:val="20"/>
                <w:szCs w:val="20"/>
              </w:rPr>
            </w:pPr>
          </w:p>
        </w:tc>
      </w:tr>
    </w:tbl>
    <w:p w14:paraId="79A7F590" w14:textId="77777777" w:rsidR="00F425F8" w:rsidRPr="00F425F8" w:rsidRDefault="00F425F8" w:rsidP="006756C4">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p w14:paraId="05F1D68D" w14:textId="77777777" w:rsidR="00643F37" w:rsidRPr="00643F37" w:rsidRDefault="00643F37" w:rsidP="00643F37">
      <w:pPr>
        <w:pStyle w:val="Heading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3" w:name="_Toc309312506"/>
      <w:r w:rsidRPr="00643F37">
        <w:rPr>
          <w:rFonts w:asciiTheme="minorHAnsi" w:hAnsiTheme="minorHAnsi" w:cstheme="minorHAnsi"/>
          <w:bCs w:val="0"/>
          <w:color w:val="0B5ED7"/>
          <w:sz w:val="28"/>
        </w:rPr>
        <w:lastRenderedPageBreak/>
        <w:t>Product Information Service API</w:t>
      </w:r>
      <w:bookmarkEnd w:id="3"/>
    </w:p>
    <w:p w14:paraId="29C0A129" w14:textId="42C04048"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Following are the list of individual call to get specific product details</w:t>
      </w:r>
    </w:p>
    <w:p w14:paraId="5DF375BD"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4" w:name="_Toc309312507"/>
      <w:r w:rsidRPr="00643F37">
        <w:lastRenderedPageBreak/>
        <w:t>Product - Summary</w:t>
      </w:r>
      <w:bookmarkEnd w:id="4"/>
    </w:p>
    <w:p w14:paraId="5FF8B750"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 Summary (Product-Title(As per business rule), Descriptor, CTN, Image URL)</w:t>
      </w:r>
    </w:p>
    <w:p w14:paraId="639D683A"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Product-Title – NamingString(FamilyName/RangeName/ConceptName + Descriptor)</w:t>
      </w:r>
    </w:p>
    <w:p w14:paraId="28B4760D"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Descriptor – VersionElement (VersionElement1Name + VersionElement2Name + VersionElement3Name) </w:t>
      </w:r>
    </w:p>
    <w:p w14:paraId="2E21A9AA"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CTN – CTN</w:t>
      </w:r>
    </w:p>
    <w:p w14:paraId="5C76A989"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ImageURL – Assets with image type as IMS</w:t>
      </w:r>
    </w:p>
    <w:p w14:paraId="4F52D13F"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FilterKeys</w:t>
      </w:r>
    </w:p>
    <w:p w14:paraId="37324DFB"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SOMP</w:t>
      </w:r>
    </w:p>
    <w:p w14:paraId="1FE665D6"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SOP</w:t>
      </w:r>
    </w:p>
    <w:p w14:paraId="64DD7970"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EOP</w:t>
      </w:r>
    </w:p>
    <w:p w14:paraId="1F88AE75"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ProductStatus</w:t>
      </w:r>
    </w:p>
    <w:p w14:paraId="59998024"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isDeleted</w:t>
      </w:r>
    </w:p>
    <w:p w14:paraId="70D5C369"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ProductURL</w:t>
      </w:r>
    </w:p>
    <w:p w14:paraId="53B68748"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C70C3FA" w14:textId="568CE375"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2D1B1A19"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http://&lt;SERVER-INFO&gt;/product/&lt;SECTOR-CODE&gt;/&lt;LANGUAGE-CODE_COUNTRY-CODE&gt;/&lt;CATALOG-CODE&gt;/products/&lt;CTN_CODE&gt;.summary </w:t>
      </w:r>
    </w:p>
    <w:p w14:paraId="03C5077A" w14:textId="454F5403"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38BC975B" w14:textId="680A04A9" w:rsid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/product/B2C/en_GB/CONSUMER/products/RQ1250/17.summary</w:t>
      </w:r>
    </w:p>
    <w:p w14:paraId="7149547F" w14:textId="260828E5" w:rsidR="006756C4" w:rsidRDefault="006756C4" w:rsidP="006756C4">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w:t>
      </w:r>
      <w:r w:rsidRPr="006756C4">
        <w:rPr>
          <w:rFonts w:asciiTheme="minorHAnsi" w:hAnsiTheme="minorHAnsi" w:cstheme="minorHAnsi"/>
          <w:sz w:val="20"/>
          <w:szCs w:val="20"/>
        </w:rPr>
        <w:t>product/B2B_HC/en_US/HC/products/HC1100134.summary</w:t>
      </w:r>
    </w:p>
    <w:p w14:paraId="1946CAE5" w14:textId="63AAE8F0" w:rsidR="00DF34BD" w:rsidRPr="006756C4" w:rsidRDefault="00DF34BD" w:rsidP="006756C4">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Pr>
          <w:rFonts w:asciiTheme="minorHAnsi" w:hAnsiTheme="minorHAnsi" w:cstheme="minorHAnsi"/>
          <w:sz w:val="20"/>
          <w:szCs w:val="20"/>
        </w:rPr>
        <w:t>summary</w:t>
      </w:r>
    </w:p>
    <w:p w14:paraId="472EBB01" w14:textId="77777777" w:rsidR="006756C4" w:rsidRPr="00643F37" w:rsidRDefault="006756C4"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3779859" w14:textId="77777777" w:rsidR="00C55F94" w:rsidRDefault="00C55F94"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1E1C457B" w14:textId="2F47B275" w:rsidR="00C55F94" w:rsidRPr="00C55F94" w:rsidRDefault="003E730F"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color w:val="FF0000"/>
          <w:sz w:val="20"/>
          <w:szCs w:val="20"/>
        </w:rPr>
      </w:pPr>
      <w:r>
        <w:rPr>
          <w:rFonts w:asciiTheme="minorHAnsi" w:hAnsiTheme="minorHAnsi" w:cstheme="minorHAnsi"/>
          <w:b/>
          <w:color w:val="FF0000"/>
          <w:sz w:val="20"/>
          <w:szCs w:val="20"/>
        </w:rPr>
        <w:t>Changes:</w:t>
      </w:r>
    </w:p>
    <w:p w14:paraId="0542B604" w14:textId="77777777" w:rsidR="00C55F94" w:rsidRPr="00C55F94" w:rsidRDefault="00C55F94"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color w:val="FF0000"/>
          <w:sz w:val="20"/>
          <w:szCs w:val="20"/>
        </w:rPr>
      </w:pPr>
      <w:r w:rsidRPr="00C55F94">
        <w:rPr>
          <w:rFonts w:asciiTheme="minorHAnsi" w:hAnsiTheme="minorHAnsi" w:cstheme="minorHAnsi"/>
          <w:b/>
          <w:color w:val="FF0000"/>
          <w:sz w:val="20"/>
          <w:szCs w:val="20"/>
        </w:rPr>
        <w:t>-</w:t>
      </w:r>
      <w:r w:rsidRPr="00C55F94">
        <w:rPr>
          <w:rFonts w:asciiTheme="minorHAnsi" w:hAnsiTheme="minorHAnsi" w:cstheme="minorHAnsi"/>
          <w:b/>
          <w:color w:val="FF0000"/>
          <w:sz w:val="20"/>
          <w:szCs w:val="20"/>
        </w:rPr>
        <w:tab/>
        <w:t>descriptor is wrong</w:t>
      </w:r>
    </w:p>
    <w:p w14:paraId="3A969277" w14:textId="77777777" w:rsidR="00C55F94" w:rsidRPr="00C55F94" w:rsidRDefault="00C55F94"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color w:val="FF0000"/>
          <w:sz w:val="20"/>
          <w:szCs w:val="20"/>
        </w:rPr>
      </w:pPr>
      <w:r w:rsidRPr="00C55F94">
        <w:rPr>
          <w:rFonts w:asciiTheme="minorHAnsi" w:hAnsiTheme="minorHAnsi" w:cstheme="minorHAnsi"/>
          <w:b/>
          <w:color w:val="FF0000"/>
          <w:sz w:val="20"/>
          <w:szCs w:val="20"/>
        </w:rPr>
        <w:t xml:space="preserve">- </w:t>
      </w:r>
      <w:r w:rsidRPr="00C55F94">
        <w:rPr>
          <w:rFonts w:asciiTheme="minorHAnsi" w:hAnsiTheme="minorHAnsi" w:cstheme="minorHAnsi"/>
          <w:b/>
          <w:color w:val="FF0000"/>
          <w:sz w:val="20"/>
          <w:szCs w:val="20"/>
        </w:rPr>
        <w:tab/>
        <w:t>productTitle does not contain the descriptor</w:t>
      </w:r>
    </w:p>
    <w:p w14:paraId="36075533" w14:textId="3D7DC249"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525C68E2" w14:textId="77777777" w:rsidR="00643F37" w:rsidRPr="00643F37" w:rsidRDefault="00643F37" w:rsidP="00FE4612">
      <w:pPr>
        <w:pStyle w:val="Response"/>
      </w:pPr>
      <w:r w:rsidRPr="00643F37">
        <w:t xml:space="preserve">{ </w:t>
      </w:r>
    </w:p>
    <w:p w14:paraId="3E307A65" w14:textId="77777777" w:rsidR="00643F37" w:rsidRPr="00643F37" w:rsidRDefault="00643F37" w:rsidP="00FE4612">
      <w:pPr>
        <w:pStyle w:val="Response"/>
      </w:pPr>
      <w:r w:rsidRPr="00643F37">
        <w:t xml:space="preserve">    "success" : true,</w:t>
      </w:r>
    </w:p>
    <w:p w14:paraId="64D45BCA" w14:textId="77777777" w:rsidR="00643F37" w:rsidRPr="00643F37" w:rsidRDefault="00643F37" w:rsidP="00FE4612">
      <w:pPr>
        <w:pStyle w:val="Response"/>
      </w:pPr>
      <w:r w:rsidRPr="00643F37">
        <w:t xml:space="preserve">    "data" : { </w:t>
      </w:r>
    </w:p>
    <w:p w14:paraId="41D25230" w14:textId="77777777" w:rsidR="00643F37" w:rsidRPr="00643F37" w:rsidRDefault="00643F37" w:rsidP="00FE4612">
      <w:pPr>
        <w:pStyle w:val="Response"/>
      </w:pPr>
      <w:r w:rsidRPr="00643F37">
        <w:t xml:space="preserve">        "ctn" : "RQ1250/17",</w:t>
      </w:r>
    </w:p>
    <w:p w14:paraId="3CA7D44E" w14:textId="77777777" w:rsidR="00643F37" w:rsidRPr="00643F37" w:rsidRDefault="00643F37" w:rsidP="00FE4612">
      <w:pPr>
        <w:pStyle w:val="Response"/>
      </w:pPr>
      <w:r w:rsidRPr="00643F37">
        <w:t xml:space="preserve">        "dtn" : "RQ1250/17",</w:t>
      </w:r>
    </w:p>
    <w:p w14:paraId="0D887826" w14:textId="77777777" w:rsidR="00643F37" w:rsidRPr="00643F37" w:rsidRDefault="00643F37" w:rsidP="00FE4612">
      <w:pPr>
        <w:pStyle w:val="Response"/>
      </w:pPr>
      <w:r w:rsidRPr="00643F37">
        <w:t xml:space="preserve">        "productTitle" : </w:t>
      </w:r>
      <w:r w:rsidRPr="00BE7859">
        <w:rPr>
          <w:highlight w:val="yellow"/>
        </w:rPr>
        <w:t>"SensoTouch 3D ",</w:t>
      </w:r>
    </w:p>
    <w:p w14:paraId="47760C0B" w14:textId="77777777" w:rsidR="00643F37" w:rsidRPr="00643F37" w:rsidRDefault="00643F37" w:rsidP="00FE4612">
      <w:pPr>
        <w:pStyle w:val="Response"/>
      </w:pPr>
      <w:r w:rsidRPr="00643F37">
        <w:t xml:space="preserve">        "brandName" : "Philips",</w:t>
      </w:r>
    </w:p>
    <w:p w14:paraId="16B8CB5B" w14:textId="77777777" w:rsidR="00643F37" w:rsidRPr="00643F37" w:rsidRDefault="00643F37" w:rsidP="00FE4612">
      <w:pPr>
        <w:pStyle w:val="Response"/>
      </w:pPr>
      <w:r w:rsidRPr="00643F37">
        <w:t xml:space="preserve">        "familyName" : "SensoTouch 3D",</w:t>
      </w:r>
    </w:p>
    <w:p w14:paraId="4A5E0EDE" w14:textId="77777777" w:rsidR="00643F37" w:rsidRPr="00643F37" w:rsidRDefault="00643F37" w:rsidP="00FE4612">
      <w:pPr>
        <w:pStyle w:val="Response"/>
      </w:pPr>
      <w:r w:rsidRPr="00643F37">
        <w:t xml:space="preserve">        "productURL" : "/c-p/RQ1250_17/sensotouch-3d-ultratrack-heads-internal-trimmer-50-min",</w:t>
      </w:r>
    </w:p>
    <w:p w14:paraId="156D25F4" w14:textId="77777777" w:rsidR="00643F37" w:rsidRDefault="00643F37" w:rsidP="00FE4612">
      <w:pPr>
        <w:pStyle w:val="Response"/>
      </w:pPr>
      <w:r w:rsidRPr="00643F37">
        <w:t xml:space="preserve">        "descriptor" : </w:t>
      </w:r>
      <w:r w:rsidRPr="00BE7859">
        <w:rPr>
          <w:highlight w:val="yellow"/>
        </w:rPr>
        <w:t>"UltraTrack heads, Internal Trimmer, 50 min",</w:t>
      </w:r>
    </w:p>
    <w:p w14:paraId="3A217688" w14:textId="7BAE15D4" w:rsidR="00F27A93" w:rsidRPr="00F27A93" w:rsidRDefault="00F27A93" w:rsidP="00FE4612">
      <w:pPr>
        <w:pStyle w:val="Response"/>
      </w:pPr>
      <w:r w:rsidRPr="00643F37">
        <w:t xml:space="preserve">        </w:t>
      </w:r>
      <w:r w:rsidRPr="00F27A93">
        <w:t>"domain":"http://www.philips.co.uk"</w:t>
      </w:r>
    </w:p>
    <w:p w14:paraId="1755CA2D" w14:textId="77777777" w:rsidR="00643F37" w:rsidRPr="00643F37" w:rsidRDefault="00643F37" w:rsidP="00FE4612">
      <w:pPr>
        <w:pStyle w:val="Response"/>
      </w:pPr>
      <w:r w:rsidRPr="00643F37">
        <w:t xml:space="preserve">        "versions" : [ "UltraTrack heads", "Internal Trimmer", "50 min" ],</w:t>
      </w:r>
    </w:p>
    <w:p w14:paraId="5139CD3B" w14:textId="77777777" w:rsidR="00643F37" w:rsidRPr="00643F37" w:rsidRDefault="00643F37" w:rsidP="00FE4612">
      <w:pPr>
        <w:pStyle w:val="Response"/>
      </w:pPr>
      <w:r w:rsidRPr="00643F37">
        <w:t xml:space="preserve">        "</w:t>
      </w:r>
      <w:r w:rsidRPr="00FE4612">
        <w:t>productStatus</w:t>
      </w:r>
      <w:r w:rsidRPr="00643F37">
        <w:t>" : "NORMAL",</w:t>
      </w:r>
    </w:p>
    <w:p w14:paraId="318322B5" w14:textId="77777777" w:rsidR="00643F37" w:rsidRPr="00643F37" w:rsidRDefault="00643F37" w:rsidP="00FE4612">
      <w:pPr>
        <w:pStyle w:val="Response"/>
      </w:pPr>
      <w:r w:rsidRPr="00643F37">
        <w:t xml:space="preserve">        "imageURL" : "http://images.philips.com/is/image/PhilipsConsumer/RQ1250_17-IMS-global",</w:t>
      </w:r>
    </w:p>
    <w:p w14:paraId="0ED73E2B" w14:textId="77777777" w:rsidR="00643F37" w:rsidRPr="00643F37" w:rsidRDefault="00643F37" w:rsidP="00FE4612">
      <w:pPr>
        <w:pStyle w:val="Response"/>
      </w:pPr>
      <w:r w:rsidRPr="00643F37">
        <w:t xml:space="preserve">        "sop" : "2010-07-09T00:00:00.000+02:00",</w:t>
      </w:r>
    </w:p>
    <w:p w14:paraId="7278A4E0" w14:textId="77777777" w:rsidR="00643F37" w:rsidRPr="00643F37" w:rsidRDefault="00643F37" w:rsidP="00FE4612">
      <w:pPr>
        <w:pStyle w:val="Response"/>
      </w:pPr>
      <w:r w:rsidRPr="00643F37">
        <w:t xml:space="preserve">        "somp" : "2010-07-09T00:00:00.000+02:00",</w:t>
      </w:r>
    </w:p>
    <w:p w14:paraId="195A1A7E" w14:textId="77777777" w:rsidR="00643F37" w:rsidRPr="00643F37" w:rsidRDefault="00643F37" w:rsidP="00FE4612">
      <w:pPr>
        <w:pStyle w:val="Response"/>
      </w:pPr>
      <w:r w:rsidRPr="00643F37">
        <w:t xml:space="preserve">        "eop" : "2015-08-02T00:00:00.000+02:00",</w:t>
      </w:r>
    </w:p>
    <w:p w14:paraId="30B703A7" w14:textId="77777777" w:rsidR="00643F37" w:rsidRPr="00643F37" w:rsidRDefault="00643F37" w:rsidP="00FE4612">
      <w:pPr>
        <w:pStyle w:val="Response"/>
      </w:pPr>
      <w:r w:rsidRPr="00643F37">
        <w:t xml:space="preserve">        "isDeleted" : false,</w:t>
      </w:r>
    </w:p>
    <w:p w14:paraId="7813FA20" w14:textId="77777777" w:rsidR="00643F37" w:rsidRPr="00643F37" w:rsidRDefault="00643F37" w:rsidP="00FE4612">
      <w:pPr>
        <w:pStyle w:val="Response"/>
      </w:pPr>
      <w:r w:rsidRPr="00643F37">
        <w:t xml:space="preserve">        "priority" : 5,</w:t>
      </w:r>
    </w:p>
    <w:p w14:paraId="316FA360" w14:textId="77777777" w:rsidR="00643F37" w:rsidRPr="00643F37" w:rsidRDefault="00643F37" w:rsidP="00FE4612">
      <w:pPr>
        <w:pStyle w:val="Response"/>
      </w:pPr>
      <w:r w:rsidRPr="00643F37">
        <w:t xml:space="preserve">        "price" : { </w:t>
      </w:r>
    </w:p>
    <w:p w14:paraId="22DB5632" w14:textId="77777777" w:rsidR="00643F37" w:rsidRPr="00643F37" w:rsidRDefault="00643F37" w:rsidP="00FE4612">
      <w:pPr>
        <w:pStyle w:val="Response"/>
      </w:pPr>
      <w:r w:rsidRPr="00643F37">
        <w:t xml:space="preserve">            "productPrice" : "200.0",</w:t>
      </w:r>
    </w:p>
    <w:p w14:paraId="5386781B" w14:textId="77777777" w:rsidR="00643F37" w:rsidRPr="00643F37" w:rsidRDefault="00643F37" w:rsidP="00FE4612">
      <w:pPr>
        <w:pStyle w:val="Response"/>
      </w:pPr>
      <w:r w:rsidRPr="00643F37">
        <w:t xml:space="preserve">            "displayPriceType" : "srp",</w:t>
      </w:r>
    </w:p>
    <w:p w14:paraId="68BA89A2" w14:textId="77777777" w:rsidR="00643F37" w:rsidRPr="00643F37" w:rsidRDefault="00643F37" w:rsidP="00FE4612">
      <w:pPr>
        <w:pStyle w:val="Response"/>
      </w:pPr>
      <w:r w:rsidRPr="00643F37">
        <w:t xml:space="preserve">            "displayPrice" : "200.0",</w:t>
      </w:r>
    </w:p>
    <w:p w14:paraId="573F0649" w14:textId="77777777" w:rsidR="00643F37" w:rsidRPr="00643F37" w:rsidRDefault="00643F37" w:rsidP="00FE4612">
      <w:pPr>
        <w:pStyle w:val="Response"/>
      </w:pPr>
      <w:r w:rsidRPr="00643F37">
        <w:t xml:space="preserve">            "currencyCode" : "GBP",</w:t>
      </w:r>
    </w:p>
    <w:p w14:paraId="27E0F0B8" w14:textId="77777777" w:rsidR="00643F37" w:rsidRPr="00643F37" w:rsidRDefault="00643F37" w:rsidP="00FE4612">
      <w:pPr>
        <w:pStyle w:val="Response"/>
      </w:pPr>
      <w:r w:rsidRPr="00643F37">
        <w:t xml:space="preserve">            "formattedPrice" : "œ200.00",</w:t>
      </w:r>
    </w:p>
    <w:p w14:paraId="7B7F8048" w14:textId="77777777" w:rsidR="00643F37" w:rsidRPr="00643F37" w:rsidRDefault="00643F37" w:rsidP="00FE4612">
      <w:pPr>
        <w:pStyle w:val="Response"/>
      </w:pPr>
      <w:r w:rsidRPr="00643F37">
        <w:t xml:space="preserve">            "formattedDisplayPrice" : "œ200.00"</w:t>
      </w:r>
    </w:p>
    <w:p w14:paraId="65694842" w14:textId="77777777" w:rsidR="00643F37" w:rsidRPr="00643F37" w:rsidRDefault="00643F37" w:rsidP="00FE4612">
      <w:pPr>
        <w:pStyle w:val="Response"/>
      </w:pPr>
      <w:r w:rsidRPr="00643F37">
        <w:t xml:space="preserve">        },</w:t>
      </w:r>
    </w:p>
    <w:p w14:paraId="130600CB" w14:textId="77777777" w:rsidR="00643F37" w:rsidRPr="00643F37" w:rsidRDefault="00643F37" w:rsidP="00FE4612">
      <w:pPr>
        <w:pStyle w:val="Response"/>
      </w:pPr>
      <w:r w:rsidRPr="00643F37">
        <w:t xml:space="preserve">        "reviewStatistics" : { </w:t>
      </w:r>
    </w:p>
    <w:p w14:paraId="6859260A" w14:textId="77777777" w:rsidR="00643F37" w:rsidRPr="00643F37" w:rsidRDefault="00643F37" w:rsidP="00FE4612">
      <w:pPr>
        <w:pStyle w:val="Response"/>
      </w:pPr>
      <w:r w:rsidRPr="00643F37">
        <w:t xml:space="preserve">            "averageOverallRating" : 4.25,</w:t>
      </w:r>
    </w:p>
    <w:p w14:paraId="3F15339C" w14:textId="77777777" w:rsidR="00643F37" w:rsidRPr="00643F37" w:rsidRDefault="00643F37" w:rsidP="00FE4612">
      <w:pPr>
        <w:pStyle w:val="Response"/>
      </w:pPr>
      <w:r w:rsidRPr="00643F37">
        <w:t xml:space="preserve">            "totalReviewCount" : 52</w:t>
      </w:r>
    </w:p>
    <w:p w14:paraId="2B69C9AE" w14:textId="77777777" w:rsidR="00643F37" w:rsidRPr="00643F37" w:rsidRDefault="00643F37" w:rsidP="00FE4612">
      <w:pPr>
        <w:pStyle w:val="Response"/>
      </w:pPr>
      <w:r w:rsidRPr="00643F37">
        <w:t xml:space="preserve">        },</w:t>
      </w:r>
    </w:p>
    <w:p w14:paraId="146AE22B" w14:textId="77777777" w:rsidR="00643F37" w:rsidRPr="00643F37" w:rsidRDefault="00643F37" w:rsidP="00FE4612">
      <w:pPr>
        <w:pStyle w:val="Response"/>
      </w:pPr>
      <w:r w:rsidRPr="00643F37">
        <w:lastRenderedPageBreak/>
        <w:t xml:space="preserve">        "keyLogo" : { </w:t>
      </w:r>
    </w:p>
    <w:p w14:paraId="637349CF" w14:textId="77777777" w:rsidR="00643F37" w:rsidRPr="00643F37" w:rsidRDefault="00643F37" w:rsidP="00FE4612">
      <w:pPr>
        <w:pStyle w:val="Response"/>
      </w:pPr>
      <w:r w:rsidRPr="00643F37">
        <w:t xml:space="preserve">            "title" : "Gyroflex",</w:t>
      </w:r>
    </w:p>
    <w:p w14:paraId="58E38142" w14:textId="77777777" w:rsidR="00643F37" w:rsidRPr="00643F37" w:rsidRDefault="00643F37" w:rsidP="00FE4612">
      <w:pPr>
        <w:pStyle w:val="Response"/>
      </w:pPr>
      <w:r w:rsidRPr="00643F37">
        <w:t xml:space="preserve">            "imageURL" : "http://images.philips.com/is/image/PhilipsConsumer/S400000742-SLP-global-001"</w:t>
      </w:r>
    </w:p>
    <w:p w14:paraId="2AE2B2DF" w14:textId="77777777" w:rsidR="00643F37" w:rsidRPr="00643F37" w:rsidRDefault="00643F37" w:rsidP="00FE4612">
      <w:pPr>
        <w:pStyle w:val="Response"/>
      </w:pPr>
      <w:r w:rsidRPr="00643F37">
        <w:t xml:space="preserve">        },</w:t>
      </w:r>
    </w:p>
    <w:p w14:paraId="55F4CC15" w14:textId="77777777" w:rsidR="00643F37" w:rsidRPr="00643F37" w:rsidRDefault="00643F37" w:rsidP="00FE4612">
      <w:pPr>
        <w:pStyle w:val="Response"/>
      </w:pPr>
      <w:r w:rsidRPr="00643F37">
        <w:t xml:space="preserve">        "keyAwards" : [ "http://images.philips.com/is/image/PhilipsConsumer/ALA_48966393-AWP-en_GB-001", "http://images.philips.com/is/image/PhilipsConsumer/ALA_48707545-AWP-en_GB-001" ],</w:t>
      </w:r>
    </w:p>
    <w:p w14:paraId="2B462EE0" w14:textId="77777777" w:rsidR="00643F37" w:rsidRPr="00643F37" w:rsidRDefault="00643F37" w:rsidP="00FE4612">
      <w:pPr>
        <w:pStyle w:val="Response"/>
      </w:pPr>
      <w:r w:rsidRPr="00643F37">
        <w:t xml:space="preserve">        "wow" : "SensoTouch 3D - Ultimate shaving experience",</w:t>
      </w:r>
    </w:p>
    <w:p w14:paraId="3E811AC5" w14:textId="77777777" w:rsidR="00643F37" w:rsidRPr="00643F37" w:rsidRDefault="00643F37" w:rsidP="00FE4612">
      <w:pPr>
        <w:pStyle w:val="Response"/>
      </w:pPr>
      <w:r w:rsidRPr="00643F37">
        <w:t xml:space="preserve">        "filterKeys" : [ "FK_CLEA_PEC", "FK_CONTOUR_HEAD_SHAVING_ULTIMATE", "FK_CORDLESS_SHAVERS", "FK_DRY_AND_WET_SHAVE", "FK_FIFTY_MINUTES_SHAVING", "FK_GENERIC_GREEN", "FK_HEAD_PERFORMANCE_STANDARD", "FK_HEAD_PERFORMANCE_SUPERIOR", "FK_HEAD_PERFORMANCE_ULTIMATE", "FK_INTEGRATED_TRIMMER_SHAVING", "FK_LOW_LEVEL_INDICATOR_SHAVING", "FK_OTHER_SHAVERS", "FK_REF_PEC", "FK_SHAVING_3_HEADS", "FK_SIDEBURN_TRIMMER_SHAVERS", "FK_SKINGLIDE_SHAVING", "FK_THREE_LEVEL_INDICATOR_SHAVING", "FK_WASHABLE_SHAVERS", "MENS_SHAVING_CA", "PERSONAL_CARE_GR", "SERIES_SHAVERS_SU" ],</w:t>
      </w:r>
    </w:p>
    <w:p w14:paraId="79ECD7C5" w14:textId="77777777" w:rsidR="00643F37" w:rsidRPr="00643F37" w:rsidRDefault="00643F37" w:rsidP="00FE4612">
      <w:pPr>
        <w:pStyle w:val="Response"/>
      </w:pPr>
      <w:r w:rsidRPr="00643F37">
        <w:t xml:space="preserve">        "Subcategory" : "SERIES_SHAVERS_SU"</w:t>
      </w:r>
    </w:p>
    <w:p w14:paraId="0E1EA977" w14:textId="77777777" w:rsidR="00643F37" w:rsidRPr="00643F37" w:rsidRDefault="00643F37" w:rsidP="00FE4612">
      <w:pPr>
        <w:pStyle w:val="Response"/>
      </w:pPr>
      <w:r w:rsidRPr="00643F37">
        <w:t xml:space="preserve">    }</w:t>
      </w:r>
    </w:p>
    <w:p w14:paraId="4957E850" w14:textId="77777777" w:rsidR="00643F37" w:rsidRPr="00643F37" w:rsidRDefault="00643F37" w:rsidP="00FE4612">
      <w:pPr>
        <w:pStyle w:val="Response"/>
      </w:pPr>
      <w:r w:rsidRPr="00643F37">
        <w:t>}</w:t>
      </w:r>
    </w:p>
    <w:p w14:paraId="4C7813BD"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59A08DC"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5" w:name="_Toc309312508"/>
      <w:r w:rsidRPr="00643F37">
        <w:lastRenderedPageBreak/>
        <w:t>Product - Overview</w:t>
      </w:r>
      <w:bookmarkEnd w:id="5"/>
    </w:p>
    <w:p w14:paraId="7152B989"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 Overview (WOW, Sub-WOW, Marketing Header Text, Image URL, Green Data Rating, Over All Rating, Price)</w:t>
      </w:r>
    </w:p>
    <w:p w14:paraId="0DA49FE7"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WOW – WOW</w:t>
      </w:r>
    </w:p>
    <w:p w14:paraId="7F972061"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SUB-WOW- SubWOW</w:t>
      </w:r>
    </w:p>
    <w:p w14:paraId="63C223AB"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Marketing Header Text- MarketingTextHeader</w:t>
      </w:r>
    </w:p>
    <w:p w14:paraId="29DF4FD5"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 URL  – Assets with image type as GAL</w:t>
      </w:r>
    </w:p>
    <w:p w14:paraId="770669C1"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Green Data Rating – GreenData (Value + Rank)</w:t>
      </w:r>
    </w:p>
    <w:p w14:paraId="4C1406FA"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Over All Rating – ReviewStatistics</w:t>
      </w:r>
    </w:p>
    <w:p w14:paraId="375C7405" w14:textId="77777777" w:rsid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Price– CONSUMER_PRICE</w:t>
      </w:r>
    </w:p>
    <w:p w14:paraId="3429354C" w14:textId="77777777" w:rsidR="00BE7859" w:rsidRDefault="00BE7859"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024A03C" w14:textId="75A92204" w:rsidR="00BE7859" w:rsidRPr="00BE7859" w:rsidRDefault="003E730F"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color w:val="FF0000"/>
          <w:sz w:val="20"/>
          <w:szCs w:val="20"/>
        </w:rPr>
      </w:pPr>
      <w:r>
        <w:rPr>
          <w:rFonts w:asciiTheme="minorHAnsi" w:hAnsiTheme="minorHAnsi" w:cstheme="minorHAnsi"/>
          <w:b/>
          <w:color w:val="FF0000"/>
          <w:sz w:val="20"/>
          <w:szCs w:val="20"/>
        </w:rPr>
        <w:t>Changes:</w:t>
      </w:r>
    </w:p>
    <w:p w14:paraId="29AE43F6" w14:textId="77777777" w:rsidR="00365C0C" w:rsidRDefault="00BE7859" w:rsidP="006836BB">
      <w:pPr>
        <w:pStyle w:val="NormalIndent"/>
        <w:numPr>
          <w:ilvl w:val="0"/>
          <w:numId w:val="5"/>
        </w:numPr>
        <w:tabs>
          <w:tab w:val="left" w:pos="1134"/>
          <w:tab w:val="left" w:pos="1418"/>
          <w:tab w:val="left" w:pos="1701"/>
          <w:tab w:val="left" w:pos="1985"/>
          <w:tab w:val="left" w:pos="2268"/>
          <w:tab w:val="left" w:pos="2552"/>
          <w:tab w:val="left" w:pos="2835"/>
        </w:tabs>
        <w:rPr>
          <w:rFonts w:asciiTheme="minorHAnsi" w:hAnsiTheme="minorHAnsi" w:cstheme="minorHAnsi"/>
          <w:color w:val="FF0000"/>
          <w:sz w:val="20"/>
          <w:szCs w:val="20"/>
        </w:rPr>
      </w:pPr>
      <w:r w:rsidRPr="00BE7859">
        <w:rPr>
          <w:rFonts w:asciiTheme="minorHAnsi" w:hAnsiTheme="minorHAnsi" w:cstheme="minorHAnsi"/>
          <w:color w:val="FF0000"/>
          <w:sz w:val="20"/>
          <w:szCs w:val="20"/>
        </w:rPr>
        <w:t>Should conta</w:t>
      </w:r>
      <w:r>
        <w:rPr>
          <w:rFonts w:asciiTheme="minorHAnsi" w:hAnsiTheme="minorHAnsi" w:cstheme="minorHAnsi"/>
          <w:color w:val="FF0000"/>
          <w:sz w:val="20"/>
          <w:szCs w:val="20"/>
        </w:rPr>
        <w:t xml:space="preserve">in </w:t>
      </w:r>
      <w:r w:rsidR="00365C0C">
        <w:rPr>
          <w:rFonts w:asciiTheme="minorHAnsi" w:hAnsiTheme="minorHAnsi" w:cstheme="minorHAnsi"/>
          <w:color w:val="FF0000"/>
          <w:sz w:val="20"/>
          <w:szCs w:val="20"/>
        </w:rPr>
        <w:t>the productTitle</w:t>
      </w:r>
    </w:p>
    <w:p w14:paraId="2BEE8126" w14:textId="3658502D" w:rsidR="00BE7859" w:rsidRDefault="00365C0C" w:rsidP="006836BB">
      <w:pPr>
        <w:pStyle w:val="NormalIndent"/>
        <w:numPr>
          <w:ilvl w:val="0"/>
          <w:numId w:val="5"/>
        </w:numPr>
        <w:tabs>
          <w:tab w:val="left" w:pos="1134"/>
          <w:tab w:val="left" w:pos="1418"/>
          <w:tab w:val="left" w:pos="1701"/>
          <w:tab w:val="left" w:pos="1985"/>
          <w:tab w:val="left" w:pos="2268"/>
          <w:tab w:val="left" w:pos="2552"/>
          <w:tab w:val="left" w:pos="2835"/>
        </w:tabs>
        <w:rPr>
          <w:rFonts w:asciiTheme="minorHAnsi" w:hAnsiTheme="minorHAnsi" w:cstheme="minorHAnsi"/>
          <w:color w:val="FF0000"/>
          <w:sz w:val="20"/>
          <w:szCs w:val="20"/>
        </w:rPr>
      </w:pPr>
      <w:r w:rsidRPr="00BE7859">
        <w:rPr>
          <w:rFonts w:asciiTheme="minorHAnsi" w:hAnsiTheme="minorHAnsi" w:cstheme="minorHAnsi"/>
          <w:color w:val="FF0000"/>
          <w:sz w:val="20"/>
          <w:szCs w:val="20"/>
        </w:rPr>
        <w:t>Should conta</w:t>
      </w:r>
      <w:r>
        <w:rPr>
          <w:rFonts w:asciiTheme="minorHAnsi" w:hAnsiTheme="minorHAnsi" w:cstheme="minorHAnsi"/>
          <w:color w:val="FF0000"/>
          <w:sz w:val="20"/>
          <w:szCs w:val="20"/>
        </w:rPr>
        <w:t>in the D</w:t>
      </w:r>
      <w:r w:rsidR="00BE7859">
        <w:rPr>
          <w:rFonts w:asciiTheme="minorHAnsi" w:hAnsiTheme="minorHAnsi" w:cstheme="minorHAnsi"/>
          <w:color w:val="FF0000"/>
          <w:sz w:val="20"/>
          <w:szCs w:val="20"/>
        </w:rPr>
        <w:t>escriptor</w:t>
      </w:r>
    </w:p>
    <w:p w14:paraId="75089048" w14:textId="6494145D" w:rsidR="00365C0C" w:rsidRPr="00BE7859" w:rsidRDefault="00365C0C" w:rsidP="006836BB">
      <w:pPr>
        <w:pStyle w:val="NormalIndent"/>
        <w:numPr>
          <w:ilvl w:val="0"/>
          <w:numId w:val="5"/>
        </w:numPr>
        <w:tabs>
          <w:tab w:val="left" w:pos="1134"/>
          <w:tab w:val="left" w:pos="1418"/>
          <w:tab w:val="left" w:pos="1701"/>
          <w:tab w:val="left" w:pos="1985"/>
          <w:tab w:val="left" w:pos="2268"/>
          <w:tab w:val="left" w:pos="2552"/>
          <w:tab w:val="left" w:pos="2835"/>
        </w:tabs>
        <w:rPr>
          <w:rFonts w:asciiTheme="minorHAnsi" w:hAnsiTheme="minorHAnsi" w:cstheme="minorHAnsi"/>
          <w:color w:val="FF0000"/>
          <w:sz w:val="20"/>
          <w:szCs w:val="20"/>
        </w:rPr>
      </w:pPr>
      <w:r>
        <w:rPr>
          <w:rFonts w:asciiTheme="minorHAnsi" w:hAnsiTheme="minorHAnsi" w:cstheme="minorHAnsi"/>
          <w:color w:val="FF0000"/>
          <w:sz w:val="20"/>
          <w:szCs w:val="20"/>
        </w:rPr>
        <w:t>Return the CTN</w:t>
      </w:r>
    </w:p>
    <w:p w14:paraId="38FF0818" w14:textId="57EDEF63"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2AE6402F"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http://&lt;SERVER-INFO&gt;/product/&lt;SECTOR-CODE&gt;/&lt;LANGUAGE-CODE_COUNTRY-CODE&gt;/&lt;CATALOG-CODE&gt;/products/&lt;CTN_CODE&gt;.overview </w:t>
      </w:r>
    </w:p>
    <w:p w14:paraId="5E391F24" w14:textId="12ADD436"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506CA0A3" w14:textId="3575D552"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/product/B2C/en_GB/CONSUMER/products/RQ1250/17.overview</w:t>
      </w:r>
    </w:p>
    <w:p w14:paraId="68EF73DB" w14:textId="30ED5D1D" w:rsidR="00B80706" w:rsidRPr="006756C4" w:rsidRDefault="00B80706" w:rsidP="00B8070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sidRPr="00643F37">
        <w:rPr>
          <w:rFonts w:asciiTheme="minorHAnsi" w:hAnsiTheme="minorHAnsi" w:cstheme="minorHAnsi"/>
          <w:sz w:val="20"/>
          <w:szCs w:val="20"/>
        </w:rPr>
        <w:t>overview</w:t>
      </w:r>
    </w:p>
    <w:p w14:paraId="725B7104" w14:textId="417FC03E"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390BA48F" w14:textId="77777777" w:rsidR="00643F37" w:rsidRPr="00643F37" w:rsidRDefault="00643F37" w:rsidP="00FE4612">
      <w:pPr>
        <w:pStyle w:val="Response"/>
      </w:pPr>
      <w:r w:rsidRPr="00643F37">
        <w:t xml:space="preserve">{ </w:t>
      </w:r>
    </w:p>
    <w:p w14:paraId="0EB4D067" w14:textId="77777777" w:rsidR="00643F37" w:rsidRPr="00643F37" w:rsidRDefault="00643F37" w:rsidP="00FE4612">
      <w:pPr>
        <w:pStyle w:val="Response"/>
      </w:pPr>
      <w:r w:rsidRPr="00643F37">
        <w:t xml:space="preserve">    "success" : true,</w:t>
      </w:r>
    </w:p>
    <w:p w14:paraId="49ABB9B6" w14:textId="77777777" w:rsidR="00643F37" w:rsidRPr="00643F37" w:rsidRDefault="00643F37" w:rsidP="00FE4612">
      <w:pPr>
        <w:pStyle w:val="Response"/>
      </w:pPr>
      <w:r w:rsidRPr="00643F37">
        <w:t xml:space="preserve">    "data" : { </w:t>
      </w:r>
    </w:p>
    <w:p w14:paraId="5C006118" w14:textId="77777777" w:rsidR="00643F37" w:rsidRPr="00643F37" w:rsidRDefault="00643F37" w:rsidP="00FE4612">
      <w:pPr>
        <w:pStyle w:val="Response"/>
      </w:pPr>
      <w:r w:rsidRPr="00643F37">
        <w:t xml:space="preserve">        "wow" : "SensoTouch 3D - Ultimate shaving experience",</w:t>
      </w:r>
    </w:p>
    <w:p w14:paraId="1599B7BA" w14:textId="77777777" w:rsidR="00643F37" w:rsidRPr="00643F37" w:rsidRDefault="00643F37" w:rsidP="00FE4612">
      <w:pPr>
        <w:pStyle w:val="Response"/>
      </w:pPr>
      <w:r w:rsidRPr="00643F37">
        <w:t xml:space="preserve">        "subWOW" : "with GyroFlex 3D system",</w:t>
      </w:r>
    </w:p>
    <w:p w14:paraId="452A2486" w14:textId="77777777" w:rsidR="00643F37" w:rsidRPr="00643F37" w:rsidRDefault="00643F37" w:rsidP="00FE4612">
      <w:pPr>
        <w:pStyle w:val="Response"/>
      </w:pPr>
      <w:r w:rsidRPr="00643F37">
        <w:t xml:space="preserve">        "marketingTextHeader" : "Our most advanced shave yet, the Philips SensoTouch 3D RQ1250 shaver, gives you the ultimate shaving experience. The GyroFlex 3D system follows every contour of your face and the UltraTrack heads shave every hair in just a few strokes.",</w:t>
      </w:r>
    </w:p>
    <w:p w14:paraId="7CC80D3B" w14:textId="77777777" w:rsidR="00643F37" w:rsidRPr="00643F37" w:rsidRDefault="00643F37" w:rsidP="00FE4612">
      <w:pPr>
        <w:pStyle w:val="Response"/>
      </w:pPr>
      <w:r w:rsidRPr="00643F37">
        <w:t xml:space="preserve">        "imageURL" : "http://images.philips.com/is/image/PhilipsConsumer/RQ1250_17-GAL-global",</w:t>
      </w:r>
    </w:p>
    <w:p w14:paraId="21B0877F" w14:textId="77777777" w:rsidR="00643F37" w:rsidRPr="00643F37" w:rsidRDefault="00643F37" w:rsidP="00FE4612">
      <w:pPr>
        <w:pStyle w:val="Response"/>
      </w:pPr>
      <w:r w:rsidRPr="00643F37">
        <w:t xml:space="preserve">        "reviewStatistics" : { </w:t>
      </w:r>
    </w:p>
    <w:p w14:paraId="0C4ADEBE" w14:textId="77777777" w:rsidR="00643F37" w:rsidRPr="00643F37" w:rsidRDefault="00643F37" w:rsidP="00FE4612">
      <w:pPr>
        <w:pStyle w:val="Response"/>
      </w:pPr>
      <w:r w:rsidRPr="00643F37">
        <w:t xml:space="preserve">            "averageOverallRating" : 4.25,</w:t>
      </w:r>
    </w:p>
    <w:p w14:paraId="2F4FDD11" w14:textId="77777777" w:rsidR="00643F37" w:rsidRPr="00643F37" w:rsidRDefault="00643F37" w:rsidP="00FE4612">
      <w:pPr>
        <w:pStyle w:val="Response"/>
      </w:pPr>
      <w:r w:rsidRPr="00643F37">
        <w:t xml:space="preserve">            "totalReviewCount" : 52</w:t>
      </w:r>
    </w:p>
    <w:p w14:paraId="25E097F0" w14:textId="77777777" w:rsidR="00643F37" w:rsidRPr="00643F37" w:rsidRDefault="00643F37" w:rsidP="00FE4612">
      <w:pPr>
        <w:pStyle w:val="Response"/>
      </w:pPr>
      <w:r w:rsidRPr="00643F37">
        <w:t xml:space="preserve">        },</w:t>
      </w:r>
    </w:p>
    <w:p w14:paraId="3431A5F5" w14:textId="77777777" w:rsidR="00643F37" w:rsidRPr="00643F37" w:rsidRDefault="00643F37" w:rsidP="00FE4612">
      <w:pPr>
        <w:pStyle w:val="Response"/>
      </w:pPr>
      <w:r w:rsidRPr="00643F37">
        <w:t xml:space="preserve">        "price" : { </w:t>
      </w:r>
    </w:p>
    <w:p w14:paraId="6FB884B0" w14:textId="77777777" w:rsidR="00643F37" w:rsidRPr="00643F37" w:rsidRDefault="00643F37" w:rsidP="00FE4612">
      <w:pPr>
        <w:pStyle w:val="Response"/>
      </w:pPr>
      <w:r w:rsidRPr="00643F37">
        <w:t xml:space="preserve">            "productPrice" : "200.0",</w:t>
      </w:r>
    </w:p>
    <w:p w14:paraId="14C7483B" w14:textId="77777777" w:rsidR="00643F37" w:rsidRPr="00643F37" w:rsidRDefault="00643F37" w:rsidP="00FE4612">
      <w:pPr>
        <w:pStyle w:val="Response"/>
      </w:pPr>
      <w:r w:rsidRPr="00643F37">
        <w:t xml:space="preserve">            "displayPriceType" : "srp",</w:t>
      </w:r>
    </w:p>
    <w:p w14:paraId="3C2AAF50" w14:textId="77777777" w:rsidR="00643F37" w:rsidRPr="00643F37" w:rsidRDefault="00643F37" w:rsidP="00FE4612">
      <w:pPr>
        <w:pStyle w:val="Response"/>
      </w:pPr>
      <w:r w:rsidRPr="00643F37">
        <w:t xml:space="preserve">            "displayPrice" : "200.0",</w:t>
      </w:r>
    </w:p>
    <w:p w14:paraId="4C946C86" w14:textId="77777777" w:rsidR="00643F37" w:rsidRPr="00643F37" w:rsidRDefault="00643F37" w:rsidP="00FE4612">
      <w:pPr>
        <w:pStyle w:val="Response"/>
      </w:pPr>
      <w:r w:rsidRPr="00643F37">
        <w:t xml:space="preserve">            "currencyCode" : "GBP",</w:t>
      </w:r>
    </w:p>
    <w:p w14:paraId="7514300F" w14:textId="77777777" w:rsidR="00643F37" w:rsidRPr="00643F37" w:rsidRDefault="00643F37" w:rsidP="00FE4612">
      <w:pPr>
        <w:pStyle w:val="Response"/>
      </w:pPr>
      <w:r w:rsidRPr="00643F37">
        <w:t xml:space="preserve">            "formattedPrice" : "œ200.00",</w:t>
      </w:r>
    </w:p>
    <w:p w14:paraId="2284B86C" w14:textId="77777777" w:rsidR="00643F37" w:rsidRPr="00643F37" w:rsidRDefault="00643F37" w:rsidP="00FE4612">
      <w:pPr>
        <w:pStyle w:val="Response"/>
      </w:pPr>
      <w:r w:rsidRPr="00643F37">
        <w:t xml:space="preserve">            "formattedDisplayPrice" : "œ200.00"</w:t>
      </w:r>
    </w:p>
    <w:p w14:paraId="58A3BC35" w14:textId="77777777" w:rsidR="00643F37" w:rsidRPr="00643F37" w:rsidRDefault="00643F37" w:rsidP="00FE4612">
      <w:pPr>
        <w:pStyle w:val="Response"/>
      </w:pPr>
      <w:r w:rsidRPr="00643F37">
        <w:t xml:space="preserve">        }</w:t>
      </w:r>
    </w:p>
    <w:p w14:paraId="1C782734" w14:textId="77777777" w:rsidR="00643F37" w:rsidRPr="00643F37" w:rsidRDefault="00643F37" w:rsidP="00FE4612">
      <w:pPr>
        <w:pStyle w:val="Response"/>
      </w:pPr>
      <w:r w:rsidRPr="00643F37">
        <w:t xml:space="preserve">    }</w:t>
      </w:r>
    </w:p>
    <w:p w14:paraId="4884C996" w14:textId="77777777" w:rsidR="00643F37" w:rsidRPr="00643F37" w:rsidRDefault="00643F37" w:rsidP="00FE4612">
      <w:pPr>
        <w:pStyle w:val="Response"/>
      </w:pPr>
      <w:r w:rsidRPr="00643F37">
        <w:t>}</w:t>
      </w:r>
    </w:p>
    <w:p w14:paraId="29365536"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46FCAAA"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6" w:name="_Toc309312509"/>
      <w:r w:rsidRPr="00643F37">
        <w:lastRenderedPageBreak/>
        <w:t>Product - Assets</w:t>
      </w:r>
      <w:bookmarkEnd w:id="6"/>
    </w:p>
    <w:p w14:paraId="6FBEB1A0" w14:textId="15CB1B40"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01B1271D"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http://&lt;SERVER-INFO&gt;/product/&lt;SECTOR-CODE&gt;/&lt;LANGUAGE-CODE_COUNTRY-CODE&gt;/&lt;CATALOG-CODE&gt;/products/&lt;CTN_CODE&gt;.assets </w:t>
      </w:r>
    </w:p>
    <w:p w14:paraId="04362AE0" w14:textId="346935C3"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2D1794B7" w14:textId="0FDC5612"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/product/B2C/en_GB/CONSUMER/products/RQ1250/17.assets</w:t>
      </w:r>
    </w:p>
    <w:p w14:paraId="1D19DD8E" w14:textId="438D73C6" w:rsidR="00B80706" w:rsidRPr="006756C4" w:rsidRDefault="00B80706" w:rsidP="00B8070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Pr>
          <w:rFonts w:asciiTheme="minorHAnsi" w:hAnsiTheme="minorHAnsi" w:cstheme="minorHAnsi"/>
          <w:sz w:val="20"/>
          <w:szCs w:val="20"/>
        </w:rPr>
        <w:t>assets</w:t>
      </w:r>
    </w:p>
    <w:p w14:paraId="7CB109EF" w14:textId="36C87546"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3136ED63" w14:textId="77777777" w:rsidR="002868CE" w:rsidRPr="002868CE" w:rsidRDefault="002868CE" w:rsidP="00FE4612">
      <w:pPr>
        <w:pStyle w:val="Response"/>
      </w:pPr>
      <w:r w:rsidRPr="002868CE">
        <w:t xml:space="preserve">{ </w:t>
      </w:r>
    </w:p>
    <w:p w14:paraId="233DCD74" w14:textId="77777777" w:rsidR="002868CE" w:rsidRPr="002868CE" w:rsidRDefault="002868CE" w:rsidP="00FE4612">
      <w:pPr>
        <w:pStyle w:val="Response"/>
      </w:pPr>
      <w:r w:rsidRPr="002868CE">
        <w:t xml:space="preserve">    "success" : true,</w:t>
      </w:r>
    </w:p>
    <w:p w14:paraId="14FF907E" w14:textId="77777777" w:rsidR="002868CE" w:rsidRPr="002868CE" w:rsidRDefault="002868CE" w:rsidP="00FE4612">
      <w:pPr>
        <w:pStyle w:val="Response"/>
      </w:pPr>
      <w:r w:rsidRPr="002868CE">
        <w:t xml:space="preserve">    "data" : { </w:t>
      </w:r>
    </w:p>
    <w:p w14:paraId="2B56F1D7" w14:textId="77777777" w:rsidR="002868CE" w:rsidRPr="002868CE" w:rsidRDefault="002868CE" w:rsidP="00FE4612">
      <w:pPr>
        <w:pStyle w:val="Response"/>
      </w:pPr>
      <w:r w:rsidRPr="002868CE">
        <w:t xml:space="preserve">        "assets" : { </w:t>
      </w:r>
    </w:p>
    <w:p w14:paraId="41888432" w14:textId="77777777" w:rsidR="002868CE" w:rsidRPr="002868CE" w:rsidRDefault="002868CE" w:rsidP="00FE4612">
      <w:pPr>
        <w:pStyle w:val="Response"/>
      </w:pPr>
      <w:r w:rsidRPr="002868CE">
        <w:t xml:space="preserve">            "asset" : [ { </w:t>
      </w:r>
    </w:p>
    <w:p w14:paraId="2D4449C2" w14:textId="77777777" w:rsidR="002868CE" w:rsidRPr="002868CE" w:rsidRDefault="002868CE" w:rsidP="00FE4612">
      <w:pPr>
        <w:pStyle w:val="Response"/>
      </w:pPr>
      <w:r w:rsidRPr="002868CE">
        <w:t xml:space="preserve">                "code" : "RQ1275_17",</w:t>
      </w:r>
    </w:p>
    <w:p w14:paraId="2FCE57EB" w14:textId="77777777" w:rsidR="002868CE" w:rsidRPr="002868CE" w:rsidRDefault="002868CE" w:rsidP="00FE4612">
      <w:pPr>
        <w:pStyle w:val="Response"/>
      </w:pPr>
      <w:r w:rsidRPr="002868CE">
        <w:t xml:space="preserve">                "description" : "User manual",</w:t>
      </w:r>
    </w:p>
    <w:p w14:paraId="1A0F8DF1" w14:textId="77777777" w:rsidR="002868CE" w:rsidRPr="002868CE" w:rsidRDefault="002868CE" w:rsidP="00FE4612">
      <w:pPr>
        <w:pStyle w:val="Response"/>
      </w:pPr>
      <w:r w:rsidRPr="002868CE">
        <w:t xml:space="preserve">                "extension" : "pdf",</w:t>
      </w:r>
    </w:p>
    <w:p w14:paraId="61C51989" w14:textId="77777777" w:rsidR="002868CE" w:rsidRPr="002868CE" w:rsidRDefault="002868CE" w:rsidP="00FE4612">
      <w:pPr>
        <w:pStyle w:val="Response"/>
      </w:pPr>
      <w:r w:rsidRPr="002868CE">
        <w:t xml:space="preserve">                "extent" : "7895065",</w:t>
      </w:r>
    </w:p>
    <w:p w14:paraId="61718571" w14:textId="77777777" w:rsidR="002868CE" w:rsidRPr="002868CE" w:rsidRDefault="002868CE" w:rsidP="00FE4612">
      <w:pPr>
        <w:pStyle w:val="Response"/>
      </w:pPr>
      <w:r w:rsidRPr="002868CE">
        <w:t xml:space="preserve">                "lastModified" : "2013-09-19",</w:t>
      </w:r>
    </w:p>
    <w:p w14:paraId="5B1936BC" w14:textId="77777777" w:rsidR="002868CE" w:rsidRPr="002868CE" w:rsidRDefault="002868CE" w:rsidP="00FE4612">
      <w:pPr>
        <w:pStyle w:val="Response"/>
      </w:pPr>
      <w:r w:rsidRPr="002868CE">
        <w:t xml:space="preserve">                "locale" : "en_GB",</w:t>
      </w:r>
    </w:p>
    <w:p w14:paraId="7155BFB5" w14:textId="77777777" w:rsidR="002868CE" w:rsidRPr="002868CE" w:rsidRDefault="002868CE" w:rsidP="00FE4612">
      <w:pPr>
        <w:pStyle w:val="Response"/>
      </w:pPr>
      <w:r w:rsidRPr="002868CE">
        <w:t xml:space="preserve">                "number" : "001",</w:t>
      </w:r>
    </w:p>
    <w:p w14:paraId="01A874CD" w14:textId="77777777" w:rsidR="002868CE" w:rsidRPr="002868CE" w:rsidRDefault="002868CE" w:rsidP="00FE4612">
      <w:pPr>
        <w:pStyle w:val="Response"/>
      </w:pPr>
      <w:r w:rsidRPr="002868CE">
        <w:t xml:space="preserve">                "type" : "KA1",</w:t>
      </w:r>
    </w:p>
    <w:p w14:paraId="36957B45" w14:textId="77777777" w:rsidR="002868CE" w:rsidRPr="002868CE" w:rsidRDefault="002868CE" w:rsidP="00FE4612">
      <w:pPr>
        <w:pStyle w:val="Response"/>
      </w:pPr>
      <w:r w:rsidRPr="002868CE">
        <w:t xml:space="preserve">                "asset" : "http://images.philips.com/is/image/PhilipsConsumer/ALA_48966393-AWP-en_GB-001"</w:t>
      </w:r>
    </w:p>
    <w:p w14:paraId="1FA6D2A6" w14:textId="77777777" w:rsidR="002868CE" w:rsidRPr="002868CE" w:rsidRDefault="002868CE" w:rsidP="00FE4612">
      <w:pPr>
        <w:pStyle w:val="Response"/>
      </w:pPr>
      <w:r w:rsidRPr="002868CE">
        <w:t xml:space="preserve">            }, { </w:t>
      </w:r>
    </w:p>
    <w:p w14:paraId="5DEBDB4E" w14:textId="77777777" w:rsidR="002868CE" w:rsidRPr="002868CE" w:rsidRDefault="002868CE" w:rsidP="00FE4612">
      <w:pPr>
        <w:pStyle w:val="Response"/>
      </w:pPr>
      <w:r w:rsidRPr="002868CE">
        <w:t xml:space="preserve">                "code" : "RQ1275_17",</w:t>
      </w:r>
    </w:p>
    <w:p w14:paraId="3C493799" w14:textId="77777777" w:rsidR="002868CE" w:rsidRPr="002868CE" w:rsidRDefault="002868CE" w:rsidP="00FE4612">
      <w:pPr>
        <w:pStyle w:val="Response"/>
      </w:pPr>
      <w:r w:rsidRPr="002868CE">
        <w:t xml:space="preserve">                "description" : "User manual",</w:t>
      </w:r>
    </w:p>
    <w:p w14:paraId="5FE6B083" w14:textId="77777777" w:rsidR="002868CE" w:rsidRPr="002868CE" w:rsidRDefault="002868CE" w:rsidP="00FE4612">
      <w:pPr>
        <w:pStyle w:val="Response"/>
      </w:pPr>
      <w:r w:rsidRPr="002868CE">
        <w:t xml:space="preserve">                "extension" : "pdf",</w:t>
      </w:r>
    </w:p>
    <w:p w14:paraId="300E79D1" w14:textId="77777777" w:rsidR="002868CE" w:rsidRPr="002868CE" w:rsidRDefault="002868CE" w:rsidP="00FE4612">
      <w:pPr>
        <w:pStyle w:val="Response"/>
      </w:pPr>
      <w:r w:rsidRPr="002868CE">
        <w:t xml:space="preserve">                "extent" : "7895065",</w:t>
      </w:r>
    </w:p>
    <w:p w14:paraId="366413CE" w14:textId="77777777" w:rsidR="002868CE" w:rsidRPr="002868CE" w:rsidRDefault="002868CE" w:rsidP="00FE4612">
      <w:pPr>
        <w:pStyle w:val="Response"/>
      </w:pPr>
      <w:r w:rsidRPr="002868CE">
        <w:t xml:space="preserve">                "lastModified" : "2013-09-19",</w:t>
      </w:r>
    </w:p>
    <w:p w14:paraId="38588740" w14:textId="77777777" w:rsidR="002868CE" w:rsidRPr="002868CE" w:rsidRDefault="002868CE" w:rsidP="00FE4612">
      <w:pPr>
        <w:pStyle w:val="Response"/>
      </w:pPr>
      <w:r w:rsidRPr="002868CE">
        <w:t xml:space="preserve">                "locale" : "en_GB",</w:t>
      </w:r>
    </w:p>
    <w:p w14:paraId="37496BAE" w14:textId="77777777" w:rsidR="002868CE" w:rsidRPr="002868CE" w:rsidRDefault="002868CE" w:rsidP="00FE4612">
      <w:pPr>
        <w:pStyle w:val="Response"/>
      </w:pPr>
      <w:r w:rsidRPr="002868CE">
        <w:t xml:space="preserve">                "number" : "001",</w:t>
      </w:r>
    </w:p>
    <w:p w14:paraId="16B4CC5A" w14:textId="77777777" w:rsidR="002868CE" w:rsidRPr="002868CE" w:rsidRDefault="002868CE" w:rsidP="00FE4612">
      <w:pPr>
        <w:pStyle w:val="Response"/>
      </w:pPr>
      <w:r w:rsidRPr="002868CE">
        <w:t xml:space="preserve">                "type" : "KA2",</w:t>
      </w:r>
    </w:p>
    <w:p w14:paraId="31105FE1" w14:textId="77777777" w:rsidR="002868CE" w:rsidRPr="002868CE" w:rsidRDefault="002868CE" w:rsidP="00FE4612">
      <w:pPr>
        <w:pStyle w:val="Response"/>
      </w:pPr>
      <w:r w:rsidRPr="002868CE">
        <w:t xml:space="preserve">                "asset" : "http://images.philips.com/is/image/PhilipsConsumer/ALA_48707545-AWP-en_GB-001"</w:t>
      </w:r>
    </w:p>
    <w:p w14:paraId="5C3B03A4" w14:textId="77777777" w:rsidR="002868CE" w:rsidRPr="002868CE" w:rsidRDefault="002868CE" w:rsidP="00FE4612">
      <w:pPr>
        <w:pStyle w:val="Response"/>
      </w:pPr>
      <w:r w:rsidRPr="002868CE">
        <w:t xml:space="preserve">            },</w:t>
      </w:r>
    </w:p>
    <w:p w14:paraId="5F07A0AA" w14:textId="77777777" w:rsidR="002868CE" w:rsidRPr="002868CE" w:rsidRDefault="002868CE" w:rsidP="00FE4612">
      <w:pPr>
        <w:pStyle w:val="Response"/>
      </w:pPr>
      <w:r w:rsidRPr="002868CE">
        <w:t xml:space="preserve">            {...} ]</w:t>
      </w:r>
    </w:p>
    <w:p w14:paraId="42AB7DCA" w14:textId="77777777" w:rsidR="002868CE" w:rsidRPr="002868CE" w:rsidRDefault="002868CE" w:rsidP="00FE4612">
      <w:pPr>
        <w:pStyle w:val="Response"/>
      </w:pPr>
      <w:r w:rsidRPr="002868CE">
        <w:t xml:space="preserve">        }</w:t>
      </w:r>
    </w:p>
    <w:p w14:paraId="480574AA" w14:textId="77777777" w:rsidR="002868CE" w:rsidRPr="002868CE" w:rsidRDefault="002868CE" w:rsidP="00FE4612">
      <w:pPr>
        <w:pStyle w:val="Response"/>
      </w:pPr>
      <w:r w:rsidRPr="002868CE">
        <w:t xml:space="preserve">    }</w:t>
      </w:r>
    </w:p>
    <w:p w14:paraId="14598623" w14:textId="77777777" w:rsidR="002868CE" w:rsidRPr="002868CE" w:rsidRDefault="002868CE" w:rsidP="00FE4612">
      <w:pPr>
        <w:pStyle w:val="Response"/>
      </w:pPr>
      <w:r w:rsidRPr="002868CE">
        <w:t>}</w:t>
      </w:r>
    </w:p>
    <w:p w14:paraId="125B1D25"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C79CFB6"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7" w:name="_Toc309312510"/>
      <w:r w:rsidRPr="00643F37">
        <w:lastRenderedPageBreak/>
        <w:t>Product - Features</w:t>
      </w:r>
      <w:bookmarkEnd w:id="7"/>
    </w:p>
    <w:p w14:paraId="78224697"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 Features (Key Benefit Area Features, Highlighted Features, Feature-Images)</w:t>
      </w:r>
    </w:p>
    <w:p w14:paraId="55FB0803"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Key Benefit Area Features - KeyBenefitArea</w:t>
      </w:r>
    </w:p>
    <w:p w14:paraId="1A6F505B"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Feature Highlights – FeatureHighlight</w:t>
      </w:r>
    </w:p>
    <w:p w14:paraId="3B6A70CD"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Assets – Return assets/images only mentioned in the above fields </w:t>
      </w:r>
    </w:p>
    <w:p w14:paraId="3AF7DE76" w14:textId="7770B18C"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521E3034"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http://&lt;SERVER-INFO&gt;/product/&lt;SECTOR-CODE&gt;/&lt;LANGUAGE-CODE_COUNTRY-CODE&gt;/&lt;CATALOG-CODE&gt;/products/&lt;CTN_CODE&gt;.features </w:t>
      </w:r>
    </w:p>
    <w:p w14:paraId="6B2C24D6" w14:textId="13D48309"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178E1FCE" w14:textId="036F11CF"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/product/B2C/en_GB/CONSUMER/products/RQ1250/17.features</w:t>
      </w:r>
    </w:p>
    <w:p w14:paraId="0F48281F" w14:textId="651324C4" w:rsidR="00B80706" w:rsidRPr="006756C4" w:rsidRDefault="00B80706" w:rsidP="00B8070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sidRPr="00643F37">
        <w:rPr>
          <w:rFonts w:asciiTheme="minorHAnsi" w:hAnsiTheme="minorHAnsi" w:cstheme="minorHAnsi"/>
          <w:sz w:val="20"/>
          <w:szCs w:val="20"/>
        </w:rPr>
        <w:t>features</w:t>
      </w:r>
    </w:p>
    <w:p w14:paraId="4266D144" w14:textId="32E2478A"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7D76F6B7" w14:textId="77777777" w:rsidR="00643F37" w:rsidRPr="00643F37" w:rsidRDefault="00643F37" w:rsidP="00FE4612">
      <w:pPr>
        <w:pStyle w:val="Response"/>
      </w:pPr>
      <w:r w:rsidRPr="00643F37">
        <w:t xml:space="preserve">{ </w:t>
      </w:r>
    </w:p>
    <w:p w14:paraId="57E3C297" w14:textId="77777777" w:rsidR="00643F37" w:rsidRPr="00643F37" w:rsidRDefault="00643F37" w:rsidP="00FE4612">
      <w:pPr>
        <w:pStyle w:val="Response"/>
      </w:pPr>
      <w:r w:rsidRPr="00643F37">
        <w:t xml:space="preserve">    "success" : true,</w:t>
      </w:r>
    </w:p>
    <w:p w14:paraId="57ACFB49" w14:textId="77777777" w:rsidR="00643F37" w:rsidRPr="00643F37" w:rsidRDefault="00643F37" w:rsidP="00FE4612">
      <w:pPr>
        <w:pStyle w:val="Response"/>
      </w:pPr>
      <w:r w:rsidRPr="00643F37">
        <w:t xml:space="preserve">    "data" : { </w:t>
      </w:r>
    </w:p>
    <w:p w14:paraId="223116F5" w14:textId="77777777" w:rsidR="00643F37" w:rsidRPr="00643F37" w:rsidRDefault="00643F37" w:rsidP="00FE4612">
      <w:pPr>
        <w:pStyle w:val="Response"/>
      </w:pPr>
      <w:r w:rsidRPr="00643F37">
        <w:t xml:space="preserve">        "keyBenefitArea" : [ { </w:t>
      </w:r>
    </w:p>
    <w:p w14:paraId="504A7D02" w14:textId="77777777" w:rsidR="00643F37" w:rsidRPr="00643F37" w:rsidRDefault="00643F37" w:rsidP="00FE4612">
      <w:pPr>
        <w:pStyle w:val="Response"/>
      </w:pPr>
      <w:r w:rsidRPr="00643F37">
        <w:t xml:space="preserve">            "keyBenefitAreaCode" : "K4010930",</w:t>
      </w:r>
    </w:p>
    <w:p w14:paraId="54AAA4EB" w14:textId="77777777" w:rsidR="00643F37" w:rsidRPr="00643F37" w:rsidRDefault="00643F37" w:rsidP="00FE4612">
      <w:pPr>
        <w:pStyle w:val="Response"/>
      </w:pPr>
      <w:r w:rsidRPr="00643F37">
        <w:t xml:space="preserve">            "keyBenefitAreaName" : "Follows the unique contours of your face",</w:t>
      </w:r>
    </w:p>
    <w:p w14:paraId="3185BA7E" w14:textId="77777777" w:rsidR="00643F37" w:rsidRPr="00643F37" w:rsidRDefault="00643F37" w:rsidP="00FE4612">
      <w:pPr>
        <w:pStyle w:val="Response"/>
      </w:pPr>
      <w:r w:rsidRPr="00643F37">
        <w:t xml:space="preserve">            "keyBenefitAreaRank" : "1",</w:t>
      </w:r>
    </w:p>
    <w:p w14:paraId="7250358F" w14:textId="77777777" w:rsidR="00643F37" w:rsidRPr="00643F37" w:rsidRDefault="00643F37" w:rsidP="00FE4612">
      <w:pPr>
        <w:pStyle w:val="Response"/>
      </w:pPr>
      <w:r w:rsidRPr="00643F37">
        <w:t xml:space="preserve">            "feature" : [ { </w:t>
      </w:r>
    </w:p>
    <w:p w14:paraId="0A239B39" w14:textId="77777777" w:rsidR="00643F37" w:rsidRPr="00643F37" w:rsidRDefault="00643F37" w:rsidP="00FE4612">
      <w:pPr>
        <w:pStyle w:val="Response"/>
      </w:pPr>
      <w:r w:rsidRPr="00643F37">
        <w:t xml:space="preserve">                "featureCode" : "F400021953_RQ1250_17",</w:t>
      </w:r>
    </w:p>
    <w:p w14:paraId="13069F52" w14:textId="77777777" w:rsidR="00643F37" w:rsidRPr="00643F37" w:rsidRDefault="00643F37" w:rsidP="00FE4612">
      <w:pPr>
        <w:pStyle w:val="Response"/>
      </w:pPr>
      <w:r w:rsidRPr="00643F37">
        <w:t xml:space="preserve">                "featureReferenceName" : "GyroFlex 3D",</w:t>
      </w:r>
    </w:p>
    <w:p w14:paraId="001AB674" w14:textId="77777777" w:rsidR="00643F37" w:rsidRPr="00643F37" w:rsidRDefault="00643F37" w:rsidP="00FE4612">
      <w:pPr>
        <w:pStyle w:val="Response"/>
      </w:pPr>
      <w:r w:rsidRPr="00643F37">
        <w:t xml:space="preserve">                "featureName" : "GyroFlex 3D Shaver",</w:t>
      </w:r>
    </w:p>
    <w:p w14:paraId="1BD63352" w14:textId="77777777" w:rsidR="00643F37" w:rsidRPr="00643F37" w:rsidRDefault="00643F37" w:rsidP="00FE4612">
      <w:pPr>
        <w:pStyle w:val="Response"/>
      </w:pPr>
      <w:r w:rsidRPr="00643F37">
        <w:t xml:space="preserve">                "featureLongDescription" : "Philips GyroFlex 3D system adjusts seamlessly to every curve",</w:t>
      </w:r>
    </w:p>
    <w:p w14:paraId="037B8698" w14:textId="77777777" w:rsidR="00643F37" w:rsidRPr="00643F37" w:rsidRDefault="00643F37" w:rsidP="00FE4612">
      <w:pPr>
        <w:pStyle w:val="Response"/>
      </w:pPr>
      <w:r w:rsidRPr="00643F37">
        <w:t xml:space="preserve">                "featureGlossary" : "The GyroFlex 3D contour-following heads of the shaver adjust seamlessly to every curve of your face, minimising pressure and irritation on your skin.",</w:t>
      </w:r>
    </w:p>
    <w:p w14:paraId="34E720C1" w14:textId="77777777" w:rsidR="00643F37" w:rsidRPr="00643F37" w:rsidRDefault="00643F37" w:rsidP="00FE4612">
      <w:pPr>
        <w:pStyle w:val="Response"/>
      </w:pPr>
      <w:r w:rsidRPr="00643F37">
        <w:t xml:space="preserve">                "featureRank" : "1",</w:t>
      </w:r>
    </w:p>
    <w:p w14:paraId="21E0540C" w14:textId="77777777" w:rsidR="00643F37" w:rsidRPr="00643F37" w:rsidRDefault="00643F37" w:rsidP="00FE4612">
      <w:pPr>
        <w:pStyle w:val="Response"/>
      </w:pPr>
      <w:r w:rsidRPr="00643F37">
        <w:t xml:space="preserve">                "featureTopRank" : "1"</w:t>
      </w:r>
    </w:p>
    <w:p w14:paraId="36051239" w14:textId="77777777" w:rsidR="00643F37" w:rsidRPr="00643F37" w:rsidRDefault="00643F37" w:rsidP="00FE4612">
      <w:pPr>
        <w:pStyle w:val="Response"/>
      </w:pPr>
      <w:r w:rsidRPr="00643F37">
        <w:t xml:space="preserve">            } ]</w:t>
      </w:r>
    </w:p>
    <w:p w14:paraId="7B98E195" w14:textId="77777777" w:rsidR="00643F37" w:rsidRPr="00643F37" w:rsidRDefault="00643F37" w:rsidP="00FE4612">
      <w:pPr>
        <w:pStyle w:val="Response"/>
      </w:pPr>
      <w:r w:rsidRPr="00643F37">
        <w:t xml:space="preserve">        }, { </w:t>
      </w:r>
    </w:p>
    <w:p w14:paraId="3312F8E8" w14:textId="77777777" w:rsidR="00643F37" w:rsidRPr="00643F37" w:rsidRDefault="00643F37" w:rsidP="00FE4612">
      <w:pPr>
        <w:pStyle w:val="Response"/>
      </w:pPr>
      <w:r w:rsidRPr="00643F37">
        <w:t xml:space="preserve">            "keyBenefitAreaCode" : "K4010931",</w:t>
      </w:r>
    </w:p>
    <w:p w14:paraId="79E3A5C8" w14:textId="77777777" w:rsidR="00643F37" w:rsidRPr="00643F37" w:rsidRDefault="00643F37" w:rsidP="00FE4612">
      <w:pPr>
        <w:pStyle w:val="Response"/>
      </w:pPr>
      <w:r w:rsidRPr="00643F37">
        <w:t xml:space="preserve">            "keyBenefitAreaName" : "Sensationally smooth shave",</w:t>
      </w:r>
    </w:p>
    <w:p w14:paraId="2D5BF121" w14:textId="77777777" w:rsidR="00643F37" w:rsidRPr="00643F37" w:rsidRDefault="00643F37" w:rsidP="00FE4612">
      <w:pPr>
        <w:pStyle w:val="Response"/>
      </w:pPr>
      <w:r w:rsidRPr="00643F37">
        <w:t xml:space="preserve">            "keyBenefitAreaRank" : "2",</w:t>
      </w:r>
    </w:p>
    <w:p w14:paraId="3B3E420D" w14:textId="77777777" w:rsidR="00643F37" w:rsidRPr="00643F37" w:rsidRDefault="00643F37" w:rsidP="00FE4612">
      <w:pPr>
        <w:pStyle w:val="Response"/>
      </w:pPr>
      <w:r w:rsidRPr="00643F37">
        <w:t xml:space="preserve">            "feature" : [ { </w:t>
      </w:r>
    </w:p>
    <w:p w14:paraId="5E78B600" w14:textId="77777777" w:rsidR="00643F37" w:rsidRPr="00643F37" w:rsidRDefault="00643F37" w:rsidP="00FE4612">
      <w:pPr>
        <w:pStyle w:val="Response"/>
      </w:pPr>
      <w:r w:rsidRPr="00643F37">
        <w:t xml:space="preserve">                "featureCode" : "F400021955_RQ1250_17",</w:t>
      </w:r>
    </w:p>
    <w:p w14:paraId="57EB1090" w14:textId="77777777" w:rsidR="00643F37" w:rsidRPr="00643F37" w:rsidRDefault="00643F37" w:rsidP="00FE4612">
      <w:pPr>
        <w:pStyle w:val="Response"/>
      </w:pPr>
      <w:r w:rsidRPr="00643F37">
        <w:t xml:space="preserve">                "featureReferenceName" : "UltraTrack",</w:t>
      </w:r>
    </w:p>
    <w:p w14:paraId="6FE75A19" w14:textId="77777777" w:rsidR="00643F37" w:rsidRPr="00643F37" w:rsidRDefault="00643F37" w:rsidP="00FE4612">
      <w:pPr>
        <w:pStyle w:val="Response"/>
      </w:pPr>
      <w:r w:rsidRPr="00643F37">
        <w:t xml:space="preserve">                "featureName" : "UltraTrack Shaver Heads",</w:t>
      </w:r>
    </w:p>
    <w:p w14:paraId="19785F9B" w14:textId="77777777" w:rsidR="00643F37" w:rsidRPr="00643F37" w:rsidRDefault="00643F37" w:rsidP="00FE4612">
      <w:pPr>
        <w:pStyle w:val="Response"/>
      </w:pPr>
      <w:r w:rsidRPr="00643F37">
        <w:t xml:space="preserve">                "featureLongDescription" : "UltraTrack heads catch every hair with just a few strokes",</w:t>
      </w:r>
    </w:p>
    <w:p w14:paraId="39F86DCA" w14:textId="77777777" w:rsidR="00643F37" w:rsidRPr="00643F37" w:rsidRDefault="00643F37" w:rsidP="00FE4612">
      <w:pPr>
        <w:pStyle w:val="Response"/>
      </w:pPr>
      <w:r w:rsidRPr="00643F37">
        <w:t xml:space="preserve">                "featureGlossary" : "Get a close shave that minimises skin irritation. The shaving head has 3 specialised tracks: slots for normal hair, channels for long or flat laying hair and holes for the shortest stubble on your face.",</w:t>
      </w:r>
    </w:p>
    <w:p w14:paraId="0A98A5DE" w14:textId="77777777" w:rsidR="00643F37" w:rsidRPr="00643F37" w:rsidRDefault="00643F37" w:rsidP="00FE4612">
      <w:pPr>
        <w:pStyle w:val="Response"/>
      </w:pPr>
      <w:r w:rsidRPr="00643F37">
        <w:t xml:space="preserve">                "featureRank" : "3",</w:t>
      </w:r>
    </w:p>
    <w:p w14:paraId="1D1FF411" w14:textId="77777777" w:rsidR="00643F37" w:rsidRPr="00643F37" w:rsidRDefault="00643F37" w:rsidP="00FE4612">
      <w:pPr>
        <w:pStyle w:val="Response"/>
      </w:pPr>
      <w:r w:rsidRPr="00643F37">
        <w:t xml:space="preserve">                "featureTopRank" : "2"</w:t>
      </w:r>
    </w:p>
    <w:p w14:paraId="6DE2EF6A" w14:textId="77777777" w:rsidR="00643F37" w:rsidRPr="00643F37" w:rsidRDefault="00643F37" w:rsidP="00FE4612">
      <w:pPr>
        <w:pStyle w:val="Response"/>
      </w:pPr>
      <w:r w:rsidRPr="00643F37">
        <w:t xml:space="preserve">            }, { </w:t>
      </w:r>
    </w:p>
    <w:p w14:paraId="36079B09" w14:textId="77777777" w:rsidR="00643F37" w:rsidRPr="00643F37" w:rsidRDefault="00643F37" w:rsidP="00FE4612">
      <w:pPr>
        <w:pStyle w:val="Response"/>
      </w:pPr>
      <w:r w:rsidRPr="00643F37">
        <w:t xml:space="preserve">                "featureCode" : "F400021442_RQ1250_17",</w:t>
      </w:r>
    </w:p>
    <w:p w14:paraId="5CD386E7" w14:textId="77777777" w:rsidR="00643F37" w:rsidRPr="00643F37" w:rsidRDefault="00643F37" w:rsidP="00FE4612">
      <w:pPr>
        <w:pStyle w:val="Response"/>
      </w:pPr>
      <w:r w:rsidRPr="00643F37">
        <w:t xml:space="preserve">                "featureReferenceName" : "Super Lift &amp; Cut Action (ST MLU)",</w:t>
      </w:r>
    </w:p>
    <w:p w14:paraId="39EB3591" w14:textId="77777777" w:rsidR="00643F37" w:rsidRPr="00643F37" w:rsidRDefault="00643F37" w:rsidP="00FE4612">
      <w:pPr>
        <w:pStyle w:val="Response"/>
      </w:pPr>
      <w:r w:rsidRPr="00643F37">
        <w:t xml:space="preserve">                "featureName" : "Super Lift &amp; Cut Action",</w:t>
      </w:r>
    </w:p>
    <w:p w14:paraId="0F72D9DD" w14:textId="77777777" w:rsidR="00643F37" w:rsidRPr="00643F37" w:rsidRDefault="00643F37" w:rsidP="00FE4612">
      <w:pPr>
        <w:pStyle w:val="Response"/>
      </w:pPr>
      <w:r w:rsidRPr="00643F37">
        <w:t xml:space="preserve">                "featureLongDescription" : "SensoTouch Shavers with Super Lift&amp;Cut Action",</w:t>
      </w:r>
    </w:p>
    <w:p w14:paraId="441CB320" w14:textId="77777777" w:rsidR="00643F37" w:rsidRPr="00643F37" w:rsidRDefault="00643F37" w:rsidP="00FE4612">
      <w:pPr>
        <w:pStyle w:val="Response"/>
      </w:pPr>
      <w:r w:rsidRPr="00643F37">
        <w:t xml:space="preserve">                "featureGlossary" : "The dual-blade system built into the Philips electric shaver lifts hairs to cut comfortably below skin level for a closer shave.",</w:t>
      </w:r>
    </w:p>
    <w:p w14:paraId="1C10A32D" w14:textId="77777777" w:rsidR="00643F37" w:rsidRPr="00643F37" w:rsidRDefault="00643F37" w:rsidP="00FE4612">
      <w:pPr>
        <w:pStyle w:val="Response"/>
      </w:pPr>
      <w:r w:rsidRPr="00643F37">
        <w:t xml:space="preserve">                "featureRank" : "6",</w:t>
      </w:r>
    </w:p>
    <w:p w14:paraId="4550B2F0" w14:textId="77777777" w:rsidR="00643F37" w:rsidRPr="00643F37" w:rsidRDefault="00643F37" w:rsidP="00FE4612">
      <w:pPr>
        <w:pStyle w:val="Response"/>
      </w:pPr>
      <w:r w:rsidRPr="00643F37">
        <w:t xml:space="preserve">                "featureTopRank" : "3"</w:t>
      </w:r>
    </w:p>
    <w:p w14:paraId="43ED86DE" w14:textId="77777777" w:rsidR="00643F37" w:rsidRPr="00643F37" w:rsidRDefault="00643F37" w:rsidP="00FE4612">
      <w:pPr>
        <w:pStyle w:val="Response"/>
      </w:pPr>
      <w:r w:rsidRPr="00643F37">
        <w:t xml:space="preserve">            } ]</w:t>
      </w:r>
    </w:p>
    <w:p w14:paraId="0A5BB8C9" w14:textId="77777777" w:rsidR="00643F37" w:rsidRPr="00643F37" w:rsidRDefault="00643F37" w:rsidP="00FE4612">
      <w:pPr>
        <w:pStyle w:val="Response"/>
      </w:pPr>
      <w:r w:rsidRPr="00643F37">
        <w:t xml:space="preserve">        }, { </w:t>
      </w:r>
    </w:p>
    <w:p w14:paraId="7BCCAB17" w14:textId="77777777" w:rsidR="00643F37" w:rsidRPr="00643F37" w:rsidRDefault="00643F37" w:rsidP="00FE4612">
      <w:pPr>
        <w:pStyle w:val="Response"/>
      </w:pPr>
      <w:r w:rsidRPr="00643F37">
        <w:t xml:space="preserve">            "keyBenefitAreaCode" : "K4010933",</w:t>
      </w:r>
    </w:p>
    <w:p w14:paraId="75CC9AC5" w14:textId="77777777" w:rsidR="00643F37" w:rsidRPr="00643F37" w:rsidRDefault="00643F37" w:rsidP="00FE4612">
      <w:pPr>
        <w:pStyle w:val="Response"/>
      </w:pPr>
      <w:r w:rsidRPr="00643F37">
        <w:t xml:space="preserve">            "keyBenefitAreaName" : "An electric shaver that takes care of your skin",</w:t>
      </w:r>
    </w:p>
    <w:p w14:paraId="455A7CDD" w14:textId="77777777" w:rsidR="00643F37" w:rsidRPr="00643F37" w:rsidRDefault="00643F37" w:rsidP="00FE4612">
      <w:pPr>
        <w:pStyle w:val="Response"/>
      </w:pPr>
      <w:r w:rsidRPr="00643F37">
        <w:t xml:space="preserve">            "keyBenefitAreaRank" : "3",</w:t>
      </w:r>
    </w:p>
    <w:p w14:paraId="3B750985" w14:textId="77777777" w:rsidR="00643F37" w:rsidRPr="00643F37" w:rsidRDefault="00643F37" w:rsidP="00FE4612">
      <w:pPr>
        <w:pStyle w:val="Response"/>
      </w:pPr>
      <w:r w:rsidRPr="00643F37">
        <w:t xml:space="preserve">            "feature" : [ { </w:t>
      </w:r>
    </w:p>
    <w:p w14:paraId="13FB07FD" w14:textId="77777777" w:rsidR="00643F37" w:rsidRPr="00643F37" w:rsidRDefault="00643F37" w:rsidP="00FE4612">
      <w:pPr>
        <w:pStyle w:val="Response"/>
      </w:pPr>
      <w:r w:rsidRPr="00643F37">
        <w:t xml:space="preserve">                "featureCode" : "F400021956_RQ1250_17",</w:t>
      </w:r>
    </w:p>
    <w:p w14:paraId="206E3221" w14:textId="77777777" w:rsidR="00643F37" w:rsidRPr="00643F37" w:rsidRDefault="00643F37" w:rsidP="00FE4612">
      <w:pPr>
        <w:pStyle w:val="Response"/>
      </w:pPr>
      <w:r w:rsidRPr="00643F37">
        <w:t xml:space="preserve">                "featureReferenceName" : "Aquatec",</w:t>
      </w:r>
    </w:p>
    <w:p w14:paraId="3E85DED3" w14:textId="77777777" w:rsidR="00643F37" w:rsidRPr="00643F37" w:rsidRDefault="00643F37" w:rsidP="00FE4612">
      <w:pPr>
        <w:pStyle w:val="Response"/>
      </w:pPr>
      <w:r w:rsidRPr="00643F37">
        <w:lastRenderedPageBreak/>
        <w:t xml:space="preserve">                "featureName" : "Aquatec",</w:t>
      </w:r>
    </w:p>
    <w:p w14:paraId="30C21F64" w14:textId="77777777" w:rsidR="00643F37" w:rsidRPr="00643F37" w:rsidRDefault="00643F37" w:rsidP="00FE4612">
      <w:pPr>
        <w:pStyle w:val="Response"/>
      </w:pPr>
      <w:r w:rsidRPr="00643F37">
        <w:t xml:space="preserve">                "featureLongDescription" : "Aquatec seal for comfortable dry shaves and refreshing wet shaves",</w:t>
      </w:r>
    </w:p>
    <w:p w14:paraId="223B17E5" w14:textId="77777777" w:rsidR="00643F37" w:rsidRPr="00643F37" w:rsidRDefault="00643F37" w:rsidP="00FE4612">
      <w:pPr>
        <w:pStyle w:val="Response"/>
      </w:pPr>
      <w:r w:rsidRPr="00643F37">
        <w:t xml:space="preserve">                "featureGlossary" : "The Aquatec wet and dry seal of the electric shaver lets you choose how you prefer to shave. You can get a comfortable dry shave or a refreshing wet shave using a shaving gel or foam for extra skin comfort.",</w:t>
      </w:r>
    </w:p>
    <w:p w14:paraId="50107A7E" w14:textId="77777777" w:rsidR="00643F37" w:rsidRPr="00643F37" w:rsidRDefault="00643F37" w:rsidP="00FE4612">
      <w:pPr>
        <w:pStyle w:val="Response"/>
      </w:pPr>
      <w:r w:rsidRPr="00643F37">
        <w:t xml:space="preserve">                "featureRank" : "2",</w:t>
      </w:r>
    </w:p>
    <w:p w14:paraId="2338067F" w14:textId="77777777" w:rsidR="00643F37" w:rsidRPr="00643F37" w:rsidRDefault="00643F37" w:rsidP="00FE4612">
      <w:pPr>
        <w:pStyle w:val="Response"/>
      </w:pPr>
      <w:r w:rsidRPr="00643F37">
        <w:t xml:space="preserve">                "featureTopRank" : "4"</w:t>
      </w:r>
    </w:p>
    <w:p w14:paraId="375DFDFE" w14:textId="77777777" w:rsidR="00643F37" w:rsidRPr="00643F37" w:rsidRDefault="00643F37" w:rsidP="00FE4612">
      <w:pPr>
        <w:pStyle w:val="Response"/>
      </w:pPr>
      <w:r w:rsidRPr="00643F37">
        <w:t xml:space="preserve">            }, { </w:t>
      </w:r>
    </w:p>
    <w:p w14:paraId="2BE5DA88" w14:textId="77777777" w:rsidR="00643F37" w:rsidRPr="00643F37" w:rsidRDefault="00643F37" w:rsidP="00FE4612">
      <w:pPr>
        <w:pStyle w:val="Response"/>
      </w:pPr>
      <w:r w:rsidRPr="00643F37">
        <w:t xml:space="preserve">                "featureCode" : "F400021954_RQ1250_17",</w:t>
      </w:r>
    </w:p>
    <w:p w14:paraId="2BFD6468" w14:textId="77777777" w:rsidR="00643F37" w:rsidRPr="00643F37" w:rsidRDefault="00643F37" w:rsidP="00FE4612">
      <w:pPr>
        <w:pStyle w:val="Response"/>
      </w:pPr>
      <w:r w:rsidRPr="00643F37">
        <w:t xml:space="preserve">                "featureReferenceName" : "Close SkinGlide",</w:t>
      </w:r>
    </w:p>
    <w:p w14:paraId="3301AAD2" w14:textId="77777777" w:rsidR="00643F37" w:rsidRPr="00643F37" w:rsidRDefault="00643F37" w:rsidP="00FE4612">
      <w:pPr>
        <w:pStyle w:val="Response"/>
      </w:pPr>
      <w:r w:rsidRPr="00643F37">
        <w:t xml:space="preserve">                "featureName" : "SkinGlide",</w:t>
      </w:r>
    </w:p>
    <w:p w14:paraId="6203073D" w14:textId="77777777" w:rsidR="00643F37" w:rsidRPr="00643F37" w:rsidRDefault="00643F37" w:rsidP="00FE4612">
      <w:pPr>
        <w:pStyle w:val="Response"/>
      </w:pPr>
      <w:r w:rsidRPr="00643F37">
        <w:t xml:space="preserve">                "featureLongDescription" : "Smooth, low-friction SkinGlide to minimise irritation",</w:t>
      </w:r>
    </w:p>
    <w:p w14:paraId="29399DE8" w14:textId="77777777" w:rsidR="00643F37" w:rsidRPr="00643F37" w:rsidRDefault="00643F37" w:rsidP="00FE4612">
      <w:pPr>
        <w:pStyle w:val="Response"/>
      </w:pPr>
      <w:r w:rsidRPr="00643F37">
        <w:t xml:space="preserve">                "featureGlossary" : "The low-friction SkinGlide shaving surface of the electric shaver slides smoothly along your skin for a close, easy shave.",</w:t>
      </w:r>
    </w:p>
    <w:p w14:paraId="226B9298" w14:textId="77777777" w:rsidR="00643F37" w:rsidRPr="00643F37" w:rsidRDefault="00643F37" w:rsidP="00FE4612">
      <w:pPr>
        <w:pStyle w:val="Response"/>
      </w:pPr>
      <w:r w:rsidRPr="00643F37">
        <w:t xml:space="preserve">                "featureRank" : "5",</w:t>
      </w:r>
    </w:p>
    <w:p w14:paraId="13E3855F" w14:textId="77777777" w:rsidR="00643F37" w:rsidRPr="00643F37" w:rsidRDefault="00643F37" w:rsidP="00FE4612">
      <w:pPr>
        <w:pStyle w:val="Response"/>
      </w:pPr>
      <w:r w:rsidRPr="00643F37">
        <w:t xml:space="preserve">                "featureTopRank" : "5"</w:t>
      </w:r>
    </w:p>
    <w:p w14:paraId="1A80512D" w14:textId="77777777" w:rsidR="00643F37" w:rsidRPr="00643F37" w:rsidRDefault="00643F37" w:rsidP="00FE4612">
      <w:pPr>
        <w:pStyle w:val="Response"/>
      </w:pPr>
      <w:r w:rsidRPr="00643F37">
        <w:t xml:space="preserve">            } ]</w:t>
      </w:r>
    </w:p>
    <w:p w14:paraId="47B6DFA6" w14:textId="77777777" w:rsidR="00643F37" w:rsidRPr="00643F37" w:rsidRDefault="00643F37" w:rsidP="00FE4612">
      <w:pPr>
        <w:pStyle w:val="Response"/>
      </w:pPr>
      <w:r w:rsidRPr="00643F37">
        <w:t xml:space="preserve">        }, { </w:t>
      </w:r>
    </w:p>
    <w:p w14:paraId="4DAEB4E7" w14:textId="77777777" w:rsidR="00643F37" w:rsidRPr="00643F37" w:rsidRDefault="00643F37" w:rsidP="00FE4612">
      <w:pPr>
        <w:pStyle w:val="Response"/>
      </w:pPr>
      <w:r w:rsidRPr="00643F37">
        <w:t xml:space="preserve">            "keyBenefitAreaCode" : "K4010936",</w:t>
      </w:r>
    </w:p>
    <w:p w14:paraId="425ED457" w14:textId="77777777" w:rsidR="00643F37" w:rsidRPr="00643F37" w:rsidRDefault="00643F37" w:rsidP="00FE4612">
      <w:pPr>
        <w:pStyle w:val="Response"/>
      </w:pPr>
      <w:r w:rsidRPr="00643F37">
        <w:t xml:space="preserve">            "keyBenefitAreaName" : "Shave with perfect control and precision",</w:t>
      </w:r>
    </w:p>
    <w:p w14:paraId="4B04DFF4" w14:textId="77777777" w:rsidR="00643F37" w:rsidRPr="00643F37" w:rsidRDefault="00643F37" w:rsidP="00FE4612">
      <w:pPr>
        <w:pStyle w:val="Response"/>
      </w:pPr>
      <w:r w:rsidRPr="00643F37">
        <w:t xml:space="preserve">            "keyBenefitAreaRank" : "4",</w:t>
      </w:r>
    </w:p>
    <w:p w14:paraId="15105F05" w14:textId="77777777" w:rsidR="00643F37" w:rsidRPr="00643F37" w:rsidRDefault="00643F37" w:rsidP="00FE4612">
      <w:pPr>
        <w:pStyle w:val="Response"/>
      </w:pPr>
      <w:r w:rsidRPr="00643F37">
        <w:t xml:space="preserve">            "feature" : [ { </w:t>
      </w:r>
    </w:p>
    <w:p w14:paraId="301A1251" w14:textId="77777777" w:rsidR="00643F37" w:rsidRPr="00643F37" w:rsidRDefault="00643F37" w:rsidP="00FE4612">
      <w:pPr>
        <w:pStyle w:val="Response"/>
      </w:pPr>
      <w:r w:rsidRPr="00643F37">
        <w:t xml:space="preserve">                "featureCode" : "F400022201_RQ1250_17",</w:t>
      </w:r>
    </w:p>
    <w:p w14:paraId="733D7C8C" w14:textId="77777777" w:rsidR="00643F37" w:rsidRPr="00643F37" w:rsidRDefault="00643F37" w:rsidP="00FE4612">
      <w:pPr>
        <w:pStyle w:val="Response"/>
      </w:pPr>
      <w:r w:rsidRPr="00643F37">
        <w:t xml:space="preserve">                "featureReferenceName" : "Easy grip sensotouch",</w:t>
      </w:r>
    </w:p>
    <w:p w14:paraId="18DFFFDF" w14:textId="77777777" w:rsidR="00643F37" w:rsidRPr="00643F37" w:rsidRDefault="00643F37" w:rsidP="00FE4612">
      <w:pPr>
        <w:pStyle w:val="Response"/>
      </w:pPr>
      <w:r w:rsidRPr="00643F37">
        <w:t xml:space="preserve">                "featureName" : "Easy grip",</w:t>
      </w:r>
    </w:p>
    <w:p w14:paraId="6467CEF9" w14:textId="77777777" w:rsidR="00643F37" w:rsidRPr="00643F37" w:rsidRDefault="00643F37" w:rsidP="00FE4612">
      <w:pPr>
        <w:pStyle w:val="Response"/>
      </w:pPr>
      <w:r w:rsidRPr="00643F37">
        <w:t xml:space="preserve">                "featureLongDescription" : "Easy-grip handle with ergonomic grip for close control",</w:t>
      </w:r>
    </w:p>
    <w:p w14:paraId="7D7C12CD" w14:textId="77777777" w:rsidR="00643F37" w:rsidRPr="00643F37" w:rsidRDefault="00643F37" w:rsidP="00FE4612">
      <w:pPr>
        <w:pStyle w:val="Response"/>
      </w:pPr>
      <w:r w:rsidRPr="00643F37">
        <w:t xml:space="preserve">                "featureGlossary" : "The easy-grip shaver handle has an ergonomic grip with anti-slip coating, ensuring close control for an extra-precision shave.",</w:t>
      </w:r>
    </w:p>
    <w:p w14:paraId="1BEA3557" w14:textId="77777777" w:rsidR="00643F37" w:rsidRPr="00643F37" w:rsidRDefault="00643F37" w:rsidP="00FE4612">
      <w:pPr>
        <w:pStyle w:val="Response"/>
      </w:pPr>
      <w:r w:rsidRPr="00643F37">
        <w:t xml:space="preserve">                "featureRank" : "4",</w:t>
      </w:r>
    </w:p>
    <w:p w14:paraId="030D0F9E" w14:textId="77777777" w:rsidR="00643F37" w:rsidRPr="00643F37" w:rsidRDefault="00643F37" w:rsidP="00FE4612">
      <w:pPr>
        <w:pStyle w:val="Response"/>
      </w:pPr>
      <w:r w:rsidRPr="00643F37">
        <w:t xml:space="preserve">                "featureTopRank" : "6"</w:t>
      </w:r>
    </w:p>
    <w:p w14:paraId="271CDF0A" w14:textId="77777777" w:rsidR="00643F37" w:rsidRPr="00643F37" w:rsidRDefault="00643F37" w:rsidP="00FE4612">
      <w:pPr>
        <w:pStyle w:val="Response"/>
      </w:pPr>
      <w:r w:rsidRPr="00643F37">
        <w:t xml:space="preserve">            }, { </w:t>
      </w:r>
    </w:p>
    <w:p w14:paraId="19A556C8" w14:textId="77777777" w:rsidR="00643F37" w:rsidRPr="00643F37" w:rsidRDefault="00643F37" w:rsidP="00FE4612">
      <w:pPr>
        <w:pStyle w:val="Response"/>
      </w:pPr>
      <w:r w:rsidRPr="00643F37">
        <w:t xml:space="preserve">                "featureCode" : "F400024626_RQ1250_17",</w:t>
      </w:r>
    </w:p>
    <w:p w14:paraId="76FF0075" w14:textId="77777777" w:rsidR="00643F37" w:rsidRPr="00643F37" w:rsidRDefault="00643F37" w:rsidP="00FE4612">
      <w:pPr>
        <w:pStyle w:val="Response"/>
      </w:pPr>
      <w:r w:rsidRPr="00643F37">
        <w:t xml:space="preserve">                "featureReferenceName" : "Skin friendly precision trimmer",</w:t>
      </w:r>
    </w:p>
    <w:p w14:paraId="2FC1857C" w14:textId="77777777" w:rsidR="00643F37" w:rsidRPr="00643F37" w:rsidRDefault="00643F37" w:rsidP="00FE4612">
      <w:pPr>
        <w:pStyle w:val="Response"/>
      </w:pPr>
      <w:r w:rsidRPr="00643F37">
        <w:t xml:space="preserve">                "featureName" : "Precision trimmer",</w:t>
      </w:r>
    </w:p>
    <w:p w14:paraId="2E2ABEFD" w14:textId="77777777" w:rsidR="00643F37" w:rsidRPr="00643F37" w:rsidRDefault="00643F37" w:rsidP="00FE4612">
      <w:pPr>
        <w:pStyle w:val="Response"/>
      </w:pPr>
      <w:r w:rsidRPr="00643F37">
        <w:t xml:space="preserve">                "featureLongDescription" : "Skin-friendly precision trimmer",</w:t>
      </w:r>
    </w:p>
    <w:p w14:paraId="38EDBAB0" w14:textId="77777777" w:rsidR="00643F37" w:rsidRPr="00643F37" w:rsidRDefault="00643F37" w:rsidP="00FE4612">
      <w:pPr>
        <w:pStyle w:val="Response"/>
      </w:pPr>
      <w:r w:rsidRPr="00643F37">
        <w:t xml:space="preserve">                "featureGlossary" : "The unique skin-friendly precision trimmer system is built to avoid unnecessary skin contact. Easy to use for perfect moustache and sideburn trimming.",</w:t>
      </w:r>
    </w:p>
    <w:p w14:paraId="131FD66B" w14:textId="77777777" w:rsidR="00643F37" w:rsidRPr="00643F37" w:rsidRDefault="00643F37" w:rsidP="00FE4612">
      <w:pPr>
        <w:pStyle w:val="Response"/>
      </w:pPr>
      <w:r w:rsidRPr="00643F37">
        <w:t xml:space="preserve">                "featureRank" : "7",</w:t>
      </w:r>
    </w:p>
    <w:p w14:paraId="4771909A" w14:textId="77777777" w:rsidR="00643F37" w:rsidRPr="00643F37" w:rsidRDefault="00643F37" w:rsidP="00FE4612">
      <w:pPr>
        <w:pStyle w:val="Response"/>
      </w:pPr>
      <w:r w:rsidRPr="00643F37">
        <w:t xml:space="preserve">                "featureTopRank" : "7"</w:t>
      </w:r>
    </w:p>
    <w:p w14:paraId="6AC53398" w14:textId="77777777" w:rsidR="00643F37" w:rsidRPr="00643F37" w:rsidRDefault="00643F37" w:rsidP="00FE4612">
      <w:pPr>
        <w:pStyle w:val="Response"/>
      </w:pPr>
      <w:r w:rsidRPr="00643F37">
        <w:t xml:space="preserve">            } ]</w:t>
      </w:r>
    </w:p>
    <w:p w14:paraId="2A592B48" w14:textId="77777777" w:rsidR="00643F37" w:rsidRPr="00643F37" w:rsidRDefault="00643F37" w:rsidP="00FE4612">
      <w:pPr>
        <w:pStyle w:val="Response"/>
      </w:pPr>
      <w:r w:rsidRPr="00643F37">
        <w:t xml:space="preserve">        } ],</w:t>
      </w:r>
    </w:p>
    <w:p w14:paraId="39DE33B6" w14:textId="77777777" w:rsidR="00643F37" w:rsidRPr="00643F37" w:rsidRDefault="00643F37" w:rsidP="00FE4612">
      <w:pPr>
        <w:pStyle w:val="Response"/>
      </w:pPr>
      <w:r w:rsidRPr="00643F37">
        <w:t xml:space="preserve">        "featureHighlight" : [ { </w:t>
      </w:r>
    </w:p>
    <w:p w14:paraId="1C729CB2" w14:textId="77777777" w:rsidR="00643F37" w:rsidRPr="00643F37" w:rsidRDefault="00643F37" w:rsidP="00FE4612">
      <w:pPr>
        <w:pStyle w:val="Response"/>
      </w:pPr>
      <w:r w:rsidRPr="00643F37">
        <w:t xml:space="preserve">            "featureCode" : "F400021953_RQ1250_17",</w:t>
      </w:r>
    </w:p>
    <w:p w14:paraId="73F20864" w14:textId="77777777" w:rsidR="00643F37" w:rsidRPr="00643F37" w:rsidRDefault="00643F37" w:rsidP="00FE4612">
      <w:pPr>
        <w:pStyle w:val="Response"/>
      </w:pPr>
      <w:r w:rsidRPr="00643F37">
        <w:t xml:space="preserve">            "featureReferenceName" : "GyroFlex 3D",</w:t>
      </w:r>
    </w:p>
    <w:p w14:paraId="2738D938" w14:textId="77777777" w:rsidR="00643F37" w:rsidRPr="00643F37" w:rsidRDefault="00643F37" w:rsidP="00FE4612">
      <w:pPr>
        <w:pStyle w:val="Response"/>
      </w:pPr>
      <w:r w:rsidRPr="00643F37">
        <w:t xml:space="preserve">            "featureHighlightRank" : "1"</w:t>
      </w:r>
    </w:p>
    <w:p w14:paraId="4AF1FA9B" w14:textId="77777777" w:rsidR="00643F37" w:rsidRPr="00643F37" w:rsidRDefault="00643F37" w:rsidP="00FE4612">
      <w:pPr>
        <w:pStyle w:val="Response"/>
      </w:pPr>
      <w:r w:rsidRPr="00643F37">
        <w:t xml:space="preserve">        }, { </w:t>
      </w:r>
    </w:p>
    <w:p w14:paraId="4027EE2A" w14:textId="77777777" w:rsidR="00643F37" w:rsidRPr="00643F37" w:rsidRDefault="00643F37" w:rsidP="00FE4612">
      <w:pPr>
        <w:pStyle w:val="Response"/>
      </w:pPr>
      <w:r w:rsidRPr="00643F37">
        <w:t xml:space="preserve">            "featureCode" : "F400021955_RQ1250_17",</w:t>
      </w:r>
    </w:p>
    <w:p w14:paraId="56E8A3A3" w14:textId="77777777" w:rsidR="00643F37" w:rsidRPr="00643F37" w:rsidRDefault="00643F37" w:rsidP="00FE4612">
      <w:pPr>
        <w:pStyle w:val="Response"/>
      </w:pPr>
      <w:r w:rsidRPr="00643F37">
        <w:t xml:space="preserve">            "featureReferenceName" : "UltraTrack",</w:t>
      </w:r>
    </w:p>
    <w:p w14:paraId="35DA9103" w14:textId="77777777" w:rsidR="00643F37" w:rsidRPr="00643F37" w:rsidRDefault="00643F37" w:rsidP="00FE4612">
      <w:pPr>
        <w:pStyle w:val="Response"/>
      </w:pPr>
      <w:r w:rsidRPr="00643F37">
        <w:t xml:space="preserve">            "featureHighlightRank" : "2"</w:t>
      </w:r>
    </w:p>
    <w:p w14:paraId="1CF9F00A" w14:textId="77777777" w:rsidR="00643F37" w:rsidRPr="00643F37" w:rsidRDefault="00643F37" w:rsidP="00FE4612">
      <w:pPr>
        <w:pStyle w:val="Response"/>
      </w:pPr>
      <w:r w:rsidRPr="00643F37">
        <w:t xml:space="preserve">        }, { </w:t>
      </w:r>
    </w:p>
    <w:p w14:paraId="3B7A8234" w14:textId="77777777" w:rsidR="00643F37" w:rsidRPr="00643F37" w:rsidRDefault="00643F37" w:rsidP="00FE4612">
      <w:pPr>
        <w:pStyle w:val="Response"/>
      </w:pPr>
      <w:r w:rsidRPr="00643F37">
        <w:t xml:space="preserve">            "featureCode" : "F400021442_RQ1250_17",</w:t>
      </w:r>
    </w:p>
    <w:p w14:paraId="65E1E52C" w14:textId="77777777" w:rsidR="00643F37" w:rsidRPr="00643F37" w:rsidRDefault="00643F37" w:rsidP="00FE4612">
      <w:pPr>
        <w:pStyle w:val="Response"/>
      </w:pPr>
      <w:r w:rsidRPr="00643F37">
        <w:t xml:space="preserve">            "featureReferenceName" : "Super Lift &amp; Cut Action (ST MLU)",</w:t>
      </w:r>
    </w:p>
    <w:p w14:paraId="2621B27C" w14:textId="77777777" w:rsidR="00643F37" w:rsidRPr="00643F37" w:rsidRDefault="00643F37" w:rsidP="00FE4612">
      <w:pPr>
        <w:pStyle w:val="Response"/>
      </w:pPr>
      <w:r w:rsidRPr="00643F37">
        <w:t xml:space="preserve">            "featureHighlightRank" : "3"</w:t>
      </w:r>
    </w:p>
    <w:p w14:paraId="75C90F4B" w14:textId="77777777" w:rsidR="00643F37" w:rsidRPr="00643F37" w:rsidRDefault="00643F37" w:rsidP="00FE4612">
      <w:pPr>
        <w:pStyle w:val="Response"/>
      </w:pPr>
      <w:r w:rsidRPr="00643F37">
        <w:t xml:space="preserve">        }, { </w:t>
      </w:r>
    </w:p>
    <w:p w14:paraId="3D5C9EB1" w14:textId="77777777" w:rsidR="00643F37" w:rsidRPr="00643F37" w:rsidRDefault="00643F37" w:rsidP="00FE4612">
      <w:pPr>
        <w:pStyle w:val="Response"/>
      </w:pPr>
      <w:r w:rsidRPr="00643F37">
        <w:t xml:space="preserve">            "featureCode" : "F400021956_RQ1250_17",</w:t>
      </w:r>
    </w:p>
    <w:p w14:paraId="2540BC40" w14:textId="77777777" w:rsidR="00643F37" w:rsidRPr="00643F37" w:rsidRDefault="00643F37" w:rsidP="00FE4612">
      <w:pPr>
        <w:pStyle w:val="Response"/>
      </w:pPr>
      <w:r w:rsidRPr="00643F37">
        <w:t xml:space="preserve">            "featureReferenceName" : "Aquatec",</w:t>
      </w:r>
    </w:p>
    <w:p w14:paraId="3F82B5D2" w14:textId="77777777" w:rsidR="00643F37" w:rsidRPr="00643F37" w:rsidRDefault="00643F37" w:rsidP="00FE4612">
      <w:pPr>
        <w:pStyle w:val="Response"/>
      </w:pPr>
      <w:r w:rsidRPr="00643F37">
        <w:t xml:space="preserve">            "featureHighlightRank" : "4"</w:t>
      </w:r>
    </w:p>
    <w:p w14:paraId="14861993" w14:textId="77777777" w:rsidR="00643F37" w:rsidRPr="00643F37" w:rsidRDefault="00643F37" w:rsidP="00FE4612">
      <w:pPr>
        <w:pStyle w:val="Response"/>
      </w:pPr>
      <w:r w:rsidRPr="00643F37">
        <w:t xml:space="preserve">        }, { </w:t>
      </w:r>
    </w:p>
    <w:p w14:paraId="778FDF89" w14:textId="77777777" w:rsidR="00643F37" w:rsidRPr="00643F37" w:rsidRDefault="00643F37" w:rsidP="00FE4612">
      <w:pPr>
        <w:pStyle w:val="Response"/>
      </w:pPr>
      <w:r w:rsidRPr="00643F37">
        <w:t xml:space="preserve">            "featureCode" : "F400021954_RQ1250_17",</w:t>
      </w:r>
    </w:p>
    <w:p w14:paraId="657F8161" w14:textId="77777777" w:rsidR="00643F37" w:rsidRPr="00643F37" w:rsidRDefault="00643F37" w:rsidP="00FE4612">
      <w:pPr>
        <w:pStyle w:val="Response"/>
      </w:pPr>
      <w:r w:rsidRPr="00643F37">
        <w:t xml:space="preserve">            "featureReferenceName" : "Close SkinGlide",</w:t>
      </w:r>
    </w:p>
    <w:p w14:paraId="679354C1" w14:textId="77777777" w:rsidR="00643F37" w:rsidRPr="00643F37" w:rsidRDefault="00643F37" w:rsidP="00FE4612">
      <w:pPr>
        <w:pStyle w:val="Response"/>
      </w:pPr>
      <w:r w:rsidRPr="00643F37">
        <w:t xml:space="preserve">            "featureHighlightRank" : "5"</w:t>
      </w:r>
    </w:p>
    <w:p w14:paraId="1A276D3F" w14:textId="77777777" w:rsidR="00643F37" w:rsidRPr="00643F37" w:rsidRDefault="00643F37" w:rsidP="00FE4612">
      <w:pPr>
        <w:pStyle w:val="Response"/>
      </w:pPr>
      <w:r w:rsidRPr="00643F37">
        <w:t xml:space="preserve">        }, { </w:t>
      </w:r>
    </w:p>
    <w:p w14:paraId="7596CA66" w14:textId="77777777" w:rsidR="00643F37" w:rsidRPr="00643F37" w:rsidRDefault="00643F37" w:rsidP="00FE4612">
      <w:pPr>
        <w:pStyle w:val="Response"/>
      </w:pPr>
      <w:r w:rsidRPr="00643F37">
        <w:t xml:space="preserve">            "featureCode" : "F400022201_RQ1250_17",</w:t>
      </w:r>
    </w:p>
    <w:p w14:paraId="34DF93F5" w14:textId="77777777" w:rsidR="00643F37" w:rsidRPr="00643F37" w:rsidRDefault="00643F37" w:rsidP="00FE4612">
      <w:pPr>
        <w:pStyle w:val="Response"/>
      </w:pPr>
      <w:r w:rsidRPr="00643F37">
        <w:t xml:space="preserve">            "featureReferenceName" : "Easy grip sensotouch",</w:t>
      </w:r>
    </w:p>
    <w:p w14:paraId="003BDCDF" w14:textId="77777777" w:rsidR="00643F37" w:rsidRPr="00643F37" w:rsidRDefault="00643F37" w:rsidP="00FE4612">
      <w:pPr>
        <w:pStyle w:val="Response"/>
      </w:pPr>
      <w:r w:rsidRPr="00643F37">
        <w:t xml:space="preserve">            "featureHighlightRank" : "6"</w:t>
      </w:r>
    </w:p>
    <w:p w14:paraId="139519B3" w14:textId="77777777" w:rsidR="00643F37" w:rsidRPr="00643F37" w:rsidRDefault="00643F37" w:rsidP="00FE4612">
      <w:pPr>
        <w:pStyle w:val="Response"/>
      </w:pPr>
      <w:r w:rsidRPr="00643F37">
        <w:t xml:space="preserve">        }, { </w:t>
      </w:r>
    </w:p>
    <w:p w14:paraId="5A07B4D4" w14:textId="77777777" w:rsidR="00643F37" w:rsidRPr="00643F37" w:rsidRDefault="00643F37" w:rsidP="00FE4612">
      <w:pPr>
        <w:pStyle w:val="Response"/>
      </w:pPr>
      <w:r w:rsidRPr="00643F37">
        <w:t xml:space="preserve">            "featureCode" : "F400024626_RQ1250_17",</w:t>
      </w:r>
    </w:p>
    <w:p w14:paraId="74B11830" w14:textId="77777777" w:rsidR="00643F37" w:rsidRPr="00643F37" w:rsidRDefault="00643F37" w:rsidP="00FE4612">
      <w:pPr>
        <w:pStyle w:val="Response"/>
      </w:pPr>
      <w:r w:rsidRPr="00643F37">
        <w:t xml:space="preserve">            "featureReferenceName" : "Skin friendly precision trimmer",</w:t>
      </w:r>
    </w:p>
    <w:p w14:paraId="48F9E06C" w14:textId="77777777" w:rsidR="00643F37" w:rsidRPr="00643F37" w:rsidRDefault="00643F37" w:rsidP="00FE4612">
      <w:pPr>
        <w:pStyle w:val="Response"/>
      </w:pPr>
      <w:r w:rsidRPr="00643F37">
        <w:lastRenderedPageBreak/>
        <w:t xml:space="preserve">            "featureHighlightRank" : "7"</w:t>
      </w:r>
    </w:p>
    <w:p w14:paraId="35237A28" w14:textId="77777777" w:rsidR="00643F37" w:rsidRPr="00643F37" w:rsidRDefault="00643F37" w:rsidP="00FE4612">
      <w:pPr>
        <w:pStyle w:val="Response"/>
      </w:pPr>
      <w:r w:rsidRPr="00643F37">
        <w:t xml:space="preserve">        } ],</w:t>
      </w:r>
    </w:p>
    <w:p w14:paraId="2D123217" w14:textId="77777777" w:rsidR="00643F37" w:rsidRPr="00643F37" w:rsidRDefault="00643F37" w:rsidP="00FE4612">
      <w:pPr>
        <w:pStyle w:val="Response"/>
      </w:pPr>
      <w:r w:rsidRPr="00643F37">
        <w:t xml:space="preserve">        "code" : [ { </w:t>
      </w:r>
    </w:p>
    <w:p w14:paraId="2E1862DD" w14:textId="77777777" w:rsidR="00643F37" w:rsidRPr="00643F37" w:rsidRDefault="00643F37" w:rsidP="00FE4612">
      <w:pPr>
        <w:pStyle w:val="Response"/>
      </w:pPr>
      <w:r w:rsidRPr="00643F37">
        <w:t xml:space="preserve">            "code" : "F400021442_RQ1250_17",</w:t>
      </w:r>
    </w:p>
    <w:p w14:paraId="78958F33" w14:textId="77777777" w:rsidR="00643F37" w:rsidRPr="00643F37" w:rsidRDefault="00643F37" w:rsidP="00FE4612">
      <w:pPr>
        <w:pStyle w:val="Response"/>
      </w:pPr>
      <w:r w:rsidRPr="00643F37">
        <w:t xml:space="preserve">            "description" : "Feature photograph - highres 2100x1170",</w:t>
      </w:r>
    </w:p>
    <w:p w14:paraId="1CA38C58" w14:textId="77777777" w:rsidR="00643F37" w:rsidRPr="00643F37" w:rsidRDefault="00643F37" w:rsidP="00FE4612">
      <w:pPr>
        <w:pStyle w:val="Response"/>
      </w:pPr>
      <w:r w:rsidRPr="00643F37">
        <w:t xml:space="preserve">            "extension" : "tif",</w:t>
      </w:r>
    </w:p>
    <w:p w14:paraId="494BC656" w14:textId="77777777" w:rsidR="00643F37" w:rsidRPr="00643F37" w:rsidRDefault="00643F37" w:rsidP="00FE4612">
      <w:pPr>
        <w:pStyle w:val="Response"/>
      </w:pPr>
      <w:r w:rsidRPr="00643F37">
        <w:t xml:space="preserve">            "extent" : "480060",</w:t>
      </w:r>
    </w:p>
    <w:p w14:paraId="7B04BE2F" w14:textId="77777777" w:rsidR="00643F37" w:rsidRPr="00643F37" w:rsidRDefault="00643F37" w:rsidP="00FE4612">
      <w:pPr>
        <w:pStyle w:val="Response"/>
      </w:pPr>
      <w:r w:rsidRPr="00643F37">
        <w:t xml:space="preserve">            "lastModified" : "2013-09-19",</w:t>
      </w:r>
    </w:p>
    <w:p w14:paraId="00011554" w14:textId="77777777" w:rsidR="00643F37" w:rsidRPr="00643F37" w:rsidRDefault="00643F37" w:rsidP="00FE4612">
      <w:pPr>
        <w:pStyle w:val="Response"/>
      </w:pPr>
      <w:r w:rsidRPr="00643F37">
        <w:t xml:space="preserve">            "locale" : "global",</w:t>
      </w:r>
    </w:p>
    <w:p w14:paraId="449BDB8E" w14:textId="77777777" w:rsidR="00643F37" w:rsidRPr="00643F37" w:rsidRDefault="00643F37" w:rsidP="00FE4612">
      <w:pPr>
        <w:pStyle w:val="Response"/>
      </w:pPr>
      <w:r w:rsidRPr="00643F37">
        <w:t xml:space="preserve">            "number" : "001",</w:t>
      </w:r>
    </w:p>
    <w:p w14:paraId="2A42BE97" w14:textId="77777777" w:rsidR="00643F37" w:rsidRPr="00643F37" w:rsidRDefault="00643F37" w:rsidP="00FE4612">
      <w:pPr>
        <w:pStyle w:val="Response"/>
      </w:pPr>
      <w:r w:rsidRPr="00643F37">
        <w:t xml:space="preserve">            "type" : "FIL",</w:t>
      </w:r>
    </w:p>
    <w:p w14:paraId="5D966CB0" w14:textId="77777777" w:rsidR="00643F37" w:rsidRPr="00643F37" w:rsidRDefault="00643F37" w:rsidP="00FE4612">
      <w:pPr>
        <w:pStyle w:val="Response"/>
      </w:pPr>
      <w:r w:rsidRPr="00643F37">
        <w:t xml:space="preserve">            "asset" : "http://images.philips.com/is/image/PhilipsConsumer/F400021442_RQ1250_17-FIL-global-001"</w:t>
      </w:r>
    </w:p>
    <w:p w14:paraId="6ED480DD" w14:textId="77777777" w:rsidR="00643F37" w:rsidRPr="00643F37" w:rsidRDefault="00643F37" w:rsidP="00FE4612">
      <w:pPr>
        <w:pStyle w:val="Response"/>
      </w:pPr>
      <w:r w:rsidRPr="00643F37">
        <w:t xml:space="preserve">        }, { </w:t>
      </w:r>
    </w:p>
    <w:p w14:paraId="696091D3" w14:textId="77777777" w:rsidR="00643F37" w:rsidRPr="00643F37" w:rsidRDefault="00643F37" w:rsidP="00FE4612">
      <w:pPr>
        <w:pStyle w:val="Response"/>
      </w:pPr>
      <w:r w:rsidRPr="00643F37">
        <w:t xml:space="preserve">            "code" : "F400021953_RQ1250_17",</w:t>
      </w:r>
    </w:p>
    <w:p w14:paraId="38C72917" w14:textId="77777777" w:rsidR="00643F37" w:rsidRPr="00643F37" w:rsidRDefault="00643F37" w:rsidP="00FE4612">
      <w:pPr>
        <w:pStyle w:val="Response"/>
      </w:pPr>
      <w:r w:rsidRPr="00643F37">
        <w:t xml:space="preserve">            "description" : "Feature photograph - highres 2100x1170",</w:t>
      </w:r>
    </w:p>
    <w:p w14:paraId="4B801E3D" w14:textId="77777777" w:rsidR="00643F37" w:rsidRPr="00643F37" w:rsidRDefault="00643F37" w:rsidP="00FE4612">
      <w:pPr>
        <w:pStyle w:val="Response"/>
      </w:pPr>
      <w:r w:rsidRPr="00643F37">
        <w:t xml:space="preserve">            "extension" : "tif",</w:t>
      </w:r>
    </w:p>
    <w:p w14:paraId="0D14DD8F" w14:textId="77777777" w:rsidR="00643F37" w:rsidRPr="00643F37" w:rsidRDefault="00643F37" w:rsidP="00FE4612">
      <w:pPr>
        <w:pStyle w:val="Response"/>
      </w:pPr>
      <w:r w:rsidRPr="00643F37">
        <w:t xml:space="preserve">            "extent" : "567378",</w:t>
      </w:r>
    </w:p>
    <w:p w14:paraId="748470CA" w14:textId="77777777" w:rsidR="00643F37" w:rsidRPr="00643F37" w:rsidRDefault="00643F37" w:rsidP="00FE4612">
      <w:pPr>
        <w:pStyle w:val="Response"/>
      </w:pPr>
      <w:r w:rsidRPr="00643F37">
        <w:t xml:space="preserve">            "lastModified" : "2013-09-19",</w:t>
      </w:r>
    </w:p>
    <w:p w14:paraId="17E7FE48" w14:textId="77777777" w:rsidR="00643F37" w:rsidRPr="00643F37" w:rsidRDefault="00643F37" w:rsidP="00FE4612">
      <w:pPr>
        <w:pStyle w:val="Response"/>
      </w:pPr>
      <w:r w:rsidRPr="00643F37">
        <w:t xml:space="preserve">            "locale" : "global",</w:t>
      </w:r>
    </w:p>
    <w:p w14:paraId="3A12BE3D" w14:textId="77777777" w:rsidR="00643F37" w:rsidRPr="00643F37" w:rsidRDefault="00643F37" w:rsidP="00FE4612">
      <w:pPr>
        <w:pStyle w:val="Response"/>
      </w:pPr>
      <w:r w:rsidRPr="00643F37">
        <w:t xml:space="preserve">            "number" : "001",</w:t>
      </w:r>
    </w:p>
    <w:p w14:paraId="7C18F8D5" w14:textId="77777777" w:rsidR="00643F37" w:rsidRPr="00643F37" w:rsidRDefault="00643F37" w:rsidP="00FE4612">
      <w:pPr>
        <w:pStyle w:val="Response"/>
      </w:pPr>
      <w:r w:rsidRPr="00643F37">
        <w:t xml:space="preserve">            "type" : "FIL",</w:t>
      </w:r>
    </w:p>
    <w:p w14:paraId="650EF8F1" w14:textId="77777777" w:rsidR="00643F37" w:rsidRPr="00643F37" w:rsidRDefault="00643F37" w:rsidP="00FE4612">
      <w:pPr>
        <w:pStyle w:val="Response"/>
      </w:pPr>
      <w:r w:rsidRPr="00643F37">
        <w:t xml:space="preserve">            "asset" : "http://images.philips.com/is/image/PhilipsConsumer/F400021953_RQ1250_17-FIL-global-001"</w:t>
      </w:r>
    </w:p>
    <w:p w14:paraId="0A710F3E" w14:textId="77777777" w:rsidR="00643F37" w:rsidRPr="00643F37" w:rsidRDefault="00643F37" w:rsidP="00FE4612">
      <w:pPr>
        <w:pStyle w:val="Response"/>
      </w:pPr>
      <w:r w:rsidRPr="00643F37">
        <w:t xml:space="preserve">        }, { </w:t>
      </w:r>
    </w:p>
    <w:p w14:paraId="2E628143" w14:textId="77777777" w:rsidR="00643F37" w:rsidRPr="00643F37" w:rsidRDefault="00643F37" w:rsidP="00FE4612">
      <w:pPr>
        <w:pStyle w:val="Response"/>
      </w:pPr>
      <w:r w:rsidRPr="00643F37">
        <w:t xml:space="preserve">            "code" : "F400021954_RQ1250_17",</w:t>
      </w:r>
    </w:p>
    <w:p w14:paraId="1405A29C" w14:textId="77777777" w:rsidR="00643F37" w:rsidRPr="00643F37" w:rsidRDefault="00643F37" w:rsidP="00FE4612">
      <w:pPr>
        <w:pStyle w:val="Response"/>
      </w:pPr>
      <w:r w:rsidRPr="00643F37">
        <w:t xml:space="preserve">            "description" : "Feature photograph - highres 2100x1170",</w:t>
      </w:r>
    </w:p>
    <w:p w14:paraId="373C0826" w14:textId="77777777" w:rsidR="00643F37" w:rsidRPr="00643F37" w:rsidRDefault="00643F37" w:rsidP="00FE4612">
      <w:pPr>
        <w:pStyle w:val="Response"/>
      </w:pPr>
      <w:r w:rsidRPr="00643F37">
        <w:t xml:space="preserve">            "extension" : "tif",</w:t>
      </w:r>
    </w:p>
    <w:p w14:paraId="15116C9A" w14:textId="77777777" w:rsidR="00643F37" w:rsidRPr="00643F37" w:rsidRDefault="00643F37" w:rsidP="00FE4612">
      <w:pPr>
        <w:pStyle w:val="Response"/>
      </w:pPr>
      <w:r w:rsidRPr="00643F37">
        <w:t xml:space="preserve">            "extent" : "737582",</w:t>
      </w:r>
    </w:p>
    <w:p w14:paraId="58801EC5" w14:textId="77777777" w:rsidR="00643F37" w:rsidRPr="00643F37" w:rsidRDefault="00643F37" w:rsidP="00FE4612">
      <w:pPr>
        <w:pStyle w:val="Response"/>
      </w:pPr>
      <w:r w:rsidRPr="00643F37">
        <w:t xml:space="preserve">            "lastModified" : "2013-09-19",</w:t>
      </w:r>
    </w:p>
    <w:p w14:paraId="462948B4" w14:textId="77777777" w:rsidR="00643F37" w:rsidRPr="00643F37" w:rsidRDefault="00643F37" w:rsidP="00FE4612">
      <w:pPr>
        <w:pStyle w:val="Response"/>
      </w:pPr>
      <w:r w:rsidRPr="00643F37">
        <w:t xml:space="preserve">            "locale" : "global",</w:t>
      </w:r>
    </w:p>
    <w:p w14:paraId="38D6F2C3" w14:textId="77777777" w:rsidR="00643F37" w:rsidRPr="00643F37" w:rsidRDefault="00643F37" w:rsidP="00FE4612">
      <w:pPr>
        <w:pStyle w:val="Response"/>
      </w:pPr>
      <w:r w:rsidRPr="00643F37">
        <w:t xml:space="preserve">            "number" : "001",</w:t>
      </w:r>
    </w:p>
    <w:p w14:paraId="292C06B9" w14:textId="77777777" w:rsidR="00643F37" w:rsidRPr="00643F37" w:rsidRDefault="00643F37" w:rsidP="00FE4612">
      <w:pPr>
        <w:pStyle w:val="Response"/>
      </w:pPr>
      <w:r w:rsidRPr="00643F37">
        <w:t xml:space="preserve">            "type" : "FIL",</w:t>
      </w:r>
    </w:p>
    <w:p w14:paraId="190A9F8E" w14:textId="77777777" w:rsidR="00643F37" w:rsidRPr="00643F37" w:rsidRDefault="00643F37" w:rsidP="00FE4612">
      <w:pPr>
        <w:pStyle w:val="Response"/>
      </w:pPr>
      <w:r w:rsidRPr="00643F37">
        <w:t xml:space="preserve">            "asset" : "http://images.philips.com/is/image/PhilipsConsumer/F400021954_RQ1250_17-FIL-global-001"</w:t>
      </w:r>
    </w:p>
    <w:p w14:paraId="4797D4D7" w14:textId="77777777" w:rsidR="00643F37" w:rsidRPr="00643F37" w:rsidRDefault="00643F37" w:rsidP="00FE4612">
      <w:pPr>
        <w:pStyle w:val="Response"/>
      </w:pPr>
      <w:r w:rsidRPr="00643F37">
        <w:t xml:space="preserve">        }, { </w:t>
      </w:r>
    </w:p>
    <w:p w14:paraId="26CD162C" w14:textId="77777777" w:rsidR="00643F37" w:rsidRPr="00643F37" w:rsidRDefault="00643F37" w:rsidP="00FE4612">
      <w:pPr>
        <w:pStyle w:val="Response"/>
      </w:pPr>
      <w:r w:rsidRPr="00643F37">
        <w:t xml:space="preserve">            "code" : "F400021955_RQ1250_17",</w:t>
      </w:r>
    </w:p>
    <w:p w14:paraId="24D85633" w14:textId="77777777" w:rsidR="00643F37" w:rsidRPr="00643F37" w:rsidRDefault="00643F37" w:rsidP="00FE4612">
      <w:pPr>
        <w:pStyle w:val="Response"/>
      </w:pPr>
      <w:r w:rsidRPr="00643F37">
        <w:t xml:space="preserve">            "description" : "Feature photograph - highres 2100x1170",</w:t>
      </w:r>
    </w:p>
    <w:p w14:paraId="1A6FAF8E" w14:textId="77777777" w:rsidR="00643F37" w:rsidRPr="00643F37" w:rsidRDefault="00643F37" w:rsidP="00FE4612">
      <w:pPr>
        <w:pStyle w:val="Response"/>
      </w:pPr>
      <w:r w:rsidRPr="00643F37">
        <w:t xml:space="preserve">            "extension" : "tif",</w:t>
      </w:r>
    </w:p>
    <w:p w14:paraId="49AEA9EF" w14:textId="77777777" w:rsidR="00643F37" w:rsidRPr="00643F37" w:rsidRDefault="00643F37" w:rsidP="00FE4612">
      <w:pPr>
        <w:pStyle w:val="Response"/>
      </w:pPr>
      <w:r w:rsidRPr="00643F37">
        <w:t xml:space="preserve">            "extent" : "551626",</w:t>
      </w:r>
    </w:p>
    <w:p w14:paraId="4CBA1D60" w14:textId="77777777" w:rsidR="00643F37" w:rsidRPr="00643F37" w:rsidRDefault="00643F37" w:rsidP="00FE4612">
      <w:pPr>
        <w:pStyle w:val="Response"/>
      </w:pPr>
      <w:r w:rsidRPr="00643F37">
        <w:t xml:space="preserve">            "lastModified" : "2013-09-19",</w:t>
      </w:r>
    </w:p>
    <w:p w14:paraId="1B05C6C4" w14:textId="77777777" w:rsidR="00643F37" w:rsidRPr="00643F37" w:rsidRDefault="00643F37" w:rsidP="00FE4612">
      <w:pPr>
        <w:pStyle w:val="Response"/>
      </w:pPr>
      <w:r w:rsidRPr="00643F37">
        <w:t xml:space="preserve">            "locale" : "global",</w:t>
      </w:r>
    </w:p>
    <w:p w14:paraId="47A70D57" w14:textId="77777777" w:rsidR="00643F37" w:rsidRPr="00643F37" w:rsidRDefault="00643F37" w:rsidP="00FE4612">
      <w:pPr>
        <w:pStyle w:val="Response"/>
      </w:pPr>
      <w:r w:rsidRPr="00643F37">
        <w:t xml:space="preserve">            "number" : "001",</w:t>
      </w:r>
    </w:p>
    <w:p w14:paraId="6EB7AF06" w14:textId="77777777" w:rsidR="00643F37" w:rsidRPr="00643F37" w:rsidRDefault="00643F37" w:rsidP="00FE4612">
      <w:pPr>
        <w:pStyle w:val="Response"/>
      </w:pPr>
      <w:r w:rsidRPr="00643F37">
        <w:t xml:space="preserve">            "type" : "FIL",</w:t>
      </w:r>
    </w:p>
    <w:p w14:paraId="17C27304" w14:textId="77777777" w:rsidR="00643F37" w:rsidRPr="00643F37" w:rsidRDefault="00643F37" w:rsidP="00FE4612">
      <w:pPr>
        <w:pStyle w:val="Response"/>
      </w:pPr>
      <w:r w:rsidRPr="00643F37">
        <w:t xml:space="preserve">            "asset" : "http://images.philips.com/is/image/PhilipsConsumer/F400021955_RQ1250_17-FIL-global-001"</w:t>
      </w:r>
    </w:p>
    <w:p w14:paraId="19C3216B" w14:textId="77777777" w:rsidR="00643F37" w:rsidRPr="00643F37" w:rsidRDefault="00643F37" w:rsidP="00FE4612">
      <w:pPr>
        <w:pStyle w:val="Response"/>
      </w:pPr>
      <w:r w:rsidRPr="00643F37">
        <w:t xml:space="preserve">        }, { </w:t>
      </w:r>
    </w:p>
    <w:p w14:paraId="6DE5CBDA" w14:textId="77777777" w:rsidR="00643F37" w:rsidRPr="00643F37" w:rsidRDefault="00643F37" w:rsidP="00FE4612">
      <w:pPr>
        <w:pStyle w:val="Response"/>
      </w:pPr>
      <w:r w:rsidRPr="00643F37">
        <w:t xml:space="preserve">            "code" : "F400021956_RQ1250_17",</w:t>
      </w:r>
    </w:p>
    <w:p w14:paraId="23CA5D10" w14:textId="77777777" w:rsidR="00643F37" w:rsidRPr="00643F37" w:rsidRDefault="00643F37" w:rsidP="00FE4612">
      <w:pPr>
        <w:pStyle w:val="Response"/>
      </w:pPr>
      <w:r w:rsidRPr="00643F37">
        <w:t xml:space="preserve">            "description" : "Feature photograph - highres 2100x1170",</w:t>
      </w:r>
    </w:p>
    <w:p w14:paraId="2560F3D3" w14:textId="77777777" w:rsidR="00643F37" w:rsidRPr="00643F37" w:rsidRDefault="00643F37" w:rsidP="00FE4612">
      <w:pPr>
        <w:pStyle w:val="Response"/>
      </w:pPr>
      <w:r w:rsidRPr="00643F37">
        <w:t xml:space="preserve">            "extension" : "tif",</w:t>
      </w:r>
    </w:p>
    <w:p w14:paraId="1376A44C" w14:textId="77777777" w:rsidR="00643F37" w:rsidRPr="00643F37" w:rsidRDefault="00643F37" w:rsidP="00FE4612">
      <w:pPr>
        <w:pStyle w:val="Response"/>
      </w:pPr>
      <w:r w:rsidRPr="00643F37">
        <w:t xml:space="preserve">            "extent" : "210340",</w:t>
      </w:r>
    </w:p>
    <w:p w14:paraId="4989A564" w14:textId="77777777" w:rsidR="00643F37" w:rsidRPr="00643F37" w:rsidRDefault="00643F37" w:rsidP="00FE4612">
      <w:pPr>
        <w:pStyle w:val="Response"/>
      </w:pPr>
      <w:r w:rsidRPr="00643F37">
        <w:t xml:space="preserve">            "lastModified" : "2013-09-19",</w:t>
      </w:r>
    </w:p>
    <w:p w14:paraId="409AC67E" w14:textId="77777777" w:rsidR="00643F37" w:rsidRPr="00643F37" w:rsidRDefault="00643F37" w:rsidP="00FE4612">
      <w:pPr>
        <w:pStyle w:val="Response"/>
      </w:pPr>
      <w:r w:rsidRPr="00643F37">
        <w:t xml:space="preserve">            "locale" : "global",</w:t>
      </w:r>
    </w:p>
    <w:p w14:paraId="0CBDAF76" w14:textId="77777777" w:rsidR="00643F37" w:rsidRPr="00643F37" w:rsidRDefault="00643F37" w:rsidP="00FE4612">
      <w:pPr>
        <w:pStyle w:val="Response"/>
      </w:pPr>
      <w:r w:rsidRPr="00643F37">
        <w:t xml:space="preserve">            "number" : "001",</w:t>
      </w:r>
    </w:p>
    <w:p w14:paraId="6400F39E" w14:textId="77777777" w:rsidR="00643F37" w:rsidRPr="00643F37" w:rsidRDefault="00643F37" w:rsidP="00FE4612">
      <w:pPr>
        <w:pStyle w:val="Response"/>
      </w:pPr>
      <w:r w:rsidRPr="00643F37">
        <w:t xml:space="preserve">            "type" : "FIL",</w:t>
      </w:r>
    </w:p>
    <w:p w14:paraId="138EE59E" w14:textId="77777777" w:rsidR="00643F37" w:rsidRPr="00643F37" w:rsidRDefault="00643F37" w:rsidP="00FE4612">
      <w:pPr>
        <w:pStyle w:val="Response"/>
      </w:pPr>
      <w:r w:rsidRPr="00643F37">
        <w:t xml:space="preserve">            "asset" : "http://images.philips.com/is/image/PhilipsConsumer/F400021956_RQ1250_17-FIL-global-001"</w:t>
      </w:r>
    </w:p>
    <w:p w14:paraId="6C0BA37B" w14:textId="77777777" w:rsidR="00643F37" w:rsidRPr="00643F37" w:rsidRDefault="00643F37" w:rsidP="00FE4612">
      <w:pPr>
        <w:pStyle w:val="Response"/>
      </w:pPr>
      <w:r w:rsidRPr="00643F37">
        <w:t xml:space="preserve">        }, { </w:t>
      </w:r>
    </w:p>
    <w:p w14:paraId="158B91A8" w14:textId="77777777" w:rsidR="00643F37" w:rsidRPr="00643F37" w:rsidRDefault="00643F37" w:rsidP="00FE4612">
      <w:pPr>
        <w:pStyle w:val="Response"/>
      </w:pPr>
      <w:r w:rsidRPr="00643F37">
        <w:t xml:space="preserve">            "code" : "F400022201_RQ1250_17",</w:t>
      </w:r>
    </w:p>
    <w:p w14:paraId="265FAA22" w14:textId="77777777" w:rsidR="00643F37" w:rsidRPr="00643F37" w:rsidRDefault="00643F37" w:rsidP="00FE4612">
      <w:pPr>
        <w:pStyle w:val="Response"/>
      </w:pPr>
      <w:r w:rsidRPr="00643F37">
        <w:t xml:space="preserve">            "description" : "Feature photograph - highres 2100x1170",</w:t>
      </w:r>
    </w:p>
    <w:p w14:paraId="3F0E947F" w14:textId="77777777" w:rsidR="00643F37" w:rsidRPr="00643F37" w:rsidRDefault="00643F37" w:rsidP="00FE4612">
      <w:pPr>
        <w:pStyle w:val="Response"/>
      </w:pPr>
      <w:r w:rsidRPr="00643F37">
        <w:t xml:space="preserve">            "extension" : "tif",</w:t>
      </w:r>
    </w:p>
    <w:p w14:paraId="2D63A42E" w14:textId="77777777" w:rsidR="00643F37" w:rsidRPr="00643F37" w:rsidRDefault="00643F37" w:rsidP="00FE4612">
      <w:pPr>
        <w:pStyle w:val="Response"/>
      </w:pPr>
      <w:r w:rsidRPr="00643F37">
        <w:t xml:space="preserve">            "extent" : "564048",</w:t>
      </w:r>
    </w:p>
    <w:p w14:paraId="629E3C98" w14:textId="77777777" w:rsidR="00643F37" w:rsidRPr="00643F37" w:rsidRDefault="00643F37" w:rsidP="00FE4612">
      <w:pPr>
        <w:pStyle w:val="Response"/>
      </w:pPr>
      <w:r w:rsidRPr="00643F37">
        <w:t xml:space="preserve">            "lastModified" : "2013-09-19",</w:t>
      </w:r>
    </w:p>
    <w:p w14:paraId="6B8782C9" w14:textId="77777777" w:rsidR="00643F37" w:rsidRPr="00643F37" w:rsidRDefault="00643F37" w:rsidP="00FE4612">
      <w:pPr>
        <w:pStyle w:val="Response"/>
      </w:pPr>
      <w:r w:rsidRPr="00643F37">
        <w:t xml:space="preserve">            "locale" : "global",</w:t>
      </w:r>
    </w:p>
    <w:p w14:paraId="48B1449E" w14:textId="77777777" w:rsidR="00643F37" w:rsidRPr="00643F37" w:rsidRDefault="00643F37" w:rsidP="00FE4612">
      <w:pPr>
        <w:pStyle w:val="Response"/>
      </w:pPr>
      <w:r w:rsidRPr="00643F37">
        <w:t xml:space="preserve">            "number" : "001",</w:t>
      </w:r>
    </w:p>
    <w:p w14:paraId="53A234F1" w14:textId="77777777" w:rsidR="00643F37" w:rsidRPr="00643F37" w:rsidRDefault="00643F37" w:rsidP="00FE4612">
      <w:pPr>
        <w:pStyle w:val="Response"/>
      </w:pPr>
      <w:r w:rsidRPr="00643F37">
        <w:t xml:space="preserve">            "type" : "FIL",</w:t>
      </w:r>
    </w:p>
    <w:p w14:paraId="10D5EFB3" w14:textId="77777777" w:rsidR="00643F37" w:rsidRPr="00643F37" w:rsidRDefault="00643F37" w:rsidP="00FE4612">
      <w:pPr>
        <w:pStyle w:val="Response"/>
      </w:pPr>
      <w:r w:rsidRPr="00643F37">
        <w:t xml:space="preserve">            "asset" : "http://images.philips.com/is/image/PhilipsConsumer/F400022201_RQ1250_17-FIL-global-001"</w:t>
      </w:r>
    </w:p>
    <w:p w14:paraId="7A5959F3" w14:textId="77777777" w:rsidR="00643F37" w:rsidRPr="00643F37" w:rsidRDefault="00643F37" w:rsidP="00FE4612">
      <w:pPr>
        <w:pStyle w:val="Response"/>
      </w:pPr>
      <w:r w:rsidRPr="00643F37">
        <w:t xml:space="preserve">        }, { </w:t>
      </w:r>
    </w:p>
    <w:p w14:paraId="50DCBAC2" w14:textId="77777777" w:rsidR="00643F37" w:rsidRPr="00643F37" w:rsidRDefault="00643F37" w:rsidP="00FE4612">
      <w:pPr>
        <w:pStyle w:val="Response"/>
      </w:pPr>
      <w:r w:rsidRPr="00643F37">
        <w:t xml:space="preserve">            "code" : "F400024626_RQ1250_17",</w:t>
      </w:r>
    </w:p>
    <w:p w14:paraId="3EF58B81" w14:textId="77777777" w:rsidR="00643F37" w:rsidRPr="00643F37" w:rsidRDefault="00643F37" w:rsidP="00FE4612">
      <w:pPr>
        <w:pStyle w:val="Response"/>
      </w:pPr>
      <w:r w:rsidRPr="00643F37">
        <w:t xml:space="preserve">            "description" : "Feature photograph - highres 2100x1170",</w:t>
      </w:r>
    </w:p>
    <w:p w14:paraId="6CF5A455" w14:textId="77777777" w:rsidR="00643F37" w:rsidRPr="00643F37" w:rsidRDefault="00643F37" w:rsidP="00FE4612">
      <w:pPr>
        <w:pStyle w:val="Response"/>
      </w:pPr>
      <w:r w:rsidRPr="00643F37">
        <w:lastRenderedPageBreak/>
        <w:t xml:space="preserve">            "extension" : "tif",</w:t>
      </w:r>
    </w:p>
    <w:p w14:paraId="26AE543B" w14:textId="77777777" w:rsidR="00643F37" w:rsidRPr="00643F37" w:rsidRDefault="00643F37" w:rsidP="00FE4612">
      <w:pPr>
        <w:pStyle w:val="Response"/>
      </w:pPr>
      <w:r w:rsidRPr="00643F37">
        <w:t xml:space="preserve">            "extent" : "610158",</w:t>
      </w:r>
    </w:p>
    <w:p w14:paraId="08E21EF3" w14:textId="77777777" w:rsidR="00643F37" w:rsidRPr="00643F37" w:rsidRDefault="00643F37" w:rsidP="00FE4612">
      <w:pPr>
        <w:pStyle w:val="Response"/>
      </w:pPr>
      <w:r w:rsidRPr="00643F37">
        <w:t xml:space="preserve">            "lastModified" : "2013-09-19",</w:t>
      </w:r>
    </w:p>
    <w:p w14:paraId="65C9F6A3" w14:textId="77777777" w:rsidR="00643F37" w:rsidRPr="00643F37" w:rsidRDefault="00643F37" w:rsidP="00FE4612">
      <w:pPr>
        <w:pStyle w:val="Response"/>
      </w:pPr>
      <w:r w:rsidRPr="00643F37">
        <w:t xml:space="preserve">            "locale" : "global",</w:t>
      </w:r>
    </w:p>
    <w:p w14:paraId="1007CB6C" w14:textId="77777777" w:rsidR="00643F37" w:rsidRPr="00643F37" w:rsidRDefault="00643F37" w:rsidP="00FE4612">
      <w:pPr>
        <w:pStyle w:val="Response"/>
      </w:pPr>
      <w:r w:rsidRPr="00643F37">
        <w:t xml:space="preserve">            "number" : "001",</w:t>
      </w:r>
    </w:p>
    <w:p w14:paraId="1613998C" w14:textId="77777777" w:rsidR="00643F37" w:rsidRPr="00643F37" w:rsidRDefault="00643F37" w:rsidP="00FE4612">
      <w:pPr>
        <w:pStyle w:val="Response"/>
      </w:pPr>
      <w:r w:rsidRPr="00643F37">
        <w:t xml:space="preserve">            "type" : "FIL",</w:t>
      </w:r>
    </w:p>
    <w:p w14:paraId="08F642E4" w14:textId="77777777" w:rsidR="00643F37" w:rsidRPr="00643F37" w:rsidRDefault="00643F37" w:rsidP="00FE4612">
      <w:pPr>
        <w:pStyle w:val="Response"/>
      </w:pPr>
      <w:r w:rsidRPr="00643F37">
        <w:t xml:space="preserve">            "asset" : "http://images.philips.com/is/image/PhilipsConsumer/F400024626_RQ1250_17-FIL-global-001"</w:t>
      </w:r>
    </w:p>
    <w:p w14:paraId="6A70CCB0" w14:textId="77777777" w:rsidR="00643F37" w:rsidRPr="00643F37" w:rsidRDefault="00643F37" w:rsidP="00FE4612">
      <w:pPr>
        <w:pStyle w:val="Response"/>
      </w:pPr>
      <w:r w:rsidRPr="00643F37">
        <w:t xml:space="preserve">        } ]</w:t>
      </w:r>
    </w:p>
    <w:p w14:paraId="04696E0F" w14:textId="77777777" w:rsidR="00643F37" w:rsidRPr="00643F37" w:rsidRDefault="00643F37" w:rsidP="00FE4612">
      <w:pPr>
        <w:pStyle w:val="Response"/>
      </w:pPr>
      <w:r w:rsidRPr="00643F37">
        <w:t xml:space="preserve">    }</w:t>
      </w:r>
    </w:p>
    <w:p w14:paraId="5BAFDB10" w14:textId="77777777" w:rsidR="00643F37" w:rsidRPr="00643F37" w:rsidRDefault="00643F37" w:rsidP="00FE4612">
      <w:pPr>
        <w:pStyle w:val="Response"/>
      </w:pPr>
      <w:r w:rsidRPr="00643F37">
        <w:t>}</w:t>
      </w:r>
    </w:p>
    <w:p w14:paraId="0473D5B3"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6AD9E22E"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8" w:name="_Toc309312511"/>
      <w:r w:rsidRPr="00643F37">
        <w:lastRenderedPageBreak/>
        <w:t>Product - Specification</w:t>
      </w:r>
      <w:bookmarkEnd w:id="8"/>
    </w:p>
    <w:p w14:paraId="43C6FAB8"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 Specification (CS Chapters(Chapter Name, Rank, Value), Accessories By Packed)</w:t>
      </w:r>
    </w:p>
    <w:p w14:paraId="438D2FFF"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CSChapter</w:t>
      </w:r>
    </w:p>
    <w:p w14:paraId="1A772A99"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AccessoriesByPacked</w:t>
      </w:r>
    </w:p>
    <w:p w14:paraId="58B7C546" w14:textId="09AC2CC1"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1D180040"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http://&lt;SERVER-INFO&gt;/product/&lt;SECTOR-CODE&gt;/&lt;LANGUAGE-CODE_COUNTRY-CODE&gt;/&lt;CATALOG-CODE&gt;/products/&lt;CTN_CODE&gt;.specification </w:t>
      </w:r>
    </w:p>
    <w:p w14:paraId="3CCE475B" w14:textId="39DCB9B4"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50943910" w14:textId="57A9D490"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/product/B2C/en_GB/CONSUMER/products/RQ1250/17.specification</w:t>
      </w:r>
    </w:p>
    <w:p w14:paraId="6E8979C0" w14:textId="7C66A048" w:rsidR="00B80706" w:rsidRPr="006756C4" w:rsidRDefault="00B80706" w:rsidP="00B8070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sidRPr="00643F37">
        <w:rPr>
          <w:rFonts w:asciiTheme="minorHAnsi" w:hAnsiTheme="minorHAnsi" w:cstheme="minorHAnsi"/>
          <w:sz w:val="20"/>
          <w:szCs w:val="20"/>
        </w:rPr>
        <w:t>specification</w:t>
      </w:r>
    </w:p>
    <w:p w14:paraId="615DEDD5" w14:textId="66FB601E" w:rsid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75BB3">
        <w:rPr>
          <w:rFonts w:asciiTheme="minorHAnsi" w:hAnsiTheme="minorHAnsi" w:cstheme="minorHAnsi"/>
          <w:b/>
          <w:sz w:val="20"/>
          <w:szCs w:val="20"/>
        </w:rPr>
        <w:br/>
        <w:t>Sample Response:</w:t>
      </w:r>
    </w:p>
    <w:p w14:paraId="118A1329" w14:textId="77777777" w:rsidR="00201816" w:rsidRPr="00201816" w:rsidRDefault="00201816" w:rsidP="00201816">
      <w:pPr>
        <w:pStyle w:val="Response"/>
      </w:pPr>
      <w:r w:rsidRPr="00201816">
        <w:t xml:space="preserve">{ </w:t>
      </w:r>
    </w:p>
    <w:p w14:paraId="790DCD14" w14:textId="77777777" w:rsidR="00201816" w:rsidRPr="00201816" w:rsidRDefault="00201816" w:rsidP="00201816">
      <w:pPr>
        <w:pStyle w:val="Response"/>
      </w:pPr>
      <w:r w:rsidRPr="00201816">
        <w:t xml:space="preserve">    "success" : true,</w:t>
      </w:r>
    </w:p>
    <w:p w14:paraId="21817985" w14:textId="77777777" w:rsidR="00201816" w:rsidRPr="00201816" w:rsidRDefault="00201816" w:rsidP="00201816">
      <w:pPr>
        <w:pStyle w:val="Response"/>
      </w:pPr>
      <w:r w:rsidRPr="00201816">
        <w:t xml:space="preserve">    "data" : { </w:t>
      </w:r>
    </w:p>
    <w:p w14:paraId="7F1FA387" w14:textId="77777777" w:rsidR="00201816" w:rsidRPr="00201816" w:rsidRDefault="00201816" w:rsidP="00201816">
      <w:pPr>
        <w:pStyle w:val="Response"/>
      </w:pPr>
      <w:r w:rsidRPr="00201816">
        <w:t xml:space="preserve">        "csChapter" : [ { </w:t>
      </w:r>
    </w:p>
    <w:p w14:paraId="7BD1656E" w14:textId="77777777" w:rsidR="00201816" w:rsidRPr="00201816" w:rsidRDefault="00201816" w:rsidP="00201816">
      <w:pPr>
        <w:pStyle w:val="Response"/>
      </w:pPr>
      <w:r w:rsidRPr="00201816">
        <w:t xml:space="preserve">            "csChapterCode" : "CH4001523",</w:t>
      </w:r>
    </w:p>
    <w:p w14:paraId="2B2D22AD" w14:textId="77777777" w:rsidR="00201816" w:rsidRPr="00201816" w:rsidRDefault="00201816" w:rsidP="00201816">
      <w:pPr>
        <w:pStyle w:val="Response"/>
      </w:pPr>
      <w:r w:rsidRPr="00201816">
        <w:t xml:space="preserve">            "csChapterName" : "Shaving Performance",</w:t>
      </w:r>
    </w:p>
    <w:p w14:paraId="7D98081B" w14:textId="77777777" w:rsidR="00201816" w:rsidRPr="00201816" w:rsidRDefault="00201816" w:rsidP="00201816">
      <w:pPr>
        <w:pStyle w:val="Response"/>
      </w:pPr>
      <w:r w:rsidRPr="00201816">
        <w:t xml:space="preserve">            "csChapterRank" : "1",</w:t>
      </w:r>
    </w:p>
    <w:p w14:paraId="4C7BFC07" w14:textId="77777777" w:rsidR="00201816" w:rsidRPr="00201816" w:rsidRDefault="00201816" w:rsidP="00201816">
      <w:pPr>
        <w:pStyle w:val="Response"/>
      </w:pPr>
      <w:r w:rsidRPr="00201816">
        <w:t xml:space="preserve">            "csItem" : [ { </w:t>
      </w:r>
    </w:p>
    <w:p w14:paraId="4B807B13" w14:textId="77777777" w:rsidR="00201816" w:rsidRPr="00201816" w:rsidRDefault="00201816" w:rsidP="00201816">
      <w:pPr>
        <w:pStyle w:val="Response"/>
      </w:pPr>
      <w:r w:rsidRPr="00201816">
        <w:t xml:space="preserve">                "csItemCode" : "IT4007977",</w:t>
      </w:r>
    </w:p>
    <w:p w14:paraId="1AFE5C46" w14:textId="77777777" w:rsidR="00201816" w:rsidRPr="00201816" w:rsidRDefault="00201816" w:rsidP="00201816">
      <w:pPr>
        <w:pStyle w:val="Response"/>
      </w:pPr>
      <w:r w:rsidRPr="00201816">
        <w:t xml:space="preserve">                "csItemName" : "Contour-following",</w:t>
      </w:r>
    </w:p>
    <w:p w14:paraId="2B26B123" w14:textId="77777777" w:rsidR="00201816" w:rsidRPr="00201816" w:rsidRDefault="00201816" w:rsidP="00201816">
      <w:pPr>
        <w:pStyle w:val="Response"/>
      </w:pPr>
      <w:r w:rsidRPr="00201816">
        <w:t xml:space="preserve">                "csItemRank" : "6",</w:t>
      </w:r>
    </w:p>
    <w:p w14:paraId="06665F0A" w14:textId="77777777" w:rsidR="00201816" w:rsidRPr="00201816" w:rsidRDefault="00201816" w:rsidP="00201816">
      <w:pPr>
        <w:pStyle w:val="Response"/>
      </w:pPr>
      <w:r w:rsidRPr="00201816">
        <w:t xml:space="preserve">                "csItemIsFreeFormat" : "0",</w:t>
      </w:r>
    </w:p>
    <w:p w14:paraId="2058B583" w14:textId="77777777" w:rsidR="00201816" w:rsidRPr="00201816" w:rsidRDefault="00201816" w:rsidP="00201816">
      <w:pPr>
        <w:pStyle w:val="Response"/>
      </w:pPr>
      <w:r w:rsidRPr="00201816">
        <w:t xml:space="preserve">                "csValue" : [ { </w:t>
      </w:r>
    </w:p>
    <w:p w14:paraId="063822E2" w14:textId="77777777" w:rsidR="00201816" w:rsidRPr="00201816" w:rsidRDefault="00201816" w:rsidP="00201816">
      <w:pPr>
        <w:pStyle w:val="Response"/>
      </w:pPr>
      <w:r w:rsidRPr="00201816">
        <w:t xml:space="preserve">                    "csValueCode" : "VA4021335",</w:t>
      </w:r>
    </w:p>
    <w:p w14:paraId="329EE5BC" w14:textId="77777777" w:rsidR="00201816" w:rsidRPr="00201816" w:rsidRDefault="00201816" w:rsidP="00201816">
      <w:pPr>
        <w:pStyle w:val="Response"/>
      </w:pPr>
      <w:r w:rsidRPr="00201816">
        <w:t xml:space="preserve">                    "csValueName" : "GyroFlex 3D contour following",</w:t>
      </w:r>
    </w:p>
    <w:p w14:paraId="14E02887" w14:textId="77777777" w:rsidR="00201816" w:rsidRPr="00201816" w:rsidRDefault="00201816" w:rsidP="00201816">
      <w:pPr>
        <w:pStyle w:val="Response"/>
      </w:pPr>
      <w:r w:rsidRPr="00201816">
        <w:t xml:space="preserve">                    "csValueRank" : "8"</w:t>
      </w:r>
    </w:p>
    <w:p w14:paraId="767F849A" w14:textId="77777777" w:rsidR="00201816" w:rsidRPr="00201816" w:rsidRDefault="00201816" w:rsidP="00201816">
      <w:pPr>
        <w:pStyle w:val="Response"/>
      </w:pPr>
      <w:r w:rsidRPr="00201816">
        <w:t xml:space="preserve">                } ]</w:t>
      </w:r>
    </w:p>
    <w:p w14:paraId="150F05AE" w14:textId="77777777" w:rsidR="00201816" w:rsidRPr="00201816" w:rsidRDefault="00201816" w:rsidP="00201816">
      <w:pPr>
        <w:pStyle w:val="Response"/>
      </w:pPr>
      <w:r w:rsidRPr="00201816">
        <w:t xml:space="preserve">            }, { </w:t>
      </w:r>
    </w:p>
    <w:p w14:paraId="7C598FE4" w14:textId="77777777" w:rsidR="00201816" w:rsidRPr="00201816" w:rsidRDefault="00201816" w:rsidP="00201816">
      <w:pPr>
        <w:pStyle w:val="Response"/>
      </w:pPr>
      <w:r w:rsidRPr="00201816">
        <w:t xml:space="preserve">                "csItemCode" : "IT4007976",</w:t>
      </w:r>
    </w:p>
    <w:p w14:paraId="12F21A10" w14:textId="77777777" w:rsidR="00201816" w:rsidRPr="00201816" w:rsidRDefault="00201816" w:rsidP="00201816">
      <w:pPr>
        <w:pStyle w:val="Response"/>
      </w:pPr>
      <w:r w:rsidRPr="00201816">
        <w:t xml:space="preserve">                "csItemName" : "Shaving System",</w:t>
      </w:r>
    </w:p>
    <w:p w14:paraId="6CDE9194" w14:textId="77777777" w:rsidR="00201816" w:rsidRPr="00201816" w:rsidRDefault="00201816" w:rsidP="00201816">
      <w:pPr>
        <w:pStyle w:val="Response"/>
      </w:pPr>
      <w:r w:rsidRPr="00201816">
        <w:t xml:space="preserve">                "csItemRank" : "13",</w:t>
      </w:r>
    </w:p>
    <w:p w14:paraId="3183DCB1" w14:textId="77777777" w:rsidR="00201816" w:rsidRPr="00201816" w:rsidRDefault="00201816" w:rsidP="00201816">
      <w:pPr>
        <w:pStyle w:val="Response"/>
      </w:pPr>
      <w:r w:rsidRPr="00201816">
        <w:t xml:space="preserve">                "csItemIsFreeFormat" : "0",</w:t>
      </w:r>
    </w:p>
    <w:p w14:paraId="2AB64AF1" w14:textId="77777777" w:rsidR="00201816" w:rsidRPr="00201816" w:rsidRDefault="00201816" w:rsidP="00201816">
      <w:pPr>
        <w:pStyle w:val="Response"/>
      </w:pPr>
      <w:r w:rsidRPr="00201816">
        <w:t xml:space="preserve">                "csValue" : [ { </w:t>
      </w:r>
    </w:p>
    <w:p w14:paraId="2E65D4D2" w14:textId="77777777" w:rsidR="00201816" w:rsidRPr="00201816" w:rsidRDefault="00201816" w:rsidP="00201816">
      <w:pPr>
        <w:pStyle w:val="Response"/>
      </w:pPr>
      <w:r w:rsidRPr="00201816">
        <w:t xml:space="preserve">                    "csValueCode" : "VA4021337",</w:t>
      </w:r>
    </w:p>
    <w:p w14:paraId="13A24AE4" w14:textId="77777777" w:rsidR="00201816" w:rsidRPr="00201816" w:rsidRDefault="00201816" w:rsidP="00201816">
      <w:pPr>
        <w:pStyle w:val="Response"/>
      </w:pPr>
      <w:r w:rsidRPr="00201816">
        <w:t xml:space="preserve">                    "csValueName" : "UltraTrack shaving heads",</w:t>
      </w:r>
    </w:p>
    <w:p w14:paraId="541FD50F" w14:textId="77777777" w:rsidR="00201816" w:rsidRPr="00201816" w:rsidRDefault="00201816" w:rsidP="00201816">
      <w:pPr>
        <w:pStyle w:val="Response"/>
      </w:pPr>
      <w:r w:rsidRPr="00201816">
        <w:t xml:space="preserve">                    "csValueRank" : "7"</w:t>
      </w:r>
    </w:p>
    <w:p w14:paraId="643D7E2F" w14:textId="77777777" w:rsidR="00201816" w:rsidRPr="00201816" w:rsidRDefault="00201816" w:rsidP="00201816">
      <w:pPr>
        <w:pStyle w:val="Response"/>
      </w:pPr>
      <w:r w:rsidRPr="00201816">
        <w:t xml:space="preserve">                }, { </w:t>
      </w:r>
    </w:p>
    <w:p w14:paraId="261EB3D5" w14:textId="77777777" w:rsidR="00201816" w:rsidRPr="00201816" w:rsidRDefault="00201816" w:rsidP="00201816">
      <w:pPr>
        <w:pStyle w:val="Response"/>
      </w:pPr>
      <w:r w:rsidRPr="00201816">
        <w:t xml:space="preserve">                    "csValueCode" : "VA4022651",</w:t>
      </w:r>
    </w:p>
    <w:p w14:paraId="02E5B54B" w14:textId="77777777" w:rsidR="00201816" w:rsidRPr="00201816" w:rsidRDefault="00201816" w:rsidP="00201816">
      <w:pPr>
        <w:pStyle w:val="Response"/>
      </w:pPr>
      <w:r w:rsidRPr="00201816">
        <w:t xml:space="preserve">                    "csValueName" : "Speed XL shaving heads",</w:t>
      </w:r>
    </w:p>
    <w:p w14:paraId="4168B997" w14:textId="77777777" w:rsidR="00201816" w:rsidRPr="00201816" w:rsidRDefault="00201816" w:rsidP="00201816">
      <w:pPr>
        <w:pStyle w:val="Response"/>
      </w:pPr>
      <w:r w:rsidRPr="00201816">
        <w:t xml:space="preserve">                    "csValueRank" : "30"</w:t>
      </w:r>
    </w:p>
    <w:p w14:paraId="69A4AA4D" w14:textId="77777777" w:rsidR="00201816" w:rsidRPr="00201816" w:rsidRDefault="00201816" w:rsidP="00201816">
      <w:pPr>
        <w:pStyle w:val="Response"/>
      </w:pPr>
      <w:r w:rsidRPr="00201816">
        <w:t xml:space="preserve">                }]</w:t>
      </w:r>
    </w:p>
    <w:p w14:paraId="6D2631A6" w14:textId="77777777" w:rsidR="00201816" w:rsidRPr="00201816" w:rsidRDefault="00201816" w:rsidP="00201816">
      <w:pPr>
        <w:pStyle w:val="Response"/>
      </w:pPr>
      <w:r w:rsidRPr="00201816">
        <w:t xml:space="preserve">            }, </w:t>
      </w:r>
    </w:p>
    <w:p w14:paraId="6D4B99CC" w14:textId="77777777" w:rsidR="00201816" w:rsidRPr="00201816" w:rsidRDefault="00201816" w:rsidP="00201816">
      <w:pPr>
        <w:pStyle w:val="Response"/>
      </w:pPr>
      <w:r w:rsidRPr="00201816">
        <w:t xml:space="preserve">            {...} ]</w:t>
      </w:r>
    </w:p>
    <w:p w14:paraId="085827EA" w14:textId="77777777" w:rsidR="00201816" w:rsidRPr="00201816" w:rsidRDefault="00201816" w:rsidP="00201816">
      <w:pPr>
        <w:pStyle w:val="Response"/>
      </w:pPr>
      <w:r w:rsidRPr="00201816">
        <w:t xml:space="preserve">        }, { </w:t>
      </w:r>
    </w:p>
    <w:p w14:paraId="38FFF8C7" w14:textId="77777777" w:rsidR="00201816" w:rsidRPr="00201816" w:rsidRDefault="00201816" w:rsidP="00201816">
      <w:pPr>
        <w:pStyle w:val="Response"/>
      </w:pPr>
      <w:r w:rsidRPr="00201816">
        <w:t xml:space="preserve">            "csChapterCode" : "CH4001524",</w:t>
      </w:r>
    </w:p>
    <w:p w14:paraId="4EF7A9AF" w14:textId="77777777" w:rsidR="00201816" w:rsidRPr="00201816" w:rsidRDefault="00201816" w:rsidP="00201816">
      <w:pPr>
        <w:pStyle w:val="Response"/>
      </w:pPr>
      <w:r w:rsidRPr="00201816">
        <w:t xml:space="preserve">            "csChapterName" : "Ease of use",</w:t>
      </w:r>
    </w:p>
    <w:p w14:paraId="0E356BAE" w14:textId="77777777" w:rsidR="00201816" w:rsidRPr="00201816" w:rsidRDefault="00201816" w:rsidP="00201816">
      <w:pPr>
        <w:pStyle w:val="Response"/>
      </w:pPr>
      <w:r w:rsidRPr="00201816">
        <w:t xml:space="preserve">            "csChapterRank" : "4",</w:t>
      </w:r>
    </w:p>
    <w:p w14:paraId="3270A22B" w14:textId="77777777" w:rsidR="00201816" w:rsidRPr="00201816" w:rsidRDefault="00201816" w:rsidP="00201816">
      <w:pPr>
        <w:pStyle w:val="Response"/>
      </w:pPr>
      <w:r w:rsidRPr="00201816">
        <w:t xml:space="preserve">            "csItem" : [ { </w:t>
      </w:r>
    </w:p>
    <w:p w14:paraId="260A08B1" w14:textId="77777777" w:rsidR="00201816" w:rsidRPr="00201816" w:rsidRDefault="00201816" w:rsidP="00201816">
      <w:pPr>
        <w:pStyle w:val="Response"/>
      </w:pPr>
      <w:r w:rsidRPr="00201816">
        <w:t xml:space="preserve">                "csItemCode" : "IT4007981",</w:t>
      </w:r>
    </w:p>
    <w:p w14:paraId="69FC2333" w14:textId="77777777" w:rsidR="00201816" w:rsidRPr="00201816" w:rsidRDefault="00201816" w:rsidP="00201816">
      <w:pPr>
        <w:pStyle w:val="Response"/>
      </w:pPr>
      <w:r w:rsidRPr="00201816">
        <w:t xml:space="preserve">                "csItemName" : "Charging",</w:t>
      </w:r>
    </w:p>
    <w:p w14:paraId="08DF3E83" w14:textId="77777777" w:rsidR="00201816" w:rsidRPr="00201816" w:rsidRDefault="00201816" w:rsidP="00201816">
      <w:pPr>
        <w:pStyle w:val="Response"/>
      </w:pPr>
      <w:r w:rsidRPr="00201816">
        <w:t xml:space="preserve">                "csItemRank" : "5",</w:t>
      </w:r>
    </w:p>
    <w:p w14:paraId="776DD90A" w14:textId="77777777" w:rsidR="00201816" w:rsidRPr="00201816" w:rsidRDefault="00201816" w:rsidP="00201816">
      <w:pPr>
        <w:pStyle w:val="Response"/>
      </w:pPr>
      <w:r w:rsidRPr="00201816">
        <w:t xml:space="preserve">                "csItemIsFreeFormat" : "0",</w:t>
      </w:r>
    </w:p>
    <w:p w14:paraId="4C2C5057" w14:textId="77777777" w:rsidR="00201816" w:rsidRPr="00201816" w:rsidRDefault="00201816" w:rsidP="00201816">
      <w:pPr>
        <w:pStyle w:val="Response"/>
      </w:pPr>
      <w:r w:rsidRPr="00201816">
        <w:t xml:space="preserve">                "csValue" : [ { </w:t>
      </w:r>
    </w:p>
    <w:p w14:paraId="5B12EF3F" w14:textId="77777777" w:rsidR="00201816" w:rsidRPr="00201816" w:rsidRDefault="00201816" w:rsidP="00201816">
      <w:pPr>
        <w:pStyle w:val="Response"/>
      </w:pPr>
      <w:r w:rsidRPr="00201816">
        <w:t xml:space="preserve">                    "csValueCode" : "VA4022643",</w:t>
      </w:r>
    </w:p>
    <w:p w14:paraId="00713555" w14:textId="77777777" w:rsidR="00201816" w:rsidRPr="00201816" w:rsidRDefault="00201816" w:rsidP="00201816">
      <w:pPr>
        <w:pStyle w:val="Response"/>
      </w:pPr>
      <w:r w:rsidRPr="00201816">
        <w:t xml:space="preserve">                    "csValueName" : "1 hour",</w:t>
      </w:r>
    </w:p>
    <w:p w14:paraId="1217B182" w14:textId="77777777" w:rsidR="00201816" w:rsidRPr="00201816" w:rsidRDefault="00201816" w:rsidP="00201816">
      <w:pPr>
        <w:pStyle w:val="Response"/>
      </w:pPr>
      <w:r w:rsidRPr="00201816">
        <w:t xml:space="preserve">                    "csValueRank" : "5"</w:t>
      </w:r>
    </w:p>
    <w:p w14:paraId="32018179" w14:textId="77777777" w:rsidR="00201816" w:rsidRPr="00201816" w:rsidRDefault="00201816" w:rsidP="00201816">
      <w:pPr>
        <w:pStyle w:val="Response"/>
      </w:pPr>
      <w:r w:rsidRPr="00201816">
        <w:t xml:space="preserve">                }, { </w:t>
      </w:r>
    </w:p>
    <w:p w14:paraId="7ED0DB9A" w14:textId="77777777" w:rsidR="00201816" w:rsidRPr="00201816" w:rsidRDefault="00201816" w:rsidP="00201816">
      <w:pPr>
        <w:pStyle w:val="Response"/>
      </w:pPr>
      <w:r w:rsidRPr="00201816">
        <w:t xml:space="preserve">                    "csValueCode" : "VA4019965",</w:t>
      </w:r>
    </w:p>
    <w:p w14:paraId="2D85A6EF" w14:textId="77777777" w:rsidR="00201816" w:rsidRPr="00201816" w:rsidRDefault="00201816" w:rsidP="00201816">
      <w:pPr>
        <w:pStyle w:val="Response"/>
      </w:pPr>
      <w:r w:rsidRPr="00201816">
        <w:t xml:space="preserve">                    "csValueName" : "Rechargeable",</w:t>
      </w:r>
    </w:p>
    <w:p w14:paraId="7B61E3FB" w14:textId="77777777" w:rsidR="00201816" w:rsidRPr="00201816" w:rsidRDefault="00201816" w:rsidP="00201816">
      <w:pPr>
        <w:pStyle w:val="Response"/>
      </w:pPr>
      <w:r w:rsidRPr="00201816">
        <w:t xml:space="preserve">                    "csValueRank" : "34"</w:t>
      </w:r>
    </w:p>
    <w:p w14:paraId="7574071F" w14:textId="77777777" w:rsidR="00201816" w:rsidRPr="00201816" w:rsidRDefault="00201816" w:rsidP="00201816">
      <w:pPr>
        <w:pStyle w:val="Response"/>
      </w:pPr>
      <w:r w:rsidRPr="00201816">
        <w:t xml:space="preserve">                } ]</w:t>
      </w:r>
    </w:p>
    <w:p w14:paraId="7F4222AC" w14:textId="77777777" w:rsidR="00201816" w:rsidRPr="00201816" w:rsidRDefault="00201816" w:rsidP="00201816">
      <w:pPr>
        <w:pStyle w:val="Response"/>
      </w:pPr>
      <w:r w:rsidRPr="00201816">
        <w:lastRenderedPageBreak/>
        <w:t xml:space="preserve">            }, { </w:t>
      </w:r>
    </w:p>
    <w:p w14:paraId="27392EC6" w14:textId="77777777" w:rsidR="00201816" w:rsidRPr="00201816" w:rsidRDefault="00201816" w:rsidP="00201816">
      <w:pPr>
        <w:pStyle w:val="Response"/>
      </w:pPr>
      <w:r w:rsidRPr="00201816">
        <w:t xml:space="preserve">                "csItemCode" : "IT4008711",</w:t>
      </w:r>
    </w:p>
    <w:p w14:paraId="57C4395F" w14:textId="77777777" w:rsidR="00201816" w:rsidRPr="00201816" w:rsidRDefault="00201816" w:rsidP="00201816">
      <w:pPr>
        <w:pStyle w:val="Response"/>
      </w:pPr>
      <w:r w:rsidRPr="00201816">
        <w:t xml:space="preserve">                "csItemName" : "Shaving time",</w:t>
      </w:r>
    </w:p>
    <w:p w14:paraId="1DD9CA61" w14:textId="77777777" w:rsidR="00201816" w:rsidRPr="00201816" w:rsidRDefault="00201816" w:rsidP="00201816">
      <w:pPr>
        <w:pStyle w:val="Response"/>
      </w:pPr>
      <w:r w:rsidRPr="00201816">
        <w:t xml:space="preserve">                "csItemRank" : "14",</w:t>
      </w:r>
    </w:p>
    <w:p w14:paraId="4735AF0C" w14:textId="77777777" w:rsidR="00201816" w:rsidRPr="00201816" w:rsidRDefault="00201816" w:rsidP="00201816">
      <w:pPr>
        <w:pStyle w:val="Response"/>
      </w:pPr>
      <w:r w:rsidRPr="00201816">
        <w:t xml:space="preserve">                "csItemIsFreeFormat" : "0",</w:t>
      </w:r>
    </w:p>
    <w:p w14:paraId="718947F5" w14:textId="77777777" w:rsidR="00201816" w:rsidRPr="00201816" w:rsidRDefault="00201816" w:rsidP="00201816">
      <w:pPr>
        <w:pStyle w:val="Response"/>
      </w:pPr>
      <w:r w:rsidRPr="00201816">
        <w:t xml:space="preserve">                "csValue" : [ { </w:t>
      </w:r>
    </w:p>
    <w:p w14:paraId="3A9A71B9" w14:textId="77777777" w:rsidR="00201816" w:rsidRPr="00201816" w:rsidRDefault="00201816" w:rsidP="00201816">
      <w:pPr>
        <w:pStyle w:val="Response"/>
      </w:pPr>
      <w:r w:rsidRPr="00201816">
        <w:t xml:space="preserve">                    "csValueCode" : "VA4021343",</w:t>
      </w:r>
    </w:p>
    <w:p w14:paraId="52099974" w14:textId="77777777" w:rsidR="00201816" w:rsidRPr="00201816" w:rsidRDefault="00201816" w:rsidP="00201816">
      <w:pPr>
        <w:pStyle w:val="Response"/>
      </w:pPr>
      <w:r w:rsidRPr="00201816">
        <w:t xml:space="preserve">                    "csValueName" : "Up to 17 days",</w:t>
      </w:r>
    </w:p>
    <w:p w14:paraId="5550C969" w14:textId="77777777" w:rsidR="00201816" w:rsidRPr="00201816" w:rsidRDefault="00201816" w:rsidP="00201816">
      <w:pPr>
        <w:pStyle w:val="Response"/>
      </w:pPr>
      <w:r w:rsidRPr="00201816">
        <w:t xml:space="preserve">                    "csValueRank" : "23"</w:t>
      </w:r>
    </w:p>
    <w:p w14:paraId="174BABEC" w14:textId="77777777" w:rsidR="00201816" w:rsidRPr="00201816" w:rsidRDefault="00201816" w:rsidP="00201816">
      <w:pPr>
        <w:pStyle w:val="Response"/>
      </w:pPr>
      <w:r w:rsidRPr="00201816">
        <w:t xml:space="preserve">                } ]</w:t>
      </w:r>
    </w:p>
    <w:p w14:paraId="4D0F29FE" w14:textId="77777777" w:rsidR="00201816" w:rsidRPr="00201816" w:rsidRDefault="00201816" w:rsidP="00201816">
      <w:pPr>
        <w:pStyle w:val="Response"/>
      </w:pPr>
      <w:r w:rsidRPr="00201816">
        <w:t xml:space="preserve">            },</w:t>
      </w:r>
    </w:p>
    <w:p w14:paraId="59CAC406" w14:textId="77777777" w:rsidR="00201816" w:rsidRPr="00201816" w:rsidRDefault="00201816" w:rsidP="00201816">
      <w:pPr>
        <w:pStyle w:val="Response"/>
      </w:pPr>
      <w:r w:rsidRPr="00201816">
        <w:t xml:space="preserve">            {...}]</w:t>
      </w:r>
    </w:p>
    <w:p w14:paraId="52CEF059" w14:textId="77777777" w:rsidR="00201816" w:rsidRPr="00201816" w:rsidRDefault="00201816" w:rsidP="00201816">
      <w:pPr>
        <w:pStyle w:val="Response"/>
      </w:pPr>
      <w:r w:rsidRPr="00201816">
        <w:t xml:space="preserve">        }],</w:t>
      </w:r>
    </w:p>
    <w:p w14:paraId="67E75BD3" w14:textId="77777777" w:rsidR="00201816" w:rsidRPr="00201816" w:rsidRDefault="00201816" w:rsidP="00201816">
      <w:pPr>
        <w:pStyle w:val="Response"/>
      </w:pPr>
      <w:r w:rsidRPr="00201816">
        <w:t xml:space="preserve">        "filters" : { </w:t>
      </w:r>
    </w:p>
    <w:p w14:paraId="31BA9129" w14:textId="77777777" w:rsidR="00201816" w:rsidRPr="00201816" w:rsidRDefault="00201816" w:rsidP="00201816">
      <w:pPr>
        <w:pStyle w:val="Response"/>
      </w:pPr>
      <w:r w:rsidRPr="00201816">
        <w:t xml:space="preserve">            "purpose" : [ { </w:t>
      </w:r>
    </w:p>
    <w:p w14:paraId="5D5F8DC3" w14:textId="77777777" w:rsidR="00201816" w:rsidRPr="00201816" w:rsidRDefault="00201816" w:rsidP="00201816">
      <w:pPr>
        <w:pStyle w:val="Response"/>
      </w:pPr>
      <w:r w:rsidRPr="00201816">
        <w:t xml:space="preserve">                "type" : "Comparison",</w:t>
      </w:r>
    </w:p>
    <w:p w14:paraId="35CE50B3" w14:textId="77777777" w:rsidR="00201816" w:rsidRPr="00201816" w:rsidRDefault="00201816" w:rsidP="00201816">
      <w:pPr>
        <w:pStyle w:val="Response"/>
      </w:pPr>
      <w:r w:rsidRPr="00201816">
        <w:t xml:space="preserve">                "features" : { </w:t>
      </w:r>
    </w:p>
    <w:p w14:paraId="46FABB38" w14:textId="77777777" w:rsidR="00201816" w:rsidRPr="00201816" w:rsidRDefault="00201816" w:rsidP="00201816">
      <w:pPr>
        <w:pStyle w:val="Response"/>
      </w:pPr>
      <w:r w:rsidRPr="00201816">
        <w:t xml:space="preserve">                    "feature" : [ { </w:t>
      </w:r>
    </w:p>
    <w:p w14:paraId="1BED252B" w14:textId="77777777" w:rsidR="00201816" w:rsidRPr="00201816" w:rsidRDefault="00201816" w:rsidP="00201816">
      <w:pPr>
        <w:pStyle w:val="Response"/>
      </w:pPr>
      <w:r w:rsidRPr="00201816">
        <w:t xml:space="preserve">                        "code" : "F400021953_RQ1250_17",</w:t>
      </w:r>
    </w:p>
    <w:p w14:paraId="73B7A395" w14:textId="77777777" w:rsidR="00201816" w:rsidRPr="00201816" w:rsidRDefault="00201816" w:rsidP="00201816">
      <w:pPr>
        <w:pStyle w:val="Response"/>
      </w:pPr>
      <w:r w:rsidRPr="00201816">
        <w:t xml:space="preserve">                        "rank" : "1",</w:t>
      </w:r>
    </w:p>
    <w:p w14:paraId="670B7779" w14:textId="77777777" w:rsidR="00201816" w:rsidRPr="00201816" w:rsidRDefault="00201816" w:rsidP="00201816">
      <w:pPr>
        <w:pStyle w:val="Response"/>
      </w:pPr>
      <w:r w:rsidRPr="00201816">
        <w:t xml:space="preserve">                        "referenceName" : "GyroFlex 3D"</w:t>
      </w:r>
    </w:p>
    <w:p w14:paraId="3DF34FF9" w14:textId="77777777" w:rsidR="00201816" w:rsidRPr="00201816" w:rsidRDefault="00201816" w:rsidP="00201816">
      <w:pPr>
        <w:pStyle w:val="Response"/>
      </w:pPr>
      <w:r w:rsidRPr="00201816">
        <w:t xml:space="preserve">                    }, { </w:t>
      </w:r>
    </w:p>
    <w:p w14:paraId="3A4FD654" w14:textId="77777777" w:rsidR="00201816" w:rsidRPr="00201816" w:rsidRDefault="00201816" w:rsidP="00201816">
      <w:pPr>
        <w:pStyle w:val="Response"/>
      </w:pPr>
      <w:r w:rsidRPr="00201816">
        <w:t xml:space="preserve">                        "code" : "F400021955_RQ1250_17",</w:t>
      </w:r>
    </w:p>
    <w:p w14:paraId="23DE2A50" w14:textId="77777777" w:rsidR="00201816" w:rsidRPr="00201816" w:rsidRDefault="00201816" w:rsidP="00201816">
      <w:pPr>
        <w:pStyle w:val="Response"/>
      </w:pPr>
      <w:r w:rsidRPr="00201816">
        <w:t xml:space="preserve">                        "rank" : "2",</w:t>
      </w:r>
    </w:p>
    <w:p w14:paraId="1D09F1B7" w14:textId="77777777" w:rsidR="00201816" w:rsidRPr="00201816" w:rsidRDefault="00201816" w:rsidP="00201816">
      <w:pPr>
        <w:pStyle w:val="Response"/>
      </w:pPr>
      <w:r w:rsidRPr="00201816">
        <w:t xml:space="preserve">                        "referenceName" : "UltraTrack"</w:t>
      </w:r>
    </w:p>
    <w:p w14:paraId="218ACB3B" w14:textId="77777777" w:rsidR="00201816" w:rsidRPr="00201816" w:rsidRDefault="00201816" w:rsidP="00201816">
      <w:pPr>
        <w:pStyle w:val="Response"/>
      </w:pPr>
      <w:r w:rsidRPr="00201816">
        <w:t xml:space="preserve">                    },</w:t>
      </w:r>
    </w:p>
    <w:p w14:paraId="64A3506D" w14:textId="77777777" w:rsidR="00201816" w:rsidRPr="00201816" w:rsidRDefault="00201816" w:rsidP="00201816">
      <w:pPr>
        <w:pStyle w:val="Response"/>
      </w:pPr>
      <w:r w:rsidRPr="00201816">
        <w:t xml:space="preserve">                    {...} ]</w:t>
      </w:r>
    </w:p>
    <w:p w14:paraId="68515610" w14:textId="77777777" w:rsidR="00201816" w:rsidRPr="00201816" w:rsidRDefault="00201816" w:rsidP="00201816">
      <w:pPr>
        <w:pStyle w:val="Response"/>
      </w:pPr>
      <w:r w:rsidRPr="00201816">
        <w:t xml:space="preserve">                },</w:t>
      </w:r>
    </w:p>
    <w:p w14:paraId="135F964E" w14:textId="77777777" w:rsidR="00201816" w:rsidRPr="00201816" w:rsidRDefault="00201816" w:rsidP="00201816">
      <w:pPr>
        <w:pStyle w:val="Response"/>
      </w:pPr>
      <w:r w:rsidRPr="00201816">
        <w:t xml:space="preserve">                "csItems" : { </w:t>
      </w:r>
    </w:p>
    <w:p w14:paraId="5515F6CA" w14:textId="77777777" w:rsidR="00201816" w:rsidRPr="00201816" w:rsidRDefault="00201816" w:rsidP="00201816">
      <w:pPr>
        <w:pStyle w:val="Response"/>
      </w:pPr>
      <w:r w:rsidRPr="00201816">
        <w:t xml:space="preserve">                    "csItem" : [ { </w:t>
      </w:r>
    </w:p>
    <w:p w14:paraId="46A99606" w14:textId="77777777" w:rsidR="00201816" w:rsidRPr="00201816" w:rsidRDefault="00201816" w:rsidP="00201816">
      <w:pPr>
        <w:pStyle w:val="Response"/>
      </w:pPr>
      <w:r w:rsidRPr="00201816">
        <w:t xml:space="preserve">                        "code" : "3006920",</w:t>
      </w:r>
    </w:p>
    <w:p w14:paraId="72ED3A92" w14:textId="77777777" w:rsidR="00201816" w:rsidRPr="00201816" w:rsidRDefault="00201816" w:rsidP="00201816">
      <w:pPr>
        <w:pStyle w:val="Response"/>
      </w:pPr>
      <w:r w:rsidRPr="00201816">
        <w:t xml:space="preserve">                        "rank" : "2",</w:t>
      </w:r>
    </w:p>
    <w:p w14:paraId="11ECDD71" w14:textId="77777777" w:rsidR="00201816" w:rsidRPr="00201816" w:rsidRDefault="00201816" w:rsidP="00201816">
      <w:pPr>
        <w:pStyle w:val="Response"/>
      </w:pPr>
      <w:r w:rsidRPr="00201816">
        <w:t xml:space="preserve">                        "referenceName" : "Power - Battery Type"</w:t>
      </w:r>
    </w:p>
    <w:p w14:paraId="46F7E8D4" w14:textId="77777777" w:rsidR="00201816" w:rsidRPr="00201816" w:rsidRDefault="00201816" w:rsidP="00201816">
      <w:pPr>
        <w:pStyle w:val="Response"/>
      </w:pPr>
      <w:r w:rsidRPr="00201816">
        <w:t xml:space="preserve">                    }, { </w:t>
      </w:r>
    </w:p>
    <w:p w14:paraId="2FABF05F" w14:textId="77777777" w:rsidR="00201816" w:rsidRPr="00201816" w:rsidRDefault="00201816" w:rsidP="00201816">
      <w:pPr>
        <w:pStyle w:val="Response"/>
      </w:pPr>
      <w:r w:rsidRPr="00201816">
        <w:t xml:space="preserve">                        "code" : "IT4002813",</w:t>
      </w:r>
    </w:p>
    <w:p w14:paraId="723140CE" w14:textId="77777777" w:rsidR="00201816" w:rsidRPr="00201816" w:rsidRDefault="00201816" w:rsidP="00201816">
      <w:pPr>
        <w:pStyle w:val="Response"/>
      </w:pPr>
      <w:r w:rsidRPr="00201816">
        <w:t xml:space="preserve">                        "rank" : "3",</w:t>
      </w:r>
    </w:p>
    <w:p w14:paraId="669005EF" w14:textId="77777777" w:rsidR="00201816" w:rsidRPr="00201816" w:rsidRDefault="00201816" w:rsidP="00201816">
      <w:pPr>
        <w:pStyle w:val="Response"/>
      </w:pPr>
      <w:r w:rsidRPr="00201816">
        <w:t xml:space="preserve">                        "referenceName" : "Service - 2-year guarantee"</w:t>
      </w:r>
    </w:p>
    <w:p w14:paraId="3E409FA1" w14:textId="77777777" w:rsidR="00201816" w:rsidRPr="00201816" w:rsidRDefault="00201816" w:rsidP="00201816">
      <w:pPr>
        <w:pStyle w:val="Response"/>
      </w:pPr>
      <w:r w:rsidRPr="00201816">
        <w:t xml:space="preserve">                    },</w:t>
      </w:r>
    </w:p>
    <w:p w14:paraId="5038BC5A" w14:textId="77777777" w:rsidR="00201816" w:rsidRPr="00201816" w:rsidRDefault="00201816" w:rsidP="00201816">
      <w:pPr>
        <w:pStyle w:val="Response"/>
      </w:pPr>
      <w:r w:rsidRPr="00201816">
        <w:t xml:space="preserve">                    {...} ]</w:t>
      </w:r>
    </w:p>
    <w:p w14:paraId="2B9EB2DF" w14:textId="77777777" w:rsidR="00201816" w:rsidRPr="00201816" w:rsidRDefault="00201816" w:rsidP="00201816">
      <w:pPr>
        <w:pStyle w:val="Response"/>
      </w:pPr>
      <w:r w:rsidRPr="00201816">
        <w:t xml:space="preserve">                }</w:t>
      </w:r>
    </w:p>
    <w:p w14:paraId="0240D741" w14:textId="77777777" w:rsidR="00201816" w:rsidRPr="00201816" w:rsidRDefault="00201816" w:rsidP="00201816">
      <w:pPr>
        <w:pStyle w:val="Response"/>
      </w:pPr>
      <w:r w:rsidRPr="00201816">
        <w:t xml:space="preserve">            },</w:t>
      </w:r>
    </w:p>
    <w:p w14:paraId="0C8E7B9C" w14:textId="77777777" w:rsidR="00201816" w:rsidRPr="00201816" w:rsidRDefault="00201816" w:rsidP="00201816">
      <w:pPr>
        <w:pStyle w:val="Response"/>
      </w:pPr>
      <w:r w:rsidRPr="00201816">
        <w:t xml:space="preserve">            {...} ]</w:t>
      </w:r>
    </w:p>
    <w:p w14:paraId="5128BC7B" w14:textId="77777777" w:rsidR="00201816" w:rsidRPr="00201816" w:rsidRDefault="00201816" w:rsidP="00201816">
      <w:pPr>
        <w:pStyle w:val="Response"/>
      </w:pPr>
      <w:r w:rsidRPr="00201816">
        <w:t xml:space="preserve">        }</w:t>
      </w:r>
    </w:p>
    <w:p w14:paraId="22D39CFB" w14:textId="77777777" w:rsidR="00201816" w:rsidRPr="00201816" w:rsidRDefault="00201816" w:rsidP="00201816">
      <w:pPr>
        <w:pStyle w:val="Response"/>
      </w:pPr>
      <w:r w:rsidRPr="00201816">
        <w:t xml:space="preserve">    }</w:t>
      </w:r>
    </w:p>
    <w:p w14:paraId="2B3A1FBA" w14:textId="77777777" w:rsidR="00201816" w:rsidRPr="00201816" w:rsidRDefault="00201816" w:rsidP="00201816">
      <w:pPr>
        <w:pStyle w:val="Response"/>
      </w:pPr>
      <w:r w:rsidRPr="00201816">
        <w:t>}</w:t>
      </w:r>
    </w:p>
    <w:p w14:paraId="6FDFF48A" w14:textId="77777777" w:rsidR="00201816" w:rsidRPr="00201816" w:rsidRDefault="00201816" w:rsidP="0020181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757DC16" w14:textId="77777777" w:rsidR="00201816" w:rsidRPr="00201816" w:rsidRDefault="00201816"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5D5FF35"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9" w:name="_Toc309312512"/>
      <w:r w:rsidRPr="00643F37">
        <w:lastRenderedPageBreak/>
        <w:t>Product - Disclaimers</w:t>
      </w:r>
      <w:bookmarkEnd w:id="9"/>
    </w:p>
    <w:p w14:paraId="6DAC57FD" w14:textId="3041991F"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07B8668C"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http://&lt;SERVER-INFO&gt;/product/&lt;SECTOR-CODE&gt;/&lt;LANGUAGE-CODE_COUNTRY-CODE&gt;/&lt;CATALOG-CODE&gt;/products/&lt;CTN_CODE&gt;.disclaimers </w:t>
      </w:r>
    </w:p>
    <w:p w14:paraId="4842B00C" w14:textId="4C206CD6"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41689620" w14:textId="75C9A811"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/product/B2C/en_GB/CONSUMER/products/55PFL8008S/12.disclaimers</w:t>
      </w:r>
    </w:p>
    <w:p w14:paraId="251D95EE" w14:textId="46DE286A" w:rsidR="00B80706" w:rsidRPr="006756C4" w:rsidRDefault="00B80706" w:rsidP="00B8070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Pr>
          <w:rFonts w:asciiTheme="minorHAnsi" w:hAnsiTheme="minorHAnsi" w:cstheme="minorHAnsi"/>
          <w:sz w:val="20"/>
          <w:szCs w:val="20"/>
        </w:rPr>
        <w:t>disclaimers</w:t>
      </w:r>
    </w:p>
    <w:p w14:paraId="64541454" w14:textId="15C170F4"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089CB808" w14:textId="77777777" w:rsidR="00643F37" w:rsidRPr="00643F37" w:rsidRDefault="00643F37" w:rsidP="00FE4612">
      <w:pPr>
        <w:pStyle w:val="Response"/>
      </w:pPr>
      <w:r w:rsidRPr="00643F37">
        <w:t xml:space="preserve">{ </w:t>
      </w:r>
    </w:p>
    <w:p w14:paraId="7F4CB264" w14:textId="77777777" w:rsidR="00643F37" w:rsidRPr="00643F37" w:rsidRDefault="00643F37" w:rsidP="00FE4612">
      <w:pPr>
        <w:pStyle w:val="Response"/>
      </w:pPr>
      <w:r w:rsidRPr="00643F37">
        <w:t xml:space="preserve">    "success" : true,</w:t>
      </w:r>
    </w:p>
    <w:p w14:paraId="3C649BF7" w14:textId="77777777" w:rsidR="00643F37" w:rsidRPr="00643F37" w:rsidRDefault="00643F37" w:rsidP="00FE4612">
      <w:pPr>
        <w:pStyle w:val="Response"/>
      </w:pPr>
      <w:r w:rsidRPr="00643F37">
        <w:t xml:space="preserve">    "data" : { </w:t>
      </w:r>
    </w:p>
    <w:p w14:paraId="7AC03376" w14:textId="77777777" w:rsidR="00643F37" w:rsidRPr="00643F37" w:rsidRDefault="00643F37" w:rsidP="00FE4612">
      <w:pPr>
        <w:pStyle w:val="Response"/>
      </w:pPr>
      <w:r w:rsidRPr="00643F37">
        <w:t xml:space="preserve">        "disclaimers" : { </w:t>
      </w:r>
    </w:p>
    <w:p w14:paraId="3A8322D0" w14:textId="77777777" w:rsidR="00643F37" w:rsidRPr="00643F37" w:rsidRDefault="00643F37" w:rsidP="00FE4612">
      <w:pPr>
        <w:pStyle w:val="Response"/>
      </w:pPr>
      <w:r w:rsidRPr="00643F37">
        <w:t xml:space="preserve">            "disclaimer" : [ { </w:t>
      </w:r>
    </w:p>
    <w:p w14:paraId="53DB6399" w14:textId="77777777" w:rsidR="00643F37" w:rsidRPr="00643F37" w:rsidRDefault="00643F37" w:rsidP="00FE4612">
      <w:pPr>
        <w:pStyle w:val="Response"/>
      </w:pPr>
      <w:r w:rsidRPr="00643F37">
        <w:t xml:space="preserve">                "disclaimerText" : "MyRemote app and related functionalities varies according to the TV model and country, as well as smart device model and OS. For more details, please visit: www.philips.com/TV.",</w:t>
      </w:r>
    </w:p>
    <w:p w14:paraId="2288BCDA" w14:textId="77777777" w:rsidR="00643F37" w:rsidRPr="00643F37" w:rsidRDefault="00643F37" w:rsidP="00FE4612">
      <w:pPr>
        <w:pStyle w:val="Response"/>
      </w:pPr>
      <w:r w:rsidRPr="00643F37">
        <w:t xml:space="preserve">                "code" : "DIS40004321",</w:t>
      </w:r>
    </w:p>
    <w:p w14:paraId="72C1A99F" w14:textId="77777777" w:rsidR="00643F37" w:rsidRPr="00643F37" w:rsidRDefault="00643F37" w:rsidP="00FE4612">
      <w:pPr>
        <w:pStyle w:val="Response"/>
      </w:pPr>
      <w:r w:rsidRPr="00643F37">
        <w:t xml:space="preserve">                "rank" : "1",</w:t>
      </w:r>
    </w:p>
    <w:p w14:paraId="0A951BF8" w14:textId="77777777" w:rsidR="00643F37" w:rsidRPr="00643F37" w:rsidRDefault="00643F37" w:rsidP="00FE4612">
      <w:pPr>
        <w:pStyle w:val="Response"/>
      </w:pPr>
      <w:r w:rsidRPr="00643F37">
        <w:t xml:space="preserve">                "referenceName" : "MyRemote",</w:t>
      </w:r>
    </w:p>
    <w:p w14:paraId="155EBF74" w14:textId="77777777" w:rsidR="00643F37" w:rsidRPr="00643F37" w:rsidRDefault="00643F37" w:rsidP="00FE4612">
      <w:pPr>
        <w:pStyle w:val="Response"/>
      </w:pPr>
      <w:r w:rsidRPr="00643F37">
        <w:t xml:space="preserve">                "DisclaimElements" : [ { } ]</w:t>
      </w:r>
    </w:p>
    <w:p w14:paraId="6EE38E1E" w14:textId="77777777" w:rsidR="00643F37" w:rsidRPr="00643F37" w:rsidRDefault="00643F37" w:rsidP="00FE4612">
      <w:pPr>
        <w:pStyle w:val="Response"/>
      </w:pPr>
      <w:r w:rsidRPr="00643F37">
        <w:t xml:space="preserve">            }, { </w:t>
      </w:r>
    </w:p>
    <w:p w14:paraId="2AD011F5" w14:textId="77777777" w:rsidR="00643F37" w:rsidRPr="00643F37" w:rsidRDefault="00643F37" w:rsidP="00FE4612">
      <w:pPr>
        <w:pStyle w:val="Response"/>
      </w:pPr>
      <w:r w:rsidRPr="00643F37">
        <w:t xml:space="preserve">                "disclaimerText" : "Compatibility depends on Wi-Fi Miracast certification Android 4.2 or later. For more details please refer to your device documentation.",</w:t>
      </w:r>
    </w:p>
    <w:p w14:paraId="0B4D9DA1" w14:textId="77777777" w:rsidR="00643F37" w:rsidRPr="00643F37" w:rsidRDefault="00643F37" w:rsidP="00FE4612">
      <w:pPr>
        <w:pStyle w:val="Response"/>
      </w:pPr>
      <w:r w:rsidRPr="00643F37">
        <w:t xml:space="preserve">                "code" : "DIS40004342",</w:t>
      </w:r>
    </w:p>
    <w:p w14:paraId="3BA4D0C0" w14:textId="77777777" w:rsidR="00643F37" w:rsidRPr="00643F37" w:rsidRDefault="00643F37" w:rsidP="00FE4612">
      <w:pPr>
        <w:pStyle w:val="Response"/>
      </w:pPr>
      <w:r w:rsidRPr="00643F37">
        <w:t xml:space="preserve">                "rank" : "2",</w:t>
      </w:r>
    </w:p>
    <w:p w14:paraId="3CE9367C" w14:textId="77777777" w:rsidR="00643F37" w:rsidRPr="00643F37" w:rsidRDefault="00643F37" w:rsidP="00FE4612">
      <w:pPr>
        <w:pStyle w:val="Response"/>
      </w:pPr>
      <w:r w:rsidRPr="00643F37">
        <w:t xml:space="preserve">                "referenceName" : "Wi-Fi Miracst",</w:t>
      </w:r>
    </w:p>
    <w:p w14:paraId="59DBF9A1" w14:textId="77777777" w:rsidR="00643F37" w:rsidRPr="00643F37" w:rsidRDefault="00643F37" w:rsidP="00FE4612">
      <w:pPr>
        <w:pStyle w:val="Response"/>
      </w:pPr>
      <w:r w:rsidRPr="00643F37">
        <w:t xml:space="preserve">                "DisclaimElements" : [ { } ]</w:t>
      </w:r>
    </w:p>
    <w:p w14:paraId="6704735F" w14:textId="77777777" w:rsidR="00643F37" w:rsidRPr="00643F37" w:rsidRDefault="00643F37" w:rsidP="00FE4612">
      <w:pPr>
        <w:pStyle w:val="Response"/>
      </w:pPr>
      <w:r w:rsidRPr="00643F37">
        <w:t xml:space="preserve">            }, { </w:t>
      </w:r>
    </w:p>
    <w:p w14:paraId="30CAF435" w14:textId="77777777" w:rsidR="00643F37" w:rsidRPr="00643F37" w:rsidRDefault="00643F37" w:rsidP="00FE4612">
      <w:pPr>
        <w:pStyle w:val="Response"/>
      </w:pPr>
      <w:r w:rsidRPr="00643F37">
        <w:t xml:space="preserve">                "disclaimerText" : "For smart TV app, visit www.philips.com/TV to discover the services offered in your country",</w:t>
      </w:r>
    </w:p>
    <w:p w14:paraId="75074FEB" w14:textId="77777777" w:rsidR="00643F37" w:rsidRPr="00643F37" w:rsidRDefault="00643F37" w:rsidP="00FE4612">
      <w:pPr>
        <w:pStyle w:val="Response"/>
      </w:pPr>
      <w:r w:rsidRPr="00643F37">
        <w:t xml:space="preserve">                "code" : "DIS40004401",</w:t>
      </w:r>
    </w:p>
    <w:p w14:paraId="3491F331" w14:textId="77777777" w:rsidR="00643F37" w:rsidRPr="00643F37" w:rsidRDefault="00643F37" w:rsidP="00FE4612">
      <w:pPr>
        <w:pStyle w:val="Response"/>
      </w:pPr>
      <w:r w:rsidRPr="00643F37">
        <w:t xml:space="preserve">                "rank" : "3",</w:t>
      </w:r>
    </w:p>
    <w:p w14:paraId="5E2B6C5A" w14:textId="77777777" w:rsidR="00643F37" w:rsidRPr="00643F37" w:rsidRDefault="00643F37" w:rsidP="00FE4612">
      <w:pPr>
        <w:pStyle w:val="Response"/>
      </w:pPr>
      <w:r w:rsidRPr="00643F37">
        <w:t xml:space="preserve">                "referenceName" : "Smart TV Apps",</w:t>
      </w:r>
    </w:p>
    <w:p w14:paraId="42E89276" w14:textId="77777777" w:rsidR="00643F37" w:rsidRPr="00643F37" w:rsidRDefault="00643F37" w:rsidP="00FE4612">
      <w:pPr>
        <w:pStyle w:val="Response"/>
      </w:pPr>
      <w:r w:rsidRPr="00643F37">
        <w:t xml:space="preserve">                "DisclaimElements" : [ { } ]</w:t>
      </w:r>
    </w:p>
    <w:p w14:paraId="6F478391" w14:textId="77777777" w:rsidR="00643F37" w:rsidRPr="00643F37" w:rsidRDefault="00643F37" w:rsidP="00FE4612">
      <w:pPr>
        <w:pStyle w:val="Response"/>
      </w:pPr>
      <w:r w:rsidRPr="00643F37">
        <w:t xml:space="preserve">            }, { </w:t>
      </w:r>
    </w:p>
    <w:p w14:paraId="258F558D" w14:textId="77777777" w:rsidR="00643F37" w:rsidRPr="00643F37" w:rsidRDefault="00643F37" w:rsidP="00FE4612">
      <w:pPr>
        <w:pStyle w:val="Response"/>
      </w:pPr>
      <w:r w:rsidRPr="00643F37">
        <w:t xml:space="preserve">                "disclaimerText" : "USB recording for digital channels only, recordings may be limited by broadcast copy protection (CI+). Country and channel restrictions may apply.",</w:t>
      </w:r>
    </w:p>
    <w:p w14:paraId="06D1D014" w14:textId="77777777" w:rsidR="00643F37" w:rsidRPr="00643F37" w:rsidRDefault="00643F37" w:rsidP="00FE4612">
      <w:pPr>
        <w:pStyle w:val="Response"/>
      </w:pPr>
      <w:r w:rsidRPr="00643F37">
        <w:t xml:space="preserve">                "code" : "DIS40004402",</w:t>
      </w:r>
    </w:p>
    <w:p w14:paraId="3A28382D" w14:textId="77777777" w:rsidR="00643F37" w:rsidRPr="00643F37" w:rsidRDefault="00643F37" w:rsidP="00FE4612">
      <w:pPr>
        <w:pStyle w:val="Response"/>
      </w:pPr>
      <w:r w:rsidRPr="00643F37">
        <w:t xml:space="preserve">                "rank" : "4",</w:t>
      </w:r>
    </w:p>
    <w:p w14:paraId="33FFF6EE" w14:textId="77777777" w:rsidR="00643F37" w:rsidRPr="00643F37" w:rsidRDefault="00643F37" w:rsidP="00FE4612">
      <w:pPr>
        <w:pStyle w:val="Response"/>
      </w:pPr>
      <w:r w:rsidRPr="00643F37">
        <w:t xml:space="preserve">                "referenceName" : "USB recording",</w:t>
      </w:r>
    </w:p>
    <w:p w14:paraId="7DB0E777" w14:textId="77777777" w:rsidR="00643F37" w:rsidRPr="00643F37" w:rsidRDefault="00643F37" w:rsidP="00FE4612">
      <w:pPr>
        <w:pStyle w:val="Response"/>
      </w:pPr>
      <w:r w:rsidRPr="00643F37">
        <w:t xml:space="preserve">                "DisclaimElements" : [ { } ]</w:t>
      </w:r>
    </w:p>
    <w:p w14:paraId="06ACCCBA" w14:textId="77777777" w:rsidR="00643F37" w:rsidRPr="00643F37" w:rsidRDefault="00643F37" w:rsidP="00FE4612">
      <w:pPr>
        <w:pStyle w:val="Response"/>
      </w:pPr>
      <w:r w:rsidRPr="00643F37">
        <w:t xml:space="preserve">            }, { </w:t>
      </w:r>
    </w:p>
    <w:p w14:paraId="2E369EDD" w14:textId="77777777" w:rsidR="00643F37" w:rsidRPr="00643F37" w:rsidRDefault="00643F37" w:rsidP="00FE4612">
      <w:pPr>
        <w:pStyle w:val="Response"/>
      </w:pPr>
      <w:r w:rsidRPr="00643F37">
        <w:t xml:space="preserve">                "disclaimerText" : "Parents should monitor their children during 3D viewing and ensure they do not experience any discomfort as mentioned above. Watching 3D is not recommended for children under 6 years of age as their visual system is not fully developed yet.",</w:t>
      </w:r>
    </w:p>
    <w:p w14:paraId="00794CF8" w14:textId="77777777" w:rsidR="00643F37" w:rsidRPr="00643F37" w:rsidRDefault="00643F37" w:rsidP="00FE4612">
      <w:pPr>
        <w:pStyle w:val="Response"/>
      </w:pPr>
      <w:r w:rsidRPr="00643F37">
        <w:t xml:space="preserve">                "code" : "DIS40001583",</w:t>
      </w:r>
    </w:p>
    <w:p w14:paraId="488A80EA" w14:textId="77777777" w:rsidR="00643F37" w:rsidRPr="00643F37" w:rsidRDefault="00643F37" w:rsidP="00FE4612">
      <w:pPr>
        <w:pStyle w:val="Response"/>
      </w:pPr>
      <w:r w:rsidRPr="00643F37">
        <w:t xml:space="preserve">                "rank" : "5",</w:t>
      </w:r>
    </w:p>
    <w:p w14:paraId="04805B0B" w14:textId="77777777" w:rsidR="00643F37" w:rsidRPr="00643F37" w:rsidRDefault="00643F37" w:rsidP="00FE4612">
      <w:pPr>
        <w:pStyle w:val="Response"/>
      </w:pPr>
      <w:r w:rsidRPr="00643F37">
        <w:t xml:space="preserve">                "referenceName" : "3D Health Warning 3",</w:t>
      </w:r>
    </w:p>
    <w:p w14:paraId="4B315F41" w14:textId="77777777" w:rsidR="00643F37" w:rsidRPr="00643F37" w:rsidRDefault="00643F37" w:rsidP="00FE4612">
      <w:pPr>
        <w:pStyle w:val="Response"/>
      </w:pPr>
      <w:r w:rsidRPr="00643F37">
        <w:t xml:space="preserve">                "DisclaimElements" : [ { } ]</w:t>
      </w:r>
    </w:p>
    <w:p w14:paraId="40202B89" w14:textId="77777777" w:rsidR="00643F37" w:rsidRPr="00643F37" w:rsidRDefault="00643F37" w:rsidP="00FE4612">
      <w:pPr>
        <w:pStyle w:val="Response"/>
      </w:pPr>
      <w:r w:rsidRPr="00643F37">
        <w:t xml:space="preserve">            }, { </w:t>
      </w:r>
    </w:p>
    <w:p w14:paraId="2D330854" w14:textId="77777777" w:rsidR="00643F37" w:rsidRPr="00643F37" w:rsidRDefault="00643F37" w:rsidP="00FE4612">
      <w:pPr>
        <w:pStyle w:val="Response"/>
      </w:pPr>
      <w:r w:rsidRPr="00643F37">
        <w:t xml:space="preserve">                "disclaimerText" : "The TV supports DVB reception for 'Free to air' broadcast. Specific DVB operators may not be supported. An up to date list can be found in the FAQ section of the Philips support website. For some operators Conditional Access and subscription are required. Contact your operator for more information.",</w:t>
      </w:r>
    </w:p>
    <w:p w14:paraId="19D34507" w14:textId="77777777" w:rsidR="00643F37" w:rsidRPr="00643F37" w:rsidRDefault="00643F37" w:rsidP="00FE4612">
      <w:pPr>
        <w:pStyle w:val="Response"/>
      </w:pPr>
      <w:r w:rsidRPr="00643F37">
        <w:t xml:space="preserve">                "code" : "DIS40001441",</w:t>
      </w:r>
    </w:p>
    <w:p w14:paraId="590BCE18" w14:textId="77777777" w:rsidR="00643F37" w:rsidRPr="00643F37" w:rsidRDefault="00643F37" w:rsidP="00FE4612">
      <w:pPr>
        <w:pStyle w:val="Response"/>
      </w:pPr>
      <w:r w:rsidRPr="00643F37">
        <w:t xml:space="preserve">                "rank" : "6",</w:t>
      </w:r>
    </w:p>
    <w:p w14:paraId="34EE6388" w14:textId="77777777" w:rsidR="00643F37" w:rsidRPr="00643F37" w:rsidRDefault="00643F37" w:rsidP="00FE4612">
      <w:pPr>
        <w:pStyle w:val="Response"/>
      </w:pPr>
      <w:r w:rsidRPr="00643F37">
        <w:t xml:space="preserve">                "referenceName" : "DVB  disclaimer (2010)",</w:t>
      </w:r>
    </w:p>
    <w:p w14:paraId="386D3911" w14:textId="77777777" w:rsidR="00643F37" w:rsidRPr="00643F37" w:rsidRDefault="00643F37" w:rsidP="00FE4612">
      <w:pPr>
        <w:pStyle w:val="Response"/>
      </w:pPr>
      <w:r w:rsidRPr="00643F37">
        <w:t xml:space="preserve">                "DisclaimElements" : [ { } ]</w:t>
      </w:r>
    </w:p>
    <w:p w14:paraId="513300CA" w14:textId="77777777" w:rsidR="00643F37" w:rsidRPr="00643F37" w:rsidRDefault="00643F37" w:rsidP="00FE4612">
      <w:pPr>
        <w:pStyle w:val="Response"/>
      </w:pPr>
      <w:r w:rsidRPr="00643F37">
        <w:t xml:space="preserve">            }, { </w:t>
      </w:r>
    </w:p>
    <w:p w14:paraId="2CB22764" w14:textId="77777777" w:rsidR="00643F37" w:rsidRPr="00643F37" w:rsidRDefault="00643F37" w:rsidP="00FE4612">
      <w:pPr>
        <w:pStyle w:val="Response"/>
      </w:pPr>
      <w:r w:rsidRPr="00643F37">
        <w:t xml:space="preserve">                "disclaimerText" : "Energy consumption in kWh per year based on the power consumption of the television operating 4 hours per day for 365 days. The actual energy consumption will depend on how the television is used.",</w:t>
      </w:r>
    </w:p>
    <w:p w14:paraId="499DF148" w14:textId="77777777" w:rsidR="00643F37" w:rsidRPr="00643F37" w:rsidRDefault="00643F37" w:rsidP="00FE4612">
      <w:pPr>
        <w:pStyle w:val="Response"/>
      </w:pPr>
      <w:r w:rsidRPr="00643F37">
        <w:t xml:space="preserve">                "code" : "DIS40001802",</w:t>
      </w:r>
    </w:p>
    <w:p w14:paraId="4B3E3BB6" w14:textId="77777777" w:rsidR="00643F37" w:rsidRPr="00643F37" w:rsidRDefault="00643F37" w:rsidP="00FE4612">
      <w:pPr>
        <w:pStyle w:val="Response"/>
      </w:pPr>
      <w:r w:rsidRPr="00643F37">
        <w:lastRenderedPageBreak/>
        <w:t xml:space="preserve">                "rank" : "7",</w:t>
      </w:r>
    </w:p>
    <w:p w14:paraId="2D8585D1" w14:textId="77777777" w:rsidR="00643F37" w:rsidRPr="00643F37" w:rsidRDefault="00643F37" w:rsidP="00FE4612">
      <w:pPr>
        <w:pStyle w:val="Response"/>
      </w:pPr>
      <w:r w:rsidRPr="00643F37">
        <w:t xml:space="preserve">                "referenceName" : "Annual energy consumption",</w:t>
      </w:r>
    </w:p>
    <w:p w14:paraId="766B6E73" w14:textId="77777777" w:rsidR="00643F37" w:rsidRPr="00643F37" w:rsidRDefault="00643F37" w:rsidP="00FE4612">
      <w:pPr>
        <w:pStyle w:val="Response"/>
      </w:pPr>
      <w:r w:rsidRPr="00643F37">
        <w:t xml:space="preserve">                "DisclaimElements" : [ { } ]</w:t>
      </w:r>
    </w:p>
    <w:p w14:paraId="12793594" w14:textId="77777777" w:rsidR="00643F37" w:rsidRPr="00643F37" w:rsidRDefault="00643F37" w:rsidP="00FE4612">
      <w:pPr>
        <w:pStyle w:val="Response"/>
      </w:pPr>
      <w:r w:rsidRPr="00643F37">
        <w:t xml:space="preserve">            }, { </w:t>
      </w:r>
    </w:p>
    <w:p w14:paraId="4F0935B9" w14:textId="77777777" w:rsidR="00643F37" w:rsidRPr="00643F37" w:rsidRDefault="00643F37" w:rsidP="00FE4612">
      <w:pPr>
        <w:pStyle w:val="Response"/>
      </w:pPr>
      <w:r w:rsidRPr="00643F37">
        <w:t xml:space="preserve">                "disclaimerText" : "EPG and actual visibility (up to 8 days) is country- and operator-dependent.",</w:t>
      </w:r>
    </w:p>
    <w:p w14:paraId="2F5ED492" w14:textId="77777777" w:rsidR="00643F37" w:rsidRPr="00643F37" w:rsidRDefault="00643F37" w:rsidP="00FE4612">
      <w:pPr>
        <w:pStyle w:val="Response"/>
      </w:pPr>
      <w:r w:rsidRPr="00643F37">
        <w:t xml:space="preserve">                "code" : "DIS40004404",</w:t>
      </w:r>
    </w:p>
    <w:p w14:paraId="640DC120" w14:textId="77777777" w:rsidR="00643F37" w:rsidRPr="00643F37" w:rsidRDefault="00643F37" w:rsidP="00FE4612">
      <w:pPr>
        <w:pStyle w:val="Response"/>
      </w:pPr>
      <w:r w:rsidRPr="00643F37">
        <w:t xml:space="preserve">                "rank" : "8",</w:t>
      </w:r>
    </w:p>
    <w:p w14:paraId="7EB6CB87" w14:textId="77777777" w:rsidR="00643F37" w:rsidRPr="00643F37" w:rsidRDefault="00643F37" w:rsidP="00FE4612">
      <w:pPr>
        <w:pStyle w:val="Response"/>
      </w:pPr>
      <w:r w:rsidRPr="00643F37">
        <w:t xml:space="preserve">                "referenceName" : "8 days EPG",</w:t>
      </w:r>
    </w:p>
    <w:p w14:paraId="45AAF141" w14:textId="77777777" w:rsidR="00643F37" w:rsidRPr="00643F37" w:rsidRDefault="00643F37" w:rsidP="00FE4612">
      <w:pPr>
        <w:pStyle w:val="Response"/>
      </w:pPr>
      <w:r w:rsidRPr="00643F37">
        <w:t xml:space="preserve">                "DisclaimElements" : [ { } ]</w:t>
      </w:r>
    </w:p>
    <w:p w14:paraId="49F62427" w14:textId="77777777" w:rsidR="00643F37" w:rsidRPr="00643F37" w:rsidRDefault="00643F37" w:rsidP="00FE4612">
      <w:pPr>
        <w:pStyle w:val="Response"/>
      </w:pPr>
      <w:r w:rsidRPr="00643F37">
        <w:t xml:space="preserve">            }, { </w:t>
      </w:r>
    </w:p>
    <w:p w14:paraId="02D5C855" w14:textId="77777777" w:rsidR="00643F37" w:rsidRPr="00643F37" w:rsidRDefault="00643F37" w:rsidP="00FE4612">
      <w:pPr>
        <w:pStyle w:val="Response"/>
      </w:pPr>
      <w:r w:rsidRPr="00643F37">
        <w:t xml:space="preserve">                "disclaimerText" : "Software upgrade required for HbbTV, Multiroom client and server, Netflix and myRemote app.",</w:t>
      </w:r>
    </w:p>
    <w:p w14:paraId="5E732863" w14:textId="77777777" w:rsidR="00643F37" w:rsidRPr="00643F37" w:rsidRDefault="00643F37" w:rsidP="00FE4612">
      <w:pPr>
        <w:pStyle w:val="Response"/>
      </w:pPr>
      <w:r w:rsidRPr="00643F37">
        <w:t xml:space="preserve">                "code" : "DIS40004442",</w:t>
      </w:r>
    </w:p>
    <w:p w14:paraId="02E15110" w14:textId="77777777" w:rsidR="00643F37" w:rsidRPr="00643F37" w:rsidRDefault="00643F37" w:rsidP="00FE4612">
      <w:pPr>
        <w:pStyle w:val="Response"/>
      </w:pPr>
      <w:r w:rsidRPr="00643F37">
        <w:t xml:space="preserve">                "rank" : "9",</w:t>
      </w:r>
    </w:p>
    <w:p w14:paraId="18EF76EE" w14:textId="77777777" w:rsidR="00643F37" w:rsidRPr="00643F37" w:rsidRDefault="00643F37" w:rsidP="00FE4612">
      <w:pPr>
        <w:pStyle w:val="Response"/>
      </w:pPr>
      <w:r w:rsidRPr="00643F37">
        <w:t xml:space="preserve">                "referenceName" : "HbbTV",</w:t>
      </w:r>
    </w:p>
    <w:p w14:paraId="35B25112" w14:textId="77777777" w:rsidR="00643F37" w:rsidRPr="00643F37" w:rsidRDefault="00643F37" w:rsidP="00FE4612">
      <w:pPr>
        <w:pStyle w:val="Response"/>
      </w:pPr>
      <w:r w:rsidRPr="00643F37">
        <w:t xml:space="preserve">                "DisclaimElements" : [ { } ]</w:t>
      </w:r>
    </w:p>
    <w:p w14:paraId="14DCEA65" w14:textId="77777777" w:rsidR="00643F37" w:rsidRPr="00643F37" w:rsidRDefault="00643F37" w:rsidP="00FE4612">
      <w:pPr>
        <w:pStyle w:val="Response"/>
      </w:pPr>
      <w:r w:rsidRPr="00643F37">
        <w:t xml:space="preserve">            } ]</w:t>
      </w:r>
    </w:p>
    <w:p w14:paraId="7A18E9C6" w14:textId="77777777" w:rsidR="00643F37" w:rsidRPr="00643F37" w:rsidRDefault="00643F37" w:rsidP="00FE4612">
      <w:pPr>
        <w:pStyle w:val="Response"/>
      </w:pPr>
      <w:r w:rsidRPr="00643F37">
        <w:t xml:space="preserve">        }</w:t>
      </w:r>
    </w:p>
    <w:p w14:paraId="28CD3CE7" w14:textId="77777777" w:rsidR="00643F37" w:rsidRPr="00643F37" w:rsidRDefault="00643F37" w:rsidP="00FE4612">
      <w:pPr>
        <w:pStyle w:val="Response"/>
      </w:pPr>
      <w:r w:rsidRPr="00643F37">
        <w:t xml:space="preserve">    }</w:t>
      </w:r>
    </w:p>
    <w:p w14:paraId="64A63A04" w14:textId="77777777" w:rsidR="00643F37" w:rsidRPr="00643F37" w:rsidRDefault="00643F37" w:rsidP="00FE4612">
      <w:pPr>
        <w:pStyle w:val="Response"/>
      </w:pPr>
      <w:r w:rsidRPr="00643F37">
        <w:t>}</w:t>
      </w:r>
    </w:p>
    <w:p w14:paraId="580C8BF6"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4623468"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10" w:name="_Toc309312513"/>
      <w:r w:rsidRPr="00643F37">
        <w:lastRenderedPageBreak/>
        <w:t>Product - Accessories</w:t>
      </w:r>
      <w:bookmarkEnd w:id="10"/>
    </w:p>
    <w:p w14:paraId="76816407" w14:textId="01C49ABC"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5CE75042"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http://&lt;SERVER-INFO&gt;/product/&lt;SECTOR-CODE&gt;/&lt;LANGUAGE-CODE_COUNTRY-CODE&gt;/&lt;CATALOG-CODE&gt;/products/&lt;CTN_CODE&gt;.accessories</w:t>
      </w:r>
    </w:p>
    <w:p w14:paraId="30FEED96" w14:textId="7113D371"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3EED65C4" w14:textId="741F70D0"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/product/B2C/en_GB/CONSUMER/products/RQ1250/17.accessories</w:t>
      </w:r>
    </w:p>
    <w:p w14:paraId="38FA7569" w14:textId="42E0B6B5" w:rsidR="00B80706" w:rsidRPr="006756C4" w:rsidRDefault="00B80706" w:rsidP="00B8070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sidRPr="00643F37">
        <w:rPr>
          <w:rFonts w:asciiTheme="minorHAnsi" w:hAnsiTheme="minorHAnsi" w:cstheme="minorHAnsi"/>
          <w:sz w:val="20"/>
          <w:szCs w:val="20"/>
        </w:rPr>
        <w:t>accessories</w:t>
      </w:r>
    </w:p>
    <w:p w14:paraId="3465D49D" w14:textId="43B39123"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419A5EA8" w14:textId="77777777" w:rsidR="00643F37" w:rsidRPr="00643F37" w:rsidRDefault="00643F37" w:rsidP="00FE4612">
      <w:pPr>
        <w:pStyle w:val="Response"/>
      </w:pPr>
      <w:r w:rsidRPr="00643F37">
        <w:t xml:space="preserve">{ </w:t>
      </w:r>
    </w:p>
    <w:p w14:paraId="5A2E21C8" w14:textId="77777777" w:rsidR="00643F37" w:rsidRPr="00643F37" w:rsidRDefault="00643F37" w:rsidP="00FE4612">
      <w:pPr>
        <w:pStyle w:val="Response"/>
      </w:pPr>
      <w:r w:rsidRPr="00643F37">
        <w:t xml:space="preserve">    "success" : true,</w:t>
      </w:r>
    </w:p>
    <w:p w14:paraId="36D2CBD3" w14:textId="77777777" w:rsidR="00643F37" w:rsidRPr="00643F37" w:rsidRDefault="00643F37" w:rsidP="00FE4612">
      <w:pPr>
        <w:pStyle w:val="Response"/>
      </w:pPr>
      <w:r w:rsidRPr="00643F37">
        <w:t xml:space="preserve">    "data" : [ { </w:t>
      </w:r>
    </w:p>
    <w:p w14:paraId="4FE23325" w14:textId="77777777" w:rsidR="00643F37" w:rsidRPr="00643F37" w:rsidRDefault="00643F37" w:rsidP="00FE4612">
      <w:pPr>
        <w:pStyle w:val="Response"/>
      </w:pPr>
      <w:r w:rsidRPr="00643F37">
        <w:t xml:space="preserve">        "ctn" : "HQ110/02",</w:t>
      </w:r>
    </w:p>
    <w:p w14:paraId="33D0F5F2" w14:textId="77777777" w:rsidR="00643F37" w:rsidRPr="00643F37" w:rsidRDefault="00643F37" w:rsidP="00FE4612">
      <w:pPr>
        <w:pStyle w:val="Response"/>
      </w:pPr>
      <w:r w:rsidRPr="00643F37">
        <w:t xml:space="preserve">        "dtn" : "HQ110",</w:t>
      </w:r>
    </w:p>
    <w:p w14:paraId="72782724" w14:textId="77777777" w:rsidR="00643F37" w:rsidRPr="00643F37" w:rsidRDefault="00643F37" w:rsidP="00FE4612">
      <w:pPr>
        <w:pStyle w:val="Response"/>
      </w:pPr>
      <w:r w:rsidRPr="00643F37">
        <w:t xml:space="preserve">        "productTitle" : "Shaving head cleaning spray",</w:t>
      </w:r>
    </w:p>
    <w:p w14:paraId="0682954E" w14:textId="77777777" w:rsidR="00643F37" w:rsidRPr="00643F37" w:rsidRDefault="00643F37" w:rsidP="00FE4612">
      <w:pPr>
        <w:pStyle w:val="Response"/>
      </w:pPr>
      <w:r w:rsidRPr="00643F37">
        <w:t xml:space="preserve">        "brandName" : "Philips",</w:t>
      </w:r>
    </w:p>
    <w:p w14:paraId="5AA68350" w14:textId="77777777" w:rsidR="00643F37" w:rsidRPr="00643F37" w:rsidRDefault="00643F37" w:rsidP="00FE4612">
      <w:pPr>
        <w:pStyle w:val="Response"/>
      </w:pPr>
      <w:r w:rsidRPr="00643F37">
        <w:t xml:space="preserve">        "productURL" : "/c-p/HQ110_02/with-cool-breeze-scent",</w:t>
      </w:r>
    </w:p>
    <w:p w14:paraId="410873D2" w14:textId="77777777" w:rsidR="00643F37" w:rsidRPr="00643F37" w:rsidRDefault="00643F37" w:rsidP="00FE4612">
      <w:pPr>
        <w:pStyle w:val="Response"/>
      </w:pPr>
      <w:r w:rsidRPr="00643F37">
        <w:t xml:space="preserve">        "descriptor" : "With Cool Breeze scent",</w:t>
      </w:r>
    </w:p>
    <w:p w14:paraId="7C501E5F" w14:textId="77777777" w:rsidR="00643F37" w:rsidRPr="00643F37" w:rsidRDefault="00643F37" w:rsidP="00FE4612">
      <w:pPr>
        <w:pStyle w:val="Response"/>
      </w:pPr>
      <w:r w:rsidRPr="00643F37">
        <w:t xml:space="preserve">        "versions" : [ "With Cool Breeze scent" ],</w:t>
      </w:r>
    </w:p>
    <w:p w14:paraId="28AA0F9C" w14:textId="77777777" w:rsidR="00643F37" w:rsidRPr="00643F37" w:rsidRDefault="00643F37" w:rsidP="00FE4612">
      <w:pPr>
        <w:pStyle w:val="Response"/>
      </w:pPr>
      <w:r w:rsidRPr="00643F37">
        <w:t xml:space="preserve">        "productStatus" : "NORMAL",</w:t>
      </w:r>
    </w:p>
    <w:p w14:paraId="1F259922" w14:textId="77777777" w:rsidR="00643F37" w:rsidRPr="00643F37" w:rsidRDefault="00643F37" w:rsidP="00FE4612">
      <w:pPr>
        <w:pStyle w:val="Response"/>
      </w:pPr>
      <w:r w:rsidRPr="00643F37">
        <w:t xml:space="preserve">        "imageURL" : "http://images.philips.com/is/image/PhilipsConsumer/HQ110_02-IMS-global",</w:t>
      </w:r>
    </w:p>
    <w:p w14:paraId="00706F71" w14:textId="77777777" w:rsidR="00643F37" w:rsidRPr="00643F37" w:rsidRDefault="00643F37" w:rsidP="00FE4612">
      <w:pPr>
        <w:pStyle w:val="Response"/>
      </w:pPr>
      <w:r w:rsidRPr="00643F37">
        <w:t xml:space="preserve">        "sop" : "2011-03-04T00:00:00.000+01:00",</w:t>
      </w:r>
    </w:p>
    <w:p w14:paraId="746FFD77" w14:textId="77777777" w:rsidR="00643F37" w:rsidRPr="00643F37" w:rsidRDefault="00643F37" w:rsidP="00FE4612">
      <w:pPr>
        <w:pStyle w:val="Response"/>
      </w:pPr>
      <w:r w:rsidRPr="00643F37">
        <w:t xml:space="preserve">        "somp" : "2011-03-04T00:00:00.000+01:00",</w:t>
      </w:r>
    </w:p>
    <w:p w14:paraId="075BC003" w14:textId="77777777" w:rsidR="00643F37" w:rsidRPr="00643F37" w:rsidRDefault="00643F37" w:rsidP="00FE4612">
      <w:pPr>
        <w:pStyle w:val="Response"/>
      </w:pPr>
      <w:r w:rsidRPr="00643F37">
        <w:t xml:space="preserve">        "eop" : "2015-03-04T00:00:00.000+01:00",</w:t>
      </w:r>
    </w:p>
    <w:p w14:paraId="65E1E2D1" w14:textId="77777777" w:rsidR="00643F37" w:rsidRPr="00643F37" w:rsidRDefault="00643F37" w:rsidP="00FE4612">
      <w:pPr>
        <w:pStyle w:val="Response"/>
      </w:pPr>
      <w:r w:rsidRPr="00643F37">
        <w:t xml:space="preserve">        "isDeleted" : false,</w:t>
      </w:r>
    </w:p>
    <w:p w14:paraId="25C760D1" w14:textId="77777777" w:rsidR="00643F37" w:rsidRPr="00643F37" w:rsidRDefault="00643F37" w:rsidP="00FE4612">
      <w:pPr>
        <w:pStyle w:val="Response"/>
      </w:pPr>
      <w:r w:rsidRPr="00643F37">
        <w:t xml:space="preserve">        "priority" : 99,</w:t>
      </w:r>
    </w:p>
    <w:p w14:paraId="6CD9F330" w14:textId="77777777" w:rsidR="00643F37" w:rsidRPr="00643F37" w:rsidRDefault="00643F37" w:rsidP="00FE4612">
      <w:pPr>
        <w:pStyle w:val="Response"/>
      </w:pPr>
      <w:r w:rsidRPr="00643F37">
        <w:t xml:space="preserve">        "price" : { </w:t>
      </w:r>
    </w:p>
    <w:p w14:paraId="00535A4C" w14:textId="77777777" w:rsidR="00643F37" w:rsidRPr="00643F37" w:rsidRDefault="00643F37" w:rsidP="00FE4612">
      <w:pPr>
        <w:pStyle w:val="Response"/>
      </w:pPr>
      <w:r w:rsidRPr="00643F37">
        <w:t xml:space="preserve">            "productPrice" : "5.0",</w:t>
      </w:r>
    </w:p>
    <w:p w14:paraId="18BBD1C8" w14:textId="77777777" w:rsidR="00643F37" w:rsidRPr="00643F37" w:rsidRDefault="00643F37" w:rsidP="00FE4612">
      <w:pPr>
        <w:pStyle w:val="Response"/>
      </w:pPr>
      <w:r w:rsidRPr="00643F37">
        <w:t xml:space="preserve">            "displayPriceType" : "srp",</w:t>
      </w:r>
    </w:p>
    <w:p w14:paraId="786B93A9" w14:textId="77777777" w:rsidR="00643F37" w:rsidRPr="00643F37" w:rsidRDefault="00643F37" w:rsidP="00FE4612">
      <w:pPr>
        <w:pStyle w:val="Response"/>
      </w:pPr>
      <w:r w:rsidRPr="00643F37">
        <w:t xml:space="preserve">            "displayPrice" : "5.0",</w:t>
      </w:r>
    </w:p>
    <w:p w14:paraId="520CB6D5" w14:textId="77777777" w:rsidR="00643F37" w:rsidRPr="00643F37" w:rsidRDefault="00643F37" w:rsidP="00FE4612">
      <w:pPr>
        <w:pStyle w:val="Response"/>
      </w:pPr>
      <w:r w:rsidRPr="00643F37">
        <w:t xml:space="preserve">            "currencyCode" : "GBP",</w:t>
      </w:r>
    </w:p>
    <w:p w14:paraId="4CCEDFC5" w14:textId="77777777" w:rsidR="00643F37" w:rsidRPr="00643F37" w:rsidRDefault="00643F37" w:rsidP="00FE4612">
      <w:pPr>
        <w:pStyle w:val="Response"/>
      </w:pPr>
      <w:r w:rsidRPr="00643F37">
        <w:t xml:space="preserve">            "formattedPrice" : "œ5.00",</w:t>
      </w:r>
    </w:p>
    <w:p w14:paraId="376B72F7" w14:textId="77777777" w:rsidR="00643F37" w:rsidRPr="00643F37" w:rsidRDefault="00643F37" w:rsidP="00FE4612">
      <w:pPr>
        <w:pStyle w:val="Response"/>
      </w:pPr>
      <w:r w:rsidRPr="00643F37">
        <w:t xml:space="preserve">            "formattedDisplayPrice" : "œ5.00"</w:t>
      </w:r>
    </w:p>
    <w:p w14:paraId="302644E0" w14:textId="77777777" w:rsidR="00643F37" w:rsidRPr="00643F37" w:rsidRDefault="00643F37" w:rsidP="00FE4612">
      <w:pPr>
        <w:pStyle w:val="Response"/>
      </w:pPr>
      <w:r w:rsidRPr="00643F37">
        <w:t xml:space="preserve">        },</w:t>
      </w:r>
    </w:p>
    <w:p w14:paraId="472D025E" w14:textId="77777777" w:rsidR="00643F37" w:rsidRPr="00643F37" w:rsidRDefault="00643F37" w:rsidP="00FE4612">
      <w:pPr>
        <w:pStyle w:val="Response"/>
      </w:pPr>
      <w:r w:rsidRPr="00643F37">
        <w:t xml:space="preserve">        "reviewStatistics" : { </w:t>
      </w:r>
    </w:p>
    <w:p w14:paraId="24C0A472" w14:textId="77777777" w:rsidR="00643F37" w:rsidRPr="00643F37" w:rsidRDefault="00643F37" w:rsidP="00FE4612">
      <w:pPr>
        <w:pStyle w:val="Response"/>
      </w:pPr>
      <w:r w:rsidRPr="00643F37">
        <w:t xml:space="preserve">            "averageOverallRating" : 4.6923,</w:t>
      </w:r>
    </w:p>
    <w:p w14:paraId="0D716A28" w14:textId="77777777" w:rsidR="00643F37" w:rsidRPr="00643F37" w:rsidRDefault="00643F37" w:rsidP="00FE4612">
      <w:pPr>
        <w:pStyle w:val="Response"/>
      </w:pPr>
      <w:r w:rsidRPr="00643F37">
        <w:t xml:space="preserve">            "totalReviewCount" : 13</w:t>
      </w:r>
    </w:p>
    <w:p w14:paraId="5302319C" w14:textId="77777777" w:rsidR="00643F37" w:rsidRPr="00643F37" w:rsidRDefault="00643F37" w:rsidP="00FE4612">
      <w:pPr>
        <w:pStyle w:val="Response"/>
      </w:pPr>
      <w:r w:rsidRPr="00643F37">
        <w:t xml:space="preserve">        },</w:t>
      </w:r>
    </w:p>
    <w:p w14:paraId="1636068A" w14:textId="77777777" w:rsidR="00643F37" w:rsidRPr="00643F37" w:rsidRDefault="00643F37" w:rsidP="00FE4612">
      <w:pPr>
        <w:pStyle w:val="Response"/>
      </w:pPr>
      <w:r w:rsidRPr="00643F37">
        <w:t xml:space="preserve">        "wow" : "Keep a clean shave",</w:t>
      </w:r>
    </w:p>
    <w:p w14:paraId="31A59FF2" w14:textId="77777777" w:rsidR="00643F37" w:rsidRPr="00643F37" w:rsidRDefault="00643F37" w:rsidP="00FE4612">
      <w:pPr>
        <w:pStyle w:val="Response"/>
      </w:pPr>
      <w:r w:rsidRPr="00643F37">
        <w:t xml:space="preserve">        "filterKeys" : [ "ACCESSORIES_GR", "SHAVING_ACCESSORIES_CA", "SHAVING_CLEANING_SU" ],</w:t>
      </w:r>
    </w:p>
    <w:p w14:paraId="39F5C927" w14:textId="77777777" w:rsidR="00643F37" w:rsidRPr="00643F37" w:rsidRDefault="00643F37" w:rsidP="00FE4612">
      <w:pPr>
        <w:pStyle w:val="Response"/>
      </w:pPr>
      <w:r w:rsidRPr="00643F37">
        <w:t xml:space="preserve">        "Subcategory" : "SHAVING_CLEANING_SU"</w:t>
      </w:r>
    </w:p>
    <w:p w14:paraId="2532A686" w14:textId="77777777" w:rsidR="00643F37" w:rsidRPr="00643F37" w:rsidRDefault="00643F37" w:rsidP="00FE4612">
      <w:pPr>
        <w:pStyle w:val="Response"/>
      </w:pPr>
      <w:r w:rsidRPr="00643F37">
        <w:t xml:space="preserve">    }, { </w:t>
      </w:r>
    </w:p>
    <w:p w14:paraId="232B35DA" w14:textId="77777777" w:rsidR="00643F37" w:rsidRPr="00643F37" w:rsidRDefault="00643F37" w:rsidP="00FE4612">
      <w:pPr>
        <w:pStyle w:val="Response"/>
      </w:pPr>
      <w:r w:rsidRPr="00643F37">
        <w:t xml:space="preserve">        "ctn" : "HQ200/50",</w:t>
      </w:r>
    </w:p>
    <w:p w14:paraId="4BBDB77F" w14:textId="77777777" w:rsidR="00643F37" w:rsidRPr="00643F37" w:rsidRDefault="00643F37" w:rsidP="00FE4612">
      <w:pPr>
        <w:pStyle w:val="Response"/>
      </w:pPr>
      <w:r w:rsidRPr="00643F37">
        <w:t xml:space="preserve">        "dtn" : "HQ200",</w:t>
      </w:r>
    </w:p>
    <w:p w14:paraId="48357208" w14:textId="77777777" w:rsidR="00643F37" w:rsidRPr="00643F37" w:rsidRDefault="00643F37" w:rsidP="00FE4612">
      <w:pPr>
        <w:pStyle w:val="Response"/>
      </w:pPr>
      <w:r w:rsidRPr="00643F37">
        <w:t xml:space="preserve">        "productTitle" : "With Cool Breeze scent Jet clean solution",</w:t>
      </w:r>
    </w:p>
    <w:p w14:paraId="45647027" w14:textId="77777777" w:rsidR="00643F37" w:rsidRPr="00643F37" w:rsidRDefault="00643F37" w:rsidP="00FE4612">
      <w:pPr>
        <w:pStyle w:val="Response"/>
      </w:pPr>
      <w:r w:rsidRPr="00643F37">
        <w:t xml:space="preserve">        "brandName" : "Philips",</w:t>
      </w:r>
    </w:p>
    <w:p w14:paraId="392F5A71" w14:textId="77777777" w:rsidR="00643F37" w:rsidRPr="00643F37" w:rsidRDefault="00643F37" w:rsidP="00FE4612">
      <w:pPr>
        <w:pStyle w:val="Response"/>
      </w:pPr>
      <w:r w:rsidRPr="00643F37">
        <w:t xml:space="preserve">        "productURL" : "/c-p/HQ200_50/with-cool-breeze-scent",</w:t>
      </w:r>
    </w:p>
    <w:p w14:paraId="68AD6575" w14:textId="77777777" w:rsidR="00643F37" w:rsidRPr="00643F37" w:rsidRDefault="00643F37" w:rsidP="00FE4612">
      <w:pPr>
        <w:pStyle w:val="Response"/>
      </w:pPr>
      <w:r w:rsidRPr="00643F37">
        <w:t xml:space="preserve">        "descriptor" : "With Cool Breeze scent",</w:t>
      </w:r>
    </w:p>
    <w:p w14:paraId="5F1A337C" w14:textId="77777777" w:rsidR="00643F37" w:rsidRPr="00643F37" w:rsidRDefault="00643F37" w:rsidP="00FE4612">
      <w:pPr>
        <w:pStyle w:val="Response"/>
      </w:pPr>
      <w:r w:rsidRPr="00643F37">
        <w:t xml:space="preserve">        "versions" : [ "With Cool Breeze scent" ],</w:t>
      </w:r>
    </w:p>
    <w:p w14:paraId="0B36112A" w14:textId="77777777" w:rsidR="00643F37" w:rsidRPr="00643F37" w:rsidRDefault="00643F37" w:rsidP="00FE4612">
      <w:pPr>
        <w:pStyle w:val="Response"/>
      </w:pPr>
      <w:r w:rsidRPr="00643F37">
        <w:t xml:space="preserve">        "productStatus" : "NORMAL",</w:t>
      </w:r>
    </w:p>
    <w:p w14:paraId="343D2810" w14:textId="77777777" w:rsidR="00643F37" w:rsidRPr="00643F37" w:rsidRDefault="00643F37" w:rsidP="00FE4612">
      <w:pPr>
        <w:pStyle w:val="Response"/>
      </w:pPr>
      <w:r w:rsidRPr="00643F37">
        <w:t xml:space="preserve">        "imageURL" : "http://images.philips.com/is/image/PhilipsConsumer/HQ200_50-IMS-global",</w:t>
      </w:r>
    </w:p>
    <w:p w14:paraId="2936C34F" w14:textId="77777777" w:rsidR="00643F37" w:rsidRPr="00643F37" w:rsidRDefault="00643F37" w:rsidP="00FE4612">
      <w:pPr>
        <w:pStyle w:val="Response"/>
      </w:pPr>
      <w:r w:rsidRPr="00643F37">
        <w:t xml:space="preserve">        "sop" : "2011-04-04T00:00:00.000+02:00",</w:t>
      </w:r>
    </w:p>
    <w:p w14:paraId="34EF6AD7" w14:textId="77777777" w:rsidR="00643F37" w:rsidRPr="00643F37" w:rsidRDefault="00643F37" w:rsidP="00FE4612">
      <w:pPr>
        <w:pStyle w:val="Response"/>
      </w:pPr>
      <w:r w:rsidRPr="00643F37">
        <w:t xml:space="preserve">        "somp" : "2011-04-04T00:00:00.000+02:00",</w:t>
      </w:r>
    </w:p>
    <w:p w14:paraId="5FE29C56" w14:textId="77777777" w:rsidR="00643F37" w:rsidRPr="00643F37" w:rsidRDefault="00643F37" w:rsidP="00FE4612">
      <w:pPr>
        <w:pStyle w:val="Response"/>
      </w:pPr>
      <w:r w:rsidRPr="00643F37">
        <w:t xml:space="preserve">        "eop" : "2015-04-04T00:00:00.000+02:00",</w:t>
      </w:r>
    </w:p>
    <w:p w14:paraId="13946E1B" w14:textId="77777777" w:rsidR="00643F37" w:rsidRPr="00643F37" w:rsidRDefault="00643F37" w:rsidP="00FE4612">
      <w:pPr>
        <w:pStyle w:val="Response"/>
      </w:pPr>
      <w:r w:rsidRPr="00643F37">
        <w:t xml:space="preserve">        "isDeleted" : false,</w:t>
      </w:r>
    </w:p>
    <w:p w14:paraId="4050B3A3" w14:textId="77777777" w:rsidR="00643F37" w:rsidRPr="00643F37" w:rsidRDefault="00643F37" w:rsidP="00FE4612">
      <w:pPr>
        <w:pStyle w:val="Response"/>
      </w:pPr>
      <w:r w:rsidRPr="00643F37">
        <w:t xml:space="preserve">        "priority" : 50,</w:t>
      </w:r>
    </w:p>
    <w:p w14:paraId="73084609" w14:textId="77777777" w:rsidR="00643F37" w:rsidRPr="00643F37" w:rsidRDefault="00643F37" w:rsidP="00FE4612">
      <w:pPr>
        <w:pStyle w:val="Response"/>
      </w:pPr>
      <w:r w:rsidRPr="00643F37">
        <w:t xml:space="preserve">        "price" : { </w:t>
      </w:r>
    </w:p>
    <w:p w14:paraId="1F73AE99" w14:textId="77777777" w:rsidR="00643F37" w:rsidRPr="00643F37" w:rsidRDefault="00643F37" w:rsidP="00FE4612">
      <w:pPr>
        <w:pStyle w:val="Response"/>
      </w:pPr>
      <w:r w:rsidRPr="00643F37">
        <w:t xml:space="preserve">            "productPrice" : "6.0",</w:t>
      </w:r>
    </w:p>
    <w:p w14:paraId="33FDE9A4" w14:textId="77777777" w:rsidR="00643F37" w:rsidRPr="00643F37" w:rsidRDefault="00643F37" w:rsidP="00FE4612">
      <w:pPr>
        <w:pStyle w:val="Response"/>
      </w:pPr>
      <w:r w:rsidRPr="00643F37">
        <w:t xml:space="preserve">            "displayPriceType" : "srp",</w:t>
      </w:r>
    </w:p>
    <w:p w14:paraId="2EF90C0D" w14:textId="77777777" w:rsidR="00643F37" w:rsidRPr="00643F37" w:rsidRDefault="00643F37" w:rsidP="00FE4612">
      <w:pPr>
        <w:pStyle w:val="Response"/>
      </w:pPr>
      <w:r w:rsidRPr="00643F37">
        <w:t xml:space="preserve">            "displayPrice" : "6.0",</w:t>
      </w:r>
    </w:p>
    <w:p w14:paraId="23500F8A" w14:textId="77777777" w:rsidR="00643F37" w:rsidRPr="00643F37" w:rsidRDefault="00643F37" w:rsidP="00FE4612">
      <w:pPr>
        <w:pStyle w:val="Response"/>
      </w:pPr>
      <w:r w:rsidRPr="00643F37">
        <w:t xml:space="preserve">            "currencyCode" : "GBP",</w:t>
      </w:r>
    </w:p>
    <w:p w14:paraId="5170D92E" w14:textId="77777777" w:rsidR="00643F37" w:rsidRPr="00643F37" w:rsidRDefault="00643F37" w:rsidP="00FE4612">
      <w:pPr>
        <w:pStyle w:val="Response"/>
      </w:pPr>
      <w:r w:rsidRPr="00643F37">
        <w:t xml:space="preserve">            "formattedPrice" : "œ6.00",</w:t>
      </w:r>
    </w:p>
    <w:p w14:paraId="71488E74" w14:textId="77777777" w:rsidR="00643F37" w:rsidRPr="00643F37" w:rsidRDefault="00643F37" w:rsidP="00FE4612">
      <w:pPr>
        <w:pStyle w:val="Response"/>
      </w:pPr>
      <w:r w:rsidRPr="00643F37">
        <w:t xml:space="preserve">            "formattedDisplayPrice" : "œ6.00"</w:t>
      </w:r>
    </w:p>
    <w:p w14:paraId="078DE2B1" w14:textId="77777777" w:rsidR="00643F37" w:rsidRPr="00643F37" w:rsidRDefault="00643F37" w:rsidP="00FE4612">
      <w:pPr>
        <w:pStyle w:val="Response"/>
      </w:pPr>
      <w:r w:rsidRPr="00643F37">
        <w:t xml:space="preserve">        },</w:t>
      </w:r>
    </w:p>
    <w:p w14:paraId="693E5F2A" w14:textId="77777777" w:rsidR="00643F37" w:rsidRPr="00643F37" w:rsidRDefault="00643F37" w:rsidP="00FE4612">
      <w:pPr>
        <w:pStyle w:val="Response"/>
      </w:pPr>
      <w:r w:rsidRPr="00643F37">
        <w:lastRenderedPageBreak/>
        <w:t xml:space="preserve">        "reviewStatistics" : { </w:t>
      </w:r>
    </w:p>
    <w:p w14:paraId="18D5B74F" w14:textId="77777777" w:rsidR="00643F37" w:rsidRPr="00643F37" w:rsidRDefault="00643F37" w:rsidP="00FE4612">
      <w:pPr>
        <w:pStyle w:val="Response"/>
      </w:pPr>
      <w:r w:rsidRPr="00643F37">
        <w:t xml:space="preserve">            "averageOverallRating" : 5,</w:t>
      </w:r>
    </w:p>
    <w:p w14:paraId="59E61E80" w14:textId="77777777" w:rsidR="00643F37" w:rsidRPr="00643F37" w:rsidRDefault="00643F37" w:rsidP="00FE4612">
      <w:pPr>
        <w:pStyle w:val="Response"/>
      </w:pPr>
      <w:r w:rsidRPr="00643F37">
        <w:t xml:space="preserve">            "totalReviewCount" : 3</w:t>
      </w:r>
    </w:p>
    <w:p w14:paraId="6C2CF54E" w14:textId="77777777" w:rsidR="00643F37" w:rsidRPr="00643F37" w:rsidRDefault="00643F37" w:rsidP="00FE4612">
      <w:pPr>
        <w:pStyle w:val="Response"/>
      </w:pPr>
      <w:r w:rsidRPr="00643F37">
        <w:t xml:space="preserve">        },</w:t>
      </w:r>
    </w:p>
    <w:p w14:paraId="13CBA541" w14:textId="77777777" w:rsidR="00643F37" w:rsidRPr="00643F37" w:rsidRDefault="00643F37" w:rsidP="00FE4612">
      <w:pPr>
        <w:pStyle w:val="Response"/>
      </w:pPr>
      <w:r w:rsidRPr="00643F37">
        <w:t xml:space="preserve">        "wow" : "Keep a clean shave",</w:t>
      </w:r>
    </w:p>
    <w:p w14:paraId="068F6218" w14:textId="77777777" w:rsidR="00643F37" w:rsidRPr="00643F37" w:rsidRDefault="00643F37" w:rsidP="00FE4612">
      <w:pPr>
        <w:pStyle w:val="Response"/>
      </w:pPr>
      <w:r w:rsidRPr="00643F37">
        <w:t xml:space="preserve">        "filterKeys" : [ "ACCESSORIES_GR", "SHAVING_ACCESSORIES_CA", "SHAVING_CLEANING_SU" ],</w:t>
      </w:r>
    </w:p>
    <w:p w14:paraId="45B2DE07" w14:textId="77777777" w:rsidR="00643F37" w:rsidRPr="00643F37" w:rsidRDefault="00643F37" w:rsidP="00FE4612">
      <w:pPr>
        <w:pStyle w:val="Response"/>
      </w:pPr>
      <w:r w:rsidRPr="00643F37">
        <w:t xml:space="preserve">        "Subcategory" : "SHAVING_CLEANING_SU"</w:t>
      </w:r>
    </w:p>
    <w:p w14:paraId="79FC8BEE" w14:textId="77777777" w:rsidR="00643F37" w:rsidRPr="00643F37" w:rsidRDefault="00643F37" w:rsidP="00FE4612">
      <w:pPr>
        <w:pStyle w:val="Response"/>
      </w:pPr>
      <w:r w:rsidRPr="00643F37">
        <w:t xml:space="preserve">    }, { </w:t>
      </w:r>
    </w:p>
    <w:p w14:paraId="68911E0C" w14:textId="77777777" w:rsidR="00643F37" w:rsidRPr="00643F37" w:rsidRDefault="00643F37" w:rsidP="00FE4612">
      <w:pPr>
        <w:pStyle w:val="Response"/>
      </w:pPr>
      <w:r w:rsidRPr="00643F37">
        <w:t xml:space="preserve">        "ctn" : "HQ203/50",</w:t>
      </w:r>
    </w:p>
    <w:p w14:paraId="223AA47A" w14:textId="77777777" w:rsidR="00643F37" w:rsidRPr="00643F37" w:rsidRDefault="00643F37" w:rsidP="00FE4612">
      <w:pPr>
        <w:pStyle w:val="Response"/>
      </w:pPr>
      <w:r w:rsidRPr="00643F37">
        <w:t xml:space="preserve">        "dtn" : "HQ203",</w:t>
      </w:r>
    </w:p>
    <w:p w14:paraId="3EC4A84C" w14:textId="77777777" w:rsidR="00643F37" w:rsidRPr="00643F37" w:rsidRDefault="00643F37" w:rsidP="00FE4612">
      <w:pPr>
        <w:pStyle w:val="Response"/>
      </w:pPr>
      <w:r w:rsidRPr="00643F37">
        <w:t xml:space="preserve">        "productTitle" : "Value pack Jet clean solution",</w:t>
      </w:r>
    </w:p>
    <w:p w14:paraId="19794C7F" w14:textId="77777777" w:rsidR="00643F37" w:rsidRPr="00643F37" w:rsidRDefault="00643F37" w:rsidP="00FE4612">
      <w:pPr>
        <w:pStyle w:val="Response"/>
      </w:pPr>
      <w:r w:rsidRPr="00643F37">
        <w:t xml:space="preserve">        "brandName" : "Philips",</w:t>
      </w:r>
    </w:p>
    <w:p w14:paraId="5D78524B" w14:textId="77777777" w:rsidR="00643F37" w:rsidRPr="00643F37" w:rsidRDefault="00643F37" w:rsidP="00FE4612">
      <w:pPr>
        <w:pStyle w:val="Response"/>
      </w:pPr>
      <w:r w:rsidRPr="00643F37">
        <w:t xml:space="preserve">        "productURL" : "/c-p/HQ203_50/value-pack",</w:t>
      </w:r>
    </w:p>
    <w:p w14:paraId="6BF9DCE3" w14:textId="77777777" w:rsidR="00643F37" w:rsidRPr="00643F37" w:rsidRDefault="00643F37" w:rsidP="00FE4612">
      <w:pPr>
        <w:pStyle w:val="Response"/>
      </w:pPr>
      <w:r w:rsidRPr="00643F37">
        <w:t xml:space="preserve">        "descriptor" : "Value pack",</w:t>
      </w:r>
    </w:p>
    <w:p w14:paraId="6B9BE1E7" w14:textId="77777777" w:rsidR="00643F37" w:rsidRPr="00643F37" w:rsidRDefault="00643F37" w:rsidP="00FE4612">
      <w:pPr>
        <w:pStyle w:val="Response"/>
      </w:pPr>
      <w:r w:rsidRPr="00643F37">
        <w:t xml:space="preserve">        "versions" : [ "Value pack" ],</w:t>
      </w:r>
    </w:p>
    <w:p w14:paraId="56365B6B" w14:textId="77777777" w:rsidR="00643F37" w:rsidRPr="00643F37" w:rsidRDefault="00643F37" w:rsidP="00FE4612">
      <w:pPr>
        <w:pStyle w:val="Response"/>
      </w:pPr>
      <w:r w:rsidRPr="00643F37">
        <w:t xml:space="preserve">        "productStatus" : "NORMAL",</w:t>
      </w:r>
    </w:p>
    <w:p w14:paraId="7E5E057D" w14:textId="77777777" w:rsidR="00643F37" w:rsidRPr="00643F37" w:rsidRDefault="00643F37" w:rsidP="00FE4612">
      <w:pPr>
        <w:pStyle w:val="Response"/>
      </w:pPr>
      <w:r w:rsidRPr="00643F37">
        <w:t xml:space="preserve">        "imageURL" : "http://images.philips.com/is/image/PhilipsConsumer/HQ203_50-IMS-global",</w:t>
      </w:r>
    </w:p>
    <w:p w14:paraId="780582A5" w14:textId="77777777" w:rsidR="00643F37" w:rsidRPr="00643F37" w:rsidRDefault="00643F37" w:rsidP="00FE4612">
      <w:pPr>
        <w:pStyle w:val="Response"/>
      </w:pPr>
      <w:r w:rsidRPr="00643F37">
        <w:t xml:space="preserve">        "sop" : "2011-04-04T00:00:00.000+02:00",</w:t>
      </w:r>
    </w:p>
    <w:p w14:paraId="0671E610" w14:textId="77777777" w:rsidR="00643F37" w:rsidRPr="00643F37" w:rsidRDefault="00643F37" w:rsidP="00FE4612">
      <w:pPr>
        <w:pStyle w:val="Response"/>
      </w:pPr>
      <w:r w:rsidRPr="00643F37">
        <w:t xml:space="preserve">        "somp" : "2011-04-04T00:00:00.000+02:00",</w:t>
      </w:r>
    </w:p>
    <w:p w14:paraId="5A939980" w14:textId="77777777" w:rsidR="00643F37" w:rsidRPr="00643F37" w:rsidRDefault="00643F37" w:rsidP="00FE4612">
      <w:pPr>
        <w:pStyle w:val="Response"/>
      </w:pPr>
      <w:r w:rsidRPr="00643F37">
        <w:t xml:space="preserve">        "eop" : "2015-04-04T00:00:00.000+02:00",</w:t>
      </w:r>
    </w:p>
    <w:p w14:paraId="6B74AB59" w14:textId="77777777" w:rsidR="00643F37" w:rsidRPr="00643F37" w:rsidRDefault="00643F37" w:rsidP="00FE4612">
      <w:pPr>
        <w:pStyle w:val="Response"/>
      </w:pPr>
      <w:r w:rsidRPr="00643F37">
        <w:t xml:space="preserve">        "isDeleted" : false,</w:t>
      </w:r>
    </w:p>
    <w:p w14:paraId="75DE6C17" w14:textId="77777777" w:rsidR="00643F37" w:rsidRPr="00643F37" w:rsidRDefault="00643F37" w:rsidP="00FE4612">
      <w:pPr>
        <w:pStyle w:val="Response"/>
      </w:pPr>
      <w:r w:rsidRPr="00643F37">
        <w:t xml:space="preserve">        "priority" : 50,</w:t>
      </w:r>
    </w:p>
    <w:p w14:paraId="70E5AACF" w14:textId="77777777" w:rsidR="00643F37" w:rsidRPr="00643F37" w:rsidRDefault="00643F37" w:rsidP="00FE4612">
      <w:pPr>
        <w:pStyle w:val="Response"/>
      </w:pPr>
      <w:r w:rsidRPr="00643F37">
        <w:t xml:space="preserve">        "price" : { </w:t>
      </w:r>
    </w:p>
    <w:p w14:paraId="35D6BC2A" w14:textId="77777777" w:rsidR="00643F37" w:rsidRPr="00643F37" w:rsidRDefault="00643F37" w:rsidP="00FE4612">
      <w:pPr>
        <w:pStyle w:val="Response"/>
      </w:pPr>
      <w:r w:rsidRPr="00643F37">
        <w:t xml:space="preserve">            "productPrice" : "15.0",</w:t>
      </w:r>
    </w:p>
    <w:p w14:paraId="09FD5F91" w14:textId="77777777" w:rsidR="00643F37" w:rsidRPr="00643F37" w:rsidRDefault="00643F37" w:rsidP="00FE4612">
      <w:pPr>
        <w:pStyle w:val="Response"/>
      </w:pPr>
      <w:r w:rsidRPr="00643F37">
        <w:t xml:space="preserve">            "displayPriceType" : "srp",</w:t>
      </w:r>
    </w:p>
    <w:p w14:paraId="5847FC04" w14:textId="77777777" w:rsidR="00643F37" w:rsidRPr="00643F37" w:rsidRDefault="00643F37" w:rsidP="00FE4612">
      <w:pPr>
        <w:pStyle w:val="Response"/>
      </w:pPr>
      <w:r w:rsidRPr="00643F37">
        <w:t xml:space="preserve">            "displayPrice" : "15.0",</w:t>
      </w:r>
    </w:p>
    <w:p w14:paraId="5C9C0416" w14:textId="77777777" w:rsidR="00643F37" w:rsidRPr="00643F37" w:rsidRDefault="00643F37" w:rsidP="00FE4612">
      <w:pPr>
        <w:pStyle w:val="Response"/>
      </w:pPr>
      <w:r w:rsidRPr="00643F37">
        <w:t xml:space="preserve">            "currencyCode" : "GBP",</w:t>
      </w:r>
    </w:p>
    <w:p w14:paraId="6855A9A4" w14:textId="77777777" w:rsidR="00643F37" w:rsidRPr="00643F37" w:rsidRDefault="00643F37" w:rsidP="00FE4612">
      <w:pPr>
        <w:pStyle w:val="Response"/>
      </w:pPr>
      <w:r w:rsidRPr="00643F37">
        <w:t xml:space="preserve">            "formattedPrice" : "œ15.00",</w:t>
      </w:r>
    </w:p>
    <w:p w14:paraId="3959D6C4" w14:textId="77777777" w:rsidR="00643F37" w:rsidRPr="00643F37" w:rsidRDefault="00643F37" w:rsidP="00FE4612">
      <w:pPr>
        <w:pStyle w:val="Response"/>
      </w:pPr>
      <w:r w:rsidRPr="00643F37">
        <w:t xml:space="preserve">            "formattedDisplayPrice" : "œ15.00"</w:t>
      </w:r>
    </w:p>
    <w:p w14:paraId="4690DD0B" w14:textId="77777777" w:rsidR="00643F37" w:rsidRPr="00643F37" w:rsidRDefault="00643F37" w:rsidP="00FE4612">
      <w:pPr>
        <w:pStyle w:val="Response"/>
      </w:pPr>
      <w:r w:rsidRPr="00643F37">
        <w:t xml:space="preserve">        },</w:t>
      </w:r>
    </w:p>
    <w:p w14:paraId="3E7CBF8B" w14:textId="77777777" w:rsidR="00643F37" w:rsidRPr="00643F37" w:rsidRDefault="00643F37" w:rsidP="00FE4612">
      <w:pPr>
        <w:pStyle w:val="Response"/>
      </w:pPr>
      <w:r w:rsidRPr="00643F37">
        <w:t xml:space="preserve">        "reviewStatistics" : { </w:t>
      </w:r>
    </w:p>
    <w:p w14:paraId="52CD1B73" w14:textId="77777777" w:rsidR="00643F37" w:rsidRPr="00643F37" w:rsidRDefault="00643F37" w:rsidP="00FE4612">
      <w:pPr>
        <w:pStyle w:val="Response"/>
      </w:pPr>
      <w:r w:rsidRPr="00643F37">
        <w:t xml:space="preserve">            "averageOverallRating" : 4.5,</w:t>
      </w:r>
    </w:p>
    <w:p w14:paraId="21A2F075" w14:textId="77777777" w:rsidR="00643F37" w:rsidRPr="00643F37" w:rsidRDefault="00643F37" w:rsidP="00FE4612">
      <w:pPr>
        <w:pStyle w:val="Response"/>
      </w:pPr>
      <w:r w:rsidRPr="00643F37">
        <w:t xml:space="preserve">            "totalReviewCount" : 4</w:t>
      </w:r>
    </w:p>
    <w:p w14:paraId="02EF7EA4" w14:textId="77777777" w:rsidR="00643F37" w:rsidRPr="00643F37" w:rsidRDefault="00643F37" w:rsidP="00FE4612">
      <w:pPr>
        <w:pStyle w:val="Response"/>
      </w:pPr>
      <w:r w:rsidRPr="00643F37">
        <w:t xml:space="preserve">        },</w:t>
      </w:r>
    </w:p>
    <w:p w14:paraId="38DA0DA7" w14:textId="77777777" w:rsidR="00643F37" w:rsidRPr="00643F37" w:rsidRDefault="00643F37" w:rsidP="00FE4612">
      <w:pPr>
        <w:pStyle w:val="Response"/>
      </w:pPr>
      <w:r w:rsidRPr="00643F37">
        <w:t xml:space="preserve">        "wow" : "Keep a clean shave",</w:t>
      </w:r>
    </w:p>
    <w:p w14:paraId="204AA2BA" w14:textId="77777777" w:rsidR="00643F37" w:rsidRPr="00643F37" w:rsidRDefault="00643F37" w:rsidP="00FE4612">
      <w:pPr>
        <w:pStyle w:val="Response"/>
      </w:pPr>
      <w:r w:rsidRPr="00643F37">
        <w:t xml:space="preserve">        "filterKeys" : [ "ACCESSORIES_GR", "SHAVING_ACCESSORIES_CA", "SHAVING_CLEANING_SU" ],</w:t>
      </w:r>
    </w:p>
    <w:p w14:paraId="6A5188FE" w14:textId="77777777" w:rsidR="00643F37" w:rsidRPr="00643F37" w:rsidRDefault="00643F37" w:rsidP="00FE4612">
      <w:pPr>
        <w:pStyle w:val="Response"/>
      </w:pPr>
      <w:r w:rsidRPr="00643F37">
        <w:t xml:space="preserve">        "Subcategory" : "SHAVING_CLEANING_SU"</w:t>
      </w:r>
    </w:p>
    <w:p w14:paraId="550166CB" w14:textId="77777777" w:rsidR="00643F37" w:rsidRPr="00643F37" w:rsidRDefault="00643F37" w:rsidP="00FE4612">
      <w:pPr>
        <w:pStyle w:val="Response"/>
      </w:pPr>
      <w:r w:rsidRPr="00643F37">
        <w:t xml:space="preserve">    }, { </w:t>
      </w:r>
    </w:p>
    <w:p w14:paraId="31D15084" w14:textId="77777777" w:rsidR="00643F37" w:rsidRPr="00643F37" w:rsidRDefault="00643F37" w:rsidP="00FE4612">
      <w:pPr>
        <w:pStyle w:val="Response"/>
      </w:pPr>
      <w:r w:rsidRPr="00643F37">
        <w:t xml:space="preserve">        "ctn" : "RQ111/50",</w:t>
      </w:r>
    </w:p>
    <w:p w14:paraId="460A9877" w14:textId="77777777" w:rsidR="00643F37" w:rsidRPr="00643F37" w:rsidRDefault="00643F37" w:rsidP="00FE4612">
      <w:pPr>
        <w:pStyle w:val="Response"/>
      </w:pPr>
      <w:r w:rsidRPr="00643F37">
        <w:t xml:space="preserve">        "dtn" : "RQ111",</w:t>
      </w:r>
    </w:p>
    <w:p w14:paraId="1F87F622" w14:textId="77777777" w:rsidR="00643F37" w:rsidRPr="00643F37" w:rsidRDefault="00643F37" w:rsidP="00FE4612">
      <w:pPr>
        <w:pStyle w:val="Response"/>
      </w:pPr>
      <w:r w:rsidRPr="00643F37">
        <w:t xml:space="preserve">        "productTitle" : "SensoTouch ",</w:t>
      </w:r>
    </w:p>
    <w:p w14:paraId="3DFA3538" w14:textId="77777777" w:rsidR="00643F37" w:rsidRPr="00643F37" w:rsidRDefault="00643F37" w:rsidP="00FE4612">
      <w:pPr>
        <w:pStyle w:val="Response"/>
      </w:pPr>
      <w:r w:rsidRPr="00643F37">
        <w:t xml:space="preserve">        "brandName" : "Philips",</w:t>
      </w:r>
    </w:p>
    <w:p w14:paraId="42D86808" w14:textId="77777777" w:rsidR="00643F37" w:rsidRPr="00643F37" w:rsidRDefault="00643F37" w:rsidP="00FE4612">
      <w:pPr>
        <w:pStyle w:val="Response"/>
      </w:pPr>
      <w:r w:rsidRPr="00643F37">
        <w:t xml:space="preserve">        "familyName" : "SensoTouch",</w:t>
      </w:r>
    </w:p>
    <w:p w14:paraId="031BC7B6" w14:textId="77777777" w:rsidR="00643F37" w:rsidRPr="00643F37" w:rsidRDefault="00643F37" w:rsidP="00FE4612">
      <w:pPr>
        <w:pStyle w:val="Response"/>
      </w:pPr>
      <w:r w:rsidRPr="00643F37">
        <w:t xml:space="preserve">        "productURL" : "/c-p/RQ111_50/sensotouch",</w:t>
      </w:r>
    </w:p>
    <w:p w14:paraId="5BC94B8F" w14:textId="77777777" w:rsidR="00643F37" w:rsidRPr="00643F37" w:rsidRDefault="00643F37" w:rsidP="00FE4612">
      <w:pPr>
        <w:pStyle w:val="Response"/>
      </w:pPr>
      <w:r w:rsidRPr="00643F37">
        <w:t xml:space="preserve">        "productStatus" : "NORMAL",</w:t>
      </w:r>
    </w:p>
    <w:p w14:paraId="5464A0DD" w14:textId="77777777" w:rsidR="00643F37" w:rsidRPr="00643F37" w:rsidRDefault="00643F37" w:rsidP="00FE4612">
      <w:pPr>
        <w:pStyle w:val="Response"/>
      </w:pPr>
      <w:r w:rsidRPr="00643F37">
        <w:t xml:space="preserve">        "imageURL" : "http://images.philips.com/is/image/PhilipsConsumer/RQ111_50-IMS-global",</w:t>
      </w:r>
    </w:p>
    <w:p w14:paraId="337C2F0E" w14:textId="77777777" w:rsidR="00643F37" w:rsidRPr="00643F37" w:rsidRDefault="00643F37" w:rsidP="00FE4612">
      <w:pPr>
        <w:pStyle w:val="Response"/>
      </w:pPr>
      <w:r w:rsidRPr="00643F37">
        <w:t xml:space="preserve">        "sop" : "2012-07-06T00:00:00.000+02:00",</w:t>
      </w:r>
    </w:p>
    <w:p w14:paraId="3E25EDB9" w14:textId="77777777" w:rsidR="00643F37" w:rsidRPr="00643F37" w:rsidRDefault="00643F37" w:rsidP="00FE4612">
      <w:pPr>
        <w:pStyle w:val="Response"/>
      </w:pPr>
      <w:r w:rsidRPr="00643F37">
        <w:t xml:space="preserve">        "somp" : "2012-07-06T00:00:00.000+02:00",</w:t>
      </w:r>
    </w:p>
    <w:p w14:paraId="501DB08B" w14:textId="77777777" w:rsidR="00643F37" w:rsidRPr="00643F37" w:rsidRDefault="00643F37" w:rsidP="00FE4612">
      <w:pPr>
        <w:pStyle w:val="Response"/>
      </w:pPr>
      <w:r w:rsidRPr="00643F37">
        <w:t xml:space="preserve">        "eop" : "2015-08-06T00:00:00.000+02:00",</w:t>
      </w:r>
    </w:p>
    <w:p w14:paraId="1E0A9246" w14:textId="77777777" w:rsidR="00643F37" w:rsidRPr="00643F37" w:rsidRDefault="00643F37" w:rsidP="00FE4612">
      <w:pPr>
        <w:pStyle w:val="Response"/>
      </w:pPr>
      <w:r w:rsidRPr="00643F37">
        <w:t xml:space="preserve">        "isDeleted" : false,</w:t>
      </w:r>
    </w:p>
    <w:p w14:paraId="169A4FBD" w14:textId="77777777" w:rsidR="00643F37" w:rsidRPr="00643F37" w:rsidRDefault="00643F37" w:rsidP="00FE4612">
      <w:pPr>
        <w:pStyle w:val="Response"/>
      </w:pPr>
      <w:r w:rsidRPr="00643F37">
        <w:t xml:space="preserve">        "priority" : 50,</w:t>
      </w:r>
    </w:p>
    <w:p w14:paraId="38F1C400" w14:textId="77777777" w:rsidR="00643F37" w:rsidRPr="00643F37" w:rsidRDefault="00643F37" w:rsidP="00FE4612">
      <w:pPr>
        <w:pStyle w:val="Response"/>
      </w:pPr>
      <w:r w:rsidRPr="00643F37">
        <w:t xml:space="preserve">        "price" : { </w:t>
      </w:r>
    </w:p>
    <w:p w14:paraId="2DF912A3" w14:textId="77777777" w:rsidR="00643F37" w:rsidRPr="00643F37" w:rsidRDefault="00643F37" w:rsidP="00FE4612">
      <w:pPr>
        <w:pStyle w:val="Response"/>
      </w:pPr>
      <w:r w:rsidRPr="00643F37">
        <w:t xml:space="preserve">            "productPrice" : "30.0",</w:t>
      </w:r>
    </w:p>
    <w:p w14:paraId="474CBA80" w14:textId="77777777" w:rsidR="00643F37" w:rsidRPr="00643F37" w:rsidRDefault="00643F37" w:rsidP="00FE4612">
      <w:pPr>
        <w:pStyle w:val="Response"/>
      </w:pPr>
      <w:r w:rsidRPr="00643F37">
        <w:t xml:space="preserve">            "displayPriceType" : "srp",</w:t>
      </w:r>
    </w:p>
    <w:p w14:paraId="659B9EAF" w14:textId="77777777" w:rsidR="00643F37" w:rsidRPr="00643F37" w:rsidRDefault="00643F37" w:rsidP="00FE4612">
      <w:pPr>
        <w:pStyle w:val="Response"/>
      </w:pPr>
      <w:r w:rsidRPr="00643F37">
        <w:t xml:space="preserve">            "displayPrice" : "30.0",</w:t>
      </w:r>
    </w:p>
    <w:p w14:paraId="1E2385C7" w14:textId="77777777" w:rsidR="00643F37" w:rsidRPr="00643F37" w:rsidRDefault="00643F37" w:rsidP="00FE4612">
      <w:pPr>
        <w:pStyle w:val="Response"/>
      </w:pPr>
      <w:r w:rsidRPr="00643F37">
        <w:t xml:space="preserve">            "currencyCode" : "GBP",</w:t>
      </w:r>
    </w:p>
    <w:p w14:paraId="53CFF3D7" w14:textId="77777777" w:rsidR="00643F37" w:rsidRPr="00643F37" w:rsidRDefault="00643F37" w:rsidP="00FE4612">
      <w:pPr>
        <w:pStyle w:val="Response"/>
      </w:pPr>
      <w:r w:rsidRPr="00643F37">
        <w:t xml:space="preserve">            "formattedPrice" : "œ30.00",</w:t>
      </w:r>
    </w:p>
    <w:p w14:paraId="6BCA630F" w14:textId="77777777" w:rsidR="00643F37" w:rsidRPr="00643F37" w:rsidRDefault="00643F37" w:rsidP="00FE4612">
      <w:pPr>
        <w:pStyle w:val="Response"/>
      </w:pPr>
      <w:r w:rsidRPr="00643F37">
        <w:t xml:space="preserve">            "formattedDisplayPrice" : "œ30.00"</w:t>
      </w:r>
    </w:p>
    <w:p w14:paraId="4E471C20" w14:textId="77777777" w:rsidR="00643F37" w:rsidRPr="00643F37" w:rsidRDefault="00643F37" w:rsidP="00FE4612">
      <w:pPr>
        <w:pStyle w:val="Response"/>
      </w:pPr>
      <w:r w:rsidRPr="00643F37">
        <w:t xml:space="preserve">        },</w:t>
      </w:r>
    </w:p>
    <w:p w14:paraId="190EE433" w14:textId="77777777" w:rsidR="00643F37" w:rsidRPr="00643F37" w:rsidRDefault="00643F37" w:rsidP="00FE4612">
      <w:pPr>
        <w:pStyle w:val="Response"/>
      </w:pPr>
      <w:r w:rsidRPr="00643F37">
        <w:t xml:space="preserve">        "wow" : "Click-on Beard Styler",</w:t>
      </w:r>
    </w:p>
    <w:p w14:paraId="6B553392" w14:textId="77777777" w:rsidR="00643F37" w:rsidRPr="00643F37" w:rsidRDefault="00643F37" w:rsidP="00FE4612">
      <w:pPr>
        <w:pStyle w:val="Response"/>
      </w:pPr>
      <w:r w:rsidRPr="00643F37">
        <w:t xml:space="preserve">        "filterKeys" : [ "ACCESSORIES_GR", "FK_GENERIC_GREEN", "SHAVING_ACCESSORIES_CA", "SHAVING_HEADS_SU" ],</w:t>
      </w:r>
    </w:p>
    <w:p w14:paraId="3EA846F9" w14:textId="77777777" w:rsidR="00643F37" w:rsidRPr="00643F37" w:rsidRDefault="00643F37" w:rsidP="00FE4612">
      <w:pPr>
        <w:pStyle w:val="Response"/>
      </w:pPr>
      <w:r w:rsidRPr="00643F37">
        <w:t xml:space="preserve">        "Subcategory" : "SHAVING_HEADS_SU"</w:t>
      </w:r>
    </w:p>
    <w:p w14:paraId="58B79DB1" w14:textId="77777777" w:rsidR="00643F37" w:rsidRPr="00643F37" w:rsidRDefault="00643F37" w:rsidP="00FE4612">
      <w:pPr>
        <w:pStyle w:val="Response"/>
      </w:pPr>
      <w:r w:rsidRPr="00643F37">
        <w:t xml:space="preserve">    }, { </w:t>
      </w:r>
    </w:p>
    <w:p w14:paraId="172963F9" w14:textId="77777777" w:rsidR="00643F37" w:rsidRPr="00643F37" w:rsidRDefault="00643F37" w:rsidP="00FE4612">
      <w:pPr>
        <w:pStyle w:val="Response"/>
      </w:pPr>
      <w:r w:rsidRPr="00643F37">
        <w:t xml:space="preserve">        "ctn" : "RQ12/50",</w:t>
      </w:r>
    </w:p>
    <w:p w14:paraId="29ED04AD" w14:textId="77777777" w:rsidR="00643F37" w:rsidRPr="00643F37" w:rsidRDefault="00643F37" w:rsidP="00FE4612">
      <w:pPr>
        <w:pStyle w:val="Response"/>
      </w:pPr>
      <w:r w:rsidRPr="00643F37">
        <w:t xml:space="preserve">        "dtn" : "RQ12",</w:t>
      </w:r>
    </w:p>
    <w:p w14:paraId="04D923B0" w14:textId="77777777" w:rsidR="00643F37" w:rsidRPr="00643F37" w:rsidRDefault="00643F37" w:rsidP="00FE4612">
      <w:pPr>
        <w:pStyle w:val="Response"/>
      </w:pPr>
      <w:r w:rsidRPr="00643F37">
        <w:t xml:space="preserve">        "productTitle" : "SensoTouch 3D Shaving unit",</w:t>
      </w:r>
    </w:p>
    <w:p w14:paraId="193ACB51" w14:textId="77777777" w:rsidR="00643F37" w:rsidRPr="00643F37" w:rsidRDefault="00643F37" w:rsidP="00FE4612">
      <w:pPr>
        <w:pStyle w:val="Response"/>
      </w:pPr>
      <w:r w:rsidRPr="00643F37">
        <w:t xml:space="preserve">        "brandName" : "Philips",</w:t>
      </w:r>
    </w:p>
    <w:p w14:paraId="7F9694A0" w14:textId="77777777" w:rsidR="00643F37" w:rsidRPr="00643F37" w:rsidRDefault="00643F37" w:rsidP="00FE4612">
      <w:pPr>
        <w:pStyle w:val="Response"/>
      </w:pPr>
      <w:r w:rsidRPr="00643F37">
        <w:t xml:space="preserve">        "familyName" : "SensoTouch 3D",</w:t>
      </w:r>
    </w:p>
    <w:p w14:paraId="4ED0B2CA" w14:textId="77777777" w:rsidR="00643F37" w:rsidRPr="00643F37" w:rsidRDefault="00643F37" w:rsidP="00FE4612">
      <w:pPr>
        <w:pStyle w:val="Response"/>
      </w:pPr>
      <w:r w:rsidRPr="00643F37">
        <w:t xml:space="preserve">        "productURL" : "/c-p/RQ12_50/sensotouch-3d-sensotouch-3d",</w:t>
      </w:r>
    </w:p>
    <w:p w14:paraId="3767C22E" w14:textId="77777777" w:rsidR="00643F37" w:rsidRPr="00643F37" w:rsidRDefault="00643F37" w:rsidP="00FE4612">
      <w:pPr>
        <w:pStyle w:val="Response"/>
      </w:pPr>
      <w:r w:rsidRPr="00643F37">
        <w:t xml:space="preserve">        "descriptor" : "SensoTouch 3D",</w:t>
      </w:r>
    </w:p>
    <w:p w14:paraId="22912D8A" w14:textId="77777777" w:rsidR="00643F37" w:rsidRPr="00643F37" w:rsidRDefault="00643F37" w:rsidP="00FE4612">
      <w:pPr>
        <w:pStyle w:val="Response"/>
      </w:pPr>
      <w:r w:rsidRPr="00643F37">
        <w:t xml:space="preserve">        "versions" : [ "SensoTouch 3D" ],</w:t>
      </w:r>
    </w:p>
    <w:p w14:paraId="368CBDE8" w14:textId="77777777" w:rsidR="00643F37" w:rsidRPr="00643F37" w:rsidRDefault="00643F37" w:rsidP="00FE4612">
      <w:pPr>
        <w:pStyle w:val="Response"/>
      </w:pPr>
      <w:r w:rsidRPr="00643F37">
        <w:lastRenderedPageBreak/>
        <w:t xml:space="preserve">        "productStatus" : "NORMAL",</w:t>
      </w:r>
    </w:p>
    <w:p w14:paraId="505E3EA7" w14:textId="77777777" w:rsidR="00643F37" w:rsidRPr="00643F37" w:rsidRDefault="00643F37" w:rsidP="00FE4612">
      <w:pPr>
        <w:pStyle w:val="Response"/>
      </w:pPr>
      <w:r w:rsidRPr="00643F37">
        <w:t xml:space="preserve">        "imageURL" : "http://images.philips.com/is/image/PhilipsConsumer/RQ12_50-IMS-global",</w:t>
      </w:r>
    </w:p>
    <w:p w14:paraId="4A96708C" w14:textId="77777777" w:rsidR="00643F37" w:rsidRPr="00643F37" w:rsidRDefault="00643F37" w:rsidP="00FE4612">
      <w:pPr>
        <w:pStyle w:val="Response"/>
      </w:pPr>
      <w:r w:rsidRPr="00643F37">
        <w:t xml:space="preserve">        "sop" : "2011-03-31T00:00:00.000+02:00",</w:t>
      </w:r>
    </w:p>
    <w:p w14:paraId="08688993" w14:textId="77777777" w:rsidR="00643F37" w:rsidRPr="00643F37" w:rsidRDefault="00643F37" w:rsidP="00FE4612">
      <w:pPr>
        <w:pStyle w:val="Response"/>
      </w:pPr>
      <w:r w:rsidRPr="00643F37">
        <w:t xml:space="preserve">        "somp" : "2011-03-31T00:00:00.000+02:00",</w:t>
      </w:r>
    </w:p>
    <w:p w14:paraId="2D72704B" w14:textId="77777777" w:rsidR="00643F37" w:rsidRPr="00643F37" w:rsidRDefault="00643F37" w:rsidP="00FE4612">
      <w:pPr>
        <w:pStyle w:val="Response"/>
      </w:pPr>
      <w:r w:rsidRPr="00643F37">
        <w:t xml:space="preserve">        "eop" : "2015-04-04T00:00:00.000+02:00",</w:t>
      </w:r>
    </w:p>
    <w:p w14:paraId="1A4AC750" w14:textId="77777777" w:rsidR="00643F37" w:rsidRPr="00643F37" w:rsidRDefault="00643F37" w:rsidP="00FE4612">
      <w:pPr>
        <w:pStyle w:val="Response"/>
      </w:pPr>
      <w:r w:rsidRPr="00643F37">
        <w:t xml:space="preserve">        "isDeleted" : false,</w:t>
      </w:r>
    </w:p>
    <w:p w14:paraId="41CD0847" w14:textId="77777777" w:rsidR="00643F37" w:rsidRPr="00643F37" w:rsidRDefault="00643F37" w:rsidP="00FE4612">
      <w:pPr>
        <w:pStyle w:val="Response"/>
      </w:pPr>
      <w:r w:rsidRPr="00643F37">
        <w:t xml:space="preserve">        "priority" : 50,</w:t>
      </w:r>
    </w:p>
    <w:p w14:paraId="71C358D1" w14:textId="77777777" w:rsidR="00643F37" w:rsidRPr="00643F37" w:rsidRDefault="00643F37" w:rsidP="00FE4612">
      <w:pPr>
        <w:pStyle w:val="Response"/>
      </w:pPr>
      <w:r w:rsidRPr="00643F37">
        <w:t xml:space="preserve">        "price" : { </w:t>
      </w:r>
    </w:p>
    <w:p w14:paraId="6E333FA3" w14:textId="77777777" w:rsidR="00643F37" w:rsidRPr="00643F37" w:rsidRDefault="00643F37" w:rsidP="00FE4612">
      <w:pPr>
        <w:pStyle w:val="Response"/>
      </w:pPr>
      <w:r w:rsidRPr="00643F37">
        <w:t xml:space="preserve">            "productPrice" : "55.0",</w:t>
      </w:r>
    </w:p>
    <w:p w14:paraId="3F1D37D7" w14:textId="77777777" w:rsidR="00643F37" w:rsidRPr="00643F37" w:rsidRDefault="00643F37" w:rsidP="00FE4612">
      <w:pPr>
        <w:pStyle w:val="Response"/>
      </w:pPr>
      <w:r w:rsidRPr="00643F37">
        <w:t xml:space="preserve">            "displayPriceType" : "srp",</w:t>
      </w:r>
    </w:p>
    <w:p w14:paraId="5EF41509" w14:textId="77777777" w:rsidR="00643F37" w:rsidRPr="00643F37" w:rsidRDefault="00643F37" w:rsidP="00FE4612">
      <w:pPr>
        <w:pStyle w:val="Response"/>
      </w:pPr>
      <w:r w:rsidRPr="00643F37">
        <w:t xml:space="preserve">            "displayPrice" : "55.0",</w:t>
      </w:r>
    </w:p>
    <w:p w14:paraId="54D7E39E" w14:textId="77777777" w:rsidR="00643F37" w:rsidRPr="00643F37" w:rsidRDefault="00643F37" w:rsidP="00FE4612">
      <w:pPr>
        <w:pStyle w:val="Response"/>
      </w:pPr>
      <w:r w:rsidRPr="00643F37">
        <w:t xml:space="preserve">            "currencyCode" : "GBP",</w:t>
      </w:r>
    </w:p>
    <w:p w14:paraId="79440D12" w14:textId="77777777" w:rsidR="00643F37" w:rsidRPr="00643F37" w:rsidRDefault="00643F37" w:rsidP="00FE4612">
      <w:pPr>
        <w:pStyle w:val="Response"/>
      </w:pPr>
      <w:r w:rsidRPr="00643F37">
        <w:t xml:space="preserve">            "formattedPrice" : "œ55.00",</w:t>
      </w:r>
    </w:p>
    <w:p w14:paraId="42B6623A" w14:textId="77777777" w:rsidR="00643F37" w:rsidRPr="00643F37" w:rsidRDefault="00643F37" w:rsidP="00FE4612">
      <w:pPr>
        <w:pStyle w:val="Response"/>
      </w:pPr>
      <w:r w:rsidRPr="00643F37">
        <w:t xml:space="preserve">            "formattedDisplayPrice" : "œ55.00"</w:t>
      </w:r>
    </w:p>
    <w:p w14:paraId="69E31A1E" w14:textId="77777777" w:rsidR="00643F37" w:rsidRPr="00643F37" w:rsidRDefault="00643F37" w:rsidP="00FE4612">
      <w:pPr>
        <w:pStyle w:val="Response"/>
      </w:pPr>
      <w:r w:rsidRPr="00643F37">
        <w:t xml:space="preserve">        },</w:t>
      </w:r>
    </w:p>
    <w:p w14:paraId="486DE2F0" w14:textId="77777777" w:rsidR="00643F37" w:rsidRPr="00643F37" w:rsidRDefault="00643F37" w:rsidP="00FE4612">
      <w:pPr>
        <w:pStyle w:val="Response"/>
      </w:pPr>
      <w:r w:rsidRPr="00643F37">
        <w:t xml:space="preserve">        "reviewStatistics" : { </w:t>
      </w:r>
    </w:p>
    <w:p w14:paraId="3AA7FC8F" w14:textId="77777777" w:rsidR="00643F37" w:rsidRPr="00643F37" w:rsidRDefault="00643F37" w:rsidP="00FE4612">
      <w:pPr>
        <w:pStyle w:val="Response"/>
      </w:pPr>
      <w:r w:rsidRPr="00643F37">
        <w:t xml:space="preserve">            "averageOverallRating" : 4.1667,</w:t>
      </w:r>
    </w:p>
    <w:p w14:paraId="5990DEF4" w14:textId="77777777" w:rsidR="00643F37" w:rsidRPr="00643F37" w:rsidRDefault="00643F37" w:rsidP="00FE4612">
      <w:pPr>
        <w:pStyle w:val="Response"/>
      </w:pPr>
      <w:r w:rsidRPr="00643F37">
        <w:t xml:space="preserve">            "totalReviewCount" : 6</w:t>
      </w:r>
    </w:p>
    <w:p w14:paraId="25C60AC9" w14:textId="77777777" w:rsidR="00643F37" w:rsidRPr="00643F37" w:rsidRDefault="00643F37" w:rsidP="00FE4612">
      <w:pPr>
        <w:pStyle w:val="Response"/>
      </w:pPr>
      <w:r w:rsidRPr="00643F37">
        <w:t xml:space="preserve">        },</w:t>
      </w:r>
    </w:p>
    <w:p w14:paraId="39989A2F" w14:textId="77777777" w:rsidR="00643F37" w:rsidRPr="00643F37" w:rsidRDefault="00643F37" w:rsidP="00FE4612">
      <w:pPr>
        <w:pStyle w:val="Response"/>
      </w:pPr>
      <w:r w:rsidRPr="00643F37">
        <w:t xml:space="preserve">        "wow" : "Keep a close shave",</w:t>
      </w:r>
    </w:p>
    <w:p w14:paraId="2E5FDCC2" w14:textId="77777777" w:rsidR="00643F37" w:rsidRPr="00643F37" w:rsidRDefault="00643F37" w:rsidP="00FE4612">
      <w:pPr>
        <w:pStyle w:val="Response"/>
      </w:pPr>
      <w:r w:rsidRPr="00643F37">
        <w:t xml:space="preserve">        "filterKeys" : [ "ACCESSORIES_GR", "FK_PEC_SHAVING_ACC", "SHAVING_ACCESSORIES_CA", "SHAVING_HEADS_SU" ],</w:t>
      </w:r>
    </w:p>
    <w:p w14:paraId="2EA4D698" w14:textId="77777777" w:rsidR="00643F37" w:rsidRPr="00643F37" w:rsidRDefault="00643F37" w:rsidP="00FE4612">
      <w:pPr>
        <w:pStyle w:val="Response"/>
      </w:pPr>
      <w:r w:rsidRPr="00643F37">
        <w:t xml:space="preserve">        "Subcategory" : "SHAVING_HEADS_SU"</w:t>
      </w:r>
    </w:p>
    <w:p w14:paraId="04C95013" w14:textId="77777777" w:rsidR="00643F37" w:rsidRPr="00643F37" w:rsidRDefault="00643F37" w:rsidP="00FE4612">
      <w:pPr>
        <w:pStyle w:val="Response"/>
      </w:pPr>
      <w:r w:rsidRPr="00643F37">
        <w:t xml:space="preserve">    } ]</w:t>
      </w:r>
    </w:p>
    <w:p w14:paraId="3A11ADFD" w14:textId="77777777" w:rsidR="00643F37" w:rsidRPr="00643F37" w:rsidRDefault="00643F37" w:rsidP="00FE4612">
      <w:pPr>
        <w:pStyle w:val="Response"/>
      </w:pPr>
      <w:r w:rsidRPr="00643F37">
        <w:t>}</w:t>
      </w:r>
    </w:p>
    <w:p w14:paraId="534C8885"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A1E2657"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11" w:name="_Toc309312514"/>
      <w:r w:rsidRPr="00643F37">
        <w:lastRenderedPageBreak/>
        <w:t>Product - Awards</w:t>
      </w:r>
      <w:bookmarkEnd w:id="11"/>
    </w:p>
    <w:p w14:paraId="31B1B125" w14:textId="7740E0B7"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08E5B49B"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http://&lt;SERVER-INFO&gt;/product/&lt;SECTOR-CODE&gt;/&lt;LANGUAGE-CODE_COUNTRY-CODE&gt;/&lt;CATALOG-CODE&gt;/products/&lt;CTN_CODE&gt;.awards </w:t>
      </w:r>
    </w:p>
    <w:p w14:paraId="6F4E61D1" w14:textId="3C80878A"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2D0B8204" w14:textId="76D20FBE"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/product/B2C/en_GB/CONSUMER/products/55PFL8008S/12.awards</w:t>
      </w:r>
    </w:p>
    <w:p w14:paraId="44D48B49" w14:textId="7DF18D73" w:rsidR="00B80706" w:rsidRPr="006756C4" w:rsidRDefault="00B80706" w:rsidP="00B8070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Pr>
          <w:rFonts w:asciiTheme="minorHAnsi" w:hAnsiTheme="minorHAnsi" w:cstheme="minorHAnsi"/>
          <w:sz w:val="20"/>
          <w:szCs w:val="20"/>
        </w:rPr>
        <w:t>awards</w:t>
      </w:r>
    </w:p>
    <w:p w14:paraId="2D87AD4B" w14:textId="06BF47BF"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490FE7EB" w14:textId="77777777" w:rsidR="00643F37" w:rsidRPr="00643F37" w:rsidRDefault="00643F37" w:rsidP="00FE4612">
      <w:pPr>
        <w:pStyle w:val="Response"/>
      </w:pPr>
      <w:r w:rsidRPr="00643F37">
        <w:t xml:space="preserve">{ </w:t>
      </w:r>
    </w:p>
    <w:p w14:paraId="0240FBC4" w14:textId="77777777" w:rsidR="00643F37" w:rsidRPr="00643F37" w:rsidRDefault="00643F37" w:rsidP="00FE4612">
      <w:pPr>
        <w:pStyle w:val="Response"/>
      </w:pPr>
      <w:r w:rsidRPr="00643F37">
        <w:t xml:space="preserve">    "success" : true,</w:t>
      </w:r>
    </w:p>
    <w:p w14:paraId="12073611" w14:textId="77777777" w:rsidR="00643F37" w:rsidRPr="00643F37" w:rsidRDefault="00643F37" w:rsidP="00FE4612">
      <w:pPr>
        <w:pStyle w:val="Response"/>
      </w:pPr>
      <w:r w:rsidRPr="00643F37">
        <w:t xml:space="preserve">    "data" : { </w:t>
      </w:r>
    </w:p>
    <w:p w14:paraId="39B1F5EE" w14:textId="77777777" w:rsidR="00643F37" w:rsidRPr="00643F37" w:rsidRDefault="00643F37" w:rsidP="00FE4612">
      <w:pPr>
        <w:pStyle w:val="Response"/>
      </w:pPr>
      <w:r w:rsidRPr="00643F37">
        <w:t xml:space="preserve">        "awards" : [ { </w:t>
      </w:r>
    </w:p>
    <w:p w14:paraId="7B348E70" w14:textId="77777777" w:rsidR="00643F37" w:rsidRPr="00643F37" w:rsidRDefault="00643F37" w:rsidP="00FE4612">
      <w:pPr>
        <w:pStyle w:val="Response"/>
      </w:pPr>
      <w:r w:rsidRPr="00643F37">
        <w:t xml:space="preserve">            "awardCode" : "GA40011802",</w:t>
      </w:r>
    </w:p>
    <w:p w14:paraId="2A495CDE" w14:textId="77777777" w:rsidR="00643F37" w:rsidRPr="00643F37" w:rsidRDefault="00643F37" w:rsidP="00FE4612">
      <w:pPr>
        <w:pStyle w:val="Response"/>
      </w:pPr>
      <w:r w:rsidRPr="00643F37">
        <w:t xml:space="preserve">            "awardName" : "Smart TV",</w:t>
      </w:r>
    </w:p>
    <w:p w14:paraId="5B7C85FE" w14:textId="77777777" w:rsidR="00643F37" w:rsidRPr="00643F37" w:rsidRDefault="00643F37" w:rsidP="00FE4612">
      <w:pPr>
        <w:pStyle w:val="Response"/>
      </w:pPr>
      <w:r w:rsidRPr="00643F37">
        <w:t xml:space="preserve">            "awardDate" : "2013",</w:t>
      </w:r>
    </w:p>
    <w:p w14:paraId="532D36D7" w14:textId="77777777" w:rsidR="00643F37" w:rsidRPr="00643F37" w:rsidRDefault="00643F37" w:rsidP="00FE4612">
      <w:pPr>
        <w:pStyle w:val="Response"/>
      </w:pPr>
      <w:r w:rsidRPr="00643F37">
        <w:t xml:space="preserve">            "awardPlace" : "Global",</w:t>
      </w:r>
    </w:p>
    <w:p w14:paraId="089DC095" w14:textId="77777777" w:rsidR="00643F37" w:rsidRPr="00643F37" w:rsidRDefault="00643F37" w:rsidP="00FE4612">
      <w:pPr>
        <w:pStyle w:val="Response"/>
      </w:pPr>
      <w:r w:rsidRPr="00643F37">
        <w:t xml:space="preserve">            "awardDescription" : "Smart TV-a world of online apps, videos to rent and catch-up",</w:t>
      </w:r>
    </w:p>
    <w:p w14:paraId="26F1CBE1" w14:textId="77777777" w:rsidR="00643F37" w:rsidRPr="00643F37" w:rsidRDefault="00643F37" w:rsidP="00FE4612">
      <w:pPr>
        <w:pStyle w:val="Response"/>
      </w:pPr>
      <w:r w:rsidRPr="00643F37">
        <w:t xml:space="preserve">            "awardAcknowledgement" : "Explore the boundaries that lie beyond traditional TV. Rent and stream films, videos, games and more, directly onto your TV from online video stores. Watch catch-up TV from your favourite channels and enjoy a rich selection of online apps with Smart TV. Connect to family and friends with SkypeT or social networking. Or... just browse the Internet!",</w:t>
      </w:r>
    </w:p>
    <w:p w14:paraId="25272F9C" w14:textId="77777777" w:rsidR="00643F37" w:rsidRPr="00643F37" w:rsidRDefault="00643F37" w:rsidP="00FE4612">
      <w:pPr>
        <w:pStyle w:val="Response"/>
      </w:pPr>
      <w:r w:rsidRPr="00643F37">
        <w:t xml:space="preserve">            "awardRank" : "1",</w:t>
      </w:r>
    </w:p>
    <w:p w14:paraId="6B5A4857" w14:textId="77777777" w:rsidR="00643F37" w:rsidRPr="00643F37" w:rsidRDefault="00643F37" w:rsidP="00FE4612">
      <w:pPr>
        <w:pStyle w:val="Response"/>
      </w:pPr>
      <w:r w:rsidRPr="00643F37">
        <w:t xml:space="preserve">            "awardType" : "global_highlight",</w:t>
      </w:r>
    </w:p>
    <w:p w14:paraId="01961530" w14:textId="77777777" w:rsidR="00643F37" w:rsidRPr="00643F37" w:rsidRDefault="00643F37" w:rsidP="00FE4612">
      <w:pPr>
        <w:pStyle w:val="Response"/>
      </w:pPr>
      <w:r w:rsidRPr="00643F37">
        <w:t xml:space="preserve">            "assets" : [ { </w:t>
      </w:r>
    </w:p>
    <w:p w14:paraId="75B79558" w14:textId="77777777" w:rsidR="00643F37" w:rsidRPr="00643F37" w:rsidRDefault="00643F37" w:rsidP="00FE4612">
      <w:pPr>
        <w:pStyle w:val="Response"/>
      </w:pPr>
      <w:r w:rsidRPr="00643F37">
        <w:t xml:space="preserve">                "asset" : "http://images.philips.com/is/image/PhilipsConsumer/GA40011802-GAP-global-001",</w:t>
      </w:r>
    </w:p>
    <w:p w14:paraId="1EE9590B" w14:textId="77777777" w:rsidR="00643F37" w:rsidRPr="00643F37" w:rsidRDefault="00643F37" w:rsidP="00FE4612">
      <w:pPr>
        <w:pStyle w:val="Response"/>
      </w:pPr>
      <w:r w:rsidRPr="00643F37">
        <w:t xml:space="preserve">                "type" : "GAP"</w:t>
      </w:r>
    </w:p>
    <w:p w14:paraId="7909B49D" w14:textId="77777777" w:rsidR="00643F37" w:rsidRPr="00643F37" w:rsidRDefault="00643F37" w:rsidP="00FE4612">
      <w:pPr>
        <w:pStyle w:val="Response"/>
      </w:pPr>
      <w:r w:rsidRPr="00643F37">
        <w:t xml:space="preserve">            } ]</w:t>
      </w:r>
    </w:p>
    <w:p w14:paraId="0462DF07" w14:textId="77777777" w:rsidR="00643F37" w:rsidRPr="00643F37" w:rsidRDefault="00643F37" w:rsidP="00FE4612">
      <w:pPr>
        <w:pStyle w:val="Response"/>
      </w:pPr>
      <w:r w:rsidRPr="00643F37">
        <w:t xml:space="preserve">        }, { </w:t>
      </w:r>
    </w:p>
    <w:p w14:paraId="6012C9E9" w14:textId="77777777" w:rsidR="00643F37" w:rsidRPr="00643F37" w:rsidRDefault="00643F37" w:rsidP="00FE4612">
      <w:pPr>
        <w:pStyle w:val="Response"/>
      </w:pPr>
      <w:r w:rsidRPr="00643F37">
        <w:t xml:space="preserve">            "awardCode" : "GA_ECOFLOWER",</w:t>
      </w:r>
    </w:p>
    <w:p w14:paraId="4BD8DC97" w14:textId="77777777" w:rsidR="00643F37" w:rsidRPr="00643F37" w:rsidRDefault="00643F37" w:rsidP="00FE4612">
      <w:pPr>
        <w:pStyle w:val="Response"/>
      </w:pPr>
      <w:r w:rsidRPr="00643F37">
        <w:t xml:space="preserve">            "awardName" : "EU Eco Label",</w:t>
      </w:r>
    </w:p>
    <w:p w14:paraId="59936ABD" w14:textId="77777777" w:rsidR="00643F37" w:rsidRPr="00643F37" w:rsidRDefault="00643F37" w:rsidP="00FE4612">
      <w:pPr>
        <w:pStyle w:val="Response"/>
      </w:pPr>
      <w:r w:rsidRPr="00643F37">
        <w:t xml:space="preserve">            "awardDescription" : "The European Eco Label (Eco flower) distinguishes products that meet high standards of both performance and environmental quality. Every product awarded the European Eco Label must pass rigorous environmental fitness trials and have a low environmental impact throughout its life cycle - from manufacturing to disposal. Products and services awarded the Eco label carry the flower logo, allowing consumers to identify them easily.",</w:t>
      </w:r>
    </w:p>
    <w:p w14:paraId="0772C55B" w14:textId="77777777" w:rsidR="00643F37" w:rsidRPr="00643F37" w:rsidRDefault="00643F37" w:rsidP="00FE4612">
      <w:pPr>
        <w:pStyle w:val="Response"/>
      </w:pPr>
      <w:r w:rsidRPr="00643F37">
        <w:t xml:space="preserve">            "awardText" : "European Union accredited Eco label.",</w:t>
      </w:r>
    </w:p>
    <w:p w14:paraId="5909EEBA" w14:textId="77777777" w:rsidR="00643F37" w:rsidRPr="00643F37" w:rsidRDefault="00643F37" w:rsidP="00FE4612">
      <w:pPr>
        <w:pStyle w:val="Response"/>
      </w:pPr>
      <w:r w:rsidRPr="00643F37">
        <w:t xml:space="preserve">            "awardRank" : "2",</w:t>
      </w:r>
    </w:p>
    <w:p w14:paraId="6D183806" w14:textId="77777777" w:rsidR="00643F37" w:rsidRPr="00643F37" w:rsidRDefault="00643F37" w:rsidP="00FE4612">
      <w:pPr>
        <w:pStyle w:val="Response"/>
      </w:pPr>
      <w:r w:rsidRPr="00643F37">
        <w:t xml:space="preserve">            "awardType" : "global",</w:t>
      </w:r>
    </w:p>
    <w:p w14:paraId="552A31F1" w14:textId="77777777" w:rsidR="00643F37" w:rsidRPr="00643F37" w:rsidRDefault="00643F37" w:rsidP="00FE4612">
      <w:pPr>
        <w:pStyle w:val="Response"/>
      </w:pPr>
      <w:r w:rsidRPr="00643F37">
        <w:t xml:space="preserve">            "assets" : [ { </w:t>
      </w:r>
    </w:p>
    <w:p w14:paraId="4ECADCD1" w14:textId="77777777" w:rsidR="00643F37" w:rsidRPr="00643F37" w:rsidRDefault="00643F37" w:rsidP="00FE4612">
      <w:pPr>
        <w:pStyle w:val="Response"/>
      </w:pPr>
      <w:r w:rsidRPr="00643F37">
        <w:t xml:space="preserve">                "asset" : "http://images.philips.com/is/image/PhilipsConsumer/GA_ECOFLOWER-GAP-global-001",</w:t>
      </w:r>
    </w:p>
    <w:p w14:paraId="578617D7" w14:textId="77777777" w:rsidR="00643F37" w:rsidRPr="00643F37" w:rsidRDefault="00643F37" w:rsidP="00FE4612">
      <w:pPr>
        <w:pStyle w:val="Response"/>
      </w:pPr>
      <w:r w:rsidRPr="00643F37">
        <w:t xml:space="preserve">                "type" : "GAP"</w:t>
      </w:r>
    </w:p>
    <w:p w14:paraId="4E4D6BBF" w14:textId="77777777" w:rsidR="00643F37" w:rsidRPr="00643F37" w:rsidRDefault="00643F37" w:rsidP="00FE4612">
      <w:pPr>
        <w:pStyle w:val="Response"/>
      </w:pPr>
      <w:r w:rsidRPr="00643F37">
        <w:t xml:space="preserve">            } ]</w:t>
      </w:r>
    </w:p>
    <w:p w14:paraId="0B2B53A9" w14:textId="77777777" w:rsidR="00643F37" w:rsidRPr="00643F37" w:rsidRDefault="00643F37" w:rsidP="00FE4612">
      <w:pPr>
        <w:pStyle w:val="Response"/>
      </w:pPr>
      <w:r w:rsidRPr="00643F37">
        <w:t xml:space="preserve">        }, { </w:t>
      </w:r>
    </w:p>
    <w:p w14:paraId="183522A2" w14:textId="77777777" w:rsidR="00643F37" w:rsidRPr="00643F37" w:rsidRDefault="00643F37" w:rsidP="00FE4612">
      <w:pPr>
        <w:pStyle w:val="Response"/>
      </w:pPr>
      <w:r w:rsidRPr="00643F37">
        <w:t xml:space="preserve">            "awardCode" : "GA40011803",</w:t>
      </w:r>
    </w:p>
    <w:p w14:paraId="497E6915" w14:textId="77777777" w:rsidR="00643F37" w:rsidRPr="00643F37" w:rsidRDefault="00643F37" w:rsidP="00FE4612">
      <w:pPr>
        <w:pStyle w:val="Response"/>
      </w:pPr>
      <w:r w:rsidRPr="00643F37">
        <w:t xml:space="preserve">            "awardName" : "Dual Core",</w:t>
      </w:r>
    </w:p>
    <w:p w14:paraId="1192285E" w14:textId="77777777" w:rsidR="00643F37" w:rsidRPr="00643F37" w:rsidRDefault="00643F37" w:rsidP="00FE4612">
      <w:pPr>
        <w:pStyle w:val="Response"/>
      </w:pPr>
      <w:r w:rsidRPr="00643F37">
        <w:t xml:space="preserve">            "awardDate" : "2013",</w:t>
      </w:r>
    </w:p>
    <w:p w14:paraId="2F235A8B" w14:textId="77777777" w:rsidR="00643F37" w:rsidRPr="00643F37" w:rsidRDefault="00643F37" w:rsidP="00FE4612">
      <w:pPr>
        <w:pStyle w:val="Response"/>
      </w:pPr>
      <w:r w:rsidRPr="00643F37">
        <w:t xml:space="preserve">            "awardPlace" : "Global",</w:t>
      </w:r>
    </w:p>
    <w:p w14:paraId="7A554967" w14:textId="77777777" w:rsidR="00643F37" w:rsidRPr="00643F37" w:rsidRDefault="00643F37" w:rsidP="00FE4612">
      <w:pPr>
        <w:pStyle w:val="Response"/>
      </w:pPr>
      <w:r w:rsidRPr="00643F37">
        <w:t xml:space="preserve">            "awardDescription" : "Dual Core processor for super-fast smart functionality.",</w:t>
      </w:r>
    </w:p>
    <w:p w14:paraId="34EDFC7D" w14:textId="77777777" w:rsidR="00643F37" w:rsidRPr="00643F37" w:rsidRDefault="00643F37" w:rsidP="00FE4612">
      <w:pPr>
        <w:pStyle w:val="Response"/>
      </w:pPr>
      <w:r w:rsidRPr="00643F37">
        <w:t xml:space="preserve">            "awardAcknowledgement" : "Philips TVs feature a dual-core processor with Smart TV functionality that's fast and intuitive to use. It increases overall speed for programmes allowing parallel computing across many applications, so you can make video calls, watch TV and chat super fast - all at the same time on your TV!",</w:t>
      </w:r>
    </w:p>
    <w:p w14:paraId="28FC1BDB" w14:textId="77777777" w:rsidR="00643F37" w:rsidRPr="00643F37" w:rsidRDefault="00643F37" w:rsidP="00FE4612">
      <w:pPr>
        <w:pStyle w:val="Response"/>
      </w:pPr>
      <w:r w:rsidRPr="00643F37">
        <w:t xml:space="preserve">            "awardRank" : "5",</w:t>
      </w:r>
    </w:p>
    <w:p w14:paraId="6AC56F3B" w14:textId="77777777" w:rsidR="00643F37" w:rsidRPr="00643F37" w:rsidRDefault="00643F37" w:rsidP="00FE4612">
      <w:pPr>
        <w:pStyle w:val="Response"/>
      </w:pPr>
      <w:r w:rsidRPr="00643F37">
        <w:t xml:space="preserve">            "awardType" : "global_highlight",</w:t>
      </w:r>
    </w:p>
    <w:p w14:paraId="33491FFF" w14:textId="77777777" w:rsidR="00643F37" w:rsidRPr="00643F37" w:rsidRDefault="00643F37" w:rsidP="00FE4612">
      <w:pPr>
        <w:pStyle w:val="Response"/>
      </w:pPr>
      <w:r w:rsidRPr="00643F37">
        <w:t xml:space="preserve">            "assets" : [ { </w:t>
      </w:r>
    </w:p>
    <w:p w14:paraId="175D5354" w14:textId="77777777" w:rsidR="00643F37" w:rsidRPr="00643F37" w:rsidRDefault="00643F37" w:rsidP="00FE4612">
      <w:pPr>
        <w:pStyle w:val="Response"/>
      </w:pPr>
      <w:r w:rsidRPr="00643F37">
        <w:t xml:space="preserve">                "asset" : "http://images.philips.com/is/image/PhilipsConsumer/GA40011803-GAP-global-001",</w:t>
      </w:r>
    </w:p>
    <w:p w14:paraId="72528140" w14:textId="77777777" w:rsidR="00643F37" w:rsidRPr="00643F37" w:rsidRDefault="00643F37" w:rsidP="00FE4612">
      <w:pPr>
        <w:pStyle w:val="Response"/>
      </w:pPr>
      <w:r w:rsidRPr="00643F37">
        <w:t xml:space="preserve">                "type" : "GAP"</w:t>
      </w:r>
    </w:p>
    <w:p w14:paraId="623555E1" w14:textId="77777777" w:rsidR="00643F37" w:rsidRPr="00643F37" w:rsidRDefault="00643F37" w:rsidP="00FE4612">
      <w:pPr>
        <w:pStyle w:val="Response"/>
      </w:pPr>
      <w:r w:rsidRPr="00643F37">
        <w:t xml:space="preserve">            } ]</w:t>
      </w:r>
    </w:p>
    <w:p w14:paraId="332C8CA7" w14:textId="77777777" w:rsidR="00643F37" w:rsidRPr="00643F37" w:rsidRDefault="00643F37" w:rsidP="00FE4612">
      <w:pPr>
        <w:pStyle w:val="Response"/>
      </w:pPr>
      <w:r w:rsidRPr="00643F37">
        <w:t xml:space="preserve">        }, { </w:t>
      </w:r>
    </w:p>
    <w:p w14:paraId="4F1CBC6E" w14:textId="77777777" w:rsidR="00643F37" w:rsidRPr="00643F37" w:rsidRDefault="00643F37" w:rsidP="00FE4612">
      <w:pPr>
        <w:pStyle w:val="Response"/>
      </w:pPr>
      <w:r w:rsidRPr="00643F37">
        <w:t xml:space="preserve">            "awardCode" : "GA40011804",</w:t>
      </w:r>
    </w:p>
    <w:p w14:paraId="1C75B908" w14:textId="77777777" w:rsidR="00643F37" w:rsidRPr="00643F37" w:rsidRDefault="00643F37" w:rsidP="00FE4612">
      <w:pPr>
        <w:pStyle w:val="Response"/>
      </w:pPr>
      <w:r w:rsidRPr="00643F37">
        <w:lastRenderedPageBreak/>
        <w:t xml:space="preserve">            "awardName" : "Green Energy Label",</w:t>
      </w:r>
    </w:p>
    <w:p w14:paraId="6B481F0D" w14:textId="77777777" w:rsidR="00643F37" w:rsidRPr="00643F37" w:rsidRDefault="00643F37" w:rsidP="00FE4612">
      <w:pPr>
        <w:pStyle w:val="Response"/>
      </w:pPr>
      <w:r w:rsidRPr="00643F37">
        <w:t xml:space="preserve">            "awardDate" : "2013",</w:t>
      </w:r>
    </w:p>
    <w:p w14:paraId="48DC29F0" w14:textId="77777777" w:rsidR="00643F37" w:rsidRPr="00643F37" w:rsidRDefault="00643F37" w:rsidP="00FE4612">
      <w:pPr>
        <w:pStyle w:val="Response"/>
      </w:pPr>
      <w:r w:rsidRPr="00643F37">
        <w:t xml:space="preserve">            "awardPlace" : "Global",</w:t>
      </w:r>
    </w:p>
    <w:p w14:paraId="4141AB89" w14:textId="77777777" w:rsidR="00643F37" w:rsidRPr="00643F37" w:rsidRDefault="00643F37" w:rsidP="00FE4612">
      <w:pPr>
        <w:pStyle w:val="Response"/>
      </w:pPr>
      <w:r w:rsidRPr="00643F37">
        <w:t xml:space="preserve">            "awardDescription" : "Green Energy Label",</w:t>
      </w:r>
    </w:p>
    <w:p w14:paraId="0F5E8E53" w14:textId="77777777" w:rsidR="00643F37" w:rsidRPr="00643F37" w:rsidRDefault="00643F37" w:rsidP="00FE4612">
      <w:pPr>
        <w:pStyle w:val="Response"/>
      </w:pPr>
      <w:r w:rsidRPr="00643F37">
        <w:t xml:space="preserve">            "awardAcknowledgement" : "For many years Philips has pro-actively been working on the reduction of both on-mode and standby power consumption of its televisions and as a result most Philips televisions have achieved green EU energy labels in 2013. The greener the label, the lower the on-mode power consumption, the lower your energy bill and the friendlier it is to the environment.",</w:t>
      </w:r>
    </w:p>
    <w:p w14:paraId="3986BAAE" w14:textId="77777777" w:rsidR="00643F37" w:rsidRPr="00643F37" w:rsidRDefault="00643F37" w:rsidP="00FE4612">
      <w:pPr>
        <w:pStyle w:val="Response"/>
      </w:pPr>
      <w:r w:rsidRPr="00643F37">
        <w:t xml:space="preserve">            "awardRank" : "6",</w:t>
      </w:r>
    </w:p>
    <w:p w14:paraId="00B4655B" w14:textId="77777777" w:rsidR="00643F37" w:rsidRPr="00643F37" w:rsidRDefault="00643F37" w:rsidP="00FE4612">
      <w:pPr>
        <w:pStyle w:val="Response"/>
      </w:pPr>
      <w:r w:rsidRPr="00643F37">
        <w:t xml:space="preserve">            "awardType" : "global",</w:t>
      </w:r>
    </w:p>
    <w:p w14:paraId="23A0F3C1" w14:textId="77777777" w:rsidR="00643F37" w:rsidRPr="00643F37" w:rsidRDefault="00643F37" w:rsidP="00FE4612">
      <w:pPr>
        <w:pStyle w:val="Response"/>
      </w:pPr>
      <w:r w:rsidRPr="00643F37">
        <w:t xml:space="preserve">            "assets" : [ { </w:t>
      </w:r>
    </w:p>
    <w:p w14:paraId="70B40695" w14:textId="77777777" w:rsidR="00643F37" w:rsidRPr="00643F37" w:rsidRDefault="00643F37" w:rsidP="00FE4612">
      <w:pPr>
        <w:pStyle w:val="Response"/>
      </w:pPr>
      <w:r w:rsidRPr="00643F37">
        <w:t xml:space="preserve">                "asset" : "http://images.philips.com/is/image/PhilipsConsumer/GA40011804-GAP-global-001",</w:t>
      </w:r>
    </w:p>
    <w:p w14:paraId="456D74CF" w14:textId="77777777" w:rsidR="00643F37" w:rsidRPr="00643F37" w:rsidRDefault="00643F37" w:rsidP="00FE4612">
      <w:pPr>
        <w:pStyle w:val="Response"/>
      </w:pPr>
      <w:r w:rsidRPr="00643F37">
        <w:t xml:space="preserve">                "type" : "GAP"</w:t>
      </w:r>
    </w:p>
    <w:p w14:paraId="1326F002" w14:textId="77777777" w:rsidR="00643F37" w:rsidRPr="00643F37" w:rsidRDefault="00643F37" w:rsidP="00FE4612">
      <w:pPr>
        <w:pStyle w:val="Response"/>
      </w:pPr>
      <w:r w:rsidRPr="00643F37">
        <w:t xml:space="preserve">            } ]</w:t>
      </w:r>
    </w:p>
    <w:p w14:paraId="57D24927" w14:textId="77777777" w:rsidR="00643F37" w:rsidRPr="00643F37" w:rsidRDefault="00643F37" w:rsidP="00FE4612">
      <w:pPr>
        <w:pStyle w:val="Response"/>
      </w:pPr>
      <w:r w:rsidRPr="00643F37">
        <w:t xml:space="preserve">        }, { </w:t>
      </w:r>
    </w:p>
    <w:p w14:paraId="394D417F" w14:textId="77777777" w:rsidR="00643F37" w:rsidRPr="00643F37" w:rsidRDefault="00643F37" w:rsidP="00FE4612">
      <w:pPr>
        <w:pStyle w:val="Response"/>
      </w:pPr>
      <w:r w:rsidRPr="00643F37">
        <w:t xml:space="preserve">            "awardCode" : "ALA_49854352",</w:t>
      </w:r>
    </w:p>
    <w:p w14:paraId="63D6874A" w14:textId="77777777" w:rsidR="00643F37" w:rsidRPr="00643F37" w:rsidRDefault="00643F37" w:rsidP="00FE4612">
      <w:pPr>
        <w:pStyle w:val="Response"/>
      </w:pPr>
      <w:r w:rsidRPr="00643F37">
        <w:t xml:space="preserve">            "awardName" : "Philips 55PFL8008S/12",</w:t>
      </w:r>
    </w:p>
    <w:p w14:paraId="38112023" w14:textId="77777777" w:rsidR="00643F37" w:rsidRPr="00643F37" w:rsidRDefault="00643F37" w:rsidP="00FE4612">
      <w:pPr>
        <w:pStyle w:val="Response"/>
      </w:pPr>
      <w:r w:rsidRPr="00643F37">
        <w:t xml:space="preserve">            "awardDate" : "2013-04-10",</w:t>
      </w:r>
    </w:p>
    <w:p w14:paraId="040ABB08" w14:textId="77777777" w:rsidR="00643F37" w:rsidRPr="00643F37" w:rsidRDefault="00643F37" w:rsidP="00FE4612">
      <w:pPr>
        <w:pStyle w:val="Response"/>
      </w:pPr>
      <w:r w:rsidRPr="00643F37">
        <w:t xml:space="preserve">            "title" : "asia.cnet.com",</w:t>
      </w:r>
    </w:p>
    <w:p w14:paraId="2AB5CCFE" w14:textId="77777777" w:rsidR="00643F37" w:rsidRPr="00643F37" w:rsidRDefault="00643F37" w:rsidP="00FE4612">
      <w:pPr>
        <w:pStyle w:val="Response"/>
      </w:pPr>
      <w:r w:rsidRPr="00643F37">
        <w:t xml:space="preserve">            "rating" : "0",</w:t>
      </w:r>
    </w:p>
    <w:p w14:paraId="1B85F0C3" w14:textId="77777777" w:rsidR="00643F37" w:rsidRPr="00643F37" w:rsidRDefault="00643F37" w:rsidP="00FE4612">
      <w:pPr>
        <w:pStyle w:val="Response"/>
      </w:pPr>
      <w:r w:rsidRPr="00643F37">
        <w:t xml:space="preserve">            "awardAuthor" : "Philip Wong",</w:t>
      </w:r>
    </w:p>
    <w:p w14:paraId="7C721D10" w14:textId="77777777" w:rsidR="00643F37" w:rsidRPr="00643F37" w:rsidRDefault="00643F37" w:rsidP="00FE4612">
      <w:pPr>
        <w:pStyle w:val="Response"/>
      </w:pPr>
      <w:r w:rsidRPr="00643F37">
        <w:t xml:space="preserve">            "testPros" : "Great design, Picture quality, Miracast, Integrated camera, 3-sided Ambilight, connectivity",</w:t>
      </w:r>
    </w:p>
    <w:p w14:paraId="40D1DFCE" w14:textId="77777777" w:rsidR="00643F37" w:rsidRPr="00643F37" w:rsidRDefault="00643F37" w:rsidP="00FE4612">
      <w:pPr>
        <w:pStyle w:val="Response"/>
      </w:pPr>
      <w:r w:rsidRPr="00643F37">
        <w:t xml:space="preserve">            "testCons" : "no NFC or voice control, camera might be problematic",</w:t>
      </w:r>
    </w:p>
    <w:p w14:paraId="4E83B861" w14:textId="77777777" w:rsidR="00643F37" w:rsidRPr="00643F37" w:rsidRDefault="00643F37" w:rsidP="00FE4612">
      <w:pPr>
        <w:pStyle w:val="Response"/>
      </w:pPr>
      <w:r w:rsidRPr="00643F37">
        <w:t xml:space="preserve">            "awardDescription" : "",</w:t>
      </w:r>
    </w:p>
    <w:p w14:paraId="2E453336" w14:textId="77777777" w:rsidR="00643F37" w:rsidRPr="00643F37" w:rsidRDefault="00643F37" w:rsidP="00FE4612">
      <w:pPr>
        <w:pStyle w:val="Response"/>
      </w:pPr>
      <w:r w:rsidRPr="00643F37">
        <w:t xml:space="preserve">            "awardAcknowledgement" : "Available in both 46- and 55-inch screen sizes, this series is currently the only 200Hz offering lined up for Asia, too. Major highlights include an onboard TV camera and Miracast technology, as well as various refinements.",</w:t>
      </w:r>
    </w:p>
    <w:p w14:paraId="2FCA6D85" w14:textId="77777777" w:rsidR="00643F37" w:rsidRPr="00643F37" w:rsidRDefault="00643F37" w:rsidP="00FE4612">
      <w:pPr>
        <w:pStyle w:val="Response"/>
      </w:pPr>
      <w:r w:rsidRPr="00643F37">
        <w:t xml:space="preserve">            "awardVerdict" : "Putting aside the above omissions, the Philips PFL8008 series is shaping up to be a fine all-rounder in the LED TV segment. It is attractively designed, adequately well-equipped and should perform well at least in terms of motion reproduction.",</w:t>
      </w:r>
    </w:p>
    <w:p w14:paraId="03D84510" w14:textId="77777777" w:rsidR="00643F37" w:rsidRPr="00643F37" w:rsidRDefault="00643F37" w:rsidP="00FE4612">
      <w:pPr>
        <w:pStyle w:val="Response"/>
      </w:pPr>
      <w:r w:rsidRPr="00643F37">
        <w:t xml:space="preserve">            "awardText" : "",</w:t>
      </w:r>
    </w:p>
    <w:p w14:paraId="1ADE1DB4" w14:textId="77777777" w:rsidR="00643F37" w:rsidRPr="00643F37" w:rsidRDefault="00643F37" w:rsidP="00FE4612">
      <w:pPr>
        <w:pStyle w:val="Response"/>
      </w:pPr>
      <w:r w:rsidRPr="00643F37">
        <w:t xml:space="preserve">            "awardRank" : "7",</w:t>
      </w:r>
    </w:p>
    <w:p w14:paraId="56264048" w14:textId="77777777" w:rsidR="00643F37" w:rsidRPr="00643F37" w:rsidRDefault="00643F37" w:rsidP="00FE4612">
      <w:pPr>
        <w:pStyle w:val="Response"/>
      </w:pPr>
      <w:r w:rsidRPr="00643F37">
        <w:t xml:space="preserve">            "awardSourceCode" : "ALS_286",</w:t>
      </w:r>
    </w:p>
    <w:p w14:paraId="147CE559" w14:textId="77777777" w:rsidR="00643F37" w:rsidRPr="00643F37" w:rsidRDefault="00643F37" w:rsidP="00FE4612">
      <w:pPr>
        <w:pStyle w:val="Response"/>
      </w:pPr>
      <w:r w:rsidRPr="00643F37">
        <w:t xml:space="preserve">            "awardCategory" : "TVs",</w:t>
      </w:r>
    </w:p>
    <w:p w14:paraId="16773CFC" w14:textId="77777777" w:rsidR="00643F37" w:rsidRPr="00643F37" w:rsidRDefault="00643F37" w:rsidP="00FE4612">
      <w:pPr>
        <w:pStyle w:val="Response"/>
      </w:pPr>
      <w:r w:rsidRPr="00643F37">
        <w:t xml:space="preserve">            "awardSourceLocale" : "en_SG",</w:t>
      </w:r>
    </w:p>
    <w:p w14:paraId="776B451E" w14:textId="77777777" w:rsidR="00643F37" w:rsidRPr="00643F37" w:rsidRDefault="00643F37" w:rsidP="00FE4612">
      <w:pPr>
        <w:pStyle w:val="Response"/>
      </w:pPr>
      <w:r w:rsidRPr="00643F37">
        <w:t xml:space="preserve">            "awardAlid" : "198740670",</w:t>
      </w:r>
    </w:p>
    <w:p w14:paraId="69478B3A" w14:textId="77777777" w:rsidR="00643F37" w:rsidRPr="00643F37" w:rsidRDefault="00643F37" w:rsidP="00FE4612">
      <w:pPr>
        <w:pStyle w:val="Response"/>
      </w:pPr>
      <w:r w:rsidRPr="00643F37">
        <w:t xml:space="preserve">            "globalSource" : "false",</w:t>
      </w:r>
    </w:p>
    <w:p w14:paraId="78B52FAC" w14:textId="77777777" w:rsidR="00643F37" w:rsidRPr="00643F37" w:rsidRDefault="00643F37" w:rsidP="00FE4612">
      <w:pPr>
        <w:pStyle w:val="Response"/>
      </w:pPr>
      <w:r w:rsidRPr="00643F37">
        <w:t xml:space="preserve">            "status" : "Final Published",</w:t>
      </w:r>
    </w:p>
    <w:p w14:paraId="59F2C023" w14:textId="77777777" w:rsidR="00643F37" w:rsidRPr="00643F37" w:rsidRDefault="00643F37" w:rsidP="00FE4612">
      <w:pPr>
        <w:pStyle w:val="Response"/>
      </w:pPr>
      <w:r w:rsidRPr="00643F37">
        <w:t xml:space="preserve">            "awardType" : "ala_expert",</w:t>
      </w:r>
    </w:p>
    <w:p w14:paraId="50C1D2DC" w14:textId="77777777" w:rsidR="00643F37" w:rsidRPr="00643F37" w:rsidRDefault="00643F37" w:rsidP="00FE4612">
      <w:pPr>
        <w:pStyle w:val="Response"/>
      </w:pPr>
      <w:r w:rsidRPr="00643F37">
        <w:t xml:space="preserve">            "assets" : [ { </w:t>
      </w:r>
    </w:p>
    <w:p w14:paraId="36C31B16" w14:textId="77777777" w:rsidR="00643F37" w:rsidRPr="00643F37" w:rsidRDefault="00643F37" w:rsidP="00FE4612">
      <w:pPr>
        <w:pStyle w:val="Response"/>
      </w:pPr>
      <w:r w:rsidRPr="00643F37">
        <w:t xml:space="preserve">                "asset" : "http://images.philips.com/is/image/PhilipsConsumer/ALR000-AWR-en_GB-001",</w:t>
      </w:r>
    </w:p>
    <w:p w14:paraId="75F2FAAC" w14:textId="77777777" w:rsidR="00643F37" w:rsidRPr="00643F37" w:rsidRDefault="00643F37" w:rsidP="00FE4612">
      <w:pPr>
        <w:pStyle w:val="Response"/>
      </w:pPr>
      <w:r w:rsidRPr="00643F37">
        <w:t xml:space="preserve">                "type" : "AWR"</w:t>
      </w:r>
    </w:p>
    <w:p w14:paraId="058796F8" w14:textId="77777777" w:rsidR="00643F37" w:rsidRPr="00643F37" w:rsidRDefault="00643F37" w:rsidP="00FE4612">
      <w:pPr>
        <w:pStyle w:val="Response"/>
      </w:pPr>
      <w:r w:rsidRPr="00643F37">
        <w:t xml:space="preserve">            }, { </w:t>
      </w:r>
    </w:p>
    <w:p w14:paraId="3DB74C96" w14:textId="77777777" w:rsidR="00643F37" w:rsidRPr="00643F37" w:rsidRDefault="00643F37" w:rsidP="00FE4612">
      <w:pPr>
        <w:pStyle w:val="Response"/>
      </w:pPr>
      <w:r w:rsidRPr="00643F37">
        <w:t xml:space="preserve">                "asset" : "http://alatest.co.uk/redirect/pro-reviews/49854352/50428/",</w:t>
      </w:r>
    </w:p>
    <w:p w14:paraId="3C01DB94" w14:textId="77777777" w:rsidR="00643F37" w:rsidRPr="00643F37" w:rsidRDefault="00643F37" w:rsidP="00FE4612">
      <w:pPr>
        <w:pStyle w:val="Response"/>
      </w:pPr>
      <w:r w:rsidRPr="00643F37">
        <w:t xml:space="preserve">                "type" : "AWU"</w:t>
      </w:r>
    </w:p>
    <w:p w14:paraId="2E518260" w14:textId="77777777" w:rsidR="00643F37" w:rsidRPr="00643F37" w:rsidRDefault="00643F37" w:rsidP="00FE4612">
      <w:pPr>
        <w:pStyle w:val="Response"/>
      </w:pPr>
      <w:r w:rsidRPr="00643F37">
        <w:t xml:space="preserve">            }, { </w:t>
      </w:r>
    </w:p>
    <w:p w14:paraId="08036CE7" w14:textId="77777777" w:rsidR="00643F37" w:rsidRPr="00643F37" w:rsidRDefault="00643F37" w:rsidP="00FE4612">
      <w:pPr>
        <w:pStyle w:val="Response"/>
      </w:pPr>
      <w:r w:rsidRPr="00643F37">
        <w:t xml:space="preserve">                "asset" : "http://images.philips.com/is/image/PhilipsConsumer/ALS_286-AWL-en_GB-001",</w:t>
      </w:r>
    </w:p>
    <w:p w14:paraId="06758D19" w14:textId="77777777" w:rsidR="00643F37" w:rsidRPr="00643F37" w:rsidRDefault="00643F37" w:rsidP="00FE4612">
      <w:pPr>
        <w:pStyle w:val="Response"/>
      </w:pPr>
      <w:r w:rsidRPr="00643F37">
        <w:t xml:space="preserve">                "type" : "AWL"</w:t>
      </w:r>
    </w:p>
    <w:p w14:paraId="66B2ADE1" w14:textId="77777777" w:rsidR="00643F37" w:rsidRPr="00643F37" w:rsidRDefault="00643F37" w:rsidP="00FE4612">
      <w:pPr>
        <w:pStyle w:val="Response"/>
      </w:pPr>
      <w:r w:rsidRPr="00643F37">
        <w:t xml:space="preserve">            }, { </w:t>
      </w:r>
    </w:p>
    <w:p w14:paraId="6FC57A9C" w14:textId="77777777" w:rsidR="00643F37" w:rsidRPr="00643F37" w:rsidRDefault="00643F37" w:rsidP="00FE4612">
      <w:pPr>
        <w:pStyle w:val="Response"/>
      </w:pPr>
      <w:r w:rsidRPr="00643F37">
        <w:t xml:space="preserve">                "asset" : "http://alatest.co.uk/redirect/sources/286/50428/",</w:t>
      </w:r>
    </w:p>
    <w:p w14:paraId="05FDA5C4" w14:textId="77777777" w:rsidR="00643F37" w:rsidRPr="00643F37" w:rsidRDefault="00643F37" w:rsidP="00FE4612">
      <w:pPr>
        <w:pStyle w:val="Response"/>
      </w:pPr>
      <w:r w:rsidRPr="00643F37">
        <w:t xml:space="preserve">                "type" : "AWW"</w:t>
      </w:r>
    </w:p>
    <w:p w14:paraId="6ECD03AD" w14:textId="77777777" w:rsidR="00643F37" w:rsidRPr="00643F37" w:rsidRDefault="00643F37" w:rsidP="00FE4612">
      <w:pPr>
        <w:pStyle w:val="Response"/>
      </w:pPr>
      <w:r w:rsidRPr="00643F37">
        <w:t xml:space="preserve">            } ]</w:t>
      </w:r>
    </w:p>
    <w:p w14:paraId="4A12FBE2" w14:textId="77777777" w:rsidR="00643F37" w:rsidRPr="00643F37" w:rsidRDefault="00643F37" w:rsidP="00FE4612">
      <w:pPr>
        <w:pStyle w:val="Response"/>
      </w:pPr>
      <w:r w:rsidRPr="00643F37">
        <w:t xml:space="preserve">        }, { </w:t>
      </w:r>
    </w:p>
    <w:p w14:paraId="5555E6A4" w14:textId="77777777" w:rsidR="00643F37" w:rsidRPr="00643F37" w:rsidRDefault="00643F37" w:rsidP="00FE4612">
      <w:pPr>
        <w:pStyle w:val="Response"/>
      </w:pPr>
      <w:r w:rsidRPr="00643F37">
        <w:t xml:space="preserve">            "awardCode" : "ALA_49854384",</w:t>
      </w:r>
    </w:p>
    <w:p w14:paraId="5B7DFDBD" w14:textId="77777777" w:rsidR="00643F37" w:rsidRPr="00643F37" w:rsidRDefault="00643F37" w:rsidP="00FE4612">
      <w:pPr>
        <w:pStyle w:val="Response"/>
      </w:pPr>
      <w:r w:rsidRPr="00643F37">
        <w:t xml:space="preserve">            "awardName" : "Philips 55PFL8008K/12",</w:t>
      </w:r>
    </w:p>
    <w:p w14:paraId="0B7C258A" w14:textId="77777777" w:rsidR="00643F37" w:rsidRPr="00643F37" w:rsidRDefault="00643F37" w:rsidP="00FE4612">
      <w:pPr>
        <w:pStyle w:val="Response"/>
      </w:pPr>
      <w:r w:rsidRPr="00643F37">
        <w:t xml:space="preserve">            "awardDate" : "2013-04-10",</w:t>
      </w:r>
    </w:p>
    <w:p w14:paraId="34B8C57F" w14:textId="77777777" w:rsidR="00643F37" w:rsidRPr="00643F37" w:rsidRDefault="00643F37" w:rsidP="00FE4612">
      <w:pPr>
        <w:pStyle w:val="Response"/>
      </w:pPr>
      <w:r w:rsidRPr="00643F37">
        <w:t xml:space="preserve">            "title" : "asia.cnet.com",</w:t>
      </w:r>
    </w:p>
    <w:p w14:paraId="2F7D72FA" w14:textId="77777777" w:rsidR="00643F37" w:rsidRPr="00643F37" w:rsidRDefault="00643F37" w:rsidP="00FE4612">
      <w:pPr>
        <w:pStyle w:val="Response"/>
      </w:pPr>
      <w:r w:rsidRPr="00643F37">
        <w:t xml:space="preserve">            "rating" : "0",</w:t>
      </w:r>
    </w:p>
    <w:p w14:paraId="7AB0B27D" w14:textId="77777777" w:rsidR="00643F37" w:rsidRPr="00643F37" w:rsidRDefault="00643F37" w:rsidP="00FE4612">
      <w:pPr>
        <w:pStyle w:val="Response"/>
      </w:pPr>
      <w:r w:rsidRPr="00643F37">
        <w:t xml:space="preserve">            "awardAuthor" : "Philip Wong",</w:t>
      </w:r>
    </w:p>
    <w:p w14:paraId="67BC6529" w14:textId="77777777" w:rsidR="00643F37" w:rsidRPr="00643F37" w:rsidRDefault="00643F37" w:rsidP="00FE4612">
      <w:pPr>
        <w:pStyle w:val="Response"/>
      </w:pPr>
      <w:r w:rsidRPr="00643F37">
        <w:t xml:space="preserve">            "testPros" : "Great design, Picture quality, Miracast, Integrated camera, 3-sided Ambilight, connectivity",</w:t>
      </w:r>
    </w:p>
    <w:p w14:paraId="4181CA8F" w14:textId="77777777" w:rsidR="00643F37" w:rsidRPr="00643F37" w:rsidRDefault="00643F37" w:rsidP="00FE4612">
      <w:pPr>
        <w:pStyle w:val="Response"/>
      </w:pPr>
      <w:r w:rsidRPr="00643F37">
        <w:t xml:space="preserve">            "testCons" : "no NFC or voice control, camera might be problematic",</w:t>
      </w:r>
    </w:p>
    <w:p w14:paraId="2B44A2AC" w14:textId="77777777" w:rsidR="00643F37" w:rsidRPr="00643F37" w:rsidRDefault="00643F37" w:rsidP="00FE4612">
      <w:pPr>
        <w:pStyle w:val="Response"/>
      </w:pPr>
      <w:r w:rsidRPr="00643F37">
        <w:t xml:space="preserve">            "awardDescription" : "",</w:t>
      </w:r>
    </w:p>
    <w:p w14:paraId="03216858" w14:textId="77777777" w:rsidR="00643F37" w:rsidRPr="00643F37" w:rsidRDefault="00643F37" w:rsidP="00FE4612">
      <w:pPr>
        <w:pStyle w:val="Response"/>
      </w:pPr>
      <w:r w:rsidRPr="00643F37">
        <w:t xml:space="preserve">            "awardAcknowledgement" : "Available in both 46- and 55-inch screen sizes, this series is currently the only 200Hz offering lined up for Asia, too. Major highlights include an onboard TV camera and Miracast technology, as well as various refinements.",</w:t>
      </w:r>
    </w:p>
    <w:p w14:paraId="33ACB2DD" w14:textId="77777777" w:rsidR="00643F37" w:rsidRPr="00643F37" w:rsidRDefault="00643F37" w:rsidP="00FE4612">
      <w:pPr>
        <w:pStyle w:val="Response"/>
      </w:pPr>
      <w:r w:rsidRPr="00643F37">
        <w:lastRenderedPageBreak/>
        <w:t xml:space="preserve">            "awardVerdict" : "Putting aside the above omissions, the Philips PFL8008 series is shaping up to be a fine all-rounder in the LED TV segment. It is attractively designed, adequately well-equipped and should perform well at least in terms of motion reproduction.",</w:t>
      </w:r>
    </w:p>
    <w:p w14:paraId="0356994A" w14:textId="77777777" w:rsidR="00643F37" w:rsidRPr="00643F37" w:rsidRDefault="00643F37" w:rsidP="00FE4612">
      <w:pPr>
        <w:pStyle w:val="Response"/>
      </w:pPr>
      <w:r w:rsidRPr="00643F37">
        <w:t xml:space="preserve">            "awardText" : "",</w:t>
      </w:r>
    </w:p>
    <w:p w14:paraId="2C435D90" w14:textId="77777777" w:rsidR="00643F37" w:rsidRPr="00643F37" w:rsidRDefault="00643F37" w:rsidP="00FE4612">
      <w:pPr>
        <w:pStyle w:val="Response"/>
      </w:pPr>
      <w:r w:rsidRPr="00643F37">
        <w:t xml:space="preserve">            "awardRank" : "8",</w:t>
      </w:r>
    </w:p>
    <w:p w14:paraId="2F692133" w14:textId="77777777" w:rsidR="00643F37" w:rsidRPr="00643F37" w:rsidRDefault="00643F37" w:rsidP="00FE4612">
      <w:pPr>
        <w:pStyle w:val="Response"/>
      </w:pPr>
      <w:r w:rsidRPr="00643F37">
        <w:t xml:space="preserve">            "awardSourceCode" : "ALS_286",</w:t>
      </w:r>
    </w:p>
    <w:p w14:paraId="6F2B6ABB" w14:textId="77777777" w:rsidR="00643F37" w:rsidRPr="00643F37" w:rsidRDefault="00643F37" w:rsidP="00FE4612">
      <w:pPr>
        <w:pStyle w:val="Response"/>
      </w:pPr>
      <w:r w:rsidRPr="00643F37">
        <w:t xml:space="preserve">            "awardCategory" : "TVs",</w:t>
      </w:r>
    </w:p>
    <w:p w14:paraId="6FAA7387" w14:textId="77777777" w:rsidR="00643F37" w:rsidRPr="00643F37" w:rsidRDefault="00643F37" w:rsidP="00FE4612">
      <w:pPr>
        <w:pStyle w:val="Response"/>
      </w:pPr>
      <w:r w:rsidRPr="00643F37">
        <w:t xml:space="preserve">            "awardSourceLocale" : "en_SG",</w:t>
      </w:r>
    </w:p>
    <w:p w14:paraId="791EFBF3" w14:textId="77777777" w:rsidR="00643F37" w:rsidRPr="00643F37" w:rsidRDefault="00643F37" w:rsidP="00FE4612">
      <w:pPr>
        <w:pStyle w:val="Response"/>
      </w:pPr>
      <w:r w:rsidRPr="00643F37">
        <w:t xml:space="preserve">            "awardAlid" : "198740670",</w:t>
      </w:r>
    </w:p>
    <w:p w14:paraId="34B4877F" w14:textId="77777777" w:rsidR="00643F37" w:rsidRPr="00643F37" w:rsidRDefault="00643F37" w:rsidP="00FE4612">
      <w:pPr>
        <w:pStyle w:val="Response"/>
      </w:pPr>
      <w:r w:rsidRPr="00643F37">
        <w:t xml:space="preserve">            "globalSource" : "false",</w:t>
      </w:r>
    </w:p>
    <w:p w14:paraId="0CBEF479" w14:textId="77777777" w:rsidR="00643F37" w:rsidRPr="00643F37" w:rsidRDefault="00643F37" w:rsidP="00FE4612">
      <w:pPr>
        <w:pStyle w:val="Response"/>
      </w:pPr>
      <w:r w:rsidRPr="00643F37">
        <w:t xml:space="preserve">            "status" : "Final Published",</w:t>
      </w:r>
    </w:p>
    <w:p w14:paraId="14B57790" w14:textId="77777777" w:rsidR="00643F37" w:rsidRPr="00643F37" w:rsidRDefault="00643F37" w:rsidP="00FE4612">
      <w:pPr>
        <w:pStyle w:val="Response"/>
      </w:pPr>
      <w:r w:rsidRPr="00643F37">
        <w:t xml:space="preserve">            "awardType" : "ala_expert",</w:t>
      </w:r>
    </w:p>
    <w:p w14:paraId="10B88C3B" w14:textId="77777777" w:rsidR="00643F37" w:rsidRPr="00643F37" w:rsidRDefault="00643F37" w:rsidP="00FE4612">
      <w:pPr>
        <w:pStyle w:val="Response"/>
      </w:pPr>
      <w:r w:rsidRPr="00643F37">
        <w:t xml:space="preserve">            "assets" : [ { </w:t>
      </w:r>
    </w:p>
    <w:p w14:paraId="12E880C3" w14:textId="77777777" w:rsidR="00643F37" w:rsidRPr="00643F37" w:rsidRDefault="00643F37" w:rsidP="00FE4612">
      <w:pPr>
        <w:pStyle w:val="Response"/>
      </w:pPr>
      <w:r w:rsidRPr="00643F37">
        <w:t xml:space="preserve">                "asset" : "http://images.philips.com/is/image/PhilipsConsumer/ALR000-AWR-en_GB-001",</w:t>
      </w:r>
    </w:p>
    <w:p w14:paraId="7CA07DB2" w14:textId="77777777" w:rsidR="00643F37" w:rsidRPr="00643F37" w:rsidRDefault="00643F37" w:rsidP="00FE4612">
      <w:pPr>
        <w:pStyle w:val="Response"/>
      </w:pPr>
      <w:r w:rsidRPr="00643F37">
        <w:t xml:space="preserve">                "type" : "AWR"</w:t>
      </w:r>
    </w:p>
    <w:p w14:paraId="34031318" w14:textId="77777777" w:rsidR="00643F37" w:rsidRPr="00643F37" w:rsidRDefault="00643F37" w:rsidP="00FE4612">
      <w:pPr>
        <w:pStyle w:val="Response"/>
      </w:pPr>
      <w:r w:rsidRPr="00643F37">
        <w:t xml:space="preserve">            }, { </w:t>
      </w:r>
    </w:p>
    <w:p w14:paraId="75005C41" w14:textId="77777777" w:rsidR="00643F37" w:rsidRPr="00643F37" w:rsidRDefault="00643F37" w:rsidP="00FE4612">
      <w:pPr>
        <w:pStyle w:val="Response"/>
      </w:pPr>
      <w:r w:rsidRPr="00643F37">
        <w:t xml:space="preserve">                "asset" : "http://alatest.co.uk/redirect/pro-reviews/49854384/50428/",</w:t>
      </w:r>
    </w:p>
    <w:p w14:paraId="29E00FF8" w14:textId="77777777" w:rsidR="00643F37" w:rsidRPr="00643F37" w:rsidRDefault="00643F37" w:rsidP="00FE4612">
      <w:pPr>
        <w:pStyle w:val="Response"/>
      </w:pPr>
      <w:r w:rsidRPr="00643F37">
        <w:t xml:space="preserve">                "type" : "AWU"</w:t>
      </w:r>
    </w:p>
    <w:p w14:paraId="13D1555E" w14:textId="77777777" w:rsidR="00643F37" w:rsidRPr="00643F37" w:rsidRDefault="00643F37" w:rsidP="00FE4612">
      <w:pPr>
        <w:pStyle w:val="Response"/>
      </w:pPr>
      <w:r w:rsidRPr="00643F37">
        <w:t xml:space="preserve">            }, { </w:t>
      </w:r>
    </w:p>
    <w:p w14:paraId="60C4BA6F" w14:textId="77777777" w:rsidR="00643F37" w:rsidRPr="00643F37" w:rsidRDefault="00643F37" w:rsidP="00FE4612">
      <w:pPr>
        <w:pStyle w:val="Response"/>
      </w:pPr>
      <w:r w:rsidRPr="00643F37">
        <w:t xml:space="preserve">                "asset" : "http://images.philips.com/is/image/PhilipsConsumer/ALS_286-AWL-en_GB-001",</w:t>
      </w:r>
    </w:p>
    <w:p w14:paraId="76311282" w14:textId="77777777" w:rsidR="00643F37" w:rsidRPr="00643F37" w:rsidRDefault="00643F37" w:rsidP="00FE4612">
      <w:pPr>
        <w:pStyle w:val="Response"/>
      </w:pPr>
      <w:r w:rsidRPr="00643F37">
        <w:t xml:space="preserve">                "type" : "AWL"</w:t>
      </w:r>
    </w:p>
    <w:p w14:paraId="539FEB6E" w14:textId="77777777" w:rsidR="00643F37" w:rsidRPr="00643F37" w:rsidRDefault="00643F37" w:rsidP="00FE4612">
      <w:pPr>
        <w:pStyle w:val="Response"/>
      </w:pPr>
      <w:r w:rsidRPr="00643F37">
        <w:t xml:space="preserve">            }, { </w:t>
      </w:r>
    </w:p>
    <w:p w14:paraId="3917AB82" w14:textId="77777777" w:rsidR="00643F37" w:rsidRPr="00643F37" w:rsidRDefault="00643F37" w:rsidP="00FE4612">
      <w:pPr>
        <w:pStyle w:val="Response"/>
      </w:pPr>
      <w:r w:rsidRPr="00643F37">
        <w:t xml:space="preserve">                "asset" : "http://alatest.co.uk/redirect/sources/286/50428/",</w:t>
      </w:r>
    </w:p>
    <w:p w14:paraId="5C1B7E2E" w14:textId="77777777" w:rsidR="00643F37" w:rsidRPr="00643F37" w:rsidRDefault="00643F37" w:rsidP="00FE4612">
      <w:pPr>
        <w:pStyle w:val="Response"/>
      </w:pPr>
      <w:r w:rsidRPr="00643F37">
        <w:t xml:space="preserve">                "type" : "AWW"</w:t>
      </w:r>
    </w:p>
    <w:p w14:paraId="25C49064" w14:textId="77777777" w:rsidR="00643F37" w:rsidRPr="00643F37" w:rsidRDefault="00643F37" w:rsidP="00FE4612">
      <w:pPr>
        <w:pStyle w:val="Response"/>
      </w:pPr>
      <w:r w:rsidRPr="00643F37">
        <w:t xml:space="preserve">            } ]</w:t>
      </w:r>
    </w:p>
    <w:p w14:paraId="00E41277" w14:textId="77777777" w:rsidR="00643F37" w:rsidRPr="00643F37" w:rsidRDefault="00643F37" w:rsidP="00FE4612">
      <w:pPr>
        <w:pStyle w:val="Response"/>
      </w:pPr>
      <w:r w:rsidRPr="00643F37">
        <w:t xml:space="preserve">        }, { </w:t>
      </w:r>
    </w:p>
    <w:p w14:paraId="48A5134E" w14:textId="77777777" w:rsidR="00643F37" w:rsidRPr="00643F37" w:rsidRDefault="00643F37" w:rsidP="00FE4612">
      <w:pPr>
        <w:pStyle w:val="Response"/>
      </w:pPr>
      <w:r w:rsidRPr="00643F37">
        <w:t xml:space="preserve">            "awardCode" : "ALA_49854487",</w:t>
      </w:r>
    </w:p>
    <w:p w14:paraId="7FE27A64" w14:textId="77777777" w:rsidR="00643F37" w:rsidRPr="00643F37" w:rsidRDefault="00643F37" w:rsidP="00FE4612">
      <w:pPr>
        <w:pStyle w:val="Response"/>
      </w:pPr>
      <w:r w:rsidRPr="00643F37">
        <w:t xml:space="preserve">            "awardName" : "Philips 55PFL8008S/60",</w:t>
      </w:r>
    </w:p>
    <w:p w14:paraId="2E7E3894" w14:textId="77777777" w:rsidR="00643F37" w:rsidRPr="00643F37" w:rsidRDefault="00643F37" w:rsidP="00FE4612">
      <w:pPr>
        <w:pStyle w:val="Response"/>
      </w:pPr>
      <w:r w:rsidRPr="00643F37">
        <w:t xml:space="preserve">            "awardDate" : "2013-04-10",</w:t>
      </w:r>
    </w:p>
    <w:p w14:paraId="3B4D4F1F" w14:textId="77777777" w:rsidR="00643F37" w:rsidRPr="00643F37" w:rsidRDefault="00643F37" w:rsidP="00FE4612">
      <w:pPr>
        <w:pStyle w:val="Response"/>
      </w:pPr>
      <w:r w:rsidRPr="00643F37">
        <w:t xml:space="preserve">            "title" : "asia.cnet.com",</w:t>
      </w:r>
    </w:p>
    <w:p w14:paraId="1FE12B6F" w14:textId="77777777" w:rsidR="00643F37" w:rsidRPr="00643F37" w:rsidRDefault="00643F37" w:rsidP="00FE4612">
      <w:pPr>
        <w:pStyle w:val="Response"/>
      </w:pPr>
      <w:r w:rsidRPr="00643F37">
        <w:t xml:space="preserve">            "rating" : "0",</w:t>
      </w:r>
    </w:p>
    <w:p w14:paraId="1C4C0CA1" w14:textId="77777777" w:rsidR="00643F37" w:rsidRPr="00643F37" w:rsidRDefault="00643F37" w:rsidP="00FE4612">
      <w:pPr>
        <w:pStyle w:val="Response"/>
      </w:pPr>
      <w:r w:rsidRPr="00643F37">
        <w:t xml:space="preserve">            "awardAuthor" : "Philip Wong",</w:t>
      </w:r>
    </w:p>
    <w:p w14:paraId="2C8D4505" w14:textId="77777777" w:rsidR="00643F37" w:rsidRPr="00643F37" w:rsidRDefault="00643F37" w:rsidP="00FE4612">
      <w:pPr>
        <w:pStyle w:val="Response"/>
      </w:pPr>
      <w:r w:rsidRPr="00643F37">
        <w:t xml:space="preserve">            "testPros" : "Great design, Picture quality, Miracast, Integrated camera, 3-sided Ambilight, connectivity",</w:t>
      </w:r>
    </w:p>
    <w:p w14:paraId="429DA410" w14:textId="77777777" w:rsidR="00643F37" w:rsidRPr="00643F37" w:rsidRDefault="00643F37" w:rsidP="00FE4612">
      <w:pPr>
        <w:pStyle w:val="Response"/>
      </w:pPr>
      <w:r w:rsidRPr="00643F37">
        <w:t xml:space="preserve">            "testCons" : "no NFC or voice control, camera might be problematic",</w:t>
      </w:r>
    </w:p>
    <w:p w14:paraId="34ABCC16" w14:textId="77777777" w:rsidR="00643F37" w:rsidRPr="00643F37" w:rsidRDefault="00643F37" w:rsidP="00FE4612">
      <w:pPr>
        <w:pStyle w:val="Response"/>
      </w:pPr>
      <w:r w:rsidRPr="00643F37">
        <w:t xml:space="preserve">            "awardDescription" : "",</w:t>
      </w:r>
    </w:p>
    <w:p w14:paraId="3DC12C67" w14:textId="77777777" w:rsidR="00643F37" w:rsidRPr="00643F37" w:rsidRDefault="00643F37" w:rsidP="00FE4612">
      <w:pPr>
        <w:pStyle w:val="Response"/>
      </w:pPr>
      <w:r w:rsidRPr="00643F37">
        <w:t xml:space="preserve">            "awardAcknowledgement" : "Available in both 46- and 55-inch screen sizes, this series is currently the only 200Hz offering lined up for Asia, too. Major highlights include an onboard TV camera and Miracast technology, as well as various refinements.",</w:t>
      </w:r>
    </w:p>
    <w:p w14:paraId="36D13F0A" w14:textId="77777777" w:rsidR="00643F37" w:rsidRPr="00643F37" w:rsidRDefault="00643F37" w:rsidP="00FE4612">
      <w:pPr>
        <w:pStyle w:val="Response"/>
      </w:pPr>
      <w:r w:rsidRPr="00643F37">
        <w:t xml:space="preserve">            "awardVerdict" : "Putting aside the above omissions, the Philips PFL8008 series is shaping up to be a fine all-rounder in the LED TV segment. It is attractively designed, adequately well-equipped and should perform well at least in terms of motion reproduction.",</w:t>
      </w:r>
    </w:p>
    <w:p w14:paraId="146C3163" w14:textId="77777777" w:rsidR="00643F37" w:rsidRPr="00643F37" w:rsidRDefault="00643F37" w:rsidP="00FE4612">
      <w:pPr>
        <w:pStyle w:val="Response"/>
      </w:pPr>
      <w:r w:rsidRPr="00643F37">
        <w:t xml:space="preserve">            "awardText" : "",</w:t>
      </w:r>
    </w:p>
    <w:p w14:paraId="15AF52C6" w14:textId="77777777" w:rsidR="00643F37" w:rsidRPr="00643F37" w:rsidRDefault="00643F37" w:rsidP="00FE4612">
      <w:pPr>
        <w:pStyle w:val="Response"/>
      </w:pPr>
      <w:r w:rsidRPr="00643F37">
        <w:t xml:space="preserve">            "awardRank" : "9",</w:t>
      </w:r>
    </w:p>
    <w:p w14:paraId="02072510" w14:textId="77777777" w:rsidR="00643F37" w:rsidRPr="00643F37" w:rsidRDefault="00643F37" w:rsidP="00FE4612">
      <w:pPr>
        <w:pStyle w:val="Response"/>
      </w:pPr>
      <w:r w:rsidRPr="00643F37">
        <w:t xml:space="preserve">            "awardSourceCode" : "ALS_286",</w:t>
      </w:r>
    </w:p>
    <w:p w14:paraId="672593F4" w14:textId="77777777" w:rsidR="00643F37" w:rsidRPr="00643F37" w:rsidRDefault="00643F37" w:rsidP="00FE4612">
      <w:pPr>
        <w:pStyle w:val="Response"/>
      </w:pPr>
      <w:r w:rsidRPr="00643F37">
        <w:t xml:space="preserve">            "awardCategory" : "TVs",</w:t>
      </w:r>
    </w:p>
    <w:p w14:paraId="27A9D9E0" w14:textId="77777777" w:rsidR="00643F37" w:rsidRPr="00643F37" w:rsidRDefault="00643F37" w:rsidP="00FE4612">
      <w:pPr>
        <w:pStyle w:val="Response"/>
      </w:pPr>
      <w:r w:rsidRPr="00643F37">
        <w:t xml:space="preserve">            "awardSourceLocale" : "en_SG",</w:t>
      </w:r>
    </w:p>
    <w:p w14:paraId="3A1835E0" w14:textId="77777777" w:rsidR="00643F37" w:rsidRPr="00643F37" w:rsidRDefault="00643F37" w:rsidP="00FE4612">
      <w:pPr>
        <w:pStyle w:val="Response"/>
      </w:pPr>
      <w:r w:rsidRPr="00643F37">
        <w:t xml:space="preserve">            "awardAlid" : "198740670",</w:t>
      </w:r>
    </w:p>
    <w:p w14:paraId="4DD7A180" w14:textId="77777777" w:rsidR="00643F37" w:rsidRPr="00643F37" w:rsidRDefault="00643F37" w:rsidP="00FE4612">
      <w:pPr>
        <w:pStyle w:val="Response"/>
      </w:pPr>
      <w:r w:rsidRPr="00643F37">
        <w:t xml:space="preserve">            "globalSource" : "false",</w:t>
      </w:r>
    </w:p>
    <w:p w14:paraId="645B7E25" w14:textId="77777777" w:rsidR="00643F37" w:rsidRPr="00643F37" w:rsidRDefault="00643F37" w:rsidP="00FE4612">
      <w:pPr>
        <w:pStyle w:val="Response"/>
      </w:pPr>
      <w:r w:rsidRPr="00643F37">
        <w:t xml:space="preserve">            "status" : "Final Published",</w:t>
      </w:r>
    </w:p>
    <w:p w14:paraId="250338B2" w14:textId="77777777" w:rsidR="00643F37" w:rsidRPr="00643F37" w:rsidRDefault="00643F37" w:rsidP="00FE4612">
      <w:pPr>
        <w:pStyle w:val="Response"/>
      </w:pPr>
      <w:r w:rsidRPr="00643F37">
        <w:t xml:space="preserve">            "awardType" : "ala_expert",</w:t>
      </w:r>
    </w:p>
    <w:p w14:paraId="07A2C3AF" w14:textId="77777777" w:rsidR="00643F37" w:rsidRPr="00643F37" w:rsidRDefault="00643F37" w:rsidP="00FE4612">
      <w:pPr>
        <w:pStyle w:val="Response"/>
      </w:pPr>
      <w:r w:rsidRPr="00643F37">
        <w:t xml:space="preserve">            "assets" : [ { </w:t>
      </w:r>
    </w:p>
    <w:p w14:paraId="0A39BAD6" w14:textId="77777777" w:rsidR="00643F37" w:rsidRPr="00643F37" w:rsidRDefault="00643F37" w:rsidP="00FE4612">
      <w:pPr>
        <w:pStyle w:val="Response"/>
      </w:pPr>
      <w:r w:rsidRPr="00643F37">
        <w:t xml:space="preserve">                "asset" : "http://images.philips.com/is/image/PhilipsConsumer/ALR000-AWR-en_GB-001",</w:t>
      </w:r>
    </w:p>
    <w:p w14:paraId="63C1684D" w14:textId="77777777" w:rsidR="00643F37" w:rsidRPr="00643F37" w:rsidRDefault="00643F37" w:rsidP="00FE4612">
      <w:pPr>
        <w:pStyle w:val="Response"/>
      </w:pPr>
      <w:r w:rsidRPr="00643F37">
        <w:t xml:space="preserve">                "type" : "AWR"</w:t>
      </w:r>
    </w:p>
    <w:p w14:paraId="0DCB3388" w14:textId="77777777" w:rsidR="00643F37" w:rsidRPr="00643F37" w:rsidRDefault="00643F37" w:rsidP="00FE4612">
      <w:pPr>
        <w:pStyle w:val="Response"/>
      </w:pPr>
      <w:r w:rsidRPr="00643F37">
        <w:t xml:space="preserve">            }, { </w:t>
      </w:r>
    </w:p>
    <w:p w14:paraId="4784AEEA" w14:textId="77777777" w:rsidR="00643F37" w:rsidRPr="00643F37" w:rsidRDefault="00643F37" w:rsidP="00FE4612">
      <w:pPr>
        <w:pStyle w:val="Response"/>
      </w:pPr>
      <w:r w:rsidRPr="00643F37">
        <w:t xml:space="preserve">                "asset" : "http://alatest.co.uk/redirect/pro-reviews/49854487/50428/",</w:t>
      </w:r>
    </w:p>
    <w:p w14:paraId="48371DED" w14:textId="77777777" w:rsidR="00643F37" w:rsidRPr="00643F37" w:rsidRDefault="00643F37" w:rsidP="00FE4612">
      <w:pPr>
        <w:pStyle w:val="Response"/>
      </w:pPr>
      <w:r w:rsidRPr="00643F37">
        <w:t xml:space="preserve">                "type" : "AWU"</w:t>
      </w:r>
    </w:p>
    <w:p w14:paraId="0583DB8D" w14:textId="77777777" w:rsidR="00643F37" w:rsidRPr="00643F37" w:rsidRDefault="00643F37" w:rsidP="00FE4612">
      <w:pPr>
        <w:pStyle w:val="Response"/>
      </w:pPr>
      <w:r w:rsidRPr="00643F37">
        <w:t xml:space="preserve">            }, { </w:t>
      </w:r>
    </w:p>
    <w:p w14:paraId="2E8A6A85" w14:textId="77777777" w:rsidR="00643F37" w:rsidRPr="00643F37" w:rsidRDefault="00643F37" w:rsidP="00FE4612">
      <w:pPr>
        <w:pStyle w:val="Response"/>
      </w:pPr>
      <w:r w:rsidRPr="00643F37">
        <w:t xml:space="preserve">                "asset" : "http://images.philips.com/is/image/PhilipsConsumer/ALS_286-AWL-en_GB-001",</w:t>
      </w:r>
    </w:p>
    <w:p w14:paraId="0F252FEF" w14:textId="77777777" w:rsidR="00643F37" w:rsidRPr="00643F37" w:rsidRDefault="00643F37" w:rsidP="00FE4612">
      <w:pPr>
        <w:pStyle w:val="Response"/>
      </w:pPr>
      <w:r w:rsidRPr="00643F37">
        <w:t xml:space="preserve">                "type" : "AWL"</w:t>
      </w:r>
    </w:p>
    <w:p w14:paraId="20AC9F78" w14:textId="77777777" w:rsidR="00643F37" w:rsidRPr="00643F37" w:rsidRDefault="00643F37" w:rsidP="00FE4612">
      <w:pPr>
        <w:pStyle w:val="Response"/>
      </w:pPr>
      <w:r w:rsidRPr="00643F37">
        <w:t xml:space="preserve">            }, { </w:t>
      </w:r>
    </w:p>
    <w:p w14:paraId="196E888D" w14:textId="77777777" w:rsidR="00643F37" w:rsidRPr="00643F37" w:rsidRDefault="00643F37" w:rsidP="00FE4612">
      <w:pPr>
        <w:pStyle w:val="Response"/>
      </w:pPr>
      <w:r w:rsidRPr="00643F37">
        <w:t xml:space="preserve">                "asset" : "http://alatest.co.uk/redirect/sources/286/50428/",</w:t>
      </w:r>
    </w:p>
    <w:p w14:paraId="4079476A" w14:textId="77777777" w:rsidR="00643F37" w:rsidRPr="00643F37" w:rsidRDefault="00643F37" w:rsidP="00FE4612">
      <w:pPr>
        <w:pStyle w:val="Response"/>
      </w:pPr>
      <w:r w:rsidRPr="00643F37">
        <w:t xml:space="preserve">                "type" : "AWW"</w:t>
      </w:r>
    </w:p>
    <w:p w14:paraId="07B57E36" w14:textId="77777777" w:rsidR="00643F37" w:rsidRPr="00643F37" w:rsidRDefault="00643F37" w:rsidP="00FE4612">
      <w:pPr>
        <w:pStyle w:val="Response"/>
      </w:pPr>
      <w:r w:rsidRPr="00643F37">
        <w:t xml:space="preserve">            } ]</w:t>
      </w:r>
    </w:p>
    <w:p w14:paraId="58B782C8" w14:textId="77777777" w:rsidR="00643F37" w:rsidRPr="00643F37" w:rsidRDefault="00643F37" w:rsidP="00FE4612">
      <w:pPr>
        <w:pStyle w:val="Response"/>
      </w:pPr>
      <w:r w:rsidRPr="00643F37">
        <w:t xml:space="preserve">        }, { </w:t>
      </w:r>
    </w:p>
    <w:p w14:paraId="13211018" w14:textId="77777777" w:rsidR="00643F37" w:rsidRPr="00643F37" w:rsidRDefault="00643F37" w:rsidP="00FE4612">
      <w:pPr>
        <w:pStyle w:val="Response"/>
      </w:pPr>
      <w:r w:rsidRPr="00643F37">
        <w:t xml:space="preserve">            "awardCode" : "ALA_50026506",</w:t>
      </w:r>
    </w:p>
    <w:p w14:paraId="76732F99" w14:textId="77777777" w:rsidR="00643F37" w:rsidRPr="00643F37" w:rsidRDefault="00643F37" w:rsidP="00FE4612">
      <w:pPr>
        <w:pStyle w:val="Response"/>
      </w:pPr>
      <w:r w:rsidRPr="00643F37">
        <w:t xml:space="preserve">            "awardName" : "Philips 55PFL8008S 55-inch TV review",</w:t>
      </w:r>
    </w:p>
    <w:p w14:paraId="3BF5FA57" w14:textId="77777777" w:rsidR="00643F37" w:rsidRPr="00643F37" w:rsidRDefault="00643F37" w:rsidP="00FE4612">
      <w:pPr>
        <w:pStyle w:val="Response"/>
      </w:pPr>
      <w:r w:rsidRPr="00643F37">
        <w:t xml:space="preserve">            "awardDate" : "2013-07-05",</w:t>
      </w:r>
    </w:p>
    <w:p w14:paraId="6691BBE3" w14:textId="77777777" w:rsidR="00643F37" w:rsidRPr="00643F37" w:rsidRDefault="00643F37" w:rsidP="00FE4612">
      <w:pPr>
        <w:pStyle w:val="Response"/>
      </w:pPr>
      <w:r w:rsidRPr="00643F37">
        <w:lastRenderedPageBreak/>
        <w:t xml:space="preserve">            "title" : "pocket-lint.com",</w:t>
      </w:r>
    </w:p>
    <w:p w14:paraId="7FE1DCF6" w14:textId="77777777" w:rsidR="00643F37" w:rsidRPr="00643F37" w:rsidRDefault="00643F37" w:rsidP="00FE4612">
      <w:pPr>
        <w:pStyle w:val="Response"/>
      </w:pPr>
      <w:r w:rsidRPr="00643F37">
        <w:t xml:space="preserve">            "rating" : "80",</w:t>
      </w:r>
    </w:p>
    <w:p w14:paraId="16E6BFFB" w14:textId="77777777" w:rsidR="00643F37" w:rsidRPr="00643F37" w:rsidRDefault="00643F37" w:rsidP="00FE4612">
      <w:pPr>
        <w:pStyle w:val="Response"/>
      </w:pPr>
      <w:r w:rsidRPr="00643F37">
        <w:t xml:space="preserve">            "awardAuthor" : "Mike Lowe",</w:t>
      </w:r>
    </w:p>
    <w:p w14:paraId="2D5FC857" w14:textId="77777777" w:rsidR="00643F37" w:rsidRPr="00643F37" w:rsidRDefault="00643F37" w:rsidP="00FE4612">
      <w:pPr>
        <w:pStyle w:val="Response"/>
      </w:pPr>
      <w:r w:rsidRPr="00643F37">
        <w:t xml:space="preserve">            "testPros" : "Ambilight looks great, super sharp picture, good picture once tweaked via lots of advanced manual controls (and ISF presets), sound to rival anything in its class, 'smarter' than previous generation, thin bezel, attractive stand",</w:t>
      </w:r>
    </w:p>
    <w:p w14:paraId="4E95885F" w14:textId="77777777" w:rsidR="00643F37" w:rsidRPr="00643F37" w:rsidRDefault="00643F37" w:rsidP="00FE4612">
      <w:pPr>
        <w:pStyle w:val="Response"/>
      </w:pPr>
      <w:r w:rsidRPr="00643F37">
        <w:t xml:space="preserve">            "testCons" : "Clouding can be prominent, less 'smart' than near competition, menus are slow, among priciest 55-inch in its class, Perfect Natural Motion looks over-smoothed, Ambilight isn't on bottom surface",</w:t>
      </w:r>
    </w:p>
    <w:p w14:paraId="599D8B63" w14:textId="77777777" w:rsidR="00643F37" w:rsidRPr="00643F37" w:rsidRDefault="00643F37" w:rsidP="00FE4612">
      <w:pPr>
        <w:pStyle w:val="Response"/>
      </w:pPr>
      <w:r w:rsidRPr="00643F37">
        <w:t xml:space="preserve">            "awardDescription" : "",</w:t>
      </w:r>
    </w:p>
    <w:p w14:paraId="0BF93DDE" w14:textId="77777777" w:rsidR="00643F37" w:rsidRPr="00643F37" w:rsidRDefault="00643F37" w:rsidP="00FE4612">
      <w:pPr>
        <w:pStyle w:val="Response"/>
      </w:pPr>
      <w:r w:rsidRPr="00643F37">
        <w:t xml:space="preserve">            "awardAcknowledgement" : "The Philips 55PFL8008S wants you to ignore the 4K revolution that - supposedly, at least - is just around the corner. By waving its Amblilight technology - which spills dynamic colour on to surrounding surfaces as derived from the on-screen image -...",</w:t>
      </w:r>
    </w:p>
    <w:p w14:paraId="73C72C83" w14:textId="77777777" w:rsidR="00643F37" w:rsidRPr="00643F37" w:rsidRDefault="00643F37" w:rsidP="00FE4612">
      <w:pPr>
        <w:pStyle w:val="Response"/>
      </w:pPr>
      <w:r w:rsidRPr="00643F37">
        <w:t xml:space="preserve">            "awardVerdict" : "Even if the Philips 55PFL8008S isn't as \"smart\" as the competition, the level of customisable picture control is smarter than much else out there that we've seen - and that's where the smart money is. All œ2,500 of it.",</w:t>
      </w:r>
    </w:p>
    <w:p w14:paraId="3B0386A4" w14:textId="77777777" w:rsidR="00643F37" w:rsidRPr="00643F37" w:rsidRDefault="00643F37" w:rsidP="00FE4612">
      <w:pPr>
        <w:pStyle w:val="Response"/>
      </w:pPr>
      <w:r w:rsidRPr="00643F37">
        <w:t xml:space="preserve">            "awardText" : "",</w:t>
      </w:r>
    </w:p>
    <w:p w14:paraId="11510E88" w14:textId="77777777" w:rsidR="00643F37" w:rsidRPr="00643F37" w:rsidRDefault="00643F37" w:rsidP="00FE4612">
      <w:pPr>
        <w:pStyle w:val="Response"/>
      </w:pPr>
      <w:r w:rsidRPr="00643F37">
        <w:t xml:space="preserve">            "awardRank" : "10",</w:t>
      </w:r>
    </w:p>
    <w:p w14:paraId="6DA73FC9" w14:textId="77777777" w:rsidR="00643F37" w:rsidRPr="00643F37" w:rsidRDefault="00643F37" w:rsidP="00FE4612">
      <w:pPr>
        <w:pStyle w:val="Response"/>
      </w:pPr>
      <w:r w:rsidRPr="00643F37">
        <w:t xml:space="preserve">            "awardSourceCode" : "ALS_175922",</w:t>
      </w:r>
    </w:p>
    <w:p w14:paraId="4446EDB1" w14:textId="77777777" w:rsidR="00643F37" w:rsidRPr="00643F37" w:rsidRDefault="00643F37" w:rsidP="00FE4612">
      <w:pPr>
        <w:pStyle w:val="Response"/>
      </w:pPr>
      <w:r w:rsidRPr="00643F37">
        <w:t xml:space="preserve">            "awardCategory" : "TVs",</w:t>
      </w:r>
    </w:p>
    <w:p w14:paraId="701979E3" w14:textId="77777777" w:rsidR="00643F37" w:rsidRPr="00643F37" w:rsidRDefault="00643F37" w:rsidP="00FE4612">
      <w:pPr>
        <w:pStyle w:val="Response"/>
      </w:pPr>
      <w:r w:rsidRPr="00643F37">
        <w:t xml:space="preserve">            "awardSourceLocale" : "en_GB",</w:t>
      </w:r>
    </w:p>
    <w:p w14:paraId="1C65EA76" w14:textId="77777777" w:rsidR="00643F37" w:rsidRPr="00643F37" w:rsidRDefault="00643F37" w:rsidP="00FE4612">
      <w:pPr>
        <w:pStyle w:val="Response"/>
      </w:pPr>
      <w:r w:rsidRPr="00643F37">
        <w:t xml:space="preserve">            "awardAlid" : "198740670",</w:t>
      </w:r>
    </w:p>
    <w:p w14:paraId="0CE0610D" w14:textId="77777777" w:rsidR="00643F37" w:rsidRPr="00643F37" w:rsidRDefault="00643F37" w:rsidP="00FE4612">
      <w:pPr>
        <w:pStyle w:val="Response"/>
      </w:pPr>
      <w:r w:rsidRPr="00643F37">
        <w:t xml:space="preserve">            "globalSource" : "false",</w:t>
      </w:r>
    </w:p>
    <w:p w14:paraId="16F7DB55" w14:textId="77777777" w:rsidR="00643F37" w:rsidRPr="00643F37" w:rsidRDefault="00643F37" w:rsidP="00FE4612">
      <w:pPr>
        <w:pStyle w:val="Response"/>
      </w:pPr>
      <w:r w:rsidRPr="00643F37">
        <w:t xml:space="preserve">            "status" : "Final Published",</w:t>
      </w:r>
    </w:p>
    <w:p w14:paraId="3DA61AC7" w14:textId="77777777" w:rsidR="00643F37" w:rsidRPr="00643F37" w:rsidRDefault="00643F37" w:rsidP="00FE4612">
      <w:pPr>
        <w:pStyle w:val="Response"/>
      </w:pPr>
      <w:r w:rsidRPr="00643F37">
        <w:t xml:space="preserve">            "awardType" : "ala_expert",</w:t>
      </w:r>
    </w:p>
    <w:p w14:paraId="285E2866" w14:textId="77777777" w:rsidR="00643F37" w:rsidRPr="00643F37" w:rsidRDefault="00643F37" w:rsidP="00FE4612">
      <w:pPr>
        <w:pStyle w:val="Response"/>
      </w:pPr>
      <w:r w:rsidRPr="00643F37">
        <w:t xml:space="preserve">            "assets" : [ { </w:t>
      </w:r>
    </w:p>
    <w:p w14:paraId="3F409E4E" w14:textId="77777777" w:rsidR="00643F37" w:rsidRPr="00643F37" w:rsidRDefault="00643F37" w:rsidP="00FE4612">
      <w:pPr>
        <w:pStyle w:val="Response"/>
      </w:pPr>
      <w:r w:rsidRPr="00643F37">
        <w:t xml:space="preserve">                "asset" : "http://images.philips.com/is/image/PhilipsConsumer/ALR080-AWR-en_GB-001",</w:t>
      </w:r>
    </w:p>
    <w:p w14:paraId="2D05FA97" w14:textId="77777777" w:rsidR="00643F37" w:rsidRPr="00643F37" w:rsidRDefault="00643F37" w:rsidP="00FE4612">
      <w:pPr>
        <w:pStyle w:val="Response"/>
      </w:pPr>
      <w:r w:rsidRPr="00643F37">
        <w:t xml:space="preserve">                "type" : "AWR"</w:t>
      </w:r>
    </w:p>
    <w:p w14:paraId="596B4E0B" w14:textId="77777777" w:rsidR="00643F37" w:rsidRPr="00643F37" w:rsidRDefault="00643F37" w:rsidP="00FE4612">
      <w:pPr>
        <w:pStyle w:val="Response"/>
      </w:pPr>
      <w:r w:rsidRPr="00643F37">
        <w:t xml:space="preserve">            }, { </w:t>
      </w:r>
    </w:p>
    <w:p w14:paraId="049DD803" w14:textId="77777777" w:rsidR="00643F37" w:rsidRPr="00643F37" w:rsidRDefault="00643F37" w:rsidP="00FE4612">
      <w:pPr>
        <w:pStyle w:val="Response"/>
      </w:pPr>
      <w:r w:rsidRPr="00643F37">
        <w:t xml:space="preserve">                "asset" : "http://alatest.co.uk/redirect/pro-reviews/50026506/50428/",</w:t>
      </w:r>
    </w:p>
    <w:p w14:paraId="3674A0AA" w14:textId="77777777" w:rsidR="00643F37" w:rsidRPr="00643F37" w:rsidRDefault="00643F37" w:rsidP="00FE4612">
      <w:pPr>
        <w:pStyle w:val="Response"/>
      </w:pPr>
      <w:r w:rsidRPr="00643F37">
        <w:t xml:space="preserve">                "type" : "AWU"</w:t>
      </w:r>
    </w:p>
    <w:p w14:paraId="33446EBA" w14:textId="77777777" w:rsidR="00643F37" w:rsidRPr="00643F37" w:rsidRDefault="00643F37" w:rsidP="00FE4612">
      <w:pPr>
        <w:pStyle w:val="Response"/>
      </w:pPr>
      <w:r w:rsidRPr="00643F37">
        <w:t xml:space="preserve">            }, { </w:t>
      </w:r>
    </w:p>
    <w:p w14:paraId="6358AEA9" w14:textId="77777777" w:rsidR="00643F37" w:rsidRPr="00643F37" w:rsidRDefault="00643F37" w:rsidP="00FE4612">
      <w:pPr>
        <w:pStyle w:val="Response"/>
      </w:pPr>
      <w:r w:rsidRPr="00643F37">
        <w:t xml:space="preserve">                "asset" : "http://images.philips.com/is/image/PhilipsConsumer/ALS_175922-AWL-en_GB-001",</w:t>
      </w:r>
    </w:p>
    <w:p w14:paraId="5C31621C" w14:textId="77777777" w:rsidR="00643F37" w:rsidRPr="00643F37" w:rsidRDefault="00643F37" w:rsidP="00FE4612">
      <w:pPr>
        <w:pStyle w:val="Response"/>
      </w:pPr>
      <w:r w:rsidRPr="00643F37">
        <w:t xml:space="preserve">                "type" : "AWL"</w:t>
      </w:r>
    </w:p>
    <w:p w14:paraId="6D8DA868" w14:textId="77777777" w:rsidR="00643F37" w:rsidRPr="00643F37" w:rsidRDefault="00643F37" w:rsidP="00FE4612">
      <w:pPr>
        <w:pStyle w:val="Response"/>
      </w:pPr>
      <w:r w:rsidRPr="00643F37">
        <w:t xml:space="preserve">            }, { </w:t>
      </w:r>
    </w:p>
    <w:p w14:paraId="6E828E9F" w14:textId="77777777" w:rsidR="00643F37" w:rsidRPr="00643F37" w:rsidRDefault="00643F37" w:rsidP="00FE4612">
      <w:pPr>
        <w:pStyle w:val="Response"/>
      </w:pPr>
      <w:r w:rsidRPr="00643F37">
        <w:t xml:space="preserve">                "asset" : "http://alatest.co.uk/redirect/sources/175922/50428/",</w:t>
      </w:r>
    </w:p>
    <w:p w14:paraId="21A658E2" w14:textId="77777777" w:rsidR="00643F37" w:rsidRPr="00643F37" w:rsidRDefault="00643F37" w:rsidP="00FE4612">
      <w:pPr>
        <w:pStyle w:val="Response"/>
      </w:pPr>
      <w:r w:rsidRPr="00643F37">
        <w:t xml:space="preserve">                "type" : "AWW"</w:t>
      </w:r>
    </w:p>
    <w:p w14:paraId="05AC97F8" w14:textId="77777777" w:rsidR="00643F37" w:rsidRPr="00643F37" w:rsidRDefault="00643F37" w:rsidP="00FE4612">
      <w:pPr>
        <w:pStyle w:val="Response"/>
      </w:pPr>
      <w:r w:rsidRPr="00643F37">
        <w:t xml:space="preserve">            } ]</w:t>
      </w:r>
    </w:p>
    <w:p w14:paraId="494EAB9B" w14:textId="77777777" w:rsidR="00643F37" w:rsidRPr="00643F37" w:rsidRDefault="00643F37" w:rsidP="00FE4612">
      <w:pPr>
        <w:pStyle w:val="Response"/>
      </w:pPr>
      <w:r w:rsidRPr="00643F37">
        <w:t xml:space="preserve">        }, { </w:t>
      </w:r>
    </w:p>
    <w:p w14:paraId="6A1A4115" w14:textId="77777777" w:rsidR="00643F37" w:rsidRPr="00643F37" w:rsidRDefault="00643F37" w:rsidP="00FE4612">
      <w:pPr>
        <w:pStyle w:val="Response"/>
      </w:pPr>
      <w:r w:rsidRPr="00643F37">
        <w:t xml:space="preserve">            "awardCode" : "ALA_50796678",</w:t>
      </w:r>
    </w:p>
    <w:p w14:paraId="0C3FB26D" w14:textId="77777777" w:rsidR="00643F37" w:rsidRPr="00643F37" w:rsidRDefault="00643F37" w:rsidP="00FE4612">
      <w:pPr>
        <w:pStyle w:val="Response"/>
      </w:pPr>
      <w:r w:rsidRPr="00643F37">
        <w:t xml:space="preserve">            "awardName" : "Philips 55PFL8008S/12",</w:t>
      </w:r>
    </w:p>
    <w:p w14:paraId="02ACB361" w14:textId="77777777" w:rsidR="00643F37" w:rsidRPr="00643F37" w:rsidRDefault="00643F37" w:rsidP="00FE4612">
      <w:pPr>
        <w:pStyle w:val="Response"/>
      </w:pPr>
      <w:r w:rsidRPr="00643F37">
        <w:t xml:space="preserve">            "awardDate" : "2013-07-05",</w:t>
      </w:r>
    </w:p>
    <w:p w14:paraId="366A310F" w14:textId="77777777" w:rsidR="00643F37" w:rsidRPr="00643F37" w:rsidRDefault="00643F37" w:rsidP="00FE4612">
      <w:pPr>
        <w:pStyle w:val="Response"/>
      </w:pPr>
      <w:r w:rsidRPr="00643F37">
        <w:t xml:space="preserve">            "title" : "pocket-lint.com",</w:t>
      </w:r>
    </w:p>
    <w:p w14:paraId="22E8D55C" w14:textId="77777777" w:rsidR="00643F37" w:rsidRPr="00643F37" w:rsidRDefault="00643F37" w:rsidP="00FE4612">
      <w:pPr>
        <w:pStyle w:val="Response"/>
      </w:pPr>
      <w:r w:rsidRPr="00643F37">
        <w:t xml:space="preserve">            "rating" : "80",</w:t>
      </w:r>
    </w:p>
    <w:p w14:paraId="594DEAC9" w14:textId="77777777" w:rsidR="00643F37" w:rsidRPr="00643F37" w:rsidRDefault="00643F37" w:rsidP="00FE4612">
      <w:pPr>
        <w:pStyle w:val="Response"/>
      </w:pPr>
      <w:r w:rsidRPr="00643F37">
        <w:t xml:space="preserve">            "awardAuthor" : "Mike Lowe",</w:t>
      </w:r>
    </w:p>
    <w:p w14:paraId="1D34FBFC" w14:textId="77777777" w:rsidR="00643F37" w:rsidRPr="00643F37" w:rsidRDefault="00643F37" w:rsidP="00FE4612">
      <w:pPr>
        <w:pStyle w:val="Response"/>
      </w:pPr>
      <w:r w:rsidRPr="00643F37">
        <w:t xml:space="preserve">            "testPros" : "Ambilight looks great, super sharp picture, good picture once tweaked via lots of advanced manual controls (and ISF presets), sound to rival anything in its class, 'smarter' than previous generation, thin bezel, attractive stand",</w:t>
      </w:r>
    </w:p>
    <w:p w14:paraId="14B3B9A8" w14:textId="77777777" w:rsidR="00643F37" w:rsidRPr="00643F37" w:rsidRDefault="00643F37" w:rsidP="00FE4612">
      <w:pPr>
        <w:pStyle w:val="Response"/>
      </w:pPr>
      <w:r w:rsidRPr="00643F37">
        <w:t xml:space="preserve">            "testCons" : "Clouding can be prominent, less 'smart' than near competition, menus are slow, among priciest 55-inch in its class, Perfect Natural Motion looks over-smoothed, Ambilight isn't on bottom surface",</w:t>
      </w:r>
    </w:p>
    <w:p w14:paraId="4DE623F8" w14:textId="77777777" w:rsidR="00643F37" w:rsidRPr="00643F37" w:rsidRDefault="00643F37" w:rsidP="00FE4612">
      <w:pPr>
        <w:pStyle w:val="Response"/>
      </w:pPr>
      <w:r w:rsidRPr="00643F37">
        <w:t xml:space="preserve">            "awardDescription" : "",</w:t>
      </w:r>
    </w:p>
    <w:p w14:paraId="10FEB4F1" w14:textId="77777777" w:rsidR="00643F37" w:rsidRPr="00643F37" w:rsidRDefault="00643F37" w:rsidP="00FE4612">
      <w:pPr>
        <w:pStyle w:val="Response"/>
      </w:pPr>
      <w:r w:rsidRPr="00643F37">
        <w:t xml:space="preserve">            "awardAcknowledgement" : "Smart features can be improved, but so many other must-have products deliver a better experience to complement the screen, it doesn't matter to a lot of buyers.Philips is progressing and we'd take sound and picture over smart features any day of the week.",</w:t>
      </w:r>
    </w:p>
    <w:p w14:paraId="16703ED8" w14:textId="77777777" w:rsidR="00643F37" w:rsidRPr="00643F37" w:rsidRDefault="00643F37" w:rsidP="00FE4612">
      <w:pPr>
        <w:pStyle w:val="Response"/>
      </w:pPr>
      <w:r w:rsidRPr="00643F37">
        <w:t xml:space="preserve">            "awardVerdict" : "Even if the Philips 55PFL8008S isn't as \"smart\" as the competition, the level of customisable picture control is smarter than much else out there that we've seen - and that's where the smart money is. All ?2,500 of it.",</w:t>
      </w:r>
    </w:p>
    <w:p w14:paraId="6B27AE45" w14:textId="77777777" w:rsidR="00643F37" w:rsidRPr="00643F37" w:rsidRDefault="00643F37" w:rsidP="00FE4612">
      <w:pPr>
        <w:pStyle w:val="Response"/>
      </w:pPr>
      <w:r w:rsidRPr="00643F37">
        <w:t xml:space="preserve">            "awardText" : "",</w:t>
      </w:r>
    </w:p>
    <w:p w14:paraId="6C558A0B" w14:textId="77777777" w:rsidR="00643F37" w:rsidRPr="00643F37" w:rsidRDefault="00643F37" w:rsidP="00FE4612">
      <w:pPr>
        <w:pStyle w:val="Response"/>
      </w:pPr>
      <w:r w:rsidRPr="00643F37">
        <w:t xml:space="preserve">            "awardRank" : "11",</w:t>
      </w:r>
    </w:p>
    <w:p w14:paraId="289DC74D" w14:textId="77777777" w:rsidR="00643F37" w:rsidRPr="00643F37" w:rsidRDefault="00643F37" w:rsidP="00FE4612">
      <w:pPr>
        <w:pStyle w:val="Response"/>
      </w:pPr>
      <w:r w:rsidRPr="00643F37">
        <w:t xml:space="preserve">            "awardSourceCode" : "ALS_175922",</w:t>
      </w:r>
    </w:p>
    <w:p w14:paraId="47F39FD3" w14:textId="77777777" w:rsidR="00643F37" w:rsidRPr="00643F37" w:rsidRDefault="00643F37" w:rsidP="00FE4612">
      <w:pPr>
        <w:pStyle w:val="Response"/>
      </w:pPr>
      <w:r w:rsidRPr="00643F37">
        <w:t xml:space="preserve">            "awardCategory" : "TVs",</w:t>
      </w:r>
    </w:p>
    <w:p w14:paraId="68474D19" w14:textId="77777777" w:rsidR="00643F37" w:rsidRPr="00643F37" w:rsidRDefault="00643F37" w:rsidP="00FE4612">
      <w:pPr>
        <w:pStyle w:val="Response"/>
      </w:pPr>
      <w:r w:rsidRPr="00643F37">
        <w:t xml:space="preserve">            "awardSourceLocale" : "en_GB",</w:t>
      </w:r>
    </w:p>
    <w:p w14:paraId="1265A40F" w14:textId="77777777" w:rsidR="00643F37" w:rsidRPr="00643F37" w:rsidRDefault="00643F37" w:rsidP="00FE4612">
      <w:pPr>
        <w:pStyle w:val="Response"/>
      </w:pPr>
      <w:r w:rsidRPr="00643F37">
        <w:t xml:space="preserve">            "awardAlid" : "198740670",</w:t>
      </w:r>
    </w:p>
    <w:p w14:paraId="60537D1C" w14:textId="77777777" w:rsidR="00643F37" w:rsidRPr="00643F37" w:rsidRDefault="00643F37" w:rsidP="00FE4612">
      <w:pPr>
        <w:pStyle w:val="Response"/>
      </w:pPr>
      <w:r w:rsidRPr="00643F37">
        <w:t xml:space="preserve">            "globalSource" : "false",</w:t>
      </w:r>
    </w:p>
    <w:p w14:paraId="7DF374B5" w14:textId="77777777" w:rsidR="00643F37" w:rsidRPr="00643F37" w:rsidRDefault="00643F37" w:rsidP="00FE4612">
      <w:pPr>
        <w:pStyle w:val="Response"/>
      </w:pPr>
      <w:r w:rsidRPr="00643F37">
        <w:t xml:space="preserve">            "status" : "Final Published",</w:t>
      </w:r>
    </w:p>
    <w:p w14:paraId="7FD14647" w14:textId="77777777" w:rsidR="00643F37" w:rsidRPr="00643F37" w:rsidRDefault="00643F37" w:rsidP="00FE4612">
      <w:pPr>
        <w:pStyle w:val="Response"/>
      </w:pPr>
      <w:r w:rsidRPr="00643F37">
        <w:t xml:space="preserve">            "awardType" : "ala_expert",</w:t>
      </w:r>
    </w:p>
    <w:p w14:paraId="1A81FBD2" w14:textId="77777777" w:rsidR="00643F37" w:rsidRPr="00643F37" w:rsidRDefault="00643F37" w:rsidP="00FE4612">
      <w:pPr>
        <w:pStyle w:val="Response"/>
      </w:pPr>
      <w:r w:rsidRPr="00643F37">
        <w:t xml:space="preserve">            "assets" : [ { </w:t>
      </w:r>
    </w:p>
    <w:p w14:paraId="07A65BAB" w14:textId="77777777" w:rsidR="00643F37" w:rsidRPr="00643F37" w:rsidRDefault="00643F37" w:rsidP="00FE4612">
      <w:pPr>
        <w:pStyle w:val="Response"/>
      </w:pPr>
      <w:r w:rsidRPr="00643F37">
        <w:lastRenderedPageBreak/>
        <w:t xml:space="preserve">                "asset" : "http://images.philips.com/is/image/PhilipsConsumer/ALS_175922-AWL-en_GB-001",</w:t>
      </w:r>
    </w:p>
    <w:p w14:paraId="14176153" w14:textId="77777777" w:rsidR="00643F37" w:rsidRPr="00643F37" w:rsidRDefault="00643F37" w:rsidP="00FE4612">
      <w:pPr>
        <w:pStyle w:val="Response"/>
      </w:pPr>
      <w:r w:rsidRPr="00643F37">
        <w:t xml:space="preserve">                "type" : "AWL"</w:t>
      </w:r>
    </w:p>
    <w:p w14:paraId="5FFD7B73" w14:textId="77777777" w:rsidR="00643F37" w:rsidRPr="00643F37" w:rsidRDefault="00643F37" w:rsidP="00FE4612">
      <w:pPr>
        <w:pStyle w:val="Response"/>
      </w:pPr>
      <w:r w:rsidRPr="00643F37">
        <w:t xml:space="preserve">            }, { </w:t>
      </w:r>
    </w:p>
    <w:p w14:paraId="1A75E3DD" w14:textId="77777777" w:rsidR="00643F37" w:rsidRPr="00643F37" w:rsidRDefault="00643F37" w:rsidP="00FE4612">
      <w:pPr>
        <w:pStyle w:val="Response"/>
      </w:pPr>
      <w:r w:rsidRPr="00643F37">
        <w:t xml:space="preserve">                "asset" : "http://alatest.co.uk/redirect/sources/175922/50428/",</w:t>
      </w:r>
    </w:p>
    <w:p w14:paraId="37B35D24" w14:textId="77777777" w:rsidR="00643F37" w:rsidRPr="00643F37" w:rsidRDefault="00643F37" w:rsidP="00FE4612">
      <w:pPr>
        <w:pStyle w:val="Response"/>
      </w:pPr>
      <w:r w:rsidRPr="00643F37">
        <w:t xml:space="preserve">                "type" : "AWW"</w:t>
      </w:r>
    </w:p>
    <w:p w14:paraId="77090F55" w14:textId="77777777" w:rsidR="00643F37" w:rsidRPr="00643F37" w:rsidRDefault="00643F37" w:rsidP="00FE4612">
      <w:pPr>
        <w:pStyle w:val="Response"/>
      </w:pPr>
      <w:r w:rsidRPr="00643F37">
        <w:t xml:space="preserve">            } ]</w:t>
      </w:r>
    </w:p>
    <w:p w14:paraId="319E273E" w14:textId="77777777" w:rsidR="00643F37" w:rsidRPr="00643F37" w:rsidRDefault="00643F37" w:rsidP="00FE4612">
      <w:pPr>
        <w:pStyle w:val="Response"/>
      </w:pPr>
      <w:r w:rsidRPr="00643F37">
        <w:t xml:space="preserve">        }, { </w:t>
      </w:r>
    </w:p>
    <w:p w14:paraId="1B5436A4" w14:textId="77777777" w:rsidR="00643F37" w:rsidRPr="00643F37" w:rsidRDefault="00643F37" w:rsidP="00FE4612">
      <w:pPr>
        <w:pStyle w:val="Response"/>
      </w:pPr>
      <w:r w:rsidRPr="00643F37">
        <w:t xml:space="preserve">            "awardCode" : "ALA_50796679",</w:t>
      </w:r>
    </w:p>
    <w:p w14:paraId="08C0DF23" w14:textId="77777777" w:rsidR="00643F37" w:rsidRPr="00643F37" w:rsidRDefault="00643F37" w:rsidP="00FE4612">
      <w:pPr>
        <w:pStyle w:val="Response"/>
      </w:pPr>
      <w:r w:rsidRPr="00643F37">
        <w:t xml:space="preserve">            "awardName" : "Philips 55PFL8008S/60",</w:t>
      </w:r>
    </w:p>
    <w:p w14:paraId="6A3D05F9" w14:textId="77777777" w:rsidR="00643F37" w:rsidRPr="00643F37" w:rsidRDefault="00643F37" w:rsidP="00FE4612">
      <w:pPr>
        <w:pStyle w:val="Response"/>
      </w:pPr>
      <w:r w:rsidRPr="00643F37">
        <w:t xml:space="preserve">            "awardDate" : "2013-07-05",</w:t>
      </w:r>
    </w:p>
    <w:p w14:paraId="421B0D81" w14:textId="77777777" w:rsidR="00643F37" w:rsidRPr="00643F37" w:rsidRDefault="00643F37" w:rsidP="00FE4612">
      <w:pPr>
        <w:pStyle w:val="Response"/>
      </w:pPr>
      <w:r w:rsidRPr="00643F37">
        <w:t xml:space="preserve">            "title" : "pocket-lint.com",</w:t>
      </w:r>
    </w:p>
    <w:p w14:paraId="22E1E4DB" w14:textId="77777777" w:rsidR="00643F37" w:rsidRPr="00643F37" w:rsidRDefault="00643F37" w:rsidP="00FE4612">
      <w:pPr>
        <w:pStyle w:val="Response"/>
      </w:pPr>
      <w:r w:rsidRPr="00643F37">
        <w:t xml:space="preserve">            "rating" : "80",</w:t>
      </w:r>
    </w:p>
    <w:p w14:paraId="4F157AFA" w14:textId="77777777" w:rsidR="00643F37" w:rsidRPr="00643F37" w:rsidRDefault="00643F37" w:rsidP="00FE4612">
      <w:pPr>
        <w:pStyle w:val="Response"/>
      </w:pPr>
      <w:r w:rsidRPr="00643F37">
        <w:t xml:space="preserve">            "awardAuthor" : "Mike Lowe",</w:t>
      </w:r>
    </w:p>
    <w:p w14:paraId="061BA55C" w14:textId="77777777" w:rsidR="00643F37" w:rsidRPr="00643F37" w:rsidRDefault="00643F37" w:rsidP="00FE4612">
      <w:pPr>
        <w:pStyle w:val="Response"/>
      </w:pPr>
      <w:r w:rsidRPr="00643F37">
        <w:t xml:space="preserve">            "testPros" : "Ambilight looks great, super sharp picture, good picture once tweaked via lots of advanced manual controls (and ISF presets), sound to rival anything in its class, 'smarter' than previous generation, thin bezel, attractive stand",</w:t>
      </w:r>
    </w:p>
    <w:p w14:paraId="6DA37A68" w14:textId="77777777" w:rsidR="00643F37" w:rsidRPr="00643F37" w:rsidRDefault="00643F37" w:rsidP="00FE4612">
      <w:pPr>
        <w:pStyle w:val="Response"/>
      </w:pPr>
      <w:r w:rsidRPr="00643F37">
        <w:t xml:space="preserve">            "testCons" : "Clouding can be prominent, less 'smart' than near competition, menus are slow, among priciest 55-inch in its class, Perfect Natural Motion looks over-smoothed, Ambilight isn't on bottom surface",</w:t>
      </w:r>
    </w:p>
    <w:p w14:paraId="339BECA1" w14:textId="77777777" w:rsidR="00643F37" w:rsidRPr="00643F37" w:rsidRDefault="00643F37" w:rsidP="00FE4612">
      <w:pPr>
        <w:pStyle w:val="Response"/>
      </w:pPr>
      <w:r w:rsidRPr="00643F37">
        <w:t xml:space="preserve">            "awardDescription" : "",</w:t>
      </w:r>
    </w:p>
    <w:p w14:paraId="7FD1B846" w14:textId="77777777" w:rsidR="00643F37" w:rsidRPr="00643F37" w:rsidRDefault="00643F37" w:rsidP="00FE4612">
      <w:pPr>
        <w:pStyle w:val="Response"/>
      </w:pPr>
      <w:r w:rsidRPr="00643F37">
        <w:t xml:space="preserve">            "awardAcknowledgement" : "Smart features can be improved, but so many other must-have products deliver a better experience to complement the screen, it doesn't matter to a lot of buyers.Philips is progressing and we'd take sound and picture over smart features any day of the week.",</w:t>
      </w:r>
    </w:p>
    <w:p w14:paraId="2B9742D4" w14:textId="77777777" w:rsidR="00643F37" w:rsidRPr="00643F37" w:rsidRDefault="00643F37" w:rsidP="00FE4612">
      <w:pPr>
        <w:pStyle w:val="Response"/>
      </w:pPr>
      <w:r w:rsidRPr="00643F37">
        <w:t xml:space="preserve">            "awardVerdict" : "Even if the Philips 55PFL8008S isn't as \"smart\" as the competition, the level of customisable picture control is smarter than much else out there that we've seen - and that's where the smart money is. All ?2,500 of it.",</w:t>
      </w:r>
    </w:p>
    <w:p w14:paraId="64EB79FB" w14:textId="77777777" w:rsidR="00643F37" w:rsidRPr="00643F37" w:rsidRDefault="00643F37" w:rsidP="00FE4612">
      <w:pPr>
        <w:pStyle w:val="Response"/>
      </w:pPr>
      <w:r w:rsidRPr="00643F37">
        <w:t xml:space="preserve">            "awardText" : "",</w:t>
      </w:r>
    </w:p>
    <w:p w14:paraId="38B39083" w14:textId="77777777" w:rsidR="00643F37" w:rsidRPr="00643F37" w:rsidRDefault="00643F37" w:rsidP="00FE4612">
      <w:pPr>
        <w:pStyle w:val="Response"/>
      </w:pPr>
      <w:r w:rsidRPr="00643F37">
        <w:t xml:space="preserve">            "awardRank" : "12",</w:t>
      </w:r>
    </w:p>
    <w:p w14:paraId="5BBBD4DE" w14:textId="77777777" w:rsidR="00643F37" w:rsidRPr="00643F37" w:rsidRDefault="00643F37" w:rsidP="00FE4612">
      <w:pPr>
        <w:pStyle w:val="Response"/>
      </w:pPr>
      <w:r w:rsidRPr="00643F37">
        <w:t xml:space="preserve">            "awardSourceCode" : "ALS_175922",</w:t>
      </w:r>
    </w:p>
    <w:p w14:paraId="4FE23C56" w14:textId="77777777" w:rsidR="00643F37" w:rsidRPr="00643F37" w:rsidRDefault="00643F37" w:rsidP="00FE4612">
      <w:pPr>
        <w:pStyle w:val="Response"/>
      </w:pPr>
      <w:r w:rsidRPr="00643F37">
        <w:t xml:space="preserve">            "awardCategory" : "TVs",</w:t>
      </w:r>
    </w:p>
    <w:p w14:paraId="35319A77" w14:textId="77777777" w:rsidR="00643F37" w:rsidRPr="00643F37" w:rsidRDefault="00643F37" w:rsidP="00FE4612">
      <w:pPr>
        <w:pStyle w:val="Response"/>
      </w:pPr>
      <w:r w:rsidRPr="00643F37">
        <w:t xml:space="preserve">            "awardSourceLocale" : "en_GB",</w:t>
      </w:r>
    </w:p>
    <w:p w14:paraId="4AFF9E4C" w14:textId="77777777" w:rsidR="00643F37" w:rsidRPr="00643F37" w:rsidRDefault="00643F37" w:rsidP="00FE4612">
      <w:pPr>
        <w:pStyle w:val="Response"/>
      </w:pPr>
      <w:r w:rsidRPr="00643F37">
        <w:t xml:space="preserve">            "awardAlid" : "198740670",</w:t>
      </w:r>
    </w:p>
    <w:p w14:paraId="4B68A5FF" w14:textId="77777777" w:rsidR="00643F37" w:rsidRPr="00643F37" w:rsidRDefault="00643F37" w:rsidP="00FE4612">
      <w:pPr>
        <w:pStyle w:val="Response"/>
      </w:pPr>
      <w:r w:rsidRPr="00643F37">
        <w:t xml:space="preserve">            "globalSource" : "false",</w:t>
      </w:r>
    </w:p>
    <w:p w14:paraId="08B5000E" w14:textId="77777777" w:rsidR="00643F37" w:rsidRPr="00643F37" w:rsidRDefault="00643F37" w:rsidP="00FE4612">
      <w:pPr>
        <w:pStyle w:val="Response"/>
      </w:pPr>
      <w:r w:rsidRPr="00643F37">
        <w:t xml:space="preserve">            "status" : "Final Published",</w:t>
      </w:r>
    </w:p>
    <w:p w14:paraId="22CFD974" w14:textId="77777777" w:rsidR="00643F37" w:rsidRPr="00643F37" w:rsidRDefault="00643F37" w:rsidP="00FE4612">
      <w:pPr>
        <w:pStyle w:val="Response"/>
      </w:pPr>
      <w:r w:rsidRPr="00643F37">
        <w:t xml:space="preserve">            "awardType" : "ala_expert",</w:t>
      </w:r>
    </w:p>
    <w:p w14:paraId="1AD5EBBE" w14:textId="77777777" w:rsidR="00643F37" w:rsidRPr="00643F37" w:rsidRDefault="00643F37" w:rsidP="00FE4612">
      <w:pPr>
        <w:pStyle w:val="Response"/>
      </w:pPr>
      <w:r w:rsidRPr="00643F37">
        <w:t xml:space="preserve">            "assets" : [ { </w:t>
      </w:r>
    </w:p>
    <w:p w14:paraId="1BC19F22" w14:textId="77777777" w:rsidR="00643F37" w:rsidRPr="00643F37" w:rsidRDefault="00643F37" w:rsidP="00FE4612">
      <w:pPr>
        <w:pStyle w:val="Response"/>
      </w:pPr>
      <w:r w:rsidRPr="00643F37">
        <w:t xml:space="preserve">                "asset" : "http://images.philips.com/is/image/PhilipsConsumer/ALS_175922-AWL-en_GB-001",</w:t>
      </w:r>
    </w:p>
    <w:p w14:paraId="6E029D49" w14:textId="77777777" w:rsidR="00643F37" w:rsidRPr="00643F37" w:rsidRDefault="00643F37" w:rsidP="00FE4612">
      <w:pPr>
        <w:pStyle w:val="Response"/>
      </w:pPr>
      <w:r w:rsidRPr="00643F37">
        <w:t xml:space="preserve">                "type" : "AWL"</w:t>
      </w:r>
    </w:p>
    <w:p w14:paraId="7558F3BA" w14:textId="77777777" w:rsidR="00643F37" w:rsidRPr="00643F37" w:rsidRDefault="00643F37" w:rsidP="00FE4612">
      <w:pPr>
        <w:pStyle w:val="Response"/>
      </w:pPr>
      <w:r w:rsidRPr="00643F37">
        <w:t xml:space="preserve">            }, { </w:t>
      </w:r>
    </w:p>
    <w:p w14:paraId="708B0A4C" w14:textId="77777777" w:rsidR="00643F37" w:rsidRPr="00643F37" w:rsidRDefault="00643F37" w:rsidP="00FE4612">
      <w:pPr>
        <w:pStyle w:val="Response"/>
      </w:pPr>
      <w:r w:rsidRPr="00643F37">
        <w:t xml:space="preserve">                "asset" : "http://alatest.co.uk/redirect/sources/175922/50428/",</w:t>
      </w:r>
    </w:p>
    <w:p w14:paraId="2116FCD3" w14:textId="77777777" w:rsidR="00643F37" w:rsidRPr="00643F37" w:rsidRDefault="00643F37" w:rsidP="00FE4612">
      <w:pPr>
        <w:pStyle w:val="Response"/>
      </w:pPr>
      <w:r w:rsidRPr="00643F37">
        <w:t xml:space="preserve">                "type" : "AWW"</w:t>
      </w:r>
    </w:p>
    <w:p w14:paraId="09EDDDD5" w14:textId="77777777" w:rsidR="00643F37" w:rsidRPr="00643F37" w:rsidRDefault="00643F37" w:rsidP="00FE4612">
      <w:pPr>
        <w:pStyle w:val="Response"/>
      </w:pPr>
      <w:r w:rsidRPr="00643F37">
        <w:t xml:space="preserve">            } ]</w:t>
      </w:r>
    </w:p>
    <w:p w14:paraId="0563EA2E" w14:textId="77777777" w:rsidR="00643F37" w:rsidRPr="00643F37" w:rsidRDefault="00643F37" w:rsidP="00FE4612">
      <w:pPr>
        <w:pStyle w:val="Response"/>
      </w:pPr>
      <w:r w:rsidRPr="00643F37">
        <w:t xml:space="preserve">        } ]</w:t>
      </w:r>
    </w:p>
    <w:p w14:paraId="651BAA38" w14:textId="77777777" w:rsidR="00643F37" w:rsidRPr="00643F37" w:rsidRDefault="00643F37" w:rsidP="00FE4612">
      <w:pPr>
        <w:pStyle w:val="Response"/>
      </w:pPr>
      <w:r w:rsidRPr="00643F37">
        <w:t xml:space="preserve">    }</w:t>
      </w:r>
    </w:p>
    <w:p w14:paraId="715E196E" w14:textId="77777777" w:rsidR="00643F37" w:rsidRPr="00643F37" w:rsidRDefault="00643F37" w:rsidP="00FE4612">
      <w:pPr>
        <w:pStyle w:val="Response"/>
      </w:pPr>
      <w:r w:rsidRPr="00643F37">
        <w:t>}</w:t>
      </w:r>
    </w:p>
    <w:p w14:paraId="4202912A"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787CA00"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12" w:name="_Toc309312515"/>
      <w:r w:rsidRPr="00643F37">
        <w:lastRenderedPageBreak/>
        <w:t>Product - Navigation</w:t>
      </w:r>
      <w:bookmarkEnd w:id="12"/>
    </w:p>
    <w:p w14:paraId="2F5D68B9" w14:textId="1FEEEA2B"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2D874B76"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http://&lt;SERVER-INFO&gt;/product/&lt;SECTOR-CODE&gt;/&lt;LANGUAGE-CODE_COUNTRY-CODE&gt;/&lt;CATALOG-CODE&gt;/products/&lt;CTN_CODE&gt;.navigation </w:t>
      </w:r>
    </w:p>
    <w:p w14:paraId="3A66C7EF" w14:textId="0CD159B6"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1410DC0A" w14:textId="3211BF56"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/product/B2C/en_GB/CONSUMER/products/RQ1250/17.navigation</w:t>
      </w:r>
    </w:p>
    <w:p w14:paraId="5B494305" w14:textId="561B9173" w:rsidR="00B80706" w:rsidRPr="006756C4" w:rsidRDefault="00B80706" w:rsidP="00B8070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sidRPr="00643F37">
        <w:rPr>
          <w:rFonts w:asciiTheme="minorHAnsi" w:hAnsiTheme="minorHAnsi" w:cstheme="minorHAnsi"/>
          <w:sz w:val="20"/>
          <w:szCs w:val="20"/>
        </w:rPr>
        <w:t>navigation</w:t>
      </w:r>
    </w:p>
    <w:p w14:paraId="65D638A8" w14:textId="1AB99925"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66487ABE" w14:textId="77777777" w:rsidR="00643F37" w:rsidRPr="00643F37" w:rsidRDefault="00643F37" w:rsidP="00FE4612">
      <w:pPr>
        <w:pStyle w:val="Response"/>
      </w:pPr>
      <w:r w:rsidRPr="00643F37">
        <w:t xml:space="preserve">{ </w:t>
      </w:r>
    </w:p>
    <w:p w14:paraId="0599B294" w14:textId="77777777" w:rsidR="00643F37" w:rsidRPr="00643F37" w:rsidRDefault="00643F37" w:rsidP="00FE4612">
      <w:pPr>
        <w:pStyle w:val="Response"/>
      </w:pPr>
      <w:r w:rsidRPr="00643F37">
        <w:t xml:space="preserve">    "success" : true,</w:t>
      </w:r>
    </w:p>
    <w:p w14:paraId="74648C4A" w14:textId="77777777" w:rsidR="00643F37" w:rsidRPr="00643F37" w:rsidRDefault="00643F37" w:rsidP="00FE4612">
      <w:pPr>
        <w:pStyle w:val="Response"/>
      </w:pPr>
      <w:r w:rsidRPr="00643F37">
        <w:t xml:space="preserve">    "data" : { </w:t>
      </w:r>
    </w:p>
    <w:p w14:paraId="5066D962" w14:textId="77777777" w:rsidR="00643F37" w:rsidRPr="00643F37" w:rsidRDefault="00643F37" w:rsidP="00FE4612">
      <w:pPr>
        <w:pStyle w:val="Response"/>
      </w:pPr>
      <w:r w:rsidRPr="00643F37">
        <w:t xml:space="preserve">        "overview" : "true",</w:t>
      </w:r>
    </w:p>
    <w:p w14:paraId="14AE7107" w14:textId="77777777" w:rsidR="00643F37" w:rsidRPr="00643F37" w:rsidRDefault="00643F37" w:rsidP="00FE4612">
      <w:pPr>
        <w:pStyle w:val="Response"/>
      </w:pPr>
      <w:r w:rsidRPr="00643F37">
        <w:t xml:space="preserve">        "specification" : "true",</w:t>
      </w:r>
    </w:p>
    <w:p w14:paraId="0332C6A7" w14:textId="77777777" w:rsidR="00643F37" w:rsidRPr="00643F37" w:rsidRDefault="00643F37" w:rsidP="00FE4612">
      <w:pPr>
        <w:pStyle w:val="Response"/>
      </w:pPr>
      <w:r w:rsidRPr="00643F37">
        <w:t xml:space="preserve">        "reviews" : "false",</w:t>
      </w:r>
    </w:p>
    <w:p w14:paraId="4DFBB57B" w14:textId="77777777" w:rsidR="00643F37" w:rsidRPr="00643F37" w:rsidRDefault="00643F37" w:rsidP="00FE4612">
      <w:pPr>
        <w:pStyle w:val="Response"/>
      </w:pPr>
      <w:r w:rsidRPr="00643F37">
        <w:t xml:space="preserve">        "awards" : "true",</w:t>
      </w:r>
    </w:p>
    <w:p w14:paraId="4C6E0E18" w14:textId="77777777" w:rsidR="00643F37" w:rsidRPr="00643F37" w:rsidRDefault="00643F37" w:rsidP="00FE4612">
      <w:pPr>
        <w:pStyle w:val="Response"/>
      </w:pPr>
      <w:r w:rsidRPr="00643F37">
        <w:t xml:space="preserve">        "parts" : "false",</w:t>
      </w:r>
    </w:p>
    <w:p w14:paraId="351F9A77" w14:textId="77777777" w:rsidR="00643F37" w:rsidRPr="00643F37" w:rsidRDefault="00643F37" w:rsidP="00FE4612">
      <w:pPr>
        <w:pStyle w:val="Response"/>
      </w:pPr>
      <w:r w:rsidRPr="00643F37">
        <w:t xml:space="preserve">        "accessories" : "true",</w:t>
      </w:r>
    </w:p>
    <w:p w14:paraId="1875A8B7" w14:textId="77777777" w:rsidR="00643F37" w:rsidRPr="00643F37" w:rsidRDefault="00643F37" w:rsidP="00FE4612">
      <w:pPr>
        <w:pStyle w:val="Response"/>
      </w:pPr>
      <w:r w:rsidRPr="00643F37">
        <w:t xml:space="preserve">        "support" : "true"</w:t>
      </w:r>
    </w:p>
    <w:p w14:paraId="74D63404" w14:textId="77777777" w:rsidR="00643F37" w:rsidRPr="00643F37" w:rsidRDefault="00643F37" w:rsidP="00FE4612">
      <w:pPr>
        <w:pStyle w:val="Response"/>
      </w:pPr>
      <w:r w:rsidRPr="00643F37">
        <w:t xml:space="preserve">    }</w:t>
      </w:r>
    </w:p>
    <w:p w14:paraId="58967EDA" w14:textId="77777777" w:rsidR="00643F37" w:rsidRPr="00643F37" w:rsidRDefault="00643F37" w:rsidP="00FE4612">
      <w:pPr>
        <w:pStyle w:val="Response"/>
      </w:pPr>
      <w:r w:rsidRPr="00643F37">
        <w:t>}</w:t>
      </w:r>
    </w:p>
    <w:p w14:paraId="208D65B6" w14:textId="77777777" w:rsid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9E81A42" w14:textId="0A5B7D11" w:rsidR="005C73CD" w:rsidRPr="00643F37" w:rsidRDefault="005C73CD" w:rsidP="005C73CD">
      <w:pPr>
        <w:pStyle w:val="Heading3"/>
        <w:tabs>
          <w:tab w:val="left" w:pos="1134"/>
          <w:tab w:val="left" w:pos="1418"/>
          <w:tab w:val="left" w:pos="1701"/>
          <w:tab w:val="left" w:pos="1985"/>
          <w:tab w:val="left" w:pos="2268"/>
          <w:tab w:val="left" w:pos="2552"/>
          <w:tab w:val="left" w:pos="2835"/>
        </w:tabs>
      </w:pPr>
      <w:bookmarkStart w:id="13" w:name="_Toc309312516"/>
      <w:r w:rsidRPr="00643F37">
        <w:lastRenderedPageBreak/>
        <w:t xml:space="preserve">Product - </w:t>
      </w:r>
      <w:r>
        <w:t>Marketing</w:t>
      </w:r>
      <w:bookmarkEnd w:id="13"/>
    </w:p>
    <w:p w14:paraId="07675BC6" w14:textId="77777777" w:rsidR="005C73CD" w:rsidRPr="00643F37" w:rsidRDefault="005C73CD" w:rsidP="005C73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t>Format:</w:t>
      </w:r>
    </w:p>
    <w:p w14:paraId="233868B7" w14:textId="30F56E34" w:rsidR="005C73CD" w:rsidRPr="00643F37" w:rsidRDefault="005C73CD" w:rsidP="005C73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http://&lt;SERVER-INFO&gt;/product/&lt;SECTOR-CODE&gt;/&lt;LANGUAGE-CODE_COUNTRY-CODE&gt;/&lt;CATALOG-CODE&gt;/products/&lt;CTN_CODE&gt;.</w:t>
      </w:r>
      <w:r w:rsidR="00C225BA">
        <w:rPr>
          <w:rFonts w:asciiTheme="minorHAnsi" w:hAnsiTheme="minorHAnsi" w:cstheme="minorHAnsi"/>
          <w:sz w:val="20"/>
          <w:szCs w:val="20"/>
        </w:rPr>
        <w:t>marketing</w:t>
      </w:r>
      <w:r w:rsidRPr="00643F37">
        <w:rPr>
          <w:rFonts w:asciiTheme="minorHAnsi" w:hAnsiTheme="minorHAnsi" w:cstheme="minorHAnsi"/>
          <w:sz w:val="20"/>
          <w:szCs w:val="20"/>
        </w:rPr>
        <w:t xml:space="preserve"> </w:t>
      </w:r>
    </w:p>
    <w:p w14:paraId="4615E748" w14:textId="77777777" w:rsidR="005C73CD" w:rsidRPr="00643F37" w:rsidRDefault="005C73CD" w:rsidP="005C73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515694D7" w14:textId="2E1F31AF" w:rsidR="005C73CD" w:rsidRPr="00643F37" w:rsidRDefault="005C73CD" w:rsidP="005C73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w:t>
      </w:r>
      <w:r>
        <w:rPr>
          <w:rFonts w:asciiTheme="minorHAnsi" w:hAnsiTheme="minorHAnsi" w:cstheme="minorHAnsi"/>
          <w:sz w:val="20"/>
          <w:szCs w:val="20"/>
        </w:rPr>
        <w:t>marketing</w:t>
      </w:r>
    </w:p>
    <w:p w14:paraId="791EA3CE" w14:textId="72EA860C" w:rsidR="00B80706" w:rsidRPr="006756C4" w:rsidRDefault="00B80706" w:rsidP="00B8070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Pr>
          <w:rFonts w:asciiTheme="minorHAnsi" w:hAnsiTheme="minorHAnsi" w:cstheme="minorHAnsi"/>
          <w:sz w:val="20"/>
          <w:szCs w:val="20"/>
        </w:rPr>
        <w:t>marketing</w:t>
      </w:r>
    </w:p>
    <w:p w14:paraId="38268C7B" w14:textId="77777777" w:rsidR="005C73CD" w:rsidRDefault="005C73CD"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2D9B670" w14:textId="58590477" w:rsidR="005C73CD" w:rsidRDefault="005C73CD"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75BB3">
        <w:rPr>
          <w:rFonts w:asciiTheme="minorHAnsi" w:hAnsiTheme="minorHAnsi" w:cstheme="minorHAnsi"/>
          <w:b/>
          <w:sz w:val="20"/>
          <w:szCs w:val="20"/>
        </w:rPr>
        <w:t>Sample Response</w:t>
      </w:r>
      <w:r>
        <w:rPr>
          <w:rFonts w:asciiTheme="minorHAnsi" w:hAnsiTheme="minorHAnsi" w:cstheme="minorHAnsi"/>
          <w:b/>
          <w:sz w:val="20"/>
          <w:szCs w:val="20"/>
        </w:rPr>
        <w:t>:</w:t>
      </w:r>
    </w:p>
    <w:p w14:paraId="2AB9D165" w14:textId="77777777" w:rsidR="002868CE" w:rsidRPr="002868CE" w:rsidRDefault="002868CE" w:rsidP="001E3CD1">
      <w:pPr>
        <w:pStyle w:val="Response"/>
      </w:pPr>
      <w:r w:rsidRPr="002868CE">
        <w:t>{</w:t>
      </w:r>
    </w:p>
    <w:p w14:paraId="35A2D214" w14:textId="77777777" w:rsidR="002868CE" w:rsidRPr="002868CE" w:rsidRDefault="002868CE" w:rsidP="001E3CD1">
      <w:pPr>
        <w:pStyle w:val="Response"/>
      </w:pPr>
      <w:r w:rsidRPr="002868CE">
        <w:tab/>
        <w:t>"success": true,</w:t>
      </w:r>
    </w:p>
    <w:p w14:paraId="4262208F" w14:textId="77777777" w:rsidR="002868CE" w:rsidRPr="002868CE" w:rsidRDefault="002868CE" w:rsidP="001E3CD1">
      <w:pPr>
        <w:pStyle w:val="Response"/>
      </w:pPr>
      <w:r w:rsidRPr="002868CE">
        <w:tab/>
        <w:t>"data": {</w:t>
      </w:r>
    </w:p>
    <w:p w14:paraId="4987D8E1" w14:textId="77777777" w:rsidR="002868CE" w:rsidRPr="002868CE" w:rsidRDefault="002868CE" w:rsidP="001E3CD1">
      <w:pPr>
        <w:pStyle w:val="Response"/>
      </w:pPr>
      <w:r w:rsidRPr="002868CE">
        <w:tab/>
      </w:r>
      <w:r w:rsidRPr="002868CE">
        <w:tab/>
        <w:t>"summary": {</w:t>
      </w:r>
    </w:p>
    <w:p w14:paraId="7B97FBCA" w14:textId="77777777" w:rsidR="002868CE" w:rsidRPr="002868CE" w:rsidRDefault="002868CE" w:rsidP="001E3CD1">
      <w:pPr>
        <w:pStyle w:val="Response"/>
      </w:pPr>
      <w:r w:rsidRPr="002868CE">
        <w:tab/>
      </w:r>
      <w:r w:rsidRPr="002868CE">
        <w:tab/>
      </w:r>
      <w:r w:rsidRPr="002868CE">
        <w:tab/>
        <w:t>"ctn": "RQ1250/17",</w:t>
      </w:r>
    </w:p>
    <w:p w14:paraId="10A35C3D" w14:textId="77777777" w:rsidR="002868CE" w:rsidRPr="002868CE" w:rsidRDefault="002868CE" w:rsidP="001E3CD1">
      <w:pPr>
        <w:pStyle w:val="Response"/>
      </w:pPr>
      <w:r w:rsidRPr="002868CE">
        <w:tab/>
      </w:r>
      <w:r w:rsidRPr="002868CE">
        <w:tab/>
      </w:r>
      <w:r w:rsidRPr="002868CE">
        <w:tab/>
        <w:t>"descriptor": "UltraTrack &amp; GyroFlex 3D, 50 min cordless use/1 hr charge, Precision trimmer",</w:t>
      </w:r>
    </w:p>
    <w:p w14:paraId="66163A58" w14:textId="77777777" w:rsidR="002868CE" w:rsidRPr="002868CE" w:rsidRDefault="002868CE" w:rsidP="001E3CD1">
      <w:pPr>
        <w:pStyle w:val="Response"/>
      </w:pPr>
      <w:r w:rsidRPr="002868CE">
        <w:tab/>
      </w:r>
      <w:r w:rsidRPr="002868CE">
        <w:tab/>
      </w:r>
      <w:r w:rsidRPr="002868CE">
        <w:tab/>
        <w:t>"familyName": "SHAVER Series 9000 SensoTouch",</w:t>
      </w:r>
    </w:p>
    <w:p w14:paraId="7DC925EB" w14:textId="77777777" w:rsidR="002868CE" w:rsidRPr="002868CE" w:rsidRDefault="002868CE" w:rsidP="001E3CD1">
      <w:pPr>
        <w:pStyle w:val="Response"/>
      </w:pPr>
      <w:r w:rsidRPr="002868CE">
        <w:tab/>
      </w:r>
      <w:r w:rsidRPr="002868CE">
        <w:tab/>
      </w:r>
      <w:r w:rsidRPr="002868CE">
        <w:tab/>
        <w:t>"Subcategory": "SERIES_SHAVERS_SU",</w:t>
      </w:r>
    </w:p>
    <w:p w14:paraId="28C0B46A" w14:textId="77777777" w:rsidR="002868CE" w:rsidRPr="002868CE" w:rsidRDefault="002868CE" w:rsidP="001E3CD1">
      <w:pPr>
        <w:pStyle w:val="Response"/>
      </w:pPr>
      <w:r w:rsidRPr="002868CE">
        <w:tab/>
      </w:r>
      <w:r w:rsidRPr="002868CE">
        <w:tab/>
      </w:r>
      <w:r w:rsidRPr="002868CE">
        <w:tab/>
        <w:t>"reviewStatistics": {</w:t>
      </w:r>
    </w:p>
    <w:p w14:paraId="03D60CB8" w14:textId="77777777" w:rsidR="002868CE" w:rsidRPr="002868CE" w:rsidRDefault="002868CE" w:rsidP="001E3CD1">
      <w:pPr>
        <w:pStyle w:val="Response"/>
      </w:pPr>
      <w:r w:rsidRPr="002868CE">
        <w:tab/>
      </w:r>
      <w:r w:rsidRPr="002868CE">
        <w:tab/>
      </w:r>
      <w:r w:rsidRPr="002868CE">
        <w:tab/>
      </w:r>
      <w:r w:rsidRPr="002868CE">
        <w:tab/>
        <w:t>"averageOverallRating": 4.25,</w:t>
      </w:r>
    </w:p>
    <w:p w14:paraId="45B2A9E3" w14:textId="77777777" w:rsidR="002868CE" w:rsidRPr="002868CE" w:rsidRDefault="002868CE" w:rsidP="001E3CD1">
      <w:pPr>
        <w:pStyle w:val="Response"/>
      </w:pPr>
      <w:r w:rsidRPr="002868CE">
        <w:tab/>
      </w:r>
      <w:r w:rsidRPr="002868CE">
        <w:tab/>
      </w:r>
      <w:r w:rsidRPr="002868CE">
        <w:tab/>
      </w:r>
      <w:r w:rsidRPr="002868CE">
        <w:tab/>
        <w:t>"totalReviewCount": 52</w:t>
      </w:r>
    </w:p>
    <w:p w14:paraId="722C4865" w14:textId="77777777" w:rsidR="002868CE" w:rsidRPr="002868CE" w:rsidRDefault="002868CE" w:rsidP="001E3CD1">
      <w:pPr>
        <w:pStyle w:val="Response"/>
      </w:pPr>
      <w:r w:rsidRPr="002868CE">
        <w:tab/>
      </w:r>
      <w:r w:rsidRPr="002868CE">
        <w:tab/>
      </w:r>
      <w:r w:rsidRPr="002868CE">
        <w:tab/>
        <w:t>},</w:t>
      </w:r>
    </w:p>
    <w:p w14:paraId="27E25037" w14:textId="77777777" w:rsidR="002868CE" w:rsidRPr="002868CE" w:rsidRDefault="002868CE" w:rsidP="001E3CD1">
      <w:pPr>
        <w:pStyle w:val="Response"/>
      </w:pPr>
      <w:r w:rsidRPr="002868CE">
        <w:tab/>
      </w:r>
      <w:r w:rsidRPr="002868CE">
        <w:tab/>
      </w:r>
      <w:r w:rsidRPr="002868CE">
        <w:tab/>
        <w:t>"isDeleted": false,</w:t>
      </w:r>
    </w:p>
    <w:p w14:paraId="302C1BD5" w14:textId="77777777" w:rsidR="002868CE" w:rsidRPr="002868CE" w:rsidRDefault="002868CE" w:rsidP="001E3CD1">
      <w:pPr>
        <w:pStyle w:val="Response"/>
      </w:pPr>
      <w:r w:rsidRPr="002868CE">
        <w:tab/>
      </w:r>
      <w:r w:rsidRPr="002868CE">
        <w:tab/>
      </w:r>
      <w:r w:rsidRPr="002868CE">
        <w:tab/>
        <w:t>"sop": "2010-07-09T00:00:00.000+02:00",</w:t>
      </w:r>
    </w:p>
    <w:p w14:paraId="273489A8" w14:textId="77777777" w:rsidR="002868CE" w:rsidRPr="002868CE" w:rsidRDefault="002868CE" w:rsidP="001E3CD1">
      <w:pPr>
        <w:pStyle w:val="Response"/>
      </w:pPr>
      <w:r w:rsidRPr="002868CE">
        <w:tab/>
      </w:r>
      <w:r w:rsidRPr="002868CE">
        <w:tab/>
      </w:r>
      <w:r w:rsidRPr="002868CE">
        <w:tab/>
        <w:t>"filterKeys": ["FK_CLEA_PEC",</w:t>
      </w:r>
    </w:p>
    <w:p w14:paraId="2591AC41" w14:textId="77777777" w:rsidR="002868CE" w:rsidRPr="002868CE" w:rsidRDefault="002868CE" w:rsidP="001E3CD1">
      <w:pPr>
        <w:pStyle w:val="Response"/>
      </w:pPr>
      <w:r w:rsidRPr="002868CE">
        <w:tab/>
      </w:r>
      <w:r w:rsidRPr="002868CE">
        <w:tab/>
      </w:r>
      <w:r w:rsidRPr="002868CE">
        <w:tab/>
        <w:t>"FK_CONTOUR_HEAD_SHAVING_ULTIMATE",</w:t>
      </w:r>
    </w:p>
    <w:p w14:paraId="6089F242" w14:textId="77777777" w:rsidR="002868CE" w:rsidRPr="002868CE" w:rsidRDefault="002868CE" w:rsidP="001E3CD1">
      <w:pPr>
        <w:pStyle w:val="Response"/>
      </w:pPr>
      <w:r w:rsidRPr="002868CE">
        <w:tab/>
      </w:r>
      <w:r w:rsidRPr="002868CE">
        <w:tab/>
      </w:r>
      <w:r w:rsidRPr="002868CE">
        <w:tab/>
        <w:t>"FK_CORDLESS_SHAVERS",</w:t>
      </w:r>
    </w:p>
    <w:p w14:paraId="271FB41B" w14:textId="77777777" w:rsidR="002868CE" w:rsidRPr="002868CE" w:rsidRDefault="002868CE" w:rsidP="001E3CD1">
      <w:pPr>
        <w:pStyle w:val="Response"/>
      </w:pPr>
      <w:r w:rsidRPr="002868CE">
        <w:tab/>
      </w:r>
      <w:r w:rsidRPr="002868CE">
        <w:tab/>
      </w:r>
      <w:r w:rsidRPr="002868CE">
        <w:tab/>
        <w:t>"FK_DRY_AND_WET_SHAVE",</w:t>
      </w:r>
    </w:p>
    <w:p w14:paraId="064D3964" w14:textId="77777777" w:rsidR="002868CE" w:rsidRPr="002868CE" w:rsidRDefault="002868CE" w:rsidP="001E3CD1">
      <w:pPr>
        <w:pStyle w:val="Response"/>
      </w:pPr>
      <w:r w:rsidRPr="002868CE">
        <w:tab/>
      </w:r>
      <w:r w:rsidRPr="002868CE">
        <w:tab/>
      </w:r>
      <w:r w:rsidRPr="002868CE">
        <w:tab/>
        <w:t>"FK_FIFTY_MINUTES_SHAVING",</w:t>
      </w:r>
    </w:p>
    <w:p w14:paraId="5B9F730A" w14:textId="77777777" w:rsidR="002868CE" w:rsidRPr="002868CE" w:rsidRDefault="002868CE" w:rsidP="001E3CD1">
      <w:pPr>
        <w:pStyle w:val="Response"/>
      </w:pPr>
      <w:r w:rsidRPr="002868CE">
        <w:tab/>
      </w:r>
      <w:r w:rsidRPr="002868CE">
        <w:tab/>
      </w:r>
      <w:r w:rsidRPr="002868CE">
        <w:tab/>
        <w:t>"FK_GENERIC_GREEN",</w:t>
      </w:r>
    </w:p>
    <w:p w14:paraId="0F0D2BF0" w14:textId="77777777" w:rsidR="002868CE" w:rsidRPr="002868CE" w:rsidRDefault="002868CE" w:rsidP="001E3CD1">
      <w:pPr>
        <w:pStyle w:val="Response"/>
      </w:pPr>
      <w:r w:rsidRPr="002868CE">
        <w:tab/>
      </w:r>
      <w:r w:rsidRPr="002868CE">
        <w:tab/>
      </w:r>
      <w:r w:rsidRPr="002868CE">
        <w:tab/>
        <w:t>"FK_HEAD_PERFORMANCE_STANDARD",</w:t>
      </w:r>
    </w:p>
    <w:p w14:paraId="075B5FD9" w14:textId="77777777" w:rsidR="002868CE" w:rsidRPr="002868CE" w:rsidRDefault="002868CE" w:rsidP="001E3CD1">
      <w:pPr>
        <w:pStyle w:val="Response"/>
      </w:pPr>
      <w:r w:rsidRPr="002868CE">
        <w:tab/>
      </w:r>
      <w:r w:rsidRPr="002868CE">
        <w:tab/>
      </w:r>
      <w:r w:rsidRPr="002868CE">
        <w:tab/>
        <w:t>"FK_HEAD_PERFORMANCE_SUPERIOR",</w:t>
      </w:r>
    </w:p>
    <w:p w14:paraId="5778AA26" w14:textId="77777777" w:rsidR="002868CE" w:rsidRPr="002868CE" w:rsidRDefault="002868CE" w:rsidP="001E3CD1">
      <w:pPr>
        <w:pStyle w:val="Response"/>
      </w:pPr>
      <w:r w:rsidRPr="002868CE">
        <w:tab/>
      </w:r>
      <w:r w:rsidRPr="002868CE">
        <w:tab/>
      </w:r>
      <w:r w:rsidRPr="002868CE">
        <w:tab/>
        <w:t>"FK_HEAD_PERFORMANCE_ULTIMATE",</w:t>
      </w:r>
    </w:p>
    <w:p w14:paraId="4B2454FC" w14:textId="77777777" w:rsidR="002868CE" w:rsidRPr="002868CE" w:rsidRDefault="002868CE" w:rsidP="001E3CD1">
      <w:pPr>
        <w:pStyle w:val="Response"/>
      </w:pPr>
      <w:r w:rsidRPr="002868CE">
        <w:tab/>
      </w:r>
      <w:r w:rsidRPr="002868CE">
        <w:tab/>
      </w:r>
      <w:r w:rsidRPr="002868CE">
        <w:tab/>
        <w:t>"FK_INTEGRATED_TRIMMER_SHAVING",</w:t>
      </w:r>
    </w:p>
    <w:p w14:paraId="4BDD37F0" w14:textId="77777777" w:rsidR="002868CE" w:rsidRPr="002868CE" w:rsidRDefault="002868CE" w:rsidP="001E3CD1">
      <w:pPr>
        <w:pStyle w:val="Response"/>
      </w:pPr>
      <w:r w:rsidRPr="002868CE">
        <w:tab/>
      </w:r>
      <w:r w:rsidRPr="002868CE">
        <w:tab/>
      </w:r>
      <w:r w:rsidRPr="002868CE">
        <w:tab/>
        <w:t>"FK_LOW_LEVEL_INDICATOR_SHAVING",</w:t>
      </w:r>
    </w:p>
    <w:p w14:paraId="00B7DDB7" w14:textId="77777777" w:rsidR="002868CE" w:rsidRPr="002868CE" w:rsidRDefault="002868CE" w:rsidP="001E3CD1">
      <w:pPr>
        <w:pStyle w:val="Response"/>
      </w:pPr>
      <w:r w:rsidRPr="002868CE">
        <w:tab/>
      </w:r>
      <w:r w:rsidRPr="002868CE">
        <w:tab/>
      </w:r>
      <w:r w:rsidRPr="002868CE">
        <w:tab/>
        <w:t>"FK_MG_22_SERIES",</w:t>
      </w:r>
    </w:p>
    <w:p w14:paraId="28C15BB2" w14:textId="77777777" w:rsidR="002868CE" w:rsidRPr="002868CE" w:rsidRDefault="002868CE" w:rsidP="001E3CD1">
      <w:pPr>
        <w:pStyle w:val="Response"/>
      </w:pPr>
      <w:r w:rsidRPr="002868CE">
        <w:tab/>
      </w:r>
      <w:r w:rsidRPr="002868CE">
        <w:tab/>
      </w:r>
      <w:r w:rsidRPr="002868CE">
        <w:tab/>
        <w:t>"FK_OTHER_SHAVERS",</w:t>
      </w:r>
    </w:p>
    <w:p w14:paraId="1CE78792" w14:textId="77777777" w:rsidR="002868CE" w:rsidRPr="002868CE" w:rsidRDefault="002868CE" w:rsidP="001E3CD1">
      <w:pPr>
        <w:pStyle w:val="Response"/>
      </w:pPr>
      <w:r w:rsidRPr="002868CE">
        <w:tab/>
      </w:r>
      <w:r w:rsidRPr="002868CE">
        <w:tab/>
      </w:r>
      <w:r w:rsidRPr="002868CE">
        <w:tab/>
        <w:t>"FK_REF_PEC",</w:t>
      </w:r>
    </w:p>
    <w:p w14:paraId="7948AB17" w14:textId="77777777" w:rsidR="002868CE" w:rsidRPr="002868CE" w:rsidRDefault="002868CE" w:rsidP="001E3CD1">
      <w:pPr>
        <w:pStyle w:val="Response"/>
      </w:pPr>
      <w:r w:rsidRPr="002868CE">
        <w:tab/>
      </w:r>
      <w:r w:rsidRPr="002868CE">
        <w:tab/>
      </w:r>
      <w:r w:rsidRPr="002868CE">
        <w:tab/>
        <w:t>"FK_SHAVING_3_HEADS",</w:t>
      </w:r>
    </w:p>
    <w:p w14:paraId="73D878A4" w14:textId="77777777" w:rsidR="002868CE" w:rsidRPr="002868CE" w:rsidRDefault="002868CE" w:rsidP="001E3CD1">
      <w:pPr>
        <w:pStyle w:val="Response"/>
      </w:pPr>
      <w:r w:rsidRPr="002868CE">
        <w:tab/>
      </w:r>
      <w:r w:rsidRPr="002868CE">
        <w:tab/>
      </w:r>
      <w:r w:rsidRPr="002868CE">
        <w:tab/>
        <w:t>"FK_SIDEBURN_TRIMMER_SHAVERS",</w:t>
      </w:r>
    </w:p>
    <w:p w14:paraId="529927BC" w14:textId="77777777" w:rsidR="002868CE" w:rsidRPr="002868CE" w:rsidRDefault="002868CE" w:rsidP="001E3CD1">
      <w:pPr>
        <w:pStyle w:val="Response"/>
      </w:pPr>
      <w:r w:rsidRPr="002868CE">
        <w:tab/>
      </w:r>
      <w:r w:rsidRPr="002868CE">
        <w:tab/>
      </w:r>
      <w:r w:rsidRPr="002868CE">
        <w:tab/>
        <w:t>"FK_SKINGLIDE_SHAVING",</w:t>
      </w:r>
    </w:p>
    <w:p w14:paraId="58963063" w14:textId="77777777" w:rsidR="002868CE" w:rsidRPr="002868CE" w:rsidRDefault="002868CE" w:rsidP="001E3CD1">
      <w:pPr>
        <w:pStyle w:val="Response"/>
      </w:pPr>
      <w:r w:rsidRPr="002868CE">
        <w:tab/>
      </w:r>
      <w:r w:rsidRPr="002868CE">
        <w:tab/>
      </w:r>
      <w:r w:rsidRPr="002868CE">
        <w:tab/>
        <w:t>"FK_THREE_LEVEL_INDICATOR_SHAVING",</w:t>
      </w:r>
    </w:p>
    <w:p w14:paraId="14CB1EAF" w14:textId="77777777" w:rsidR="002868CE" w:rsidRPr="002868CE" w:rsidRDefault="002868CE" w:rsidP="001E3CD1">
      <w:pPr>
        <w:pStyle w:val="Response"/>
      </w:pPr>
      <w:r w:rsidRPr="002868CE">
        <w:tab/>
      </w:r>
      <w:r w:rsidRPr="002868CE">
        <w:tab/>
      </w:r>
      <w:r w:rsidRPr="002868CE">
        <w:tab/>
        <w:t>"FK_WASHABLE_SHAVERS",</w:t>
      </w:r>
    </w:p>
    <w:p w14:paraId="4F64D572" w14:textId="77777777" w:rsidR="002868CE" w:rsidRPr="002868CE" w:rsidRDefault="002868CE" w:rsidP="001E3CD1">
      <w:pPr>
        <w:pStyle w:val="Response"/>
      </w:pPr>
      <w:r w:rsidRPr="002868CE">
        <w:tab/>
      </w:r>
      <w:r w:rsidRPr="002868CE">
        <w:tab/>
      </w:r>
      <w:r w:rsidRPr="002868CE">
        <w:tab/>
        <w:t>"MENS_SHAVING_CA",</w:t>
      </w:r>
    </w:p>
    <w:p w14:paraId="6A5D6741" w14:textId="77777777" w:rsidR="002868CE" w:rsidRPr="002868CE" w:rsidRDefault="002868CE" w:rsidP="001E3CD1">
      <w:pPr>
        <w:pStyle w:val="Response"/>
      </w:pPr>
      <w:r w:rsidRPr="002868CE">
        <w:tab/>
      </w:r>
      <w:r w:rsidRPr="002868CE">
        <w:tab/>
      </w:r>
      <w:r w:rsidRPr="002868CE">
        <w:tab/>
        <w:t>"PERSONAL_CARE_GR",</w:t>
      </w:r>
    </w:p>
    <w:p w14:paraId="1C4F1796" w14:textId="77777777" w:rsidR="002868CE" w:rsidRPr="002868CE" w:rsidRDefault="002868CE" w:rsidP="001E3CD1">
      <w:pPr>
        <w:pStyle w:val="Response"/>
      </w:pPr>
      <w:r w:rsidRPr="002868CE">
        <w:tab/>
      </w:r>
      <w:r w:rsidRPr="002868CE">
        <w:tab/>
      </w:r>
      <w:r w:rsidRPr="002868CE">
        <w:tab/>
        <w:t>"SERIES_SHAVERS_SU"],</w:t>
      </w:r>
    </w:p>
    <w:p w14:paraId="21488958" w14:textId="77777777" w:rsidR="002868CE" w:rsidRPr="002868CE" w:rsidRDefault="002868CE" w:rsidP="001E3CD1">
      <w:pPr>
        <w:pStyle w:val="Response"/>
      </w:pPr>
      <w:r w:rsidRPr="002868CE">
        <w:tab/>
      </w:r>
      <w:r w:rsidRPr="002868CE">
        <w:tab/>
      </w:r>
      <w:r w:rsidRPr="002868CE">
        <w:tab/>
        <w:t>"brandName": "Philips",</w:t>
      </w:r>
    </w:p>
    <w:p w14:paraId="76C9C31E" w14:textId="77777777" w:rsidR="002868CE" w:rsidRPr="002868CE" w:rsidRDefault="002868CE" w:rsidP="001E3CD1">
      <w:pPr>
        <w:pStyle w:val="Response"/>
      </w:pPr>
      <w:r w:rsidRPr="002868CE">
        <w:tab/>
      </w:r>
      <w:r w:rsidRPr="002868CE">
        <w:tab/>
      </w:r>
      <w:r w:rsidRPr="002868CE">
        <w:tab/>
        <w:t>"dtn": "RQ1250/17",</w:t>
      </w:r>
    </w:p>
    <w:p w14:paraId="354F410C" w14:textId="77777777" w:rsidR="002868CE" w:rsidRPr="002868CE" w:rsidRDefault="002868CE" w:rsidP="001E3CD1">
      <w:pPr>
        <w:pStyle w:val="Response"/>
      </w:pPr>
      <w:r w:rsidRPr="002868CE">
        <w:tab/>
      </w:r>
      <w:r w:rsidRPr="002868CE">
        <w:tab/>
      </w:r>
      <w:r w:rsidRPr="002868CE">
        <w:tab/>
        <w:t>"versions": ["UltraTrack &amp; GyroFlex 3D",</w:t>
      </w:r>
    </w:p>
    <w:p w14:paraId="3C7F399C" w14:textId="77777777" w:rsidR="002868CE" w:rsidRPr="002868CE" w:rsidRDefault="002868CE" w:rsidP="001E3CD1">
      <w:pPr>
        <w:pStyle w:val="Response"/>
      </w:pPr>
      <w:r w:rsidRPr="002868CE">
        <w:tab/>
      </w:r>
      <w:r w:rsidRPr="002868CE">
        <w:tab/>
      </w:r>
      <w:r w:rsidRPr="002868CE">
        <w:tab/>
        <w:t>"50 min cordless use/1 hr charge",</w:t>
      </w:r>
    </w:p>
    <w:p w14:paraId="77D1DDC0" w14:textId="77777777" w:rsidR="002868CE" w:rsidRPr="002868CE" w:rsidRDefault="002868CE" w:rsidP="001E3CD1">
      <w:pPr>
        <w:pStyle w:val="Response"/>
      </w:pPr>
      <w:r w:rsidRPr="002868CE">
        <w:tab/>
      </w:r>
      <w:r w:rsidRPr="002868CE">
        <w:tab/>
      </w:r>
      <w:r w:rsidRPr="002868CE">
        <w:tab/>
        <w:t>"Precision trimmer"],</w:t>
      </w:r>
    </w:p>
    <w:p w14:paraId="493504E9" w14:textId="77777777" w:rsidR="002868CE" w:rsidRPr="002868CE" w:rsidRDefault="002868CE" w:rsidP="001E3CD1">
      <w:pPr>
        <w:pStyle w:val="Response"/>
      </w:pPr>
      <w:r w:rsidRPr="002868CE">
        <w:tab/>
      </w:r>
      <w:r w:rsidRPr="002868CE">
        <w:tab/>
      </w:r>
      <w:r w:rsidRPr="002868CE">
        <w:tab/>
        <w:t>"wow": "Ultimate shaving experience",</w:t>
      </w:r>
    </w:p>
    <w:p w14:paraId="120A49B8" w14:textId="77777777" w:rsidR="002868CE" w:rsidRPr="002868CE" w:rsidRDefault="002868CE" w:rsidP="001E3CD1">
      <w:pPr>
        <w:pStyle w:val="Response"/>
      </w:pPr>
      <w:r w:rsidRPr="002868CE">
        <w:tab/>
      </w:r>
      <w:r w:rsidRPr="002868CE">
        <w:tab/>
      </w:r>
      <w:r w:rsidRPr="002868CE">
        <w:tab/>
        <w:t>"price": {</w:t>
      </w:r>
    </w:p>
    <w:p w14:paraId="2FBAE0FA" w14:textId="77777777" w:rsidR="002868CE" w:rsidRPr="002868CE" w:rsidRDefault="002868CE" w:rsidP="001E3CD1">
      <w:pPr>
        <w:pStyle w:val="Response"/>
      </w:pPr>
      <w:r w:rsidRPr="002868CE">
        <w:tab/>
      </w:r>
      <w:r w:rsidRPr="002868CE">
        <w:tab/>
      </w:r>
      <w:r w:rsidRPr="002868CE">
        <w:tab/>
      </w:r>
      <w:r w:rsidRPr="002868CE">
        <w:tab/>
        <w:t>"currencyCode": "GBP",</w:t>
      </w:r>
    </w:p>
    <w:p w14:paraId="2F559516" w14:textId="77777777" w:rsidR="002868CE" w:rsidRPr="002868CE" w:rsidRDefault="002868CE" w:rsidP="001E3CD1">
      <w:pPr>
        <w:pStyle w:val="Response"/>
      </w:pPr>
      <w:r w:rsidRPr="002868CE">
        <w:tab/>
      </w:r>
      <w:r w:rsidRPr="002868CE">
        <w:tab/>
      </w:r>
      <w:r w:rsidRPr="002868CE">
        <w:tab/>
      </w:r>
      <w:r w:rsidRPr="002868CE">
        <w:tab/>
        <w:t>"formattedDisplayPrice": "£200.00",</w:t>
      </w:r>
    </w:p>
    <w:p w14:paraId="014544AA" w14:textId="77777777" w:rsidR="002868CE" w:rsidRPr="002868CE" w:rsidRDefault="002868CE" w:rsidP="001E3CD1">
      <w:pPr>
        <w:pStyle w:val="Response"/>
      </w:pPr>
      <w:r w:rsidRPr="002868CE">
        <w:tab/>
      </w:r>
      <w:r w:rsidRPr="002868CE">
        <w:tab/>
      </w:r>
      <w:r w:rsidRPr="002868CE">
        <w:tab/>
      </w:r>
      <w:r w:rsidRPr="002868CE">
        <w:tab/>
        <w:t>"formattedPrice": "£200.00",</w:t>
      </w:r>
    </w:p>
    <w:p w14:paraId="5967CECD" w14:textId="77777777" w:rsidR="002868CE" w:rsidRPr="002868CE" w:rsidRDefault="002868CE" w:rsidP="001E3CD1">
      <w:pPr>
        <w:pStyle w:val="Response"/>
      </w:pPr>
      <w:r w:rsidRPr="002868CE">
        <w:tab/>
      </w:r>
      <w:r w:rsidRPr="002868CE">
        <w:tab/>
      </w:r>
      <w:r w:rsidRPr="002868CE">
        <w:tab/>
      </w:r>
      <w:r w:rsidRPr="002868CE">
        <w:tab/>
        <w:t>"displayPriceType": "srp",</w:t>
      </w:r>
    </w:p>
    <w:p w14:paraId="7E756C48" w14:textId="77777777" w:rsidR="002868CE" w:rsidRPr="002868CE" w:rsidRDefault="002868CE" w:rsidP="001E3CD1">
      <w:pPr>
        <w:pStyle w:val="Response"/>
      </w:pPr>
      <w:r w:rsidRPr="002868CE">
        <w:tab/>
      </w:r>
      <w:r w:rsidRPr="002868CE">
        <w:tab/>
      </w:r>
      <w:r w:rsidRPr="002868CE">
        <w:tab/>
      </w:r>
      <w:r w:rsidRPr="002868CE">
        <w:tab/>
        <w:t>"displayPrice": "200.0",</w:t>
      </w:r>
    </w:p>
    <w:p w14:paraId="79C7FB57" w14:textId="77777777" w:rsidR="002868CE" w:rsidRPr="002868CE" w:rsidRDefault="002868CE" w:rsidP="001E3CD1">
      <w:pPr>
        <w:pStyle w:val="Response"/>
      </w:pPr>
      <w:r w:rsidRPr="002868CE">
        <w:tab/>
      </w:r>
      <w:r w:rsidRPr="002868CE">
        <w:tab/>
      </w:r>
      <w:r w:rsidRPr="002868CE">
        <w:tab/>
      </w:r>
      <w:r w:rsidRPr="002868CE">
        <w:tab/>
        <w:t>"productPrice": "200.0"</w:t>
      </w:r>
    </w:p>
    <w:p w14:paraId="08023C1C" w14:textId="77777777" w:rsidR="002868CE" w:rsidRPr="002868CE" w:rsidRDefault="002868CE" w:rsidP="001E3CD1">
      <w:pPr>
        <w:pStyle w:val="Response"/>
      </w:pPr>
      <w:r w:rsidRPr="002868CE">
        <w:tab/>
      </w:r>
      <w:r w:rsidRPr="002868CE">
        <w:tab/>
      </w:r>
      <w:r w:rsidRPr="002868CE">
        <w:tab/>
        <w:t>},</w:t>
      </w:r>
    </w:p>
    <w:p w14:paraId="58C8A941" w14:textId="77777777" w:rsidR="002868CE" w:rsidRPr="002868CE" w:rsidRDefault="002868CE" w:rsidP="001E3CD1">
      <w:pPr>
        <w:pStyle w:val="Response"/>
      </w:pPr>
      <w:r w:rsidRPr="002868CE">
        <w:tab/>
      </w:r>
      <w:r w:rsidRPr="002868CE">
        <w:tab/>
      </w:r>
      <w:r w:rsidRPr="002868CE">
        <w:tab/>
        <w:t>"keyLogo": {</w:t>
      </w:r>
    </w:p>
    <w:p w14:paraId="25120D77" w14:textId="77777777" w:rsidR="002868CE" w:rsidRPr="002868CE" w:rsidRDefault="002868CE" w:rsidP="001E3CD1">
      <w:pPr>
        <w:pStyle w:val="Response"/>
      </w:pPr>
      <w:r w:rsidRPr="002868CE">
        <w:tab/>
      </w:r>
      <w:r w:rsidRPr="002868CE">
        <w:tab/>
      </w:r>
      <w:r w:rsidRPr="002868CE">
        <w:tab/>
      </w:r>
      <w:r w:rsidRPr="002868CE">
        <w:tab/>
        <w:t>"title": "Gyroflex",</w:t>
      </w:r>
    </w:p>
    <w:p w14:paraId="409B4275" w14:textId="77777777" w:rsidR="002868CE" w:rsidRPr="002868CE" w:rsidRDefault="002868CE" w:rsidP="001E3CD1">
      <w:pPr>
        <w:pStyle w:val="Response"/>
      </w:pPr>
      <w:r w:rsidRPr="002868CE">
        <w:tab/>
      </w:r>
      <w:r w:rsidRPr="002868CE">
        <w:tab/>
      </w:r>
      <w:r w:rsidRPr="002868CE">
        <w:tab/>
      </w:r>
      <w:r w:rsidRPr="002868CE">
        <w:tab/>
        <w:t>"imageURL": "http://images.philips.com/is/image/PhilipsConsumer/S400000742-SLP-global-001"</w:t>
      </w:r>
    </w:p>
    <w:p w14:paraId="1F514D23" w14:textId="77777777" w:rsidR="002868CE" w:rsidRPr="002868CE" w:rsidRDefault="002868CE" w:rsidP="001E3CD1">
      <w:pPr>
        <w:pStyle w:val="Response"/>
      </w:pPr>
      <w:r w:rsidRPr="002868CE">
        <w:tab/>
      </w:r>
      <w:r w:rsidRPr="002868CE">
        <w:tab/>
      </w:r>
      <w:r w:rsidRPr="002868CE">
        <w:tab/>
        <w:t>},</w:t>
      </w:r>
    </w:p>
    <w:p w14:paraId="0D08E7E6" w14:textId="77777777" w:rsidR="002868CE" w:rsidRPr="002868CE" w:rsidRDefault="002868CE" w:rsidP="001E3CD1">
      <w:pPr>
        <w:pStyle w:val="Response"/>
      </w:pPr>
      <w:r w:rsidRPr="002868CE">
        <w:tab/>
      </w:r>
      <w:r w:rsidRPr="002868CE">
        <w:tab/>
      </w:r>
      <w:r w:rsidRPr="002868CE">
        <w:tab/>
        <w:t>"productStatus": "NORMAL",</w:t>
      </w:r>
    </w:p>
    <w:p w14:paraId="29B50E2A" w14:textId="77777777" w:rsidR="002868CE" w:rsidRPr="002868CE" w:rsidRDefault="002868CE" w:rsidP="001E3CD1">
      <w:pPr>
        <w:pStyle w:val="Response"/>
      </w:pPr>
      <w:r w:rsidRPr="002868CE">
        <w:lastRenderedPageBreak/>
        <w:tab/>
      </w:r>
      <w:r w:rsidRPr="002868CE">
        <w:tab/>
      </w:r>
      <w:r w:rsidRPr="002868CE">
        <w:tab/>
        <w:t>"priority": 98,</w:t>
      </w:r>
    </w:p>
    <w:p w14:paraId="21ED3029" w14:textId="77777777" w:rsidR="002868CE" w:rsidRPr="002868CE" w:rsidRDefault="002868CE" w:rsidP="001E3CD1">
      <w:pPr>
        <w:pStyle w:val="Response"/>
      </w:pPr>
      <w:r w:rsidRPr="002868CE">
        <w:tab/>
      </w:r>
      <w:r w:rsidRPr="002868CE">
        <w:tab/>
      </w:r>
      <w:r w:rsidRPr="002868CE">
        <w:tab/>
        <w:t>"somp": "2010-07-09T00:00:00.000+02:00",</w:t>
      </w:r>
    </w:p>
    <w:p w14:paraId="235D52A3" w14:textId="77777777" w:rsidR="002868CE" w:rsidRPr="002868CE" w:rsidRDefault="002868CE" w:rsidP="001E3CD1">
      <w:pPr>
        <w:pStyle w:val="Response"/>
      </w:pPr>
      <w:r w:rsidRPr="002868CE">
        <w:tab/>
      </w:r>
      <w:r w:rsidRPr="002868CE">
        <w:tab/>
      </w:r>
      <w:r w:rsidRPr="002868CE">
        <w:tab/>
        <w:t>"productTitle": "SHAVER Series 9000 SensoTouch ",</w:t>
      </w:r>
    </w:p>
    <w:p w14:paraId="4E380477" w14:textId="77777777" w:rsidR="002868CE" w:rsidRPr="002868CE" w:rsidRDefault="002868CE" w:rsidP="001E3CD1">
      <w:pPr>
        <w:pStyle w:val="Response"/>
      </w:pPr>
      <w:r w:rsidRPr="002868CE">
        <w:tab/>
      </w:r>
      <w:r w:rsidRPr="002868CE">
        <w:tab/>
      </w:r>
      <w:r w:rsidRPr="002868CE">
        <w:tab/>
        <w:t>"keyAwards": ["http://images.philips.com/is/image/PhilipsConsumer/RQ1250_17-KA1-en_GB-001"],</w:t>
      </w:r>
    </w:p>
    <w:p w14:paraId="56102D7C" w14:textId="77777777" w:rsidR="002868CE" w:rsidRPr="002868CE" w:rsidRDefault="002868CE" w:rsidP="001E3CD1">
      <w:pPr>
        <w:pStyle w:val="Response"/>
      </w:pPr>
      <w:r w:rsidRPr="002868CE">
        <w:tab/>
      </w:r>
      <w:r w:rsidRPr="002868CE">
        <w:tab/>
      </w:r>
      <w:r w:rsidRPr="002868CE">
        <w:tab/>
        <w:t>"eop": "2015-08-02T00:00:00.000+02:00",</w:t>
      </w:r>
    </w:p>
    <w:p w14:paraId="45ADC93C" w14:textId="77777777" w:rsidR="002868CE" w:rsidRPr="002868CE" w:rsidRDefault="002868CE" w:rsidP="001E3CD1">
      <w:pPr>
        <w:pStyle w:val="Response"/>
      </w:pPr>
      <w:r w:rsidRPr="002868CE">
        <w:tab/>
      </w:r>
      <w:r w:rsidRPr="002868CE">
        <w:tab/>
      </w:r>
      <w:r w:rsidRPr="002868CE">
        <w:tab/>
        <w:t>"imageURL": "http://images.philips.com/is/image/PhilipsConsumer/RQ1250_17-IMS-en_GB",</w:t>
      </w:r>
    </w:p>
    <w:p w14:paraId="370DDECF" w14:textId="77777777" w:rsidR="002868CE" w:rsidRPr="002868CE" w:rsidRDefault="002868CE" w:rsidP="001E3CD1">
      <w:pPr>
        <w:pStyle w:val="Response"/>
      </w:pPr>
      <w:r w:rsidRPr="002868CE">
        <w:tab/>
      </w:r>
      <w:r w:rsidRPr="002868CE">
        <w:tab/>
      </w:r>
      <w:r w:rsidRPr="002868CE">
        <w:tab/>
        <w:t>"productURL": "/c-p/RQ1250_17/shaver-series-9000-sensotouch-ultratrack-gyroflex-3d-50-min-cordless-use-1-hr-charge-precision-trimmer"</w:t>
      </w:r>
    </w:p>
    <w:p w14:paraId="2A298723" w14:textId="77777777" w:rsidR="002868CE" w:rsidRPr="002868CE" w:rsidRDefault="002868CE" w:rsidP="001E3CD1">
      <w:pPr>
        <w:pStyle w:val="Response"/>
      </w:pPr>
      <w:r w:rsidRPr="002868CE">
        <w:tab/>
      </w:r>
      <w:r w:rsidRPr="002868CE">
        <w:tab/>
        <w:t>},</w:t>
      </w:r>
    </w:p>
    <w:p w14:paraId="16321EB0" w14:textId="77777777" w:rsidR="002868CE" w:rsidRPr="002868CE" w:rsidRDefault="002868CE" w:rsidP="001E3CD1">
      <w:pPr>
        <w:pStyle w:val="Response"/>
      </w:pPr>
      <w:r w:rsidRPr="002868CE">
        <w:tab/>
      </w:r>
      <w:r w:rsidRPr="002868CE">
        <w:tab/>
        <w:t>"assets": {</w:t>
      </w:r>
    </w:p>
    <w:p w14:paraId="1BCFF8AB" w14:textId="77777777" w:rsidR="002868CE" w:rsidRPr="002868CE" w:rsidRDefault="002868CE" w:rsidP="001E3CD1">
      <w:pPr>
        <w:pStyle w:val="Response"/>
      </w:pPr>
      <w:r w:rsidRPr="002868CE">
        <w:tab/>
      </w:r>
      <w:r w:rsidRPr="002868CE">
        <w:tab/>
      </w:r>
      <w:r w:rsidRPr="002868CE">
        <w:tab/>
        <w:t>"assets": {</w:t>
      </w:r>
    </w:p>
    <w:p w14:paraId="14836A7A" w14:textId="77777777" w:rsidR="002868CE" w:rsidRPr="002868CE" w:rsidRDefault="002868CE" w:rsidP="001E3CD1">
      <w:pPr>
        <w:pStyle w:val="Response"/>
      </w:pPr>
      <w:r w:rsidRPr="002868CE">
        <w:tab/>
      </w:r>
      <w:r w:rsidRPr="002868CE">
        <w:tab/>
      </w:r>
      <w:r w:rsidRPr="002868CE">
        <w:tab/>
      </w:r>
      <w:r w:rsidRPr="002868CE">
        <w:tab/>
        <w:t>"asset": [{</w:t>
      </w:r>
    </w:p>
    <w:p w14:paraId="10988032" w14:textId="77777777" w:rsidR="002868CE" w:rsidRPr="002868CE" w:rsidRDefault="002868CE" w:rsidP="001E3CD1">
      <w:pPr>
        <w:pStyle w:val="Response"/>
      </w:pPr>
      <w:r w:rsidRPr="002868CE">
        <w:tab/>
      </w:r>
      <w:r w:rsidRPr="002868CE">
        <w:tab/>
      </w:r>
      <w:r w:rsidRPr="002868CE">
        <w:tab/>
      </w:r>
      <w:r w:rsidRPr="002868CE">
        <w:tab/>
      </w:r>
      <w:r w:rsidRPr="002868CE">
        <w:tab/>
        <w:t>"extension": "pdf",</w:t>
      </w:r>
    </w:p>
    <w:p w14:paraId="457AC8A5" w14:textId="77777777" w:rsidR="002868CE" w:rsidRPr="002868CE" w:rsidRDefault="002868CE" w:rsidP="001E3CD1">
      <w:pPr>
        <w:pStyle w:val="Response"/>
      </w:pPr>
      <w:r w:rsidRPr="002868CE">
        <w:tab/>
      </w:r>
      <w:r w:rsidRPr="002868CE">
        <w:tab/>
      </w:r>
      <w:r w:rsidRPr="002868CE">
        <w:tab/>
      </w:r>
      <w:r w:rsidRPr="002868CE">
        <w:tab/>
      </w:r>
      <w:r w:rsidRPr="002868CE">
        <w:tab/>
        <w:t>"asset": "http://download.p4c.philips.com/files/r/rq1250_17/rq1250_17_dfu_eng.pdf",</w:t>
      </w:r>
    </w:p>
    <w:p w14:paraId="12702A8D" w14:textId="77777777" w:rsidR="002868CE" w:rsidRPr="002868CE" w:rsidRDefault="002868CE" w:rsidP="001E3CD1">
      <w:pPr>
        <w:pStyle w:val="Response"/>
      </w:pPr>
      <w:r w:rsidRPr="002868CE">
        <w:tab/>
      </w:r>
      <w:r w:rsidRPr="002868CE">
        <w:tab/>
      </w:r>
      <w:r w:rsidRPr="002868CE">
        <w:tab/>
      </w:r>
      <w:r w:rsidRPr="002868CE">
        <w:tab/>
      </w:r>
      <w:r w:rsidRPr="002868CE">
        <w:tab/>
        <w:t>"lastModified": "2013-11-02",</w:t>
      </w:r>
    </w:p>
    <w:p w14:paraId="741D1712" w14:textId="77777777" w:rsidR="002868CE" w:rsidRPr="002868CE" w:rsidRDefault="002868CE" w:rsidP="001E3CD1">
      <w:pPr>
        <w:pStyle w:val="Response"/>
      </w:pPr>
      <w:r w:rsidRPr="002868CE">
        <w:tab/>
      </w:r>
      <w:r w:rsidRPr="002868CE">
        <w:tab/>
      </w:r>
      <w:r w:rsidRPr="002868CE">
        <w:tab/>
      </w:r>
      <w:r w:rsidRPr="002868CE">
        <w:tab/>
      </w:r>
      <w:r w:rsidRPr="002868CE">
        <w:tab/>
        <w:t>"extent": "9351375",</w:t>
      </w:r>
    </w:p>
    <w:p w14:paraId="1B0B020E" w14:textId="77777777" w:rsidR="002868CE" w:rsidRPr="002868CE" w:rsidRDefault="002868CE" w:rsidP="001E3CD1">
      <w:pPr>
        <w:pStyle w:val="Response"/>
      </w:pPr>
      <w:r w:rsidRPr="002868CE">
        <w:tab/>
      </w:r>
      <w:r w:rsidRPr="002868CE">
        <w:tab/>
      </w:r>
      <w:r w:rsidRPr="002868CE">
        <w:tab/>
      </w:r>
      <w:r w:rsidRPr="002868CE">
        <w:tab/>
      </w:r>
      <w:r w:rsidRPr="002868CE">
        <w:tab/>
        <w:t>"description": "User manual",</w:t>
      </w:r>
    </w:p>
    <w:p w14:paraId="105A97F3" w14:textId="77777777" w:rsidR="002868CE" w:rsidRPr="00871781" w:rsidRDefault="002868CE" w:rsidP="001E3CD1">
      <w:pPr>
        <w:pStyle w:val="Response"/>
        <w:rPr>
          <w:lang w:val="nl-NL"/>
        </w:rPr>
      </w:pPr>
      <w:r w:rsidRPr="002868CE">
        <w:tab/>
      </w:r>
      <w:r w:rsidRPr="002868CE">
        <w:tab/>
      </w:r>
      <w:r w:rsidRPr="002868CE">
        <w:tab/>
      </w:r>
      <w:r w:rsidRPr="002868CE">
        <w:tab/>
      </w:r>
      <w:r w:rsidRPr="002868CE">
        <w:tab/>
      </w:r>
      <w:r w:rsidRPr="00871781">
        <w:rPr>
          <w:lang w:val="nl-NL"/>
        </w:rPr>
        <w:t>"locale": "en_GB",</w:t>
      </w:r>
    </w:p>
    <w:p w14:paraId="7E83F5FA" w14:textId="77777777" w:rsidR="002868CE" w:rsidRPr="00871781" w:rsidRDefault="002868CE" w:rsidP="001E3CD1">
      <w:pPr>
        <w:pStyle w:val="Response"/>
        <w:rPr>
          <w:lang w:val="nl-NL"/>
        </w:rPr>
      </w:pPr>
      <w:r w:rsidRPr="00871781">
        <w:rPr>
          <w:lang w:val="nl-NL"/>
        </w:rPr>
        <w:tab/>
      </w:r>
      <w:r w:rsidRPr="00871781">
        <w:rPr>
          <w:lang w:val="nl-NL"/>
        </w:rPr>
        <w:tab/>
      </w:r>
      <w:r w:rsidRPr="00871781">
        <w:rPr>
          <w:lang w:val="nl-NL"/>
        </w:rPr>
        <w:tab/>
      </w:r>
      <w:r w:rsidRPr="00871781">
        <w:rPr>
          <w:lang w:val="nl-NL"/>
        </w:rPr>
        <w:tab/>
      </w:r>
      <w:r w:rsidRPr="00871781">
        <w:rPr>
          <w:lang w:val="nl-NL"/>
        </w:rPr>
        <w:tab/>
        <w:t>"number": "001",</w:t>
      </w:r>
    </w:p>
    <w:p w14:paraId="27807A92" w14:textId="77777777" w:rsidR="002868CE" w:rsidRPr="00871781" w:rsidRDefault="002868CE" w:rsidP="001E3CD1">
      <w:pPr>
        <w:pStyle w:val="Response"/>
        <w:rPr>
          <w:lang w:val="nl-NL"/>
        </w:rPr>
      </w:pPr>
      <w:r w:rsidRPr="00871781">
        <w:rPr>
          <w:lang w:val="nl-NL"/>
        </w:rPr>
        <w:tab/>
      </w:r>
      <w:r w:rsidRPr="00871781">
        <w:rPr>
          <w:lang w:val="nl-NL"/>
        </w:rPr>
        <w:tab/>
      </w:r>
      <w:r w:rsidRPr="00871781">
        <w:rPr>
          <w:lang w:val="nl-NL"/>
        </w:rPr>
        <w:tab/>
      </w:r>
      <w:r w:rsidRPr="00871781">
        <w:rPr>
          <w:lang w:val="nl-NL"/>
        </w:rPr>
        <w:tab/>
      </w:r>
      <w:r w:rsidRPr="00871781">
        <w:rPr>
          <w:lang w:val="nl-NL"/>
        </w:rPr>
        <w:tab/>
        <w:t>"code": "RQ1250_17",</w:t>
      </w:r>
    </w:p>
    <w:p w14:paraId="06EB0B88" w14:textId="77777777" w:rsidR="002868CE" w:rsidRPr="002868CE" w:rsidRDefault="002868CE" w:rsidP="001E3CD1">
      <w:pPr>
        <w:pStyle w:val="Response"/>
      </w:pPr>
      <w:r w:rsidRPr="00871781">
        <w:rPr>
          <w:lang w:val="nl-NL"/>
        </w:rPr>
        <w:tab/>
      </w:r>
      <w:r w:rsidRPr="00871781">
        <w:rPr>
          <w:lang w:val="nl-NL"/>
        </w:rPr>
        <w:tab/>
      </w:r>
      <w:r w:rsidRPr="00871781">
        <w:rPr>
          <w:lang w:val="nl-NL"/>
        </w:rPr>
        <w:tab/>
      </w:r>
      <w:r w:rsidRPr="00871781">
        <w:rPr>
          <w:lang w:val="nl-NL"/>
        </w:rPr>
        <w:tab/>
      </w:r>
      <w:r w:rsidRPr="00871781">
        <w:rPr>
          <w:lang w:val="nl-NL"/>
        </w:rPr>
        <w:tab/>
      </w:r>
      <w:r w:rsidRPr="002868CE">
        <w:t>"type": "DFU"</w:t>
      </w:r>
    </w:p>
    <w:p w14:paraId="022627BE" w14:textId="77777777" w:rsidR="002868CE" w:rsidRPr="002868CE" w:rsidRDefault="002868CE" w:rsidP="001E3CD1">
      <w:pPr>
        <w:pStyle w:val="Response"/>
      </w:pPr>
      <w:r w:rsidRPr="002868CE">
        <w:tab/>
      </w:r>
      <w:r w:rsidRPr="002868CE">
        <w:tab/>
      </w:r>
      <w:r w:rsidRPr="002868CE">
        <w:tab/>
      </w:r>
      <w:r w:rsidRPr="002868CE">
        <w:tab/>
        <w:t>},</w:t>
      </w:r>
    </w:p>
    <w:p w14:paraId="0CCF5481" w14:textId="77777777" w:rsidR="002868CE" w:rsidRPr="002868CE" w:rsidRDefault="002868CE" w:rsidP="001E3CD1">
      <w:pPr>
        <w:pStyle w:val="Response"/>
      </w:pPr>
      <w:r w:rsidRPr="002868CE">
        <w:tab/>
      </w:r>
      <w:r w:rsidRPr="002868CE">
        <w:tab/>
      </w:r>
      <w:r w:rsidRPr="002868CE">
        <w:tab/>
      </w:r>
      <w:r w:rsidRPr="002868CE">
        <w:tab/>
        <w:t>{</w:t>
      </w:r>
    </w:p>
    <w:p w14:paraId="08E9A05A" w14:textId="77777777" w:rsidR="002868CE" w:rsidRPr="002868CE" w:rsidRDefault="002868CE" w:rsidP="001E3CD1">
      <w:pPr>
        <w:pStyle w:val="Response"/>
      </w:pPr>
      <w:r w:rsidRPr="002868CE">
        <w:tab/>
      </w:r>
      <w:r w:rsidRPr="002868CE">
        <w:tab/>
      </w:r>
      <w:r w:rsidRPr="002868CE">
        <w:tab/>
      </w:r>
      <w:r w:rsidRPr="002868CE">
        <w:tab/>
      </w:r>
      <w:r w:rsidRPr="002868CE">
        <w:tab/>
        <w:t>"extension": "mp4",</w:t>
      </w:r>
    </w:p>
    <w:p w14:paraId="05B94BBF" w14:textId="77777777" w:rsidR="002868CE" w:rsidRPr="002868CE" w:rsidRDefault="002868CE" w:rsidP="001E3CD1">
      <w:pPr>
        <w:pStyle w:val="Response"/>
      </w:pPr>
      <w:r w:rsidRPr="002868CE">
        <w:tab/>
      </w:r>
      <w:r w:rsidRPr="002868CE">
        <w:tab/>
      </w:r>
      <w:r w:rsidRPr="002868CE">
        <w:tab/>
      </w:r>
      <w:r w:rsidRPr="002868CE">
        <w:tab/>
      </w:r>
      <w:r w:rsidRPr="002868CE">
        <w:tab/>
        <w:t>"asset": "http://images.philips.com/is/content/PhilipsConsumer/CCR110817012G-HQ1-global-001",</w:t>
      </w:r>
    </w:p>
    <w:p w14:paraId="309B854E" w14:textId="77777777" w:rsidR="002868CE" w:rsidRPr="002868CE" w:rsidRDefault="002868CE" w:rsidP="001E3CD1">
      <w:pPr>
        <w:pStyle w:val="Response"/>
      </w:pPr>
      <w:r w:rsidRPr="002868CE">
        <w:tab/>
      </w:r>
      <w:r w:rsidRPr="002868CE">
        <w:tab/>
      </w:r>
      <w:r w:rsidRPr="002868CE">
        <w:tab/>
      </w:r>
      <w:r w:rsidRPr="002868CE">
        <w:tab/>
      </w:r>
      <w:r w:rsidRPr="002868CE">
        <w:tab/>
        <w:t>"lastModified": "2013-11-02",</w:t>
      </w:r>
    </w:p>
    <w:p w14:paraId="5955C6A2" w14:textId="77777777" w:rsidR="002868CE" w:rsidRPr="002868CE" w:rsidRDefault="002868CE" w:rsidP="001E3CD1">
      <w:pPr>
        <w:pStyle w:val="Response"/>
      </w:pPr>
      <w:r w:rsidRPr="002868CE">
        <w:tab/>
      </w:r>
      <w:r w:rsidRPr="002868CE">
        <w:tab/>
      </w:r>
      <w:r w:rsidRPr="002868CE">
        <w:tab/>
      </w:r>
      <w:r w:rsidRPr="002868CE">
        <w:tab/>
      </w:r>
      <w:r w:rsidRPr="002868CE">
        <w:tab/>
        <w:t>"extent": "5491609",</w:t>
      </w:r>
    </w:p>
    <w:p w14:paraId="4AB2267B" w14:textId="77777777" w:rsidR="002868CE" w:rsidRPr="002868CE" w:rsidRDefault="002868CE" w:rsidP="001E3CD1">
      <w:pPr>
        <w:pStyle w:val="Response"/>
      </w:pPr>
      <w:r w:rsidRPr="002868CE">
        <w:tab/>
      </w:r>
      <w:r w:rsidRPr="002868CE">
        <w:tab/>
      </w:r>
      <w:r w:rsidRPr="002868CE">
        <w:tab/>
      </w:r>
      <w:r w:rsidRPr="002868CE">
        <w:tab/>
      </w:r>
      <w:r w:rsidRPr="002868CE">
        <w:tab/>
        <w:t>"description": "High Quality product movie 1",</w:t>
      </w:r>
    </w:p>
    <w:p w14:paraId="2F7B14F3" w14:textId="77777777" w:rsidR="002868CE" w:rsidRPr="00871781" w:rsidRDefault="002868CE" w:rsidP="001E3CD1">
      <w:pPr>
        <w:pStyle w:val="Response"/>
        <w:rPr>
          <w:lang w:val="nl-NL"/>
        </w:rPr>
      </w:pPr>
      <w:r w:rsidRPr="002868CE">
        <w:tab/>
      </w:r>
      <w:r w:rsidRPr="002868CE">
        <w:tab/>
      </w:r>
      <w:r w:rsidRPr="002868CE">
        <w:tab/>
      </w:r>
      <w:r w:rsidRPr="002868CE">
        <w:tab/>
      </w:r>
      <w:r w:rsidRPr="002868CE">
        <w:tab/>
      </w:r>
      <w:r w:rsidRPr="00871781">
        <w:rPr>
          <w:lang w:val="nl-NL"/>
        </w:rPr>
        <w:t>"locale": "en_GB",</w:t>
      </w:r>
    </w:p>
    <w:p w14:paraId="1FDF8712" w14:textId="77777777" w:rsidR="002868CE" w:rsidRPr="00871781" w:rsidRDefault="002868CE" w:rsidP="001E3CD1">
      <w:pPr>
        <w:pStyle w:val="Response"/>
        <w:rPr>
          <w:lang w:val="nl-NL"/>
        </w:rPr>
      </w:pPr>
      <w:r w:rsidRPr="00871781">
        <w:rPr>
          <w:lang w:val="nl-NL"/>
        </w:rPr>
        <w:tab/>
      </w:r>
      <w:r w:rsidRPr="00871781">
        <w:rPr>
          <w:lang w:val="nl-NL"/>
        </w:rPr>
        <w:tab/>
      </w:r>
      <w:r w:rsidRPr="00871781">
        <w:rPr>
          <w:lang w:val="nl-NL"/>
        </w:rPr>
        <w:tab/>
      </w:r>
      <w:r w:rsidRPr="00871781">
        <w:rPr>
          <w:lang w:val="nl-NL"/>
        </w:rPr>
        <w:tab/>
      </w:r>
      <w:r w:rsidRPr="00871781">
        <w:rPr>
          <w:lang w:val="nl-NL"/>
        </w:rPr>
        <w:tab/>
        <w:t>"number": "001",</w:t>
      </w:r>
    </w:p>
    <w:p w14:paraId="5D4D7A61" w14:textId="77777777" w:rsidR="002868CE" w:rsidRPr="00871781" w:rsidRDefault="002868CE" w:rsidP="001E3CD1">
      <w:pPr>
        <w:pStyle w:val="Response"/>
        <w:rPr>
          <w:lang w:val="nl-NL"/>
        </w:rPr>
      </w:pPr>
      <w:r w:rsidRPr="00871781">
        <w:rPr>
          <w:lang w:val="nl-NL"/>
        </w:rPr>
        <w:tab/>
      </w:r>
      <w:r w:rsidRPr="00871781">
        <w:rPr>
          <w:lang w:val="nl-NL"/>
        </w:rPr>
        <w:tab/>
      </w:r>
      <w:r w:rsidRPr="00871781">
        <w:rPr>
          <w:lang w:val="nl-NL"/>
        </w:rPr>
        <w:tab/>
      </w:r>
      <w:r w:rsidRPr="00871781">
        <w:rPr>
          <w:lang w:val="nl-NL"/>
        </w:rPr>
        <w:tab/>
      </w:r>
      <w:r w:rsidRPr="00871781">
        <w:rPr>
          <w:lang w:val="nl-NL"/>
        </w:rPr>
        <w:tab/>
        <w:t>"code": "RQ1250_17",</w:t>
      </w:r>
    </w:p>
    <w:p w14:paraId="005CC7F7" w14:textId="77777777" w:rsidR="002868CE" w:rsidRPr="002868CE" w:rsidRDefault="002868CE" w:rsidP="001E3CD1">
      <w:pPr>
        <w:pStyle w:val="Response"/>
      </w:pPr>
      <w:r w:rsidRPr="00871781">
        <w:rPr>
          <w:lang w:val="nl-NL"/>
        </w:rPr>
        <w:tab/>
      </w:r>
      <w:r w:rsidRPr="00871781">
        <w:rPr>
          <w:lang w:val="nl-NL"/>
        </w:rPr>
        <w:tab/>
      </w:r>
      <w:r w:rsidRPr="00871781">
        <w:rPr>
          <w:lang w:val="nl-NL"/>
        </w:rPr>
        <w:tab/>
      </w:r>
      <w:r w:rsidRPr="00871781">
        <w:rPr>
          <w:lang w:val="nl-NL"/>
        </w:rPr>
        <w:tab/>
      </w:r>
      <w:r w:rsidRPr="00871781">
        <w:rPr>
          <w:lang w:val="nl-NL"/>
        </w:rPr>
        <w:tab/>
      </w:r>
      <w:r w:rsidRPr="002868CE">
        <w:t>"type": "HQ1"</w:t>
      </w:r>
    </w:p>
    <w:p w14:paraId="026FF15A" w14:textId="77777777" w:rsidR="002868CE" w:rsidRPr="002868CE" w:rsidRDefault="002868CE" w:rsidP="001E3CD1">
      <w:pPr>
        <w:pStyle w:val="Response"/>
      </w:pPr>
      <w:r w:rsidRPr="002868CE">
        <w:tab/>
      </w:r>
      <w:r w:rsidRPr="002868CE">
        <w:tab/>
      </w:r>
      <w:r w:rsidRPr="002868CE">
        <w:tab/>
      </w:r>
      <w:r w:rsidRPr="002868CE">
        <w:tab/>
        <w:t>},</w:t>
      </w:r>
    </w:p>
    <w:p w14:paraId="1B8ABA07" w14:textId="77777777" w:rsidR="002868CE" w:rsidRPr="002868CE" w:rsidRDefault="002868CE" w:rsidP="001E3CD1">
      <w:pPr>
        <w:pStyle w:val="Response"/>
      </w:pPr>
      <w:r w:rsidRPr="002868CE">
        <w:tab/>
      </w:r>
      <w:r w:rsidRPr="002868CE">
        <w:tab/>
      </w:r>
      <w:r w:rsidRPr="002868CE">
        <w:tab/>
      </w:r>
      <w:r w:rsidRPr="002868CE">
        <w:tab/>
        <w:t>{...}</w:t>
      </w:r>
    </w:p>
    <w:p w14:paraId="340F6677" w14:textId="77777777" w:rsidR="002868CE" w:rsidRPr="002868CE" w:rsidRDefault="002868CE" w:rsidP="001E3CD1">
      <w:pPr>
        <w:pStyle w:val="Response"/>
      </w:pPr>
      <w:r w:rsidRPr="002868CE">
        <w:tab/>
      </w:r>
      <w:r w:rsidRPr="002868CE">
        <w:tab/>
      </w:r>
      <w:r w:rsidRPr="002868CE">
        <w:tab/>
      </w:r>
      <w:r w:rsidRPr="002868CE">
        <w:tab/>
        <w:t>]</w:t>
      </w:r>
    </w:p>
    <w:p w14:paraId="4DDAA534" w14:textId="77777777" w:rsidR="002868CE" w:rsidRPr="002868CE" w:rsidRDefault="002868CE" w:rsidP="001E3CD1">
      <w:pPr>
        <w:pStyle w:val="Response"/>
      </w:pPr>
      <w:r w:rsidRPr="002868CE">
        <w:tab/>
      </w:r>
      <w:r w:rsidRPr="002868CE">
        <w:tab/>
      </w:r>
      <w:r w:rsidRPr="002868CE">
        <w:tab/>
        <w:t>}</w:t>
      </w:r>
    </w:p>
    <w:p w14:paraId="5800A666" w14:textId="77777777" w:rsidR="002868CE" w:rsidRPr="002868CE" w:rsidRDefault="002868CE" w:rsidP="001E3CD1">
      <w:pPr>
        <w:pStyle w:val="Response"/>
      </w:pPr>
      <w:r w:rsidRPr="002868CE">
        <w:tab/>
      </w:r>
      <w:r w:rsidRPr="002868CE">
        <w:tab/>
        <w:t>},</w:t>
      </w:r>
    </w:p>
    <w:p w14:paraId="2BFC8BCB" w14:textId="77777777" w:rsidR="002868CE" w:rsidRPr="002868CE" w:rsidRDefault="002868CE" w:rsidP="001E3CD1">
      <w:pPr>
        <w:pStyle w:val="Response"/>
      </w:pPr>
      <w:r w:rsidRPr="002868CE">
        <w:tab/>
      </w:r>
      <w:r w:rsidRPr="002868CE">
        <w:tab/>
        <w:t>"disclaimers": {</w:t>
      </w:r>
    </w:p>
    <w:p w14:paraId="128BC470" w14:textId="77777777" w:rsidR="002868CE" w:rsidRPr="002868CE" w:rsidRDefault="002868CE" w:rsidP="001E3CD1">
      <w:pPr>
        <w:pStyle w:val="Response"/>
      </w:pPr>
      <w:r w:rsidRPr="002868CE">
        <w:tab/>
      </w:r>
      <w:r w:rsidRPr="002868CE">
        <w:tab/>
      </w:r>
      <w:r w:rsidRPr="002868CE">
        <w:tab/>
        <w:t>"disclaimers": {</w:t>
      </w:r>
    </w:p>
    <w:p w14:paraId="16FBC06D" w14:textId="77777777" w:rsidR="002868CE" w:rsidRPr="002868CE" w:rsidRDefault="002868CE" w:rsidP="001E3CD1">
      <w:pPr>
        <w:pStyle w:val="Response"/>
      </w:pPr>
      <w:r w:rsidRPr="002868CE">
        <w:tab/>
      </w:r>
      <w:r w:rsidRPr="002868CE">
        <w:tab/>
      </w:r>
      <w:r w:rsidRPr="002868CE">
        <w:tab/>
      </w:r>
      <w:r w:rsidRPr="002868CE">
        <w:tab/>
      </w:r>
    </w:p>
    <w:p w14:paraId="5311D0DD" w14:textId="77777777" w:rsidR="002868CE" w:rsidRPr="002868CE" w:rsidRDefault="002868CE" w:rsidP="001E3CD1">
      <w:pPr>
        <w:pStyle w:val="Response"/>
      </w:pPr>
      <w:r w:rsidRPr="002868CE">
        <w:tab/>
      </w:r>
      <w:r w:rsidRPr="002868CE">
        <w:tab/>
      </w:r>
      <w:r w:rsidRPr="002868CE">
        <w:tab/>
        <w:t>}</w:t>
      </w:r>
    </w:p>
    <w:p w14:paraId="6D86A21F" w14:textId="77777777" w:rsidR="002868CE" w:rsidRPr="002868CE" w:rsidRDefault="002868CE" w:rsidP="001E3CD1">
      <w:pPr>
        <w:pStyle w:val="Response"/>
      </w:pPr>
      <w:r w:rsidRPr="002868CE">
        <w:tab/>
      </w:r>
      <w:r w:rsidRPr="002868CE">
        <w:tab/>
        <w:t>},</w:t>
      </w:r>
    </w:p>
    <w:p w14:paraId="6106786B" w14:textId="77777777" w:rsidR="002868CE" w:rsidRPr="002868CE" w:rsidRDefault="002868CE" w:rsidP="001E3CD1">
      <w:pPr>
        <w:pStyle w:val="Response"/>
      </w:pPr>
      <w:r w:rsidRPr="002868CE">
        <w:tab/>
      </w:r>
      <w:r w:rsidRPr="002868CE">
        <w:tab/>
        <w:t>"overview": {</w:t>
      </w:r>
    </w:p>
    <w:p w14:paraId="50469622" w14:textId="77777777" w:rsidR="002868CE" w:rsidRPr="002868CE" w:rsidRDefault="002868CE" w:rsidP="001E3CD1">
      <w:pPr>
        <w:pStyle w:val="Response"/>
      </w:pPr>
      <w:r w:rsidRPr="002868CE">
        <w:tab/>
      </w:r>
      <w:r w:rsidRPr="002868CE">
        <w:tab/>
      </w:r>
      <w:r w:rsidRPr="002868CE">
        <w:tab/>
        <w:t>"wow": "Ultimate shaving experience",</w:t>
      </w:r>
    </w:p>
    <w:p w14:paraId="3EFA7A75" w14:textId="77777777" w:rsidR="002868CE" w:rsidRPr="002868CE" w:rsidRDefault="002868CE" w:rsidP="001E3CD1">
      <w:pPr>
        <w:pStyle w:val="Response"/>
      </w:pPr>
      <w:r w:rsidRPr="002868CE">
        <w:tab/>
      </w:r>
      <w:r w:rsidRPr="002868CE">
        <w:tab/>
      </w:r>
      <w:r w:rsidRPr="002868CE">
        <w:tab/>
        <w:t>"price": {</w:t>
      </w:r>
    </w:p>
    <w:p w14:paraId="2A38A7C2" w14:textId="77777777" w:rsidR="002868CE" w:rsidRPr="002868CE" w:rsidRDefault="002868CE" w:rsidP="001E3CD1">
      <w:pPr>
        <w:pStyle w:val="Response"/>
      </w:pPr>
      <w:r w:rsidRPr="002868CE">
        <w:tab/>
      </w:r>
      <w:r w:rsidRPr="002868CE">
        <w:tab/>
      </w:r>
      <w:r w:rsidRPr="002868CE">
        <w:tab/>
      </w:r>
      <w:r w:rsidRPr="002868CE">
        <w:tab/>
        <w:t>"currencyCode": "GBP",</w:t>
      </w:r>
    </w:p>
    <w:p w14:paraId="5A887B5E" w14:textId="77777777" w:rsidR="002868CE" w:rsidRPr="002868CE" w:rsidRDefault="002868CE" w:rsidP="001E3CD1">
      <w:pPr>
        <w:pStyle w:val="Response"/>
      </w:pPr>
      <w:r w:rsidRPr="002868CE">
        <w:tab/>
      </w:r>
      <w:r w:rsidRPr="002868CE">
        <w:tab/>
      </w:r>
      <w:r w:rsidRPr="002868CE">
        <w:tab/>
      </w:r>
      <w:r w:rsidRPr="002868CE">
        <w:tab/>
        <w:t>"formattedDisplayPrice": "£200.00",</w:t>
      </w:r>
    </w:p>
    <w:p w14:paraId="40F1A056" w14:textId="77777777" w:rsidR="002868CE" w:rsidRPr="002868CE" w:rsidRDefault="002868CE" w:rsidP="001E3CD1">
      <w:pPr>
        <w:pStyle w:val="Response"/>
      </w:pPr>
      <w:r w:rsidRPr="002868CE">
        <w:tab/>
      </w:r>
      <w:r w:rsidRPr="002868CE">
        <w:tab/>
      </w:r>
      <w:r w:rsidRPr="002868CE">
        <w:tab/>
      </w:r>
      <w:r w:rsidRPr="002868CE">
        <w:tab/>
        <w:t>"formattedPrice": "£200.00",</w:t>
      </w:r>
    </w:p>
    <w:p w14:paraId="10A0DF42" w14:textId="77777777" w:rsidR="002868CE" w:rsidRPr="002868CE" w:rsidRDefault="002868CE" w:rsidP="001E3CD1">
      <w:pPr>
        <w:pStyle w:val="Response"/>
      </w:pPr>
      <w:r w:rsidRPr="002868CE">
        <w:tab/>
      </w:r>
      <w:r w:rsidRPr="002868CE">
        <w:tab/>
      </w:r>
      <w:r w:rsidRPr="002868CE">
        <w:tab/>
      </w:r>
      <w:r w:rsidRPr="002868CE">
        <w:tab/>
        <w:t>"displayPriceType": "srp",</w:t>
      </w:r>
    </w:p>
    <w:p w14:paraId="06A19C8E" w14:textId="77777777" w:rsidR="002868CE" w:rsidRPr="002868CE" w:rsidRDefault="002868CE" w:rsidP="001E3CD1">
      <w:pPr>
        <w:pStyle w:val="Response"/>
      </w:pPr>
      <w:r w:rsidRPr="002868CE">
        <w:tab/>
      </w:r>
      <w:r w:rsidRPr="002868CE">
        <w:tab/>
      </w:r>
      <w:r w:rsidRPr="002868CE">
        <w:tab/>
      </w:r>
      <w:r w:rsidRPr="002868CE">
        <w:tab/>
        <w:t>"displayPrice": "200.0",</w:t>
      </w:r>
    </w:p>
    <w:p w14:paraId="00FFA232" w14:textId="77777777" w:rsidR="002868CE" w:rsidRPr="002868CE" w:rsidRDefault="002868CE" w:rsidP="001E3CD1">
      <w:pPr>
        <w:pStyle w:val="Response"/>
      </w:pPr>
      <w:r w:rsidRPr="002868CE">
        <w:tab/>
      </w:r>
      <w:r w:rsidRPr="002868CE">
        <w:tab/>
      </w:r>
      <w:r w:rsidRPr="002868CE">
        <w:tab/>
      </w:r>
      <w:r w:rsidRPr="002868CE">
        <w:tab/>
        <w:t>"productPrice": "200.0"</w:t>
      </w:r>
    </w:p>
    <w:p w14:paraId="69FE0AE3" w14:textId="77777777" w:rsidR="002868CE" w:rsidRPr="002868CE" w:rsidRDefault="002868CE" w:rsidP="001E3CD1">
      <w:pPr>
        <w:pStyle w:val="Response"/>
      </w:pPr>
      <w:r w:rsidRPr="002868CE">
        <w:tab/>
      </w:r>
      <w:r w:rsidRPr="002868CE">
        <w:tab/>
      </w:r>
      <w:r w:rsidRPr="002868CE">
        <w:tab/>
        <w:t>},</w:t>
      </w:r>
    </w:p>
    <w:p w14:paraId="51F4A58B" w14:textId="77777777" w:rsidR="002868CE" w:rsidRPr="002868CE" w:rsidRDefault="002868CE" w:rsidP="001E3CD1">
      <w:pPr>
        <w:pStyle w:val="Response"/>
      </w:pPr>
      <w:r w:rsidRPr="002868CE">
        <w:tab/>
      </w:r>
      <w:r w:rsidRPr="002868CE">
        <w:tab/>
      </w:r>
      <w:r w:rsidRPr="002868CE">
        <w:tab/>
        <w:t>"subWOW": "with GyroFlex 3D system",</w:t>
      </w:r>
    </w:p>
    <w:p w14:paraId="317FAD33" w14:textId="77777777" w:rsidR="002868CE" w:rsidRPr="002868CE" w:rsidRDefault="002868CE" w:rsidP="001E3CD1">
      <w:pPr>
        <w:pStyle w:val="Response"/>
      </w:pPr>
      <w:r w:rsidRPr="002868CE">
        <w:tab/>
      </w:r>
      <w:r w:rsidRPr="002868CE">
        <w:tab/>
      </w:r>
      <w:r w:rsidRPr="002868CE">
        <w:tab/>
        <w:t>"reviewStatistics": {</w:t>
      </w:r>
    </w:p>
    <w:p w14:paraId="0A243FFE" w14:textId="77777777" w:rsidR="002868CE" w:rsidRPr="002868CE" w:rsidRDefault="002868CE" w:rsidP="001E3CD1">
      <w:pPr>
        <w:pStyle w:val="Response"/>
      </w:pPr>
      <w:r w:rsidRPr="002868CE">
        <w:tab/>
      </w:r>
      <w:r w:rsidRPr="002868CE">
        <w:tab/>
      </w:r>
      <w:r w:rsidRPr="002868CE">
        <w:tab/>
      </w:r>
      <w:r w:rsidRPr="002868CE">
        <w:tab/>
        <w:t>"averageOverallRating": 4.25,</w:t>
      </w:r>
    </w:p>
    <w:p w14:paraId="2BB7AB2C" w14:textId="77777777" w:rsidR="002868CE" w:rsidRPr="002868CE" w:rsidRDefault="002868CE" w:rsidP="001E3CD1">
      <w:pPr>
        <w:pStyle w:val="Response"/>
      </w:pPr>
      <w:r w:rsidRPr="002868CE">
        <w:tab/>
      </w:r>
      <w:r w:rsidRPr="002868CE">
        <w:tab/>
      </w:r>
      <w:r w:rsidRPr="002868CE">
        <w:tab/>
      </w:r>
      <w:r w:rsidRPr="002868CE">
        <w:tab/>
        <w:t>"totalReviewCount": 52</w:t>
      </w:r>
    </w:p>
    <w:p w14:paraId="402E7DCB" w14:textId="77777777" w:rsidR="002868CE" w:rsidRPr="002868CE" w:rsidRDefault="002868CE" w:rsidP="001E3CD1">
      <w:pPr>
        <w:pStyle w:val="Response"/>
      </w:pPr>
      <w:r w:rsidRPr="002868CE">
        <w:tab/>
      </w:r>
      <w:r w:rsidRPr="002868CE">
        <w:tab/>
      </w:r>
      <w:r w:rsidRPr="002868CE">
        <w:tab/>
        <w:t>},</w:t>
      </w:r>
    </w:p>
    <w:p w14:paraId="529CA12C" w14:textId="77777777" w:rsidR="002868CE" w:rsidRPr="002868CE" w:rsidRDefault="002868CE" w:rsidP="001E3CD1">
      <w:pPr>
        <w:pStyle w:val="Response"/>
      </w:pPr>
      <w:r w:rsidRPr="002868CE">
        <w:tab/>
      </w:r>
      <w:r w:rsidRPr="002868CE">
        <w:tab/>
      </w:r>
      <w:r w:rsidRPr="002868CE">
        <w:tab/>
        <w:t>"marketingTextHeader": "Our most advanced shave yet, the Philips SensoTouch 3D RQ1250 shaver, gives you the ultimate shaving experience. The GyroFlex 3D system follows every contour of your face and the UltraTrack heads shave every hair in just a few strokes.",</w:t>
      </w:r>
    </w:p>
    <w:p w14:paraId="5DDFF950" w14:textId="77777777" w:rsidR="002868CE" w:rsidRPr="002868CE" w:rsidRDefault="002868CE" w:rsidP="001E3CD1">
      <w:pPr>
        <w:pStyle w:val="Response"/>
      </w:pPr>
      <w:r w:rsidRPr="002868CE">
        <w:tab/>
      </w:r>
      <w:r w:rsidRPr="002868CE">
        <w:tab/>
      </w:r>
      <w:r w:rsidRPr="002868CE">
        <w:tab/>
        <w:t>"imageURL": "http://images.philips.com/is/image/PhilipsConsumer/RQ1250_17-GAL-en_GB"</w:t>
      </w:r>
    </w:p>
    <w:p w14:paraId="746C5437" w14:textId="77777777" w:rsidR="002868CE" w:rsidRPr="002868CE" w:rsidRDefault="002868CE" w:rsidP="001E3CD1">
      <w:pPr>
        <w:pStyle w:val="Response"/>
      </w:pPr>
      <w:r w:rsidRPr="002868CE">
        <w:tab/>
      </w:r>
      <w:r w:rsidRPr="002868CE">
        <w:tab/>
        <w:t>},</w:t>
      </w:r>
    </w:p>
    <w:p w14:paraId="7AE7C03B" w14:textId="77777777" w:rsidR="002868CE" w:rsidRPr="002868CE" w:rsidRDefault="002868CE" w:rsidP="001E3CD1">
      <w:pPr>
        <w:pStyle w:val="Response"/>
      </w:pPr>
      <w:r w:rsidRPr="002868CE">
        <w:tab/>
      </w:r>
      <w:r w:rsidRPr="002868CE">
        <w:tab/>
        <w:t>"awards": {</w:t>
      </w:r>
    </w:p>
    <w:p w14:paraId="27C69A2F" w14:textId="77777777" w:rsidR="002868CE" w:rsidRPr="002868CE" w:rsidRDefault="002868CE" w:rsidP="001E3CD1">
      <w:pPr>
        <w:pStyle w:val="Response"/>
      </w:pPr>
      <w:r w:rsidRPr="002868CE">
        <w:tab/>
      </w:r>
      <w:r w:rsidRPr="002868CE">
        <w:tab/>
      </w:r>
      <w:r w:rsidRPr="002868CE">
        <w:tab/>
        <w:t>"awards": [{</w:t>
      </w:r>
    </w:p>
    <w:p w14:paraId="0915D591" w14:textId="77777777" w:rsidR="002868CE" w:rsidRPr="002868CE" w:rsidRDefault="002868CE" w:rsidP="001E3CD1">
      <w:pPr>
        <w:pStyle w:val="Response"/>
      </w:pPr>
      <w:r w:rsidRPr="002868CE">
        <w:tab/>
      </w:r>
      <w:r w:rsidRPr="002868CE">
        <w:tab/>
      </w:r>
      <w:r w:rsidRPr="002868CE">
        <w:tab/>
      </w:r>
      <w:r w:rsidRPr="002868CE">
        <w:tab/>
        <w:t>"assets": [{</w:t>
      </w:r>
    </w:p>
    <w:p w14:paraId="25AEE302" w14:textId="77777777" w:rsidR="002868CE" w:rsidRPr="002868CE" w:rsidRDefault="002868CE" w:rsidP="001E3CD1">
      <w:pPr>
        <w:pStyle w:val="Response"/>
      </w:pPr>
      <w:r w:rsidRPr="002868CE">
        <w:tab/>
      </w:r>
      <w:r w:rsidRPr="002868CE">
        <w:tab/>
      </w:r>
      <w:r w:rsidRPr="002868CE">
        <w:tab/>
      </w:r>
      <w:r w:rsidRPr="002868CE">
        <w:tab/>
      </w:r>
      <w:r w:rsidRPr="002868CE">
        <w:tab/>
        <w:t>"asset": "http://images.philips.com/is/image/PhilipsConsumer/GA_GREEN-GAP-global-001",</w:t>
      </w:r>
    </w:p>
    <w:p w14:paraId="41479A92" w14:textId="77777777" w:rsidR="002868CE" w:rsidRPr="002868CE" w:rsidRDefault="002868CE" w:rsidP="001E3CD1">
      <w:pPr>
        <w:pStyle w:val="Response"/>
      </w:pPr>
      <w:r w:rsidRPr="002868CE">
        <w:lastRenderedPageBreak/>
        <w:tab/>
      </w:r>
      <w:r w:rsidRPr="002868CE">
        <w:tab/>
      </w:r>
      <w:r w:rsidRPr="002868CE">
        <w:tab/>
      </w:r>
      <w:r w:rsidRPr="002868CE">
        <w:tab/>
      </w:r>
      <w:r w:rsidRPr="002868CE">
        <w:tab/>
        <w:t>"type": "GAP"</w:t>
      </w:r>
    </w:p>
    <w:p w14:paraId="73019A85" w14:textId="77777777" w:rsidR="002868CE" w:rsidRPr="002868CE" w:rsidRDefault="002868CE" w:rsidP="001E3CD1">
      <w:pPr>
        <w:pStyle w:val="Response"/>
      </w:pPr>
      <w:r w:rsidRPr="002868CE">
        <w:tab/>
      </w:r>
      <w:r w:rsidRPr="002868CE">
        <w:tab/>
      </w:r>
      <w:r w:rsidRPr="002868CE">
        <w:tab/>
      </w:r>
      <w:r w:rsidRPr="002868CE">
        <w:tab/>
        <w:t>}],</w:t>
      </w:r>
    </w:p>
    <w:p w14:paraId="1F91C519" w14:textId="77777777" w:rsidR="002868CE" w:rsidRPr="002868CE" w:rsidRDefault="002868CE" w:rsidP="001E3CD1">
      <w:pPr>
        <w:pStyle w:val="Response"/>
      </w:pPr>
      <w:r w:rsidRPr="002868CE">
        <w:tab/>
      </w:r>
      <w:r w:rsidRPr="002868CE">
        <w:tab/>
      </w:r>
      <w:r w:rsidRPr="002868CE">
        <w:tab/>
      </w:r>
      <w:r w:rsidRPr="002868CE">
        <w:tab/>
        <w:t>"awardType": "global",</w:t>
      </w:r>
    </w:p>
    <w:p w14:paraId="36430F66" w14:textId="77777777" w:rsidR="002868CE" w:rsidRPr="002868CE" w:rsidRDefault="002868CE" w:rsidP="001E3CD1">
      <w:pPr>
        <w:pStyle w:val="Response"/>
      </w:pPr>
      <w:r w:rsidRPr="002868CE">
        <w:tab/>
      </w:r>
      <w:r w:rsidRPr="002868CE">
        <w:tab/>
      </w:r>
      <w:r w:rsidRPr="002868CE">
        <w:tab/>
      </w:r>
      <w:r w:rsidRPr="002868CE">
        <w:tab/>
        <w:t>"awardDescription": "Philips Green Products can reduce costs, energy consumption and CO2 emissions. How? They offer a significant environmental improvement in one or more of the Philips Green Focal Areas \u2014 Energy efficiency, Packaging, Hazardous substances, Weight, Recycling and disposal and Lifetime reliability.",</w:t>
      </w:r>
    </w:p>
    <w:p w14:paraId="45B28230" w14:textId="77777777" w:rsidR="002868CE" w:rsidRPr="002868CE" w:rsidRDefault="002868CE" w:rsidP="001E3CD1">
      <w:pPr>
        <w:pStyle w:val="Response"/>
      </w:pPr>
      <w:r w:rsidRPr="002868CE">
        <w:tab/>
      </w:r>
      <w:r w:rsidRPr="002868CE">
        <w:tab/>
      </w:r>
      <w:r w:rsidRPr="002868CE">
        <w:tab/>
      </w:r>
      <w:r w:rsidRPr="002868CE">
        <w:tab/>
        <w:t>"awardRank": "3",</w:t>
      </w:r>
    </w:p>
    <w:p w14:paraId="6C3945E0" w14:textId="77777777" w:rsidR="002868CE" w:rsidRPr="002868CE" w:rsidRDefault="002868CE" w:rsidP="001E3CD1">
      <w:pPr>
        <w:pStyle w:val="Response"/>
      </w:pPr>
      <w:r w:rsidRPr="002868CE">
        <w:tab/>
      </w:r>
      <w:r w:rsidRPr="002868CE">
        <w:tab/>
      </w:r>
      <w:r w:rsidRPr="002868CE">
        <w:tab/>
      </w:r>
      <w:r w:rsidRPr="002868CE">
        <w:tab/>
        <w:t>"awardText": "Philips Green Logo",</w:t>
      </w:r>
    </w:p>
    <w:p w14:paraId="6C3A856E" w14:textId="77777777" w:rsidR="002868CE" w:rsidRPr="002868CE" w:rsidRDefault="002868CE" w:rsidP="001E3CD1">
      <w:pPr>
        <w:pStyle w:val="Response"/>
      </w:pPr>
      <w:r w:rsidRPr="002868CE">
        <w:tab/>
      </w:r>
      <w:r w:rsidRPr="002868CE">
        <w:tab/>
      </w:r>
      <w:r w:rsidRPr="002868CE">
        <w:tab/>
      </w:r>
      <w:r w:rsidRPr="002868CE">
        <w:tab/>
        <w:t>"awardName": "Philips Green Logo",</w:t>
      </w:r>
    </w:p>
    <w:p w14:paraId="1C1DABE6" w14:textId="77777777" w:rsidR="002868CE" w:rsidRPr="002868CE" w:rsidRDefault="002868CE" w:rsidP="001E3CD1">
      <w:pPr>
        <w:pStyle w:val="Response"/>
      </w:pPr>
      <w:r w:rsidRPr="002868CE">
        <w:tab/>
      </w:r>
      <w:r w:rsidRPr="002868CE">
        <w:tab/>
      </w:r>
      <w:r w:rsidRPr="002868CE">
        <w:tab/>
      </w:r>
      <w:r w:rsidRPr="002868CE">
        <w:tab/>
        <w:t>"awardCode": "GA_GREEN"</w:t>
      </w:r>
    </w:p>
    <w:p w14:paraId="39584F6D" w14:textId="77777777" w:rsidR="002868CE" w:rsidRPr="002868CE" w:rsidRDefault="002868CE" w:rsidP="001E3CD1">
      <w:pPr>
        <w:pStyle w:val="Response"/>
      </w:pPr>
      <w:r w:rsidRPr="002868CE">
        <w:tab/>
      </w:r>
      <w:r w:rsidRPr="002868CE">
        <w:tab/>
      </w:r>
      <w:r w:rsidRPr="002868CE">
        <w:tab/>
        <w:t>}]</w:t>
      </w:r>
    </w:p>
    <w:p w14:paraId="0BEBDD45" w14:textId="77777777" w:rsidR="002868CE" w:rsidRPr="002868CE" w:rsidRDefault="002868CE" w:rsidP="001E3CD1">
      <w:pPr>
        <w:pStyle w:val="Response"/>
      </w:pPr>
      <w:r w:rsidRPr="002868CE">
        <w:tab/>
      </w:r>
      <w:r w:rsidRPr="002868CE">
        <w:tab/>
        <w:t>},</w:t>
      </w:r>
    </w:p>
    <w:p w14:paraId="72945D48" w14:textId="77777777" w:rsidR="002868CE" w:rsidRPr="002868CE" w:rsidRDefault="002868CE" w:rsidP="001E3CD1">
      <w:pPr>
        <w:pStyle w:val="Response"/>
      </w:pPr>
      <w:r w:rsidRPr="002868CE">
        <w:tab/>
      </w:r>
      <w:r w:rsidRPr="002868CE">
        <w:tab/>
        <w:t>"greendata": {</w:t>
      </w:r>
    </w:p>
    <w:p w14:paraId="40CB7C5B" w14:textId="77777777" w:rsidR="002868CE" w:rsidRPr="002868CE" w:rsidRDefault="002868CE" w:rsidP="001E3CD1">
      <w:pPr>
        <w:pStyle w:val="Response"/>
      </w:pPr>
      <w:r w:rsidRPr="002868CE">
        <w:tab/>
      </w:r>
      <w:r w:rsidRPr="002868CE">
        <w:tab/>
      </w:r>
      <w:r w:rsidRPr="002868CE">
        <w:tab/>
        <w:t>"greenData": {</w:t>
      </w:r>
    </w:p>
    <w:p w14:paraId="596E89CC" w14:textId="77777777" w:rsidR="002868CE" w:rsidRPr="002868CE" w:rsidRDefault="002868CE" w:rsidP="001E3CD1">
      <w:pPr>
        <w:pStyle w:val="Response"/>
      </w:pPr>
      <w:r w:rsidRPr="002868CE">
        <w:tab/>
      </w:r>
      <w:r w:rsidRPr="002868CE">
        <w:tab/>
      </w:r>
      <w:r w:rsidRPr="002868CE">
        <w:tab/>
      </w:r>
      <w:r w:rsidRPr="002868CE">
        <w:tab/>
        <w:t>"greenAwards": {</w:t>
      </w:r>
    </w:p>
    <w:p w14:paraId="00A92FAE" w14:textId="77777777" w:rsidR="002868CE" w:rsidRPr="002868CE" w:rsidRDefault="002868CE" w:rsidP="001E3CD1">
      <w:pPr>
        <w:pStyle w:val="Response"/>
      </w:pPr>
      <w:r w:rsidRPr="002868CE">
        <w:tab/>
      </w:r>
      <w:r w:rsidRPr="002868CE">
        <w:tab/>
      </w:r>
      <w:r w:rsidRPr="002868CE">
        <w:tab/>
      </w:r>
      <w:r w:rsidRPr="002868CE">
        <w:tab/>
      </w:r>
      <w:r w:rsidRPr="002868CE">
        <w:tab/>
        <w:t>"greenAward": [{</w:t>
      </w:r>
    </w:p>
    <w:p w14:paraId="7596CE25"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"name": "PhilipsGreenLogo",</w:t>
      </w:r>
    </w:p>
    <w:p w14:paraId="356F5A87"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"awardURL": "http://images.philips.com/is/image/PhilipsConsumer/GA_GREEN-GAP-global-001",</w:t>
      </w:r>
    </w:p>
    <w:p w14:paraId="0BF0C071"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"code": "GA_GREEN"</w:t>
      </w:r>
    </w:p>
    <w:p w14:paraId="2E1368E6" w14:textId="77777777" w:rsidR="002868CE" w:rsidRPr="002868CE" w:rsidRDefault="002868CE" w:rsidP="001E3CD1">
      <w:pPr>
        <w:pStyle w:val="Response"/>
      </w:pPr>
      <w:r w:rsidRPr="002868CE">
        <w:tab/>
      </w:r>
      <w:r w:rsidRPr="002868CE">
        <w:tab/>
      </w:r>
      <w:r w:rsidRPr="002868CE">
        <w:tab/>
      </w:r>
      <w:r w:rsidRPr="002868CE">
        <w:tab/>
      </w:r>
      <w:r w:rsidRPr="002868CE">
        <w:tab/>
        <w:t>}]</w:t>
      </w:r>
    </w:p>
    <w:p w14:paraId="39ABFBB9" w14:textId="77777777" w:rsidR="002868CE" w:rsidRPr="002868CE" w:rsidRDefault="002868CE" w:rsidP="001E3CD1">
      <w:pPr>
        <w:pStyle w:val="Response"/>
      </w:pPr>
      <w:r w:rsidRPr="002868CE">
        <w:tab/>
      </w:r>
      <w:r w:rsidRPr="002868CE">
        <w:tab/>
      </w:r>
      <w:r w:rsidRPr="002868CE">
        <w:tab/>
      </w:r>
      <w:r w:rsidRPr="002868CE">
        <w:tab/>
        <w:t>},</w:t>
      </w:r>
    </w:p>
    <w:p w14:paraId="15E4BC94" w14:textId="77777777" w:rsidR="002868CE" w:rsidRPr="002868CE" w:rsidRDefault="002868CE" w:rsidP="001E3CD1">
      <w:pPr>
        <w:pStyle w:val="Response"/>
      </w:pPr>
      <w:r w:rsidRPr="002868CE">
        <w:tab/>
      </w:r>
      <w:r w:rsidRPr="002868CE">
        <w:tab/>
      </w:r>
      <w:r w:rsidRPr="002868CE">
        <w:tab/>
      </w:r>
      <w:r w:rsidRPr="002868CE">
        <w:tab/>
        <w:t>"greenChapter": [{</w:t>
      </w:r>
    </w:p>
    <w:p w14:paraId="0323417A" w14:textId="77777777" w:rsidR="002868CE" w:rsidRPr="002868CE" w:rsidRDefault="002868CE" w:rsidP="001E3CD1">
      <w:pPr>
        <w:pStyle w:val="Response"/>
      </w:pPr>
      <w:r w:rsidRPr="002868CE">
        <w:tab/>
      </w:r>
      <w:r w:rsidRPr="002868CE">
        <w:tab/>
      </w:r>
      <w:r w:rsidRPr="002868CE">
        <w:tab/>
      </w:r>
      <w:r w:rsidRPr="002868CE">
        <w:tab/>
      </w:r>
      <w:r w:rsidRPr="002868CE">
        <w:tab/>
        <w:t>"greenItem": [{</w:t>
      </w:r>
    </w:p>
    <w:p w14:paraId="7A939246"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"greenItemRank": "1",</w:t>
      </w:r>
    </w:p>
    <w:p w14:paraId="0A5F870A"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"greenValue": [{</w:t>
      </w:r>
    </w:p>
    <w:p w14:paraId="0DCC3B90"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"greenValueName": "5.40",</w:t>
      </w:r>
    </w:p>
    <w:p w14:paraId="6F15CE3D"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"greenValueRank": "1"</w:t>
      </w:r>
    </w:p>
    <w:p w14:paraId="3295EC94"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3CA1AB54"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"greenItemName": "On mode",</w:t>
      </w:r>
    </w:p>
    <w:p w14:paraId="21368CE2"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"unitOfMeasure": {</w:t>
      </w:r>
    </w:p>
    <w:p w14:paraId="44C78C00"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"unitOfMeasureSymbol": "W",</w:t>
      </w:r>
    </w:p>
    <w:p w14:paraId="3652A3EF"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"unitOfMeasureName": "Watt"</w:t>
      </w:r>
    </w:p>
    <w:p w14:paraId="1B67C9B0"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77B131D0" w14:textId="77777777" w:rsidR="002868CE" w:rsidRPr="002868CE" w:rsidRDefault="002868CE" w:rsidP="001E3CD1">
      <w:pPr>
        <w:pStyle w:val="Response"/>
      </w:pPr>
      <w:r w:rsidRPr="002868CE">
        <w:tab/>
      </w:r>
      <w:r w:rsidRPr="002868CE">
        <w:tab/>
      </w:r>
      <w:r w:rsidRPr="002868CE">
        <w:tab/>
      </w:r>
      <w:r w:rsidRPr="002868CE">
        <w:tab/>
      </w:r>
      <w:r w:rsidRPr="002868CE">
        <w:tab/>
        <w:t>}],</w:t>
      </w:r>
    </w:p>
    <w:p w14:paraId="63D0E056" w14:textId="77777777" w:rsidR="002868CE" w:rsidRPr="002868CE" w:rsidRDefault="002868CE" w:rsidP="001E3CD1">
      <w:pPr>
        <w:pStyle w:val="Response"/>
      </w:pPr>
      <w:r w:rsidRPr="002868CE">
        <w:tab/>
      </w:r>
      <w:r w:rsidRPr="002868CE">
        <w:tab/>
      </w:r>
      <w:r w:rsidRPr="002868CE">
        <w:tab/>
      </w:r>
      <w:r w:rsidRPr="002868CE">
        <w:tab/>
      </w:r>
      <w:r w:rsidRPr="002868CE">
        <w:tab/>
        <w:t>"greenChapterName": "Energy",</w:t>
      </w:r>
    </w:p>
    <w:p w14:paraId="5F3B331C" w14:textId="77777777" w:rsidR="002868CE" w:rsidRPr="002868CE" w:rsidRDefault="002868CE" w:rsidP="001E3CD1">
      <w:pPr>
        <w:pStyle w:val="Response"/>
      </w:pPr>
      <w:r w:rsidRPr="002868CE">
        <w:tab/>
      </w:r>
      <w:r w:rsidRPr="002868CE">
        <w:tab/>
      </w:r>
      <w:r w:rsidRPr="002868CE">
        <w:tab/>
      </w:r>
      <w:r w:rsidRPr="002868CE">
        <w:tab/>
      </w:r>
      <w:r w:rsidRPr="002868CE">
        <w:tab/>
        <w:t>"greenChapterCode": "ENE"</w:t>
      </w:r>
    </w:p>
    <w:p w14:paraId="7D249A47" w14:textId="77777777" w:rsidR="002868CE" w:rsidRPr="002868CE" w:rsidRDefault="002868CE" w:rsidP="001E3CD1">
      <w:pPr>
        <w:pStyle w:val="Response"/>
      </w:pPr>
      <w:r w:rsidRPr="002868CE">
        <w:tab/>
      </w:r>
      <w:r w:rsidRPr="002868CE">
        <w:tab/>
      </w:r>
      <w:r w:rsidRPr="002868CE">
        <w:tab/>
      </w:r>
      <w:r w:rsidRPr="002868CE">
        <w:tab/>
        <w:t>},</w:t>
      </w:r>
    </w:p>
    <w:p w14:paraId="003F7F39" w14:textId="77777777" w:rsidR="002868CE" w:rsidRPr="002868CE" w:rsidRDefault="002868CE" w:rsidP="001E3CD1">
      <w:pPr>
        <w:pStyle w:val="Response"/>
      </w:pPr>
      <w:r w:rsidRPr="002868CE">
        <w:tab/>
      </w:r>
      <w:r w:rsidRPr="002868CE">
        <w:tab/>
      </w:r>
      <w:r w:rsidRPr="002868CE">
        <w:tab/>
      </w:r>
      <w:r w:rsidRPr="002868CE">
        <w:tab/>
        <w:t>{</w:t>
      </w:r>
    </w:p>
    <w:p w14:paraId="1F0050B3" w14:textId="77777777" w:rsidR="002868CE" w:rsidRPr="002868CE" w:rsidRDefault="002868CE" w:rsidP="001E3CD1">
      <w:pPr>
        <w:pStyle w:val="Response"/>
      </w:pPr>
      <w:r w:rsidRPr="002868CE">
        <w:tab/>
      </w:r>
      <w:r w:rsidRPr="002868CE">
        <w:tab/>
      </w:r>
      <w:r w:rsidRPr="002868CE">
        <w:tab/>
      </w:r>
      <w:r w:rsidRPr="002868CE">
        <w:tab/>
      </w:r>
      <w:r w:rsidRPr="002868CE">
        <w:tab/>
        <w:t>"greenItem": [{</w:t>
      </w:r>
    </w:p>
    <w:p w14:paraId="6A24B632"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"greenItemRank": "1",</w:t>
      </w:r>
    </w:p>
    <w:p w14:paraId="1D6E9C38"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"greenValue": [{</w:t>
      </w:r>
    </w:p>
    <w:p w14:paraId="376BD414"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"greenValueName": "110.00",</w:t>
      </w:r>
    </w:p>
    <w:p w14:paraId="3EB3E4E6"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"greenValueRank": "1"</w:t>
      </w:r>
    </w:p>
    <w:p w14:paraId="16611909"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260A1AB4"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"greenItemName": "Cardboard",</w:t>
      </w:r>
    </w:p>
    <w:p w14:paraId="6CAF3A36"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"unitOfMeasure": {</w:t>
      </w:r>
    </w:p>
    <w:p w14:paraId="19592D1E"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"unitOfMeasureSymbol": "g",</w:t>
      </w:r>
    </w:p>
    <w:p w14:paraId="0D24A959"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"unitOfMeasureName": "gram"</w:t>
      </w:r>
    </w:p>
    <w:p w14:paraId="52817FD1"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4D114F83" w14:textId="77777777" w:rsidR="002868CE" w:rsidRPr="002868CE" w:rsidRDefault="002868CE" w:rsidP="001E3CD1">
      <w:pPr>
        <w:pStyle w:val="Response"/>
      </w:pPr>
      <w:r w:rsidRPr="002868CE">
        <w:tab/>
      </w:r>
      <w:r w:rsidRPr="002868CE">
        <w:tab/>
      </w:r>
      <w:r w:rsidRPr="002868CE">
        <w:tab/>
      </w:r>
      <w:r w:rsidRPr="002868CE">
        <w:tab/>
      </w:r>
      <w:r w:rsidRPr="002868CE">
        <w:tab/>
        <w:t>},</w:t>
      </w:r>
    </w:p>
    <w:p w14:paraId="2C244595" w14:textId="77777777" w:rsidR="002868CE" w:rsidRPr="002868CE" w:rsidRDefault="002868CE" w:rsidP="001E3CD1">
      <w:pPr>
        <w:pStyle w:val="Response"/>
      </w:pPr>
      <w:r w:rsidRPr="002868CE">
        <w:tab/>
      </w:r>
      <w:r w:rsidRPr="002868CE">
        <w:tab/>
      </w:r>
      <w:r w:rsidRPr="002868CE">
        <w:tab/>
      </w:r>
      <w:r w:rsidRPr="002868CE">
        <w:tab/>
      </w:r>
      <w:r w:rsidRPr="002868CE">
        <w:tab/>
        <w:t>{</w:t>
      </w:r>
    </w:p>
    <w:p w14:paraId="068E3BAD"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"greenItemRank": "2",</w:t>
      </w:r>
    </w:p>
    <w:p w14:paraId="19940775"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"greenValue": [{</w:t>
      </w:r>
    </w:p>
    <w:p w14:paraId="5EEEE267"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"greenValueName": "48.00",</w:t>
      </w:r>
    </w:p>
    <w:p w14:paraId="0D706D87"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"greenValueRank": "1"</w:t>
      </w:r>
    </w:p>
    <w:p w14:paraId="2D267AEF"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3846E0B7"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"greenItemName": "Plastics",</w:t>
      </w:r>
    </w:p>
    <w:p w14:paraId="1227A7AC"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"unitOfMeasure": {</w:t>
      </w:r>
    </w:p>
    <w:p w14:paraId="16582723"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"unitOfMeasureSymbol": "g",</w:t>
      </w:r>
    </w:p>
    <w:p w14:paraId="4EE21F4A"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"unitOfMeasureName": "gram"</w:t>
      </w:r>
    </w:p>
    <w:p w14:paraId="53D72EDA"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012D3A4A" w14:textId="77777777" w:rsidR="002868CE" w:rsidRPr="002868CE" w:rsidRDefault="002868CE" w:rsidP="001E3CD1">
      <w:pPr>
        <w:pStyle w:val="Response"/>
      </w:pPr>
      <w:r w:rsidRPr="002868CE">
        <w:tab/>
      </w:r>
      <w:r w:rsidRPr="002868CE">
        <w:tab/>
      </w:r>
      <w:r w:rsidRPr="002868CE">
        <w:tab/>
      </w:r>
      <w:r w:rsidRPr="002868CE">
        <w:tab/>
      </w:r>
      <w:r w:rsidRPr="002868CE">
        <w:tab/>
        <w:t>},</w:t>
      </w:r>
    </w:p>
    <w:p w14:paraId="3F21DB3C" w14:textId="77777777" w:rsidR="002868CE" w:rsidRPr="002868CE" w:rsidRDefault="002868CE" w:rsidP="001E3CD1">
      <w:pPr>
        <w:pStyle w:val="Response"/>
      </w:pPr>
      <w:r w:rsidRPr="002868CE">
        <w:tab/>
      </w:r>
      <w:r w:rsidRPr="002868CE">
        <w:tab/>
      </w:r>
      <w:r w:rsidRPr="002868CE">
        <w:tab/>
      </w:r>
      <w:r w:rsidRPr="002868CE">
        <w:tab/>
      </w:r>
      <w:r w:rsidRPr="002868CE">
        <w:tab/>
        <w:t>{...}],</w:t>
      </w:r>
    </w:p>
    <w:p w14:paraId="10E4690A" w14:textId="77777777" w:rsidR="002868CE" w:rsidRPr="002868CE" w:rsidRDefault="002868CE" w:rsidP="001E3CD1">
      <w:pPr>
        <w:pStyle w:val="Response"/>
      </w:pPr>
      <w:r w:rsidRPr="002868CE">
        <w:tab/>
      </w:r>
      <w:r w:rsidRPr="002868CE">
        <w:tab/>
      </w:r>
      <w:r w:rsidRPr="002868CE">
        <w:tab/>
      </w:r>
      <w:r w:rsidRPr="002868CE">
        <w:tab/>
      </w:r>
      <w:r w:rsidRPr="002868CE">
        <w:tab/>
        <w:t>"greenChapterName": "Packaging",</w:t>
      </w:r>
    </w:p>
    <w:p w14:paraId="259E5437" w14:textId="77777777" w:rsidR="002868CE" w:rsidRPr="002868CE" w:rsidRDefault="002868CE" w:rsidP="001E3CD1">
      <w:pPr>
        <w:pStyle w:val="Response"/>
      </w:pPr>
      <w:r w:rsidRPr="002868CE">
        <w:tab/>
      </w:r>
      <w:r w:rsidRPr="002868CE">
        <w:tab/>
      </w:r>
      <w:r w:rsidRPr="002868CE">
        <w:tab/>
      </w:r>
      <w:r w:rsidRPr="002868CE">
        <w:tab/>
      </w:r>
      <w:r w:rsidRPr="002868CE">
        <w:tab/>
        <w:t>"greenChapterCode": "PAC"</w:t>
      </w:r>
    </w:p>
    <w:p w14:paraId="46118292" w14:textId="77777777" w:rsidR="002868CE" w:rsidRPr="002868CE" w:rsidRDefault="002868CE" w:rsidP="001E3CD1">
      <w:pPr>
        <w:pStyle w:val="Response"/>
      </w:pPr>
      <w:r w:rsidRPr="002868CE">
        <w:tab/>
      </w:r>
      <w:r w:rsidRPr="002868CE">
        <w:tab/>
      </w:r>
      <w:r w:rsidRPr="002868CE">
        <w:tab/>
      </w:r>
      <w:r w:rsidRPr="002868CE">
        <w:tab/>
        <w:t>},</w:t>
      </w:r>
    </w:p>
    <w:p w14:paraId="28CAE48C" w14:textId="77777777" w:rsidR="002868CE" w:rsidRPr="002868CE" w:rsidRDefault="002868CE" w:rsidP="001E3CD1">
      <w:pPr>
        <w:pStyle w:val="Response"/>
      </w:pPr>
      <w:r w:rsidRPr="002868CE">
        <w:tab/>
      </w:r>
      <w:r w:rsidRPr="002868CE">
        <w:tab/>
      </w:r>
      <w:r w:rsidRPr="002868CE">
        <w:tab/>
      </w:r>
      <w:r w:rsidRPr="002868CE">
        <w:tab/>
        <w:t>{...},</w:t>
      </w:r>
    </w:p>
    <w:p w14:paraId="0AAE899B" w14:textId="77777777" w:rsidR="002868CE" w:rsidRPr="002868CE" w:rsidRDefault="002868CE" w:rsidP="001E3CD1">
      <w:pPr>
        <w:pStyle w:val="Response"/>
      </w:pPr>
      <w:r w:rsidRPr="002868CE">
        <w:tab/>
      </w:r>
      <w:r w:rsidRPr="002868CE">
        <w:tab/>
      </w:r>
      <w:r w:rsidRPr="002868CE">
        <w:tab/>
      </w:r>
      <w:r w:rsidRPr="002868CE">
        <w:tab/>
        <w:t>],</w:t>
      </w:r>
    </w:p>
    <w:p w14:paraId="64E1C25E" w14:textId="77777777" w:rsidR="002868CE" w:rsidRPr="002868CE" w:rsidRDefault="002868CE" w:rsidP="001E3CD1">
      <w:pPr>
        <w:pStyle w:val="Response"/>
      </w:pPr>
      <w:r w:rsidRPr="002868CE">
        <w:tab/>
      </w:r>
      <w:r w:rsidRPr="002868CE">
        <w:tab/>
      </w:r>
      <w:r w:rsidRPr="002868CE">
        <w:tab/>
      </w:r>
      <w:r w:rsidRPr="002868CE">
        <w:tab/>
        <w:t>"energyLabel": {</w:t>
      </w:r>
    </w:p>
    <w:p w14:paraId="43EA7FCB" w14:textId="77777777" w:rsidR="002868CE" w:rsidRPr="002868CE" w:rsidRDefault="002868CE" w:rsidP="001E3CD1">
      <w:pPr>
        <w:pStyle w:val="Response"/>
      </w:pPr>
      <w:r w:rsidRPr="002868CE">
        <w:tab/>
      </w:r>
      <w:r w:rsidRPr="002868CE">
        <w:tab/>
      </w:r>
      <w:r w:rsidRPr="002868CE">
        <w:tab/>
      </w:r>
      <w:r w:rsidRPr="002868CE">
        <w:tab/>
      </w:r>
      <w:r w:rsidRPr="002868CE">
        <w:tab/>
      </w:r>
    </w:p>
    <w:p w14:paraId="16355AF3" w14:textId="77777777" w:rsidR="002868CE" w:rsidRPr="002868CE" w:rsidRDefault="002868CE" w:rsidP="001E3CD1">
      <w:pPr>
        <w:pStyle w:val="Response"/>
      </w:pPr>
      <w:r w:rsidRPr="002868CE">
        <w:lastRenderedPageBreak/>
        <w:tab/>
      </w:r>
      <w:r w:rsidRPr="002868CE">
        <w:tab/>
      </w:r>
      <w:r w:rsidRPr="002868CE">
        <w:tab/>
      </w:r>
      <w:r w:rsidRPr="002868CE">
        <w:tab/>
        <w:t>}</w:t>
      </w:r>
    </w:p>
    <w:p w14:paraId="17EEEBB4" w14:textId="77777777" w:rsidR="002868CE" w:rsidRPr="002868CE" w:rsidRDefault="002868CE" w:rsidP="001E3CD1">
      <w:pPr>
        <w:pStyle w:val="Response"/>
      </w:pPr>
      <w:r w:rsidRPr="002868CE">
        <w:tab/>
      </w:r>
      <w:r w:rsidRPr="002868CE">
        <w:tab/>
      </w:r>
      <w:r w:rsidRPr="002868CE">
        <w:tab/>
        <w:t>}</w:t>
      </w:r>
    </w:p>
    <w:p w14:paraId="43D5208C" w14:textId="77777777" w:rsidR="002868CE" w:rsidRPr="002868CE" w:rsidRDefault="002868CE" w:rsidP="001E3CD1">
      <w:pPr>
        <w:pStyle w:val="Response"/>
      </w:pPr>
      <w:r w:rsidRPr="002868CE">
        <w:tab/>
      </w:r>
      <w:r w:rsidRPr="002868CE">
        <w:tab/>
        <w:t>},</w:t>
      </w:r>
    </w:p>
    <w:p w14:paraId="624E71A0" w14:textId="77777777" w:rsidR="002868CE" w:rsidRPr="002868CE" w:rsidRDefault="002868CE" w:rsidP="001E3CD1">
      <w:pPr>
        <w:pStyle w:val="Response"/>
      </w:pPr>
      <w:r w:rsidRPr="002868CE">
        <w:tab/>
      </w:r>
      <w:r w:rsidRPr="002868CE">
        <w:tab/>
        <w:t>"specification": {</w:t>
      </w:r>
    </w:p>
    <w:p w14:paraId="7669EE00" w14:textId="77777777" w:rsidR="002868CE" w:rsidRPr="002868CE" w:rsidRDefault="002868CE" w:rsidP="001E3CD1">
      <w:pPr>
        <w:pStyle w:val="Response"/>
      </w:pPr>
      <w:r w:rsidRPr="002868CE">
        <w:tab/>
      </w:r>
      <w:r w:rsidRPr="002868CE">
        <w:tab/>
      </w:r>
      <w:r w:rsidRPr="002868CE">
        <w:tab/>
        <w:t>"csChapter": [{</w:t>
      </w:r>
    </w:p>
    <w:p w14:paraId="58DC5EE6" w14:textId="77777777" w:rsidR="002868CE" w:rsidRPr="002868CE" w:rsidRDefault="002868CE" w:rsidP="001E3CD1">
      <w:pPr>
        <w:pStyle w:val="Response"/>
      </w:pPr>
      <w:r w:rsidRPr="002868CE">
        <w:tab/>
      </w:r>
      <w:r w:rsidRPr="002868CE">
        <w:tab/>
      </w:r>
      <w:r w:rsidRPr="002868CE">
        <w:tab/>
      </w:r>
      <w:r w:rsidRPr="002868CE">
        <w:tab/>
        <w:t>"csChapterName": "Shaving Performance",</w:t>
      </w:r>
    </w:p>
    <w:p w14:paraId="193182C9" w14:textId="77777777" w:rsidR="002868CE" w:rsidRPr="002868CE" w:rsidRDefault="002868CE" w:rsidP="001E3CD1">
      <w:pPr>
        <w:pStyle w:val="Response"/>
      </w:pPr>
      <w:r w:rsidRPr="002868CE">
        <w:tab/>
      </w:r>
      <w:r w:rsidRPr="002868CE">
        <w:tab/>
      </w:r>
      <w:r w:rsidRPr="002868CE">
        <w:tab/>
      </w:r>
      <w:r w:rsidRPr="002868CE">
        <w:tab/>
        <w:t>"csChapterCode": "CH4001523",</w:t>
      </w:r>
    </w:p>
    <w:p w14:paraId="1B731BB5" w14:textId="77777777" w:rsidR="002868CE" w:rsidRPr="002868CE" w:rsidRDefault="002868CE" w:rsidP="001E3CD1">
      <w:pPr>
        <w:pStyle w:val="Response"/>
      </w:pPr>
      <w:r w:rsidRPr="002868CE">
        <w:tab/>
      </w:r>
      <w:r w:rsidRPr="002868CE">
        <w:tab/>
      </w:r>
      <w:r w:rsidRPr="002868CE">
        <w:tab/>
      </w:r>
      <w:r w:rsidRPr="002868CE">
        <w:tab/>
        <w:t>"csChapterRank": "1",</w:t>
      </w:r>
    </w:p>
    <w:p w14:paraId="29FABB8F" w14:textId="77777777" w:rsidR="002868CE" w:rsidRPr="002868CE" w:rsidRDefault="002868CE" w:rsidP="001E3CD1">
      <w:pPr>
        <w:pStyle w:val="Response"/>
      </w:pPr>
      <w:r w:rsidRPr="002868CE">
        <w:tab/>
      </w:r>
      <w:r w:rsidRPr="002868CE">
        <w:tab/>
      </w:r>
      <w:r w:rsidRPr="002868CE">
        <w:tab/>
      </w:r>
      <w:r w:rsidRPr="002868CE">
        <w:tab/>
        <w:t>"csItem": [{</w:t>
      </w:r>
    </w:p>
    <w:p w14:paraId="12FA1765" w14:textId="77777777" w:rsidR="002868CE" w:rsidRPr="002868CE" w:rsidRDefault="002868CE" w:rsidP="001E3CD1">
      <w:pPr>
        <w:pStyle w:val="Response"/>
      </w:pPr>
      <w:r w:rsidRPr="002868CE">
        <w:tab/>
      </w:r>
      <w:r w:rsidRPr="002868CE">
        <w:tab/>
      </w:r>
      <w:r w:rsidRPr="002868CE">
        <w:tab/>
      </w:r>
      <w:r w:rsidRPr="002868CE">
        <w:tab/>
      </w:r>
      <w:r w:rsidRPr="002868CE">
        <w:tab/>
        <w:t>"csItemCode": "IT4007977",</w:t>
      </w:r>
    </w:p>
    <w:p w14:paraId="1F604B3F" w14:textId="77777777" w:rsidR="002868CE" w:rsidRPr="002868CE" w:rsidRDefault="002868CE" w:rsidP="001E3CD1">
      <w:pPr>
        <w:pStyle w:val="Response"/>
      </w:pPr>
      <w:r w:rsidRPr="002868CE">
        <w:tab/>
      </w:r>
      <w:r w:rsidRPr="002868CE">
        <w:tab/>
      </w:r>
      <w:r w:rsidRPr="002868CE">
        <w:tab/>
      </w:r>
      <w:r w:rsidRPr="002868CE">
        <w:tab/>
      </w:r>
      <w:r w:rsidRPr="002868CE">
        <w:tab/>
        <w:t>"csItemIsFreeFormat": "0",</w:t>
      </w:r>
    </w:p>
    <w:p w14:paraId="4C33634A" w14:textId="77777777" w:rsidR="002868CE" w:rsidRPr="002868CE" w:rsidRDefault="002868CE" w:rsidP="001E3CD1">
      <w:pPr>
        <w:pStyle w:val="Response"/>
      </w:pPr>
      <w:r w:rsidRPr="002868CE">
        <w:tab/>
      </w:r>
      <w:r w:rsidRPr="002868CE">
        <w:tab/>
      </w:r>
      <w:r w:rsidRPr="002868CE">
        <w:tab/>
      </w:r>
      <w:r w:rsidRPr="002868CE">
        <w:tab/>
      </w:r>
      <w:r w:rsidRPr="002868CE">
        <w:tab/>
        <w:t>"csItemName": "Contour-following",</w:t>
      </w:r>
    </w:p>
    <w:p w14:paraId="6A74D896" w14:textId="77777777" w:rsidR="002868CE" w:rsidRPr="002868CE" w:rsidRDefault="002868CE" w:rsidP="001E3CD1">
      <w:pPr>
        <w:pStyle w:val="Response"/>
      </w:pPr>
      <w:r w:rsidRPr="002868CE">
        <w:tab/>
      </w:r>
      <w:r w:rsidRPr="002868CE">
        <w:tab/>
      </w:r>
      <w:r w:rsidRPr="002868CE">
        <w:tab/>
      </w:r>
      <w:r w:rsidRPr="002868CE">
        <w:tab/>
      </w:r>
      <w:r w:rsidRPr="002868CE">
        <w:tab/>
        <w:t>"csValue": [{</w:t>
      </w:r>
    </w:p>
    <w:p w14:paraId="1FA5D001"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"csValueCode": "VA4021335",</w:t>
      </w:r>
    </w:p>
    <w:p w14:paraId="37298437"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"csValueRank": "8",</w:t>
      </w:r>
    </w:p>
    <w:p w14:paraId="4EC20141"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"csValueName": "GyroFlex 3D contour following"</w:t>
      </w:r>
    </w:p>
    <w:p w14:paraId="03B6FB33" w14:textId="77777777" w:rsidR="002868CE" w:rsidRPr="002868CE" w:rsidRDefault="002868CE" w:rsidP="001E3CD1">
      <w:pPr>
        <w:pStyle w:val="Response"/>
      </w:pPr>
      <w:r w:rsidRPr="002868CE">
        <w:tab/>
      </w:r>
      <w:r w:rsidRPr="002868CE">
        <w:tab/>
      </w:r>
      <w:r w:rsidRPr="002868CE">
        <w:tab/>
      </w:r>
      <w:r w:rsidRPr="002868CE">
        <w:tab/>
      </w:r>
      <w:r w:rsidRPr="002868CE">
        <w:tab/>
        <w:t>}],</w:t>
      </w:r>
    </w:p>
    <w:p w14:paraId="1DCF8C2D" w14:textId="77777777" w:rsidR="002868CE" w:rsidRPr="002868CE" w:rsidRDefault="002868CE" w:rsidP="001E3CD1">
      <w:pPr>
        <w:pStyle w:val="Response"/>
      </w:pPr>
      <w:r w:rsidRPr="002868CE">
        <w:tab/>
      </w:r>
      <w:r w:rsidRPr="002868CE">
        <w:tab/>
      </w:r>
      <w:r w:rsidRPr="002868CE">
        <w:tab/>
      </w:r>
      <w:r w:rsidRPr="002868CE">
        <w:tab/>
      </w:r>
      <w:r w:rsidRPr="002868CE">
        <w:tab/>
        <w:t>"csItemRank": "6"</w:t>
      </w:r>
    </w:p>
    <w:p w14:paraId="3E415A1D" w14:textId="77777777" w:rsidR="002868CE" w:rsidRPr="002868CE" w:rsidRDefault="002868CE" w:rsidP="001E3CD1">
      <w:pPr>
        <w:pStyle w:val="Response"/>
      </w:pPr>
      <w:r w:rsidRPr="002868CE">
        <w:tab/>
      </w:r>
      <w:r w:rsidRPr="002868CE">
        <w:tab/>
      </w:r>
      <w:r w:rsidRPr="002868CE">
        <w:tab/>
      </w:r>
      <w:r w:rsidRPr="002868CE">
        <w:tab/>
        <w:t>},</w:t>
      </w:r>
    </w:p>
    <w:p w14:paraId="6C2AD41D" w14:textId="77777777" w:rsidR="002868CE" w:rsidRPr="002868CE" w:rsidRDefault="002868CE" w:rsidP="001E3CD1">
      <w:pPr>
        <w:pStyle w:val="Response"/>
      </w:pPr>
      <w:r w:rsidRPr="002868CE">
        <w:tab/>
      </w:r>
      <w:r w:rsidRPr="002868CE">
        <w:tab/>
      </w:r>
      <w:r w:rsidRPr="002868CE">
        <w:tab/>
      </w:r>
      <w:r w:rsidRPr="002868CE">
        <w:tab/>
        <w:t>{</w:t>
      </w:r>
    </w:p>
    <w:p w14:paraId="4218449C" w14:textId="77777777" w:rsidR="002868CE" w:rsidRPr="002868CE" w:rsidRDefault="002868CE" w:rsidP="001E3CD1">
      <w:pPr>
        <w:pStyle w:val="Response"/>
      </w:pPr>
      <w:r w:rsidRPr="002868CE">
        <w:tab/>
      </w:r>
      <w:r w:rsidRPr="002868CE">
        <w:tab/>
      </w:r>
      <w:r w:rsidRPr="002868CE">
        <w:tab/>
      </w:r>
      <w:r w:rsidRPr="002868CE">
        <w:tab/>
      </w:r>
      <w:r w:rsidRPr="002868CE">
        <w:tab/>
        <w:t>"csItemCode": "IT4007976",</w:t>
      </w:r>
    </w:p>
    <w:p w14:paraId="380CFA0D" w14:textId="77777777" w:rsidR="002868CE" w:rsidRPr="002868CE" w:rsidRDefault="002868CE" w:rsidP="001E3CD1">
      <w:pPr>
        <w:pStyle w:val="Response"/>
      </w:pPr>
      <w:r w:rsidRPr="002868CE">
        <w:tab/>
      </w:r>
      <w:r w:rsidRPr="002868CE">
        <w:tab/>
      </w:r>
      <w:r w:rsidRPr="002868CE">
        <w:tab/>
      </w:r>
      <w:r w:rsidRPr="002868CE">
        <w:tab/>
      </w:r>
      <w:r w:rsidRPr="002868CE">
        <w:tab/>
        <w:t>"csItemIsFreeFormat": "0",</w:t>
      </w:r>
    </w:p>
    <w:p w14:paraId="64E19558" w14:textId="77777777" w:rsidR="002868CE" w:rsidRPr="002868CE" w:rsidRDefault="002868CE" w:rsidP="001E3CD1">
      <w:pPr>
        <w:pStyle w:val="Response"/>
      </w:pPr>
      <w:r w:rsidRPr="002868CE">
        <w:tab/>
      </w:r>
      <w:r w:rsidRPr="002868CE">
        <w:tab/>
      </w:r>
      <w:r w:rsidRPr="002868CE">
        <w:tab/>
      </w:r>
      <w:r w:rsidRPr="002868CE">
        <w:tab/>
      </w:r>
      <w:r w:rsidRPr="002868CE">
        <w:tab/>
        <w:t>"csItemName": "Shaving System",</w:t>
      </w:r>
    </w:p>
    <w:p w14:paraId="3D2B3BE4" w14:textId="77777777" w:rsidR="002868CE" w:rsidRPr="002868CE" w:rsidRDefault="002868CE" w:rsidP="001E3CD1">
      <w:pPr>
        <w:pStyle w:val="Response"/>
      </w:pPr>
      <w:r w:rsidRPr="002868CE">
        <w:tab/>
      </w:r>
      <w:r w:rsidRPr="002868CE">
        <w:tab/>
      </w:r>
      <w:r w:rsidRPr="002868CE">
        <w:tab/>
      </w:r>
      <w:r w:rsidRPr="002868CE">
        <w:tab/>
      </w:r>
      <w:r w:rsidRPr="002868CE">
        <w:tab/>
        <w:t>"csValue": [{</w:t>
      </w:r>
    </w:p>
    <w:p w14:paraId="3EA57B63"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"csValueCode": "VA4021337",</w:t>
      </w:r>
    </w:p>
    <w:p w14:paraId="6D7B4B78"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"csValueRank": "7",</w:t>
      </w:r>
    </w:p>
    <w:p w14:paraId="2E0B37E0"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"csValueName": "UltraTrack shaving heads"</w:t>
      </w:r>
    </w:p>
    <w:p w14:paraId="7F6B5AD2" w14:textId="77777777" w:rsidR="002868CE" w:rsidRPr="002868CE" w:rsidRDefault="002868CE" w:rsidP="001E3CD1">
      <w:pPr>
        <w:pStyle w:val="Response"/>
      </w:pPr>
      <w:r w:rsidRPr="002868CE">
        <w:tab/>
      </w:r>
      <w:r w:rsidRPr="002868CE">
        <w:tab/>
      </w:r>
      <w:r w:rsidRPr="002868CE">
        <w:tab/>
      </w:r>
      <w:r w:rsidRPr="002868CE">
        <w:tab/>
      </w:r>
      <w:r w:rsidRPr="002868CE">
        <w:tab/>
        <w:t>},</w:t>
      </w:r>
    </w:p>
    <w:p w14:paraId="5488314F" w14:textId="77777777" w:rsidR="002868CE" w:rsidRPr="002868CE" w:rsidRDefault="002868CE" w:rsidP="001E3CD1">
      <w:pPr>
        <w:pStyle w:val="Response"/>
      </w:pPr>
      <w:r w:rsidRPr="002868CE">
        <w:tab/>
      </w:r>
      <w:r w:rsidRPr="002868CE">
        <w:tab/>
      </w:r>
      <w:r w:rsidRPr="002868CE">
        <w:tab/>
      </w:r>
      <w:r w:rsidRPr="002868CE">
        <w:tab/>
      </w:r>
      <w:r w:rsidRPr="002868CE">
        <w:tab/>
        <w:t>{</w:t>
      </w:r>
    </w:p>
    <w:p w14:paraId="07D889D5"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"csValueCode": "VA4022651",</w:t>
      </w:r>
    </w:p>
    <w:p w14:paraId="192C5399"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"csValueRank": "30",</w:t>
      </w:r>
    </w:p>
    <w:p w14:paraId="548FD64B"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"csValueName": "Speed XL shaving heads"</w:t>
      </w:r>
    </w:p>
    <w:p w14:paraId="2D1CE08D" w14:textId="77777777" w:rsidR="002868CE" w:rsidRPr="002868CE" w:rsidRDefault="002868CE" w:rsidP="001E3CD1">
      <w:pPr>
        <w:pStyle w:val="Response"/>
      </w:pPr>
      <w:r w:rsidRPr="002868CE">
        <w:tab/>
      </w:r>
      <w:r w:rsidRPr="002868CE">
        <w:tab/>
      </w:r>
      <w:r w:rsidRPr="002868CE">
        <w:tab/>
      </w:r>
      <w:r w:rsidRPr="002868CE">
        <w:tab/>
      </w:r>
      <w:r w:rsidRPr="002868CE">
        <w:tab/>
        <w:t>},</w:t>
      </w:r>
    </w:p>
    <w:p w14:paraId="47DF4AE1" w14:textId="77777777" w:rsidR="002868CE" w:rsidRPr="002868CE" w:rsidRDefault="002868CE" w:rsidP="001E3CD1">
      <w:pPr>
        <w:pStyle w:val="Response"/>
      </w:pPr>
      <w:r w:rsidRPr="002868CE">
        <w:tab/>
      </w:r>
      <w:r w:rsidRPr="002868CE">
        <w:tab/>
      </w:r>
      <w:r w:rsidRPr="002868CE">
        <w:tab/>
      </w:r>
      <w:r w:rsidRPr="002868CE">
        <w:tab/>
      </w:r>
      <w:r w:rsidRPr="002868CE">
        <w:tab/>
        <w:t>{...}],</w:t>
      </w:r>
    </w:p>
    <w:p w14:paraId="5C48626B" w14:textId="77777777" w:rsidR="002868CE" w:rsidRPr="002868CE" w:rsidRDefault="002868CE" w:rsidP="001E3CD1">
      <w:pPr>
        <w:pStyle w:val="Response"/>
      </w:pPr>
      <w:r w:rsidRPr="002868CE">
        <w:tab/>
      </w:r>
      <w:r w:rsidRPr="002868CE">
        <w:tab/>
      </w:r>
      <w:r w:rsidRPr="002868CE">
        <w:tab/>
      </w:r>
      <w:r w:rsidRPr="002868CE">
        <w:tab/>
      </w:r>
      <w:r w:rsidRPr="002868CE">
        <w:tab/>
        <w:t>"csItemRank": "13"</w:t>
      </w:r>
    </w:p>
    <w:p w14:paraId="5FF4840D" w14:textId="77777777" w:rsidR="002868CE" w:rsidRPr="002868CE" w:rsidRDefault="002868CE" w:rsidP="001E3CD1">
      <w:pPr>
        <w:pStyle w:val="Response"/>
      </w:pPr>
      <w:r w:rsidRPr="002868CE">
        <w:tab/>
      </w:r>
      <w:r w:rsidRPr="002868CE">
        <w:tab/>
      </w:r>
      <w:r w:rsidRPr="002868CE">
        <w:tab/>
      </w:r>
      <w:r w:rsidRPr="002868CE">
        <w:tab/>
        <w:t>},</w:t>
      </w:r>
    </w:p>
    <w:p w14:paraId="427AD71E" w14:textId="77777777" w:rsidR="002868CE" w:rsidRPr="002868CE" w:rsidRDefault="002868CE" w:rsidP="001E3CD1">
      <w:pPr>
        <w:pStyle w:val="Response"/>
      </w:pPr>
      <w:r w:rsidRPr="002868CE">
        <w:tab/>
      </w:r>
      <w:r w:rsidRPr="002868CE">
        <w:tab/>
      </w:r>
      <w:r w:rsidRPr="002868CE">
        <w:tab/>
      </w:r>
      <w:r w:rsidRPr="002868CE">
        <w:tab/>
        <w:t>{...}]</w:t>
      </w:r>
    </w:p>
    <w:p w14:paraId="7D9B5F0E" w14:textId="77777777" w:rsidR="002868CE" w:rsidRPr="002868CE" w:rsidRDefault="002868CE" w:rsidP="001E3CD1">
      <w:pPr>
        <w:pStyle w:val="Response"/>
      </w:pPr>
      <w:r w:rsidRPr="002868CE">
        <w:tab/>
      </w:r>
      <w:r w:rsidRPr="002868CE">
        <w:tab/>
      </w:r>
      <w:r w:rsidRPr="002868CE">
        <w:tab/>
        <w:t>},</w:t>
      </w:r>
    </w:p>
    <w:p w14:paraId="4C9A8F07" w14:textId="77777777" w:rsidR="002868CE" w:rsidRPr="002868CE" w:rsidRDefault="002868CE" w:rsidP="001E3CD1">
      <w:pPr>
        <w:pStyle w:val="Response"/>
      </w:pPr>
      <w:r w:rsidRPr="002868CE">
        <w:tab/>
      </w:r>
      <w:r w:rsidRPr="002868CE">
        <w:tab/>
      </w:r>
      <w:r w:rsidRPr="002868CE">
        <w:tab/>
        <w:t>{</w:t>
      </w:r>
    </w:p>
    <w:p w14:paraId="606DCB98" w14:textId="77777777" w:rsidR="002868CE" w:rsidRPr="002868CE" w:rsidRDefault="002868CE" w:rsidP="001E3CD1">
      <w:pPr>
        <w:pStyle w:val="Response"/>
      </w:pPr>
      <w:r w:rsidRPr="002868CE">
        <w:tab/>
      </w:r>
      <w:r w:rsidRPr="002868CE">
        <w:tab/>
      </w:r>
      <w:r w:rsidRPr="002868CE">
        <w:tab/>
      </w:r>
      <w:r w:rsidRPr="002868CE">
        <w:tab/>
        <w:t>"csChapterName": "Ease of use",</w:t>
      </w:r>
    </w:p>
    <w:p w14:paraId="6F286E11" w14:textId="77777777" w:rsidR="002868CE" w:rsidRPr="002868CE" w:rsidRDefault="002868CE" w:rsidP="001E3CD1">
      <w:pPr>
        <w:pStyle w:val="Response"/>
      </w:pPr>
      <w:r w:rsidRPr="002868CE">
        <w:tab/>
      </w:r>
      <w:r w:rsidRPr="002868CE">
        <w:tab/>
      </w:r>
      <w:r w:rsidRPr="002868CE">
        <w:tab/>
      </w:r>
      <w:r w:rsidRPr="002868CE">
        <w:tab/>
        <w:t>"csChapterCode": "CH4001524",</w:t>
      </w:r>
    </w:p>
    <w:p w14:paraId="7D1378EF" w14:textId="77777777" w:rsidR="002868CE" w:rsidRPr="002868CE" w:rsidRDefault="002868CE" w:rsidP="001E3CD1">
      <w:pPr>
        <w:pStyle w:val="Response"/>
      </w:pPr>
      <w:r w:rsidRPr="002868CE">
        <w:tab/>
      </w:r>
      <w:r w:rsidRPr="002868CE">
        <w:tab/>
      </w:r>
      <w:r w:rsidRPr="002868CE">
        <w:tab/>
      </w:r>
      <w:r w:rsidRPr="002868CE">
        <w:tab/>
        <w:t>"csChapterRank": "4",</w:t>
      </w:r>
    </w:p>
    <w:p w14:paraId="6F136547" w14:textId="77777777" w:rsidR="002868CE" w:rsidRPr="002868CE" w:rsidRDefault="002868CE" w:rsidP="001E3CD1">
      <w:pPr>
        <w:pStyle w:val="Response"/>
      </w:pPr>
      <w:r w:rsidRPr="002868CE">
        <w:tab/>
      </w:r>
      <w:r w:rsidRPr="002868CE">
        <w:tab/>
      </w:r>
      <w:r w:rsidRPr="002868CE">
        <w:tab/>
      </w:r>
      <w:r w:rsidRPr="002868CE">
        <w:tab/>
        <w:t>"csItem": [{</w:t>
      </w:r>
    </w:p>
    <w:p w14:paraId="562149C1" w14:textId="77777777" w:rsidR="002868CE" w:rsidRPr="002868CE" w:rsidRDefault="002868CE" w:rsidP="001E3CD1">
      <w:pPr>
        <w:pStyle w:val="Response"/>
      </w:pPr>
      <w:r w:rsidRPr="002868CE">
        <w:tab/>
      </w:r>
      <w:r w:rsidRPr="002868CE">
        <w:tab/>
      </w:r>
      <w:r w:rsidRPr="002868CE">
        <w:tab/>
      </w:r>
      <w:r w:rsidRPr="002868CE">
        <w:tab/>
      </w:r>
      <w:r w:rsidRPr="002868CE">
        <w:tab/>
        <w:t>"csItemCode": "IT4007981",</w:t>
      </w:r>
    </w:p>
    <w:p w14:paraId="56175FC8" w14:textId="77777777" w:rsidR="002868CE" w:rsidRPr="002868CE" w:rsidRDefault="002868CE" w:rsidP="001E3CD1">
      <w:pPr>
        <w:pStyle w:val="Response"/>
      </w:pPr>
      <w:r w:rsidRPr="002868CE">
        <w:tab/>
      </w:r>
      <w:r w:rsidRPr="002868CE">
        <w:tab/>
      </w:r>
      <w:r w:rsidRPr="002868CE">
        <w:tab/>
      </w:r>
      <w:r w:rsidRPr="002868CE">
        <w:tab/>
      </w:r>
      <w:r w:rsidRPr="002868CE">
        <w:tab/>
        <w:t>"csItemIsFreeFormat": "0",</w:t>
      </w:r>
    </w:p>
    <w:p w14:paraId="59C2605C" w14:textId="77777777" w:rsidR="002868CE" w:rsidRPr="002868CE" w:rsidRDefault="002868CE" w:rsidP="001E3CD1">
      <w:pPr>
        <w:pStyle w:val="Response"/>
      </w:pPr>
      <w:r w:rsidRPr="002868CE">
        <w:tab/>
      </w:r>
      <w:r w:rsidRPr="002868CE">
        <w:tab/>
      </w:r>
      <w:r w:rsidRPr="002868CE">
        <w:tab/>
      </w:r>
      <w:r w:rsidRPr="002868CE">
        <w:tab/>
      </w:r>
      <w:r w:rsidRPr="002868CE">
        <w:tab/>
        <w:t>"csItemName": "Charging",</w:t>
      </w:r>
    </w:p>
    <w:p w14:paraId="10F7880F" w14:textId="77777777" w:rsidR="002868CE" w:rsidRPr="002868CE" w:rsidRDefault="002868CE" w:rsidP="001E3CD1">
      <w:pPr>
        <w:pStyle w:val="Response"/>
      </w:pPr>
      <w:r w:rsidRPr="002868CE">
        <w:tab/>
      </w:r>
      <w:r w:rsidRPr="002868CE">
        <w:tab/>
      </w:r>
      <w:r w:rsidRPr="002868CE">
        <w:tab/>
      </w:r>
      <w:r w:rsidRPr="002868CE">
        <w:tab/>
      </w:r>
      <w:r w:rsidRPr="002868CE">
        <w:tab/>
        <w:t>"csValue": [{</w:t>
      </w:r>
    </w:p>
    <w:p w14:paraId="032B6ABD"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"csValueCode": "VA4022643",</w:t>
      </w:r>
    </w:p>
    <w:p w14:paraId="33AA8C7C"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"csValueRank": "5",</w:t>
      </w:r>
    </w:p>
    <w:p w14:paraId="30DC30E4"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"csValueName": "1 hour"</w:t>
      </w:r>
    </w:p>
    <w:p w14:paraId="0A4C5C05" w14:textId="77777777" w:rsidR="002868CE" w:rsidRPr="002868CE" w:rsidRDefault="002868CE" w:rsidP="001E3CD1">
      <w:pPr>
        <w:pStyle w:val="Response"/>
      </w:pPr>
      <w:r w:rsidRPr="002868CE">
        <w:tab/>
      </w:r>
      <w:r w:rsidRPr="002868CE">
        <w:tab/>
      </w:r>
      <w:r w:rsidRPr="002868CE">
        <w:tab/>
      </w:r>
      <w:r w:rsidRPr="002868CE">
        <w:tab/>
      </w:r>
      <w:r w:rsidRPr="002868CE">
        <w:tab/>
        <w:t>},</w:t>
      </w:r>
    </w:p>
    <w:p w14:paraId="2E72E058" w14:textId="77777777" w:rsidR="002868CE" w:rsidRPr="002868CE" w:rsidRDefault="002868CE" w:rsidP="001E3CD1">
      <w:pPr>
        <w:pStyle w:val="Response"/>
      </w:pPr>
      <w:r w:rsidRPr="002868CE">
        <w:tab/>
      </w:r>
      <w:r w:rsidRPr="002868CE">
        <w:tab/>
      </w:r>
      <w:r w:rsidRPr="002868CE">
        <w:tab/>
      </w:r>
      <w:r w:rsidRPr="002868CE">
        <w:tab/>
      </w:r>
      <w:r w:rsidRPr="002868CE">
        <w:tab/>
        <w:t>{</w:t>
      </w:r>
    </w:p>
    <w:p w14:paraId="0815501C"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"csValueCode": "VA4019965",</w:t>
      </w:r>
    </w:p>
    <w:p w14:paraId="34AF083B"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"csValueRank": "34",</w:t>
      </w:r>
    </w:p>
    <w:p w14:paraId="39DB92E8"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"csValueName": "Rechargeable"</w:t>
      </w:r>
    </w:p>
    <w:p w14:paraId="379F8F18" w14:textId="77777777" w:rsidR="002868CE" w:rsidRPr="002868CE" w:rsidRDefault="002868CE" w:rsidP="001E3CD1">
      <w:pPr>
        <w:pStyle w:val="Response"/>
      </w:pPr>
      <w:r w:rsidRPr="002868CE">
        <w:tab/>
      </w:r>
      <w:r w:rsidRPr="002868CE">
        <w:tab/>
      </w:r>
      <w:r w:rsidRPr="002868CE">
        <w:tab/>
      </w:r>
      <w:r w:rsidRPr="002868CE">
        <w:tab/>
      </w:r>
      <w:r w:rsidRPr="002868CE">
        <w:tab/>
        <w:t>},</w:t>
      </w:r>
    </w:p>
    <w:p w14:paraId="7F416A20" w14:textId="77777777" w:rsidR="002868CE" w:rsidRPr="002868CE" w:rsidRDefault="002868CE" w:rsidP="001E3CD1">
      <w:pPr>
        <w:pStyle w:val="Response"/>
      </w:pPr>
      <w:r w:rsidRPr="002868CE">
        <w:tab/>
      </w:r>
      <w:r w:rsidRPr="002868CE">
        <w:tab/>
      </w:r>
      <w:r w:rsidRPr="002868CE">
        <w:tab/>
      </w:r>
      <w:r w:rsidRPr="002868CE">
        <w:tab/>
      </w:r>
      <w:r w:rsidRPr="002868CE">
        <w:tab/>
        <w:t>{...}],</w:t>
      </w:r>
    </w:p>
    <w:p w14:paraId="0B9148BC" w14:textId="77777777" w:rsidR="002868CE" w:rsidRPr="002868CE" w:rsidRDefault="002868CE" w:rsidP="001E3CD1">
      <w:pPr>
        <w:pStyle w:val="Response"/>
      </w:pPr>
      <w:r w:rsidRPr="002868CE">
        <w:tab/>
      </w:r>
      <w:r w:rsidRPr="002868CE">
        <w:tab/>
      </w:r>
      <w:r w:rsidRPr="002868CE">
        <w:tab/>
      </w:r>
      <w:r w:rsidRPr="002868CE">
        <w:tab/>
      </w:r>
      <w:r w:rsidRPr="002868CE">
        <w:tab/>
        <w:t>"csItemRank": "5"</w:t>
      </w:r>
    </w:p>
    <w:p w14:paraId="5FA0188E" w14:textId="77777777" w:rsidR="002868CE" w:rsidRPr="002868CE" w:rsidRDefault="002868CE" w:rsidP="001E3CD1">
      <w:pPr>
        <w:pStyle w:val="Response"/>
      </w:pPr>
      <w:r w:rsidRPr="002868CE">
        <w:tab/>
      </w:r>
      <w:r w:rsidRPr="002868CE">
        <w:tab/>
      </w:r>
      <w:r w:rsidRPr="002868CE">
        <w:tab/>
      </w:r>
      <w:r w:rsidRPr="002868CE">
        <w:tab/>
        <w:t>},</w:t>
      </w:r>
    </w:p>
    <w:p w14:paraId="1BDAEBA3" w14:textId="77777777" w:rsidR="002868CE" w:rsidRPr="002868CE" w:rsidRDefault="002868CE" w:rsidP="001E3CD1">
      <w:pPr>
        <w:pStyle w:val="Response"/>
      </w:pPr>
      <w:r w:rsidRPr="002868CE">
        <w:tab/>
      </w:r>
      <w:r w:rsidRPr="002868CE">
        <w:tab/>
      </w:r>
      <w:r w:rsidRPr="002868CE">
        <w:tab/>
      </w:r>
      <w:r w:rsidRPr="002868CE">
        <w:tab/>
        <w:t>{</w:t>
      </w:r>
    </w:p>
    <w:p w14:paraId="388E7CD8" w14:textId="77777777" w:rsidR="002868CE" w:rsidRPr="002868CE" w:rsidRDefault="002868CE" w:rsidP="001E3CD1">
      <w:pPr>
        <w:pStyle w:val="Response"/>
      </w:pPr>
      <w:r w:rsidRPr="002868CE">
        <w:tab/>
      </w:r>
      <w:r w:rsidRPr="002868CE">
        <w:tab/>
      </w:r>
      <w:r w:rsidRPr="002868CE">
        <w:tab/>
      </w:r>
      <w:r w:rsidRPr="002868CE">
        <w:tab/>
      </w:r>
      <w:r w:rsidRPr="002868CE">
        <w:tab/>
        <w:t>"csItemCode": "IT4008711",</w:t>
      </w:r>
    </w:p>
    <w:p w14:paraId="4D583FE3" w14:textId="77777777" w:rsidR="002868CE" w:rsidRPr="002868CE" w:rsidRDefault="002868CE" w:rsidP="001E3CD1">
      <w:pPr>
        <w:pStyle w:val="Response"/>
      </w:pPr>
      <w:r w:rsidRPr="002868CE">
        <w:tab/>
      </w:r>
      <w:r w:rsidRPr="002868CE">
        <w:tab/>
      </w:r>
      <w:r w:rsidRPr="002868CE">
        <w:tab/>
      </w:r>
      <w:r w:rsidRPr="002868CE">
        <w:tab/>
      </w:r>
      <w:r w:rsidRPr="002868CE">
        <w:tab/>
        <w:t>"csItemIsFreeFormat": "0",</w:t>
      </w:r>
    </w:p>
    <w:p w14:paraId="4D97C400" w14:textId="77777777" w:rsidR="002868CE" w:rsidRPr="002868CE" w:rsidRDefault="002868CE" w:rsidP="001E3CD1">
      <w:pPr>
        <w:pStyle w:val="Response"/>
      </w:pPr>
      <w:r w:rsidRPr="002868CE">
        <w:tab/>
      </w:r>
      <w:r w:rsidRPr="002868CE">
        <w:tab/>
      </w:r>
      <w:r w:rsidRPr="002868CE">
        <w:tab/>
      </w:r>
      <w:r w:rsidRPr="002868CE">
        <w:tab/>
      </w:r>
      <w:r w:rsidRPr="002868CE">
        <w:tab/>
        <w:t>"csItemName": "Shaving time",</w:t>
      </w:r>
    </w:p>
    <w:p w14:paraId="52471A5A" w14:textId="77777777" w:rsidR="002868CE" w:rsidRPr="002868CE" w:rsidRDefault="002868CE" w:rsidP="001E3CD1">
      <w:pPr>
        <w:pStyle w:val="Response"/>
      </w:pPr>
      <w:r w:rsidRPr="002868CE">
        <w:tab/>
      </w:r>
      <w:r w:rsidRPr="002868CE">
        <w:tab/>
      </w:r>
      <w:r w:rsidRPr="002868CE">
        <w:tab/>
      </w:r>
      <w:r w:rsidRPr="002868CE">
        <w:tab/>
      </w:r>
      <w:r w:rsidRPr="002868CE">
        <w:tab/>
        <w:t>"csValue": [{</w:t>
      </w:r>
    </w:p>
    <w:p w14:paraId="0CCACD2F"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"csValueCode": "VA4021343",</w:t>
      </w:r>
    </w:p>
    <w:p w14:paraId="5B2E396C"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"csValueRank": "23",</w:t>
      </w:r>
    </w:p>
    <w:p w14:paraId="175DCAAA"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"csValueName": "Up to 17 days"</w:t>
      </w:r>
    </w:p>
    <w:p w14:paraId="04349ADA" w14:textId="77777777" w:rsidR="002868CE" w:rsidRPr="002868CE" w:rsidRDefault="002868CE" w:rsidP="001E3CD1">
      <w:pPr>
        <w:pStyle w:val="Response"/>
      </w:pPr>
      <w:r w:rsidRPr="002868CE">
        <w:tab/>
      </w:r>
      <w:r w:rsidRPr="002868CE">
        <w:tab/>
      </w:r>
      <w:r w:rsidRPr="002868CE">
        <w:tab/>
      </w:r>
      <w:r w:rsidRPr="002868CE">
        <w:tab/>
      </w:r>
      <w:r w:rsidRPr="002868CE">
        <w:tab/>
        <w:t>}],</w:t>
      </w:r>
    </w:p>
    <w:p w14:paraId="71254E6C" w14:textId="77777777" w:rsidR="002868CE" w:rsidRPr="002868CE" w:rsidRDefault="002868CE" w:rsidP="001E3CD1">
      <w:pPr>
        <w:pStyle w:val="Response"/>
      </w:pPr>
      <w:r w:rsidRPr="002868CE">
        <w:tab/>
      </w:r>
      <w:r w:rsidRPr="002868CE">
        <w:tab/>
      </w:r>
      <w:r w:rsidRPr="002868CE">
        <w:tab/>
      </w:r>
      <w:r w:rsidRPr="002868CE">
        <w:tab/>
      </w:r>
      <w:r w:rsidRPr="002868CE">
        <w:tab/>
        <w:t>"csItemRank": "14"</w:t>
      </w:r>
    </w:p>
    <w:p w14:paraId="3F3E6C09" w14:textId="77777777" w:rsidR="002868CE" w:rsidRPr="002868CE" w:rsidRDefault="002868CE" w:rsidP="001E3CD1">
      <w:pPr>
        <w:pStyle w:val="Response"/>
      </w:pPr>
      <w:r w:rsidRPr="002868CE">
        <w:tab/>
      </w:r>
      <w:r w:rsidRPr="002868CE">
        <w:tab/>
      </w:r>
      <w:r w:rsidRPr="002868CE">
        <w:tab/>
      </w:r>
      <w:r w:rsidRPr="002868CE">
        <w:tab/>
        <w:t>}]</w:t>
      </w:r>
    </w:p>
    <w:p w14:paraId="58C37733" w14:textId="77777777" w:rsidR="002868CE" w:rsidRPr="002868CE" w:rsidRDefault="002868CE" w:rsidP="001E3CD1">
      <w:pPr>
        <w:pStyle w:val="Response"/>
      </w:pPr>
      <w:r w:rsidRPr="002868CE">
        <w:tab/>
      </w:r>
      <w:r w:rsidRPr="002868CE">
        <w:tab/>
      </w:r>
      <w:r w:rsidRPr="002868CE">
        <w:tab/>
        <w:t>}],</w:t>
      </w:r>
    </w:p>
    <w:p w14:paraId="5DC0C8E0" w14:textId="77777777" w:rsidR="002868CE" w:rsidRPr="002868CE" w:rsidRDefault="002868CE" w:rsidP="001E3CD1">
      <w:pPr>
        <w:pStyle w:val="Response"/>
      </w:pPr>
      <w:r w:rsidRPr="002868CE">
        <w:tab/>
      </w:r>
      <w:r w:rsidRPr="002868CE">
        <w:tab/>
      </w:r>
      <w:r w:rsidRPr="002868CE">
        <w:tab/>
        <w:t>"filters": {</w:t>
      </w:r>
    </w:p>
    <w:p w14:paraId="47E7220D" w14:textId="77777777" w:rsidR="002868CE" w:rsidRPr="002868CE" w:rsidRDefault="002868CE" w:rsidP="001E3CD1">
      <w:pPr>
        <w:pStyle w:val="Response"/>
      </w:pPr>
      <w:r w:rsidRPr="002868CE">
        <w:lastRenderedPageBreak/>
        <w:tab/>
      </w:r>
      <w:r w:rsidRPr="002868CE">
        <w:tab/>
      </w:r>
      <w:r w:rsidRPr="002868CE">
        <w:tab/>
      </w:r>
      <w:r w:rsidRPr="002868CE">
        <w:tab/>
        <w:t>"purpose": [{</w:t>
      </w:r>
    </w:p>
    <w:p w14:paraId="09121D0D" w14:textId="77777777" w:rsidR="002868CE" w:rsidRPr="002868CE" w:rsidRDefault="002868CE" w:rsidP="001E3CD1">
      <w:pPr>
        <w:pStyle w:val="Response"/>
      </w:pPr>
      <w:r w:rsidRPr="002868CE">
        <w:tab/>
      </w:r>
      <w:r w:rsidRPr="002868CE">
        <w:tab/>
      </w:r>
      <w:r w:rsidRPr="002868CE">
        <w:tab/>
      </w:r>
      <w:r w:rsidRPr="002868CE">
        <w:tab/>
      </w:r>
      <w:r w:rsidRPr="002868CE">
        <w:tab/>
        <w:t>"csItems": {</w:t>
      </w:r>
    </w:p>
    <w:p w14:paraId="16F12469"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"csItem": [{</w:t>
      </w:r>
    </w:p>
    <w:p w14:paraId="3C0E9BD3"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"rank": "2",</w:t>
      </w:r>
    </w:p>
    <w:p w14:paraId="177CB2AA"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"code": "3006920",</w:t>
      </w:r>
    </w:p>
    <w:p w14:paraId="25DEE266"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"referenceName": "Power - Battery Type"</w:t>
      </w:r>
    </w:p>
    <w:p w14:paraId="72A03732"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077278B2"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4D8CFE22"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"rank": "3",</w:t>
      </w:r>
    </w:p>
    <w:p w14:paraId="34FE4468"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"code": "IT4002813",</w:t>
      </w:r>
    </w:p>
    <w:p w14:paraId="19930C65"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"referenceName": "Service - 2-year guarantee"</w:t>
      </w:r>
    </w:p>
    <w:p w14:paraId="394F4486"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3104AD9C"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1B8506DA" w14:textId="77777777" w:rsidR="002868CE" w:rsidRPr="002868CE" w:rsidRDefault="002868CE" w:rsidP="001E3CD1">
      <w:pPr>
        <w:pStyle w:val="Response"/>
      </w:pPr>
      <w:r w:rsidRPr="002868CE">
        <w:tab/>
      </w:r>
      <w:r w:rsidRPr="002868CE">
        <w:tab/>
      </w:r>
      <w:r w:rsidRPr="002868CE">
        <w:tab/>
      </w:r>
      <w:r w:rsidRPr="002868CE">
        <w:tab/>
      </w:r>
      <w:r w:rsidRPr="002868CE">
        <w:tab/>
        <w:t>},</w:t>
      </w:r>
    </w:p>
    <w:p w14:paraId="5964901E" w14:textId="77777777" w:rsidR="002868CE" w:rsidRPr="002868CE" w:rsidRDefault="002868CE" w:rsidP="001E3CD1">
      <w:pPr>
        <w:pStyle w:val="Response"/>
      </w:pPr>
      <w:r w:rsidRPr="002868CE">
        <w:tab/>
      </w:r>
      <w:r w:rsidRPr="002868CE">
        <w:tab/>
      </w:r>
      <w:r w:rsidRPr="002868CE">
        <w:tab/>
      </w:r>
      <w:r w:rsidRPr="002868CE">
        <w:tab/>
      </w:r>
      <w:r w:rsidRPr="002868CE">
        <w:tab/>
        <w:t>"features": {</w:t>
      </w:r>
    </w:p>
    <w:p w14:paraId="01F9AE36"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"feature": [{</w:t>
      </w:r>
    </w:p>
    <w:p w14:paraId="629D02E4"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"rank": "1",</w:t>
      </w:r>
    </w:p>
    <w:p w14:paraId="3C84C44A"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"code": "F400021953_RQ1250_17",</w:t>
      </w:r>
    </w:p>
    <w:p w14:paraId="4C6B2519"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"referenceName": "GyroFlex 3D"</w:t>
      </w:r>
    </w:p>
    <w:p w14:paraId="457AFE3B"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1A780895"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09EE0C3B"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"rank": "2",</w:t>
      </w:r>
    </w:p>
    <w:p w14:paraId="0C57ED95"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"code": "F400021955_RQ1250_17",</w:t>
      </w:r>
    </w:p>
    <w:p w14:paraId="24421ECF"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"referenceName": "UltraTrack"</w:t>
      </w:r>
    </w:p>
    <w:p w14:paraId="17A4AF16"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23DDA833"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098A71C4" w14:textId="77777777" w:rsidR="002868CE" w:rsidRPr="002868CE" w:rsidRDefault="002868CE" w:rsidP="001E3CD1">
      <w:pPr>
        <w:pStyle w:val="Response"/>
      </w:pPr>
      <w:r w:rsidRPr="002868CE">
        <w:tab/>
      </w:r>
      <w:r w:rsidRPr="002868CE">
        <w:tab/>
      </w:r>
      <w:r w:rsidRPr="002868CE">
        <w:tab/>
      </w:r>
      <w:r w:rsidRPr="002868CE">
        <w:tab/>
      </w:r>
      <w:r w:rsidRPr="002868CE">
        <w:tab/>
        <w:t>},</w:t>
      </w:r>
    </w:p>
    <w:p w14:paraId="1F3B1963" w14:textId="77777777" w:rsidR="002868CE" w:rsidRPr="002868CE" w:rsidRDefault="002868CE" w:rsidP="001E3CD1">
      <w:pPr>
        <w:pStyle w:val="Response"/>
      </w:pPr>
      <w:r w:rsidRPr="002868CE">
        <w:tab/>
      </w:r>
      <w:r w:rsidRPr="002868CE">
        <w:tab/>
      </w:r>
      <w:r w:rsidRPr="002868CE">
        <w:tab/>
      </w:r>
      <w:r w:rsidRPr="002868CE">
        <w:tab/>
      </w:r>
      <w:r w:rsidRPr="002868CE">
        <w:tab/>
        <w:t>"type": "Comparison"</w:t>
      </w:r>
    </w:p>
    <w:p w14:paraId="3949B2BF" w14:textId="77777777" w:rsidR="002868CE" w:rsidRPr="002868CE" w:rsidRDefault="002868CE" w:rsidP="001E3CD1">
      <w:pPr>
        <w:pStyle w:val="Response"/>
      </w:pPr>
      <w:r w:rsidRPr="002868CE">
        <w:tab/>
      </w:r>
      <w:r w:rsidRPr="002868CE">
        <w:tab/>
      </w:r>
      <w:r w:rsidRPr="002868CE">
        <w:tab/>
      </w:r>
      <w:r w:rsidRPr="002868CE">
        <w:tab/>
        <w:t>},</w:t>
      </w:r>
    </w:p>
    <w:p w14:paraId="5B5B23AD" w14:textId="77777777" w:rsidR="002868CE" w:rsidRPr="002868CE" w:rsidRDefault="002868CE" w:rsidP="001E3CD1">
      <w:pPr>
        <w:pStyle w:val="Response"/>
      </w:pPr>
      <w:r w:rsidRPr="002868CE">
        <w:tab/>
      </w:r>
      <w:r w:rsidRPr="002868CE">
        <w:tab/>
      </w:r>
      <w:r w:rsidRPr="002868CE">
        <w:tab/>
      </w:r>
      <w:r w:rsidRPr="002868CE">
        <w:tab/>
        <w:t>{</w:t>
      </w:r>
    </w:p>
    <w:p w14:paraId="527478F7" w14:textId="77777777" w:rsidR="002868CE" w:rsidRPr="002868CE" w:rsidRDefault="002868CE" w:rsidP="001E3CD1">
      <w:pPr>
        <w:pStyle w:val="Response"/>
      </w:pPr>
      <w:r w:rsidRPr="002868CE">
        <w:tab/>
      </w:r>
      <w:r w:rsidRPr="002868CE">
        <w:tab/>
      </w:r>
      <w:r w:rsidRPr="002868CE">
        <w:tab/>
      </w:r>
      <w:r w:rsidRPr="002868CE">
        <w:tab/>
      </w:r>
      <w:r w:rsidRPr="002868CE">
        <w:tab/>
        <w:t>"csItems": {</w:t>
      </w:r>
    </w:p>
    <w:p w14:paraId="595182C1"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"csItem": [{</w:t>
      </w:r>
    </w:p>
    <w:p w14:paraId="27121CF4"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"rank": "2",</w:t>
      </w:r>
    </w:p>
    <w:p w14:paraId="7CED7343"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"code": "3006920",</w:t>
      </w:r>
    </w:p>
    <w:p w14:paraId="3C6BBB24"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"referenceName": "Power - Battery Type"</w:t>
      </w:r>
    </w:p>
    <w:p w14:paraId="0BF719D7"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21A704B4"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1F6C3EB1"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"rank": "3",</w:t>
      </w:r>
    </w:p>
    <w:p w14:paraId="16ADC2DA"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"code": "IT4002813",</w:t>
      </w:r>
    </w:p>
    <w:p w14:paraId="2318E1AA"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"referenceName": "Service - 2-year guarantee"</w:t>
      </w:r>
    </w:p>
    <w:p w14:paraId="0C9600A4"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71A34ACC"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20796F4B" w14:textId="77777777" w:rsidR="002868CE" w:rsidRPr="002868CE" w:rsidRDefault="002868CE" w:rsidP="001E3CD1">
      <w:pPr>
        <w:pStyle w:val="Response"/>
      </w:pPr>
      <w:r w:rsidRPr="002868CE">
        <w:tab/>
      </w:r>
      <w:r w:rsidRPr="002868CE">
        <w:tab/>
      </w:r>
      <w:r w:rsidRPr="002868CE">
        <w:tab/>
      </w:r>
      <w:r w:rsidRPr="002868CE">
        <w:tab/>
      </w:r>
      <w:r w:rsidRPr="002868CE">
        <w:tab/>
        <w:t>},</w:t>
      </w:r>
    </w:p>
    <w:p w14:paraId="6DAF5B66" w14:textId="77777777" w:rsidR="002868CE" w:rsidRPr="002868CE" w:rsidRDefault="002868CE" w:rsidP="001E3CD1">
      <w:pPr>
        <w:pStyle w:val="Response"/>
      </w:pPr>
      <w:r w:rsidRPr="002868CE">
        <w:tab/>
      </w:r>
      <w:r w:rsidRPr="002868CE">
        <w:tab/>
      </w:r>
      <w:r w:rsidRPr="002868CE">
        <w:tab/>
      </w:r>
      <w:r w:rsidRPr="002868CE">
        <w:tab/>
      </w:r>
      <w:r w:rsidRPr="002868CE">
        <w:tab/>
        <w:t>"features": {</w:t>
      </w:r>
    </w:p>
    <w:p w14:paraId="7B523902"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"feature": [{</w:t>
      </w:r>
    </w:p>
    <w:p w14:paraId="1C6203BB"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"rank": "1",</w:t>
      </w:r>
    </w:p>
    <w:p w14:paraId="7735D61A"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"code": "F400021953_RQ1250_17",</w:t>
      </w:r>
    </w:p>
    <w:p w14:paraId="676393FC"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"referenceName": "GyroFlex 3D"</w:t>
      </w:r>
    </w:p>
    <w:p w14:paraId="72312427"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6244E4CD"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080A7766"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"rank": "2",</w:t>
      </w:r>
    </w:p>
    <w:p w14:paraId="14933F40"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"code": "F400021955_RQ1250_17",</w:t>
      </w:r>
    </w:p>
    <w:p w14:paraId="6FEE40C1"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"referenceName": "UltraTrack"</w:t>
      </w:r>
    </w:p>
    <w:p w14:paraId="22372965"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393BD624"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479303BC"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"rank": "3",</w:t>
      </w:r>
    </w:p>
    <w:p w14:paraId="6E032946"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"code": "F400021442_RQ1250_17",</w:t>
      </w:r>
    </w:p>
    <w:p w14:paraId="0A534471"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r>
      <w:r w:rsidRPr="002868CE">
        <w:tab/>
        <w:t>"referenceName": "Super Lift &amp; Cut Action (ST MLU)"</w:t>
      </w:r>
    </w:p>
    <w:p w14:paraId="377546A4"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2923E622" w14:textId="77777777" w:rsidR="002868CE" w:rsidRPr="002868CE" w:rsidRDefault="002868CE" w:rsidP="001E3CD1">
      <w:pPr>
        <w:pStyle w:val="Response"/>
      </w:pPr>
      <w:r w:rsidRPr="002868CE">
        <w:tab/>
      </w:r>
      <w:r w:rsidRPr="002868CE">
        <w:tab/>
      </w:r>
      <w:r w:rsidRPr="002868CE">
        <w:tab/>
      </w:r>
      <w:r w:rsidRPr="002868CE">
        <w:tab/>
      </w:r>
      <w:r w:rsidRPr="002868CE">
        <w:tab/>
      </w:r>
      <w:r w:rsidRPr="002868CE">
        <w:tab/>
        <w:t>{...}]</w:t>
      </w:r>
    </w:p>
    <w:p w14:paraId="6140770C" w14:textId="77777777" w:rsidR="002868CE" w:rsidRPr="002868CE" w:rsidRDefault="002868CE" w:rsidP="001E3CD1">
      <w:pPr>
        <w:pStyle w:val="Response"/>
      </w:pPr>
      <w:r w:rsidRPr="002868CE">
        <w:tab/>
      </w:r>
      <w:r w:rsidRPr="002868CE">
        <w:tab/>
      </w:r>
      <w:r w:rsidRPr="002868CE">
        <w:tab/>
      </w:r>
      <w:r w:rsidRPr="002868CE">
        <w:tab/>
      </w:r>
      <w:r w:rsidRPr="002868CE">
        <w:tab/>
        <w:t>},</w:t>
      </w:r>
    </w:p>
    <w:p w14:paraId="0123F941" w14:textId="77777777" w:rsidR="002868CE" w:rsidRPr="002868CE" w:rsidRDefault="002868CE" w:rsidP="001E3CD1">
      <w:pPr>
        <w:pStyle w:val="Response"/>
      </w:pPr>
      <w:r w:rsidRPr="002868CE">
        <w:tab/>
      </w:r>
      <w:r w:rsidRPr="002868CE">
        <w:tab/>
      </w:r>
      <w:r w:rsidRPr="002868CE">
        <w:tab/>
      </w:r>
      <w:r w:rsidRPr="002868CE">
        <w:tab/>
      </w:r>
      <w:r w:rsidRPr="002868CE">
        <w:tab/>
        <w:t>"type": "Detail"</w:t>
      </w:r>
    </w:p>
    <w:p w14:paraId="5C1DE9AF" w14:textId="77777777" w:rsidR="002868CE" w:rsidRPr="002868CE" w:rsidRDefault="002868CE" w:rsidP="001E3CD1">
      <w:pPr>
        <w:pStyle w:val="Response"/>
      </w:pPr>
      <w:r w:rsidRPr="002868CE">
        <w:tab/>
      </w:r>
      <w:r w:rsidRPr="002868CE">
        <w:tab/>
      </w:r>
      <w:r w:rsidRPr="002868CE">
        <w:tab/>
      </w:r>
      <w:r w:rsidRPr="002868CE">
        <w:tab/>
        <w:t>}]</w:t>
      </w:r>
    </w:p>
    <w:p w14:paraId="029ACBD3" w14:textId="77777777" w:rsidR="002868CE" w:rsidRPr="002868CE" w:rsidRDefault="002868CE" w:rsidP="001E3CD1">
      <w:pPr>
        <w:pStyle w:val="Response"/>
      </w:pPr>
      <w:r w:rsidRPr="002868CE">
        <w:tab/>
      </w:r>
      <w:r w:rsidRPr="002868CE">
        <w:tab/>
      </w:r>
      <w:r w:rsidRPr="002868CE">
        <w:tab/>
        <w:t>}</w:t>
      </w:r>
    </w:p>
    <w:p w14:paraId="078A1627" w14:textId="77777777" w:rsidR="002868CE" w:rsidRPr="002868CE" w:rsidRDefault="002868CE" w:rsidP="001E3CD1">
      <w:pPr>
        <w:pStyle w:val="Response"/>
      </w:pPr>
      <w:r w:rsidRPr="002868CE">
        <w:tab/>
      </w:r>
      <w:r w:rsidRPr="002868CE">
        <w:tab/>
        <w:t>},</w:t>
      </w:r>
    </w:p>
    <w:p w14:paraId="578087FF" w14:textId="77777777" w:rsidR="002868CE" w:rsidRPr="002868CE" w:rsidRDefault="002868CE" w:rsidP="001E3CD1">
      <w:pPr>
        <w:pStyle w:val="Response"/>
      </w:pPr>
      <w:r w:rsidRPr="002868CE">
        <w:tab/>
      </w:r>
      <w:r w:rsidRPr="002868CE">
        <w:tab/>
        <w:t>"features": {</w:t>
      </w:r>
    </w:p>
    <w:p w14:paraId="78EE2A73" w14:textId="77777777" w:rsidR="002868CE" w:rsidRPr="002868CE" w:rsidRDefault="002868CE" w:rsidP="001E3CD1">
      <w:pPr>
        <w:pStyle w:val="Response"/>
      </w:pPr>
      <w:r w:rsidRPr="002868CE">
        <w:tab/>
      </w:r>
      <w:r w:rsidRPr="002868CE">
        <w:tab/>
      </w:r>
      <w:r w:rsidRPr="002868CE">
        <w:tab/>
        <w:t>"featureHighlight": [{</w:t>
      </w:r>
    </w:p>
    <w:p w14:paraId="63DF731D" w14:textId="77777777" w:rsidR="002868CE" w:rsidRPr="002868CE" w:rsidRDefault="002868CE" w:rsidP="001E3CD1">
      <w:pPr>
        <w:pStyle w:val="Response"/>
      </w:pPr>
      <w:r w:rsidRPr="002868CE">
        <w:tab/>
      </w:r>
      <w:r w:rsidRPr="002868CE">
        <w:tab/>
      </w:r>
      <w:r w:rsidRPr="002868CE">
        <w:tab/>
      </w:r>
      <w:r w:rsidRPr="002868CE">
        <w:tab/>
        <w:t>"featureHighlightRank": "1",</w:t>
      </w:r>
    </w:p>
    <w:p w14:paraId="0E500AC3" w14:textId="77777777" w:rsidR="002868CE" w:rsidRPr="002868CE" w:rsidRDefault="002868CE" w:rsidP="001E3CD1">
      <w:pPr>
        <w:pStyle w:val="Response"/>
      </w:pPr>
      <w:r w:rsidRPr="002868CE">
        <w:tab/>
      </w:r>
      <w:r w:rsidRPr="002868CE">
        <w:tab/>
      </w:r>
      <w:r w:rsidRPr="002868CE">
        <w:tab/>
      </w:r>
      <w:r w:rsidRPr="002868CE">
        <w:tab/>
        <w:t>"featureCode": "F400021953_RQ1250_17",</w:t>
      </w:r>
    </w:p>
    <w:p w14:paraId="2FB98B8B" w14:textId="77777777" w:rsidR="002868CE" w:rsidRPr="002868CE" w:rsidRDefault="002868CE" w:rsidP="001E3CD1">
      <w:pPr>
        <w:pStyle w:val="Response"/>
      </w:pPr>
      <w:r w:rsidRPr="002868CE">
        <w:tab/>
      </w:r>
      <w:r w:rsidRPr="002868CE">
        <w:tab/>
      </w:r>
      <w:r w:rsidRPr="002868CE">
        <w:tab/>
      </w:r>
      <w:r w:rsidRPr="002868CE">
        <w:tab/>
        <w:t>"featureReferenceName": "GyroFlex 3D"</w:t>
      </w:r>
    </w:p>
    <w:p w14:paraId="7C2B2FE1" w14:textId="77777777" w:rsidR="002868CE" w:rsidRPr="002868CE" w:rsidRDefault="002868CE" w:rsidP="001E3CD1">
      <w:pPr>
        <w:pStyle w:val="Response"/>
      </w:pPr>
      <w:r w:rsidRPr="002868CE">
        <w:tab/>
      </w:r>
      <w:r w:rsidRPr="002868CE">
        <w:tab/>
      </w:r>
      <w:r w:rsidRPr="002868CE">
        <w:tab/>
        <w:t>},</w:t>
      </w:r>
    </w:p>
    <w:p w14:paraId="1FD8C985" w14:textId="77777777" w:rsidR="002868CE" w:rsidRPr="002868CE" w:rsidRDefault="002868CE" w:rsidP="001E3CD1">
      <w:pPr>
        <w:pStyle w:val="Response"/>
      </w:pPr>
      <w:r w:rsidRPr="002868CE">
        <w:lastRenderedPageBreak/>
        <w:tab/>
      </w:r>
      <w:r w:rsidRPr="002868CE">
        <w:tab/>
      </w:r>
      <w:r w:rsidRPr="002868CE">
        <w:tab/>
        <w:t>{</w:t>
      </w:r>
    </w:p>
    <w:p w14:paraId="5AB7B3AE" w14:textId="77777777" w:rsidR="002868CE" w:rsidRPr="002868CE" w:rsidRDefault="002868CE" w:rsidP="001E3CD1">
      <w:pPr>
        <w:pStyle w:val="Response"/>
      </w:pPr>
      <w:r w:rsidRPr="002868CE">
        <w:tab/>
      </w:r>
      <w:r w:rsidRPr="002868CE">
        <w:tab/>
      </w:r>
      <w:r w:rsidRPr="002868CE">
        <w:tab/>
      </w:r>
      <w:r w:rsidRPr="002868CE">
        <w:tab/>
        <w:t>"featureHighlightRank": "2",</w:t>
      </w:r>
    </w:p>
    <w:p w14:paraId="5474F52C" w14:textId="77777777" w:rsidR="002868CE" w:rsidRPr="002868CE" w:rsidRDefault="002868CE" w:rsidP="001E3CD1">
      <w:pPr>
        <w:pStyle w:val="Response"/>
      </w:pPr>
      <w:r w:rsidRPr="002868CE">
        <w:tab/>
      </w:r>
      <w:r w:rsidRPr="002868CE">
        <w:tab/>
      </w:r>
      <w:r w:rsidRPr="002868CE">
        <w:tab/>
      </w:r>
      <w:r w:rsidRPr="002868CE">
        <w:tab/>
        <w:t>"featureCode": "F400021955_RQ1250_17",</w:t>
      </w:r>
    </w:p>
    <w:p w14:paraId="25EE8675" w14:textId="77777777" w:rsidR="002868CE" w:rsidRPr="002868CE" w:rsidRDefault="002868CE" w:rsidP="001E3CD1">
      <w:pPr>
        <w:pStyle w:val="Response"/>
      </w:pPr>
      <w:r w:rsidRPr="002868CE">
        <w:tab/>
      </w:r>
      <w:r w:rsidRPr="002868CE">
        <w:tab/>
      </w:r>
      <w:r w:rsidRPr="002868CE">
        <w:tab/>
      </w:r>
      <w:r w:rsidRPr="002868CE">
        <w:tab/>
        <w:t>"featureReferenceName": "UltraTrack"</w:t>
      </w:r>
    </w:p>
    <w:p w14:paraId="4AA8F871" w14:textId="77777777" w:rsidR="002868CE" w:rsidRPr="002868CE" w:rsidRDefault="002868CE" w:rsidP="001E3CD1">
      <w:pPr>
        <w:pStyle w:val="Response"/>
      </w:pPr>
      <w:r w:rsidRPr="002868CE">
        <w:tab/>
      </w:r>
      <w:r w:rsidRPr="002868CE">
        <w:tab/>
      </w:r>
      <w:r w:rsidRPr="002868CE">
        <w:tab/>
        <w:t>},</w:t>
      </w:r>
    </w:p>
    <w:p w14:paraId="4F4FDAE5" w14:textId="77777777" w:rsidR="002868CE" w:rsidRPr="002868CE" w:rsidRDefault="002868CE" w:rsidP="001E3CD1">
      <w:pPr>
        <w:pStyle w:val="Response"/>
      </w:pPr>
      <w:r w:rsidRPr="002868CE">
        <w:tab/>
      </w:r>
      <w:r w:rsidRPr="002868CE">
        <w:tab/>
      </w:r>
      <w:r w:rsidRPr="002868CE">
        <w:tab/>
        <w:t>{...}],</w:t>
      </w:r>
    </w:p>
    <w:p w14:paraId="458D66D9" w14:textId="77777777" w:rsidR="002868CE" w:rsidRPr="002868CE" w:rsidRDefault="002868CE" w:rsidP="001E3CD1">
      <w:pPr>
        <w:pStyle w:val="Response"/>
      </w:pPr>
      <w:r w:rsidRPr="002868CE">
        <w:tab/>
      </w:r>
      <w:r w:rsidRPr="002868CE">
        <w:tab/>
      </w:r>
      <w:r w:rsidRPr="002868CE">
        <w:tab/>
        <w:t>"keyBenefitArea": [{</w:t>
      </w:r>
    </w:p>
    <w:p w14:paraId="5CAF5CA3" w14:textId="77777777" w:rsidR="002868CE" w:rsidRPr="002868CE" w:rsidRDefault="002868CE" w:rsidP="001E3CD1">
      <w:pPr>
        <w:pStyle w:val="Response"/>
      </w:pPr>
      <w:r w:rsidRPr="002868CE">
        <w:tab/>
      </w:r>
      <w:r w:rsidRPr="002868CE">
        <w:tab/>
      </w:r>
      <w:r w:rsidRPr="002868CE">
        <w:tab/>
      </w:r>
      <w:r w:rsidRPr="002868CE">
        <w:tab/>
        <w:t>"keyBenefitAreaRank": "1",</w:t>
      </w:r>
    </w:p>
    <w:p w14:paraId="4E81AFD5" w14:textId="77777777" w:rsidR="002868CE" w:rsidRPr="002868CE" w:rsidRDefault="002868CE" w:rsidP="001E3CD1">
      <w:pPr>
        <w:pStyle w:val="Response"/>
      </w:pPr>
      <w:r w:rsidRPr="002868CE">
        <w:tab/>
      </w:r>
      <w:r w:rsidRPr="002868CE">
        <w:tab/>
      </w:r>
      <w:r w:rsidRPr="002868CE">
        <w:tab/>
      </w:r>
      <w:r w:rsidRPr="002868CE">
        <w:tab/>
        <w:t>"feature": [{</w:t>
      </w:r>
    </w:p>
    <w:p w14:paraId="60435751" w14:textId="77777777" w:rsidR="002868CE" w:rsidRPr="002868CE" w:rsidRDefault="002868CE" w:rsidP="001E3CD1">
      <w:pPr>
        <w:pStyle w:val="Response"/>
      </w:pPr>
      <w:r w:rsidRPr="002868CE">
        <w:tab/>
      </w:r>
      <w:r w:rsidRPr="002868CE">
        <w:tab/>
      </w:r>
      <w:r w:rsidRPr="002868CE">
        <w:tab/>
      </w:r>
      <w:r w:rsidRPr="002868CE">
        <w:tab/>
      </w:r>
      <w:r w:rsidRPr="002868CE">
        <w:tab/>
        <w:t>"featureRank": "1",</w:t>
      </w:r>
    </w:p>
    <w:p w14:paraId="1279AF92" w14:textId="77777777" w:rsidR="002868CE" w:rsidRPr="002868CE" w:rsidRDefault="002868CE" w:rsidP="001E3CD1">
      <w:pPr>
        <w:pStyle w:val="Response"/>
      </w:pPr>
      <w:r w:rsidRPr="002868CE">
        <w:tab/>
      </w:r>
      <w:r w:rsidRPr="002868CE">
        <w:tab/>
      </w:r>
      <w:r w:rsidRPr="002868CE">
        <w:tab/>
      </w:r>
      <w:r w:rsidRPr="002868CE">
        <w:tab/>
      </w:r>
      <w:r w:rsidRPr="002868CE">
        <w:tab/>
        <w:t>"featureName": "GyroFlex 3D Shaver",</w:t>
      </w:r>
    </w:p>
    <w:p w14:paraId="61513227" w14:textId="77777777" w:rsidR="002868CE" w:rsidRPr="002868CE" w:rsidRDefault="002868CE" w:rsidP="001E3CD1">
      <w:pPr>
        <w:pStyle w:val="Response"/>
      </w:pPr>
      <w:r w:rsidRPr="002868CE">
        <w:tab/>
      </w:r>
      <w:r w:rsidRPr="002868CE">
        <w:tab/>
      </w:r>
      <w:r w:rsidRPr="002868CE">
        <w:tab/>
      </w:r>
      <w:r w:rsidRPr="002868CE">
        <w:tab/>
      </w:r>
      <w:r w:rsidRPr="002868CE">
        <w:tab/>
        <w:t>"featureCode": "F400021953_RQ1250_17",</w:t>
      </w:r>
    </w:p>
    <w:p w14:paraId="02FDF244" w14:textId="77777777" w:rsidR="002868CE" w:rsidRPr="002868CE" w:rsidRDefault="002868CE" w:rsidP="001E3CD1">
      <w:pPr>
        <w:pStyle w:val="Response"/>
      </w:pPr>
      <w:r w:rsidRPr="002868CE">
        <w:tab/>
      </w:r>
      <w:r w:rsidRPr="002868CE">
        <w:tab/>
      </w:r>
      <w:r w:rsidRPr="002868CE">
        <w:tab/>
      </w:r>
      <w:r w:rsidRPr="002868CE">
        <w:tab/>
      </w:r>
      <w:r w:rsidRPr="002868CE">
        <w:tab/>
        <w:t>"featureGlossary": "The GyroFlex 3D contour-following heads of the shaver adjust seamlessly to every curve of your face, minimising pressure and irritation on your skin.",</w:t>
      </w:r>
    </w:p>
    <w:p w14:paraId="6343C3FD" w14:textId="77777777" w:rsidR="002868CE" w:rsidRPr="002868CE" w:rsidRDefault="002868CE" w:rsidP="001E3CD1">
      <w:pPr>
        <w:pStyle w:val="Response"/>
      </w:pPr>
      <w:r w:rsidRPr="002868CE">
        <w:tab/>
      </w:r>
      <w:r w:rsidRPr="002868CE">
        <w:tab/>
      </w:r>
      <w:r w:rsidRPr="002868CE">
        <w:tab/>
      </w:r>
      <w:r w:rsidRPr="002868CE">
        <w:tab/>
      </w:r>
      <w:r w:rsidRPr="002868CE">
        <w:tab/>
        <w:t>"featureReferenceName": "GyroFlex 3D",</w:t>
      </w:r>
    </w:p>
    <w:p w14:paraId="39C29DF9" w14:textId="77777777" w:rsidR="002868CE" w:rsidRPr="002868CE" w:rsidRDefault="002868CE" w:rsidP="001E3CD1">
      <w:pPr>
        <w:pStyle w:val="Response"/>
      </w:pPr>
      <w:r w:rsidRPr="002868CE">
        <w:tab/>
      </w:r>
      <w:r w:rsidRPr="002868CE">
        <w:tab/>
      </w:r>
      <w:r w:rsidRPr="002868CE">
        <w:tab/>
      </w:r>
      <w:r w:rsidRPr="002868CE">
        <w:tab/>
      </w:r>
      <w:r w:rsidRPr="002868CE">
        <w:tab/>
        <w:t>"featureTopRank": "1",</w:t>
      </w:r>
    </w:p>
    <w:p w14:paraId="7A333ADC" w14:textId="77777777" w:rsidR="002868CE" w:rsidRPr="002868CE" w:rsidRDefault="002868CE" w:rsidP="001E3CD1">
      <w:pPr>
        <w:pStyle w:val="Response"/>
      </w:pPr>
      <w:r w:rsidRPr="002868CE">
        <w:tab/>
      </w:r>
      <w:r w:rsidRPr="002868CE">
        <w:tab/>
      </w:r>
      <w:r w:rsidRPr="002868CE">
        <w:tab/>
      </w:r>
      <w:r w:rsidRPr="002868CE">
        <w:tab/>
      </w:r>
      <w:r w:rsidRPr="002868CE">
        <w:tab/>
        <w:t>"featureLongDescription": "Philips GyroFlex 3D system adjusts seamlessly to every curve"</w:t>
      </w:r>
    </w:p>
    <w:p w14:paraId="1A660F39" w14:textId="77777777" w:rsidR="002868CE" w:rsidRPr="002868CE" w:rsidRDefault="002868CE" w:rsidP="001E3CD1">
      <w:pPr>
        <w:pStyle w:val="Response"/>
      </w:pPr>
      <w:r w:rsidRPr="002868CE">
        <w:tab/>
      </w:r>
      <w:r w:rsidRPr="002868CE">
        <w:tab/>
      </w:r>
      <w:r w:rsidRPr="002868CE">
        <w:tab/>
      </w:r>
      <w:r w:rsidRPr="002868CE">
        <w:tab/>
        <w:t>}],</w:t>
      </w:r>
    </w:p>
    <w:p w14:paraId="5862B694" w14:textId="77777777" w:rsidR="002868CE" w:rsidRPr="002868CE" w:rsidRDefault="002868CE" w:rsidP="001E3CD1">
      <w:pPr>
        <w:pStyle w:val="Response"/>
      </w:pPr>
      <w:r w:rsidRPr="002868CE">
        <w:tab/>
      </w:r>
      <w:r w:rsidRPr="002868CE">
        <w:tab/>
      </w:r>
      <w:r w:rsidRPr="002868CE">
        <w:tab/>
      </w:r>
      <w:r w:rsidRPr="002868CE">
        <w:tab/>
        <w:t>"keyBenefitAreaName": "Follows the unique contours of your face",</w:t>
      </w:r>
    </w:p>
    <w:p w14:paraId="5E03206F" w14:textId="77777777" w:rsidR="002868CE" w:rsidRPr="002868CE" w:rsidRDefault="002868CE" w:rsidP="001E3CD1">
      <w:pPr>
        <w:pStyle w:val="Response"/>
      </w:pPr>
      <w:r w:rsidRPr="002868CE">
        <w:tab/>
      </w:r>
      <w:r w:rsidRPr="002868CE">
        <w:tab/>
      </w:r>
      <w:r w:rsidRPr="002868CE">
        <w:tab/>
      </w:r>
      <w:r w:rsidRPr="002868CE">
        <w:tab/>
        <w:t>"keyBenefitAreaCode": "K4010930"</w:t>
      </w:r>
    </w:p>
    <w:p w14:paraId="390025E8" w14:textId="77777777" w:rsidR="002868CE" w:rsidRPr="002868CE" w:rsidRDefault="002868CE" w:rsidP="001E3CD1">
      <w:pPr>
        <w:pStyle w:val="Response"/>
      </w:pPr>
      <w:r w:rsidRPr="002868CE">
        <w:tab/>
      </w:r>
      <w:r w:rsidRPr="002868CE">
        <w:tab/>
      </w:r>
      <w:r w:rsidRPr="002868CE">
        <w:tab/>
        <w:t>},</w:t>
      </w:r>
    </w:p>
    <w:p w14:paraId="55BAF81E" w14:textId="77777777" w:rsidR="002868CE" w:rsidRPr="002868CE" w:rsidRDefault="002868CE" w:rsidP="001E3CD1">
      <w:pPr>
        <w:pStyle w:val="Response"/>
      </w:pPr>
      <w:r w:rsidRPr="002868CE">
        <w:tab/>
      </w:r>
      <w:r w:rsidRPr="002868CE">
        <w:tab/>
      </w:r>
      <w:r w:rsidRPr="002868CE">
        <w:tab/>
        <w:t>{</w:t>
      </w:r>
    </w:p>
    <w:p w14:paraId="00CD71A4" w14:textId="77777777" w:rsidR="002868CE" w:rsidRPr="002868CE" w:rsidRDefault="002868CE" w:rsidP="001E3CD1">
      <w:pPr>
        <w:pStyle w:val="Response"/>
      </w:pPr>
      <w:r w:rsidRPr="002868CE">
        <w:tab/>
      </w:r>
      <w:r w:rsidRPr="002868CE">
        <w:tab/>
      </w:r>
      <w:r w:rsidRPr="002868CE">
        <w:tab/>
      </w:r>
      <w:r w:rsidRPr="002868CE">
        <w:tab/>
        <w:t>"keyBenefitAreaRank": "2",</w:t>
      </w:r>
    </w:p>
    <w:p w14:paraId="648D52C7" w14:textId="77777777" w:rsidR="002868CE" w:rsidRPr="002868CE" w:rsidRDefault="002868CE" w:rsidP="001E3CD1">
      <w:pPr>
        <w:pStyle w:val="Response"/>
      </w:pPr>
      <w:r w:rsidRPr="002868CE">
        <w:tab/>
      </w:r>
      <w:r w:rsidRPr="002868CE">
        <w:tab/>
      </w:r>
      <w:r w:rsidRPr="002868CE">
        <w:tab/>
      </w:r>
      <w:r w:rsidRPr="002868CE">
        <w:tab/>
        <w:t>"feature": [{</w:t>
      </w:r>
    </w:p>
    <w:p w14:paraId="1CAD90F6" w14:textId="77777777" w:rsidR="002868CE" w:rsidRPr="002868CE" w:rsidRDefault="002868CE" w:rsidP="001E3CD1">
      <w:pPr>
        <w:pStyle w:val="Response"/>
      </w:pPr>
      <w:r w:rsidRPr="002868CE">
        <w:tab/>
      </w:r>
      <w:r w:rsidRPr="002868CE">
        <w:tab/>
      </w:r>
      <w:r w:rsidRPr="002868CE">
        <w:tab/>
      </w:r>
      <w:r w:rsidRPr="002868CE">
        <w:tab/>
      </w:r>
      <w:r w:rsidRPr="002868CE">
        <w:tab/>
        <w:t>"featureRank": "3",</w:t>
      </w:r>
    </w:p>
    <w:p w14:paraId="499EE530" w14:textId="77777777" w:rsidR="002868CE" w:rsidRPr="002868CE" w:rsidRDefault="002868CE" w:rsidP="001E3CD1">
      <w:pPr>
        <w:pStyle w:val="Response"/>
      </w:pPr>
      <w:r w:rsidRPr="002868CE">
        <w:tab/>
      </w:r>
      <w:r w:rsidRPr="002868CE">
        <w:tab/>
      </w:r>
      <w:r w:rsidRPr="002868CE">
        <w:tab/>
      </w:r>
      <w:r w:rsidRPr="002868CE">
        <w:tab/>
      </w:r>
      <w:r w:rsidRPr="002868CE">
        <w:tab/>
        <w:t>"featureName": "UltraTrack Shaver Heads",</w:t>
      </w:r>
    </w:p>
    <w:p w14:paraId="6FCB48A3" w14:textId="77777777" w:rsidR="002868CE" w:rsidRPr="002868CE" w:rsidRDefault="002868CE" w:rsidP="001E3CD1">
      <w:pPr>
        <w:pStyle w:val="Response"/>
      </w:pPr>
      <w:r w:rsidRPr="002868CE">
        <w:tab/>
      </w:r>
      <w:r w:rsidRPr="002868CE">
        <w:tab/>
      </w:r>
      <w:r w:rsidRPr="002868CE">
        <w:tab/>
      </w:r>
      <w:r w:rsidRPr="002868CE">
        <w:tab/>
      </w:r>
      <w:r w:rsidRPr="002868CE">
        <w:tab/>
        <w:t>"featureCode": "F400021955_RQ1250_17",</w:t>
      </w:r>
    </w:p>
    <w:p w14:paraId="64AE8C20" w14:textId="77777777" w:rsidR="002868CE" w:rsidRPr="002868CE" w:rsidRDefault="002868CE" w:rsidP="001E3CD1">
      <w:pPr>
        <w:pStyle w:val="Response"/>
      </w:pPr>
      <w:r w:rsidRPr="002868CE">
        <w:tab/>
      </w:r>
      <w:r w:rsidRPr="002868CE">
        <w:tab/>
      </w:r>
      <w:r w:rsidRPr="002868CE">
        <w:tab/>
      </w:r>
      <w:r w:rsidRPr="002868CE">
        <w:tab/>
      </w:r>
      <w:r w:rsidRPr="002868CE">
        <w:tab/>
        <w:t>"featureGlossary": "Get a close shave that minimises skin irritation. The shaving head has 3 specialised tracks: slots for normal hair, channels for long or flat laying hair and holes for the shortest stubble on your face.",</w:t>
      </w:r>
    </w:p>
    <w:p w14:paraId="17428BA8" w14:textId="77777777" w:rsidR="002868CE" w:rsidRPr="002868CE" w:rsidRDefault="002868CE" w:rsidP="001E3CD1">
      <w:pPr>
        <w:pStyle w:val="Response"/>
      </w:pPr>
      <w:r w:rsidRPr="002868CE">
        <w:tab/>
      </w:r>
      <w:r w:rsidRPr="002868CE">
        <w:tab/>
      </w:r>
      <w:r w:rsidRPr="002868CE">
        <w:tab/>
      </w:r>
      <w:r w:rsidRPr="002868CE">
        <w:tab/>
      </w:r>
      <w:r w:rsidRPr="002868CE">
        <w:tab/>
        <w:t>"featureReferenceName": "UltraTrack",</w:t>
      </w:r>
    </w:p>
    <w:p w14:paraId="6EF47250" w14:textId="77777777" w:rsidR="002868CE" w:rsidRPr="002868CE" w:rsidRDefault="002868CE" w:rsidP="001E3CD1">
      <w:pPr>
        <w:pStyle w:val="Response"/>
      </w:pPr>
      <w:r w:rsidRPr="002868CE">
        <w:tab/>
      </w:r>
      <w:r w:rsidRPr="002868CE">
        <w:tab/>
      </w:r>
      <w:r w:rsidRPr="002868CE">
        <w:tab/>
      </w:r>
      <w:r w:rsidRPr="002868CE">
        <w:tab/>
      </w:r>
      <w:r w:rsidRPr="002868CE">
        <w:tab/>
        <w:t>"featureTopRank": "2",</w:t>
      </w:r>
    </w:p>
    <w:p w14:paraId="32D24F70" w14:textId="77777777" w:rsidR="002868CE" w:rsidRPr="002868CE" w:rsidRDefault="002868CE" w:rsidP="001E3CD1">
      <w:pPr>
        <w:pStyle w:val="Response"/>
      </w:pPr>
      <w:r w:rsidRPr="002868CE">
        <w:tab/>
      </w:r>
      <w:r w:rsidRPr="002868CE">
        <w:tab/>
      </w:r>
      <w:r w:rsidRPr="002868CE">
        <w:tab/>
      </w:r>
      <w:r w:rsidRPr="002868CE">
        <w:tab/>
      </w:r>
      <w:r w:rsidRPr="002868CE">
        <w:tab/>
        <w:t>"featureLongDescription": "UltraTrack heads catch every hair with just a few strokes"</w:t>
      </w:r>
    </w:p>
    <w:p w14:paraId="493E5693" w14:textId="77777777" w:rsidR="002868CE" w:rsidRPr="002868CE" w:rsidRDefault="002868CE" w:rsidP="001E3CD1">
      <w:pPr>
        <w:pStyle w:val="Response"/>
      </w:pPr>
      <w:r w:rsidRPr="002868CE">
        <w:tab/>
      </w:r>
      <w:r w:rsidRPr="002868CE">
        <w:tab/>
      </w:r>
      <w:r w:rsidRPr="002868CE">
        <w:tab/>
      </w:r>
      <w:r w:rsidRPr="002868CE">
        <w:tab/>
        <w:t>},</w:t>
      </w:r>
    </w:p>
    <w:p w14:paraId="778C2BE7" w14:textId="77777777" w:rsidR="002868CE" w:rsidRPr="002868CE" w:rsidRDefault="002868CE" w:rsidP="001E3CD1">
      <w:pPr>
        <w:pStyle w:val="Response"/>
      </w:pPr>
      <w:r w:rsidRPr="002868CE">
        <w:tab/>
      </w:r>
      <w:r w:rsidRPr="002868CE">
        <w:tab/>
      </w:r>
      <w:r w:rsidRPr="002868CE">
        <w:tab/>
      </w:r>
      <w:r w:rsidRPr="002868CE">
        <w:tab/>
        <w:t>{</w:t>
      </w:r>
    </w:p>
    <w:p w14:paraId="577D2957" w14:textId="77777777" w:rsidR="002868CE" w:rsidRPr="002868CE" w:rsidRDefault="002868CE" w:rsidP="001E3CD1">
      <w:pPr>
        <w:pStyle w:val="Response"/>
      </w:pPr>
      <w:r w:rsidRPr="002868CE">
        <w:tab/>
      </w:r>
      <w:r w:rsidRPr="002868CE">
        <w:tab/>
      </w:r>
      <w:r w:rsidRPr="002868CE">
        <w:tab/>
      </w:r>
      <w:r w:rsidRPr="002868CE">
        <w:tab/>
      </w:r>
      <w:r w:rsidRPr="002868CE">
        <w:tab/>
        <w:t>"featureRank": "6",</w:t>
      </w:r>
    </w:p>
    <w:p w14:paraId="77A7C226" w14:textId="77777777" w:rsidR="002868CE" w:rsidRPr="002868CE" w:rsidRDefault="002868CE" w:rsidP="001E3CD1">
      <w:pPr>
        <w:pStyle w:val="Response"/>
      </w:pPr>
      <w:r w:rsidRPr="002868CE">
        <w:tab/>
      </w:r>
      <w:r w:rsidRPr="002868CE">
        <w:tab/>
      </w:r>
      <w:r w:rsidRPr="002868CE">
        <w:tab/>
      </w:r>
      <w:r w:rsidRPr="002868CE">
        <w:tab/>
      </w:r>
      <w:r w:rsidRPr="002868CE">
        <w:tab/>
        <w:t>"featureName": "Super Lift &amp; Cut Action",</w:t>
      </w:r>
    </w:p>
    <w:p w14:paraId="79D019F2" w14:textId="77777777" w:rsidR="002868CE" w:rsidRPr="002868CE" w:rsidRDefault="002868CE" w:rsidP="001E3CD1">
      <w:pPr>
        <w:pStyle w:val="Response"/>
      </w:pPr>
      <w:r w:rsidRPr="002868CE">
        <w:tab/>
      </w:r>
      <w:r w:rsidRPr="002868CE">
        <w:tab/>
      </w:r>
      <w:r w:rsidRPr="002868CE">
        <w:tab/>
      </w:r>
      <w:r w:rsidRPr="002868CE">
        <w:tab/>
      </w:r>
      <w:r w:rsidRPr="002868CE">
        <w:tab/>
        <w:t>"featureCode": "F400021442_RQ1250_17",</w:t>
      </w:r>
    </w:p>
    <w:p w14:paraId="3F8059B7" w14:textId="77777777" w:rsidR="002868CE" w:rsidRPr="002868CE" w:rsidRDefault="002868CE" w:rsidP="001E3CD1">
      <w:pPr>
        <w:pStyle w:val="Response"/>
      </w:pPr>
      <w:r w:rsidRPr="002868CE">
        <w:tab/>
      </w:r>
      <w:r w:rsidRPr="002868CE">
        <w:tab/>
      </w:r>
      <w:r w:rsidRPr="002868CE">
        <w:tab/>
      </w:r>
      <w:r w:rsidRPr="002868CE">
        <w:tab/>
      </w:r>
      <w:r w:rsidRPr="002868CE">
        <w:tab/>
        <w:t>"featureGlossary": "The dual-blade system built into the Philips electric shaver lifts hairs to cut comfortably below skin level for a closer shave.",</w:t>
      </w:r>
    </w:p>
    <w:p w14:paraId="39FEA49C" w14:textId="77777777" w:rsidR="002868CE" w:rsidRPr="002868CE" w:rsidRDefault="002868CE" w:rsidP="001E3CD1">
      <w:pPr>
        <w:pStyle w:val="Response"/>
      </w:pPr>
      <w:r w:rsidRPr="002868CE">
        <w:tab/>
      </w:r>
      <w:r w:rsidRPr="002868CE">
        <w:tab/>
      </w:r>
      <w:r w:rsidRPr="002868CE">
        <w:tab/>
      </w:r>
      <w:r w:rsidRPr="002868CE">
        <w:tab/>
      </w:r>
      <w:r w:rsidRPr="002868CE">
        <w:tab/>
        <w:t>"featureReferenceName": "Super Lift &amp; Cut Action (ST MLU)",</w:t>
      </w:r>
    </w:p>
    <w:p w14:paraId="78FDDA6C" w14:textId="77777777" w:rsidR="002868CE" w:rsidRPr="002868CE" w:rsidRDefault="002868CE" w:rsidP="001E3CD1">
      <w:pPr>
        <w:pStyle w:val="Response"/>
      </w:pPr>
      <w:r w:rsidRPr="002868CE">
        <w:tab/>
      </w:r>
      <w:r w:rsidRPr="002868CE">
        <w:tab/>
      </w:r>
      <w:r w:rsidRPr="002868CE">
        <w:tab/>
      </w:r>
      <w:r w:rsidRPr="002868CE">
        <w:tab/>
      </w:r>
      <w:r w:rsidRPr="002868CE">
        <w:tab/>
        <w:t>"featureTopRank": "3",</w:t>
      </w:r>
    </w:p>
    <w:p w14:paraId="3DB154B3" w14:textId="77777777" w:rsidR="002868CE" w:rsidRPr="002868CE" w:rsidRDefault="002868CE" w:rsidP="001E3CD1">
      <w:pPr>
        <w:pStyle w:val="Response"/>
      </w:pPr>
      <w:r w:rsidRPr="002868CE">
        <w:tab/>
      </w:r>
      <w:r w:rsidRPr="002868CE">
        <w:tab/>
      </w:r>
      <w:r w:rsidRPr="002868CE">
        <w:tab/>
      </w:r>
      <w:r w:rsidRPr="002868CE">
        <w:tab/>
      </w:r>
      <w:r w:rsidRPr="002868CE">
        <w:tab/>
        <w:t>"featureLongDescription": "SensoTouch Shavers with Super Lift&amp;Cut Action"</w:t>
      </w:r>
    </w:p>
    <w:p w14:paraId="570B2D6B" w14:textId="77777777" w:rsidR="002868CE" w:rsidRPr="002868CE" w:rsidRDefault="002868CE" w:rsidP="001E3CD1">
      <w:pPr>
        <w:pStyle w:val="Response"/>
      </w:pPr>
      <w:r w:rsidRPr="002868CE">
        <w:tab/>
      </w:r>
      <w:r w:rsidRPr="002868CE">
        <w:tab/>
      </w:r>
      <w:r w:rsidRPr="002868CE">
        <w:tab/>
      </w:r>
      <w:r w:rsidRPr="002868CE">
        <w:tab/>
        <w:t>}],</w:t>
      </w:r>
    </w:p>
    <w:p w14:paraId="62DA4C44" w14:textId="77777777" w:rsidR="002868CE" w:rsidRPr="002868CE" w:rsidRDefault="002868CE" w:rsidP="001E3CD1">
      <w:pPr>
        <w:pStyle w:val="Response"/>
      </w:pPr>
      <w:r w:rsidRPr="002868CE">
        <w:tab/>
      </w:r>
      <w:r w:rsidRPr="002868CE">
        <w:tab/>
      </w:r>
      <w:r w:rsidRPr="002868CE">
        <w:tab/>
      </w:r>
      <w:r w:rsidRPr="002868CE">
        <w:tab/>
        <w:t>"keyBenefitAreaName": "Sensationally smooth shave",</w:t>
      </w:r>
    </w:p>
    <w:p w14:paraId="6BACCA35" w14:textId="77777777" w:rsidR="002868CE" w:rsidRPr="002868CE" w:rsidRDefault="002868CE" w:rsidP="001E3CD1">
      <w:pPr>
        <w:pStyle w:val="Response"/>
      </w:pPr>
      <w:r w:rsidRPr="002868CE">
        <w:tab/>
      </w:r>
      <w:r w:rsidRPr="002868CE">
        <w:tab/>
      </w:r>
      <w:r w:rsidRPr="002868CE">
        <w:tab/>
      </w:r>
      <w:r w:rsidRPr="002868CE">
        <w:tab/>
        <w:t>"keyBenefitAreaCode": "K4010931"</w:t>
      </w:r>
    </w:p>
    <w:p w14:paraId="5ED6369B" w14:textId="77777777" w:rsidR="002868CE" w:rsidRPr="002868CE" w:rsidRDefault="002868CE" w:rsidP="001E3CD1">
      <w:pPr>
        <w:pStyle w:val="Response"/>
      </w:pPr>
      <w:r w:rsidRPr="002868CE">
        <w:tab/>
      </w:r>
      <w:r w:rsidRPr="002868CE">
        <w:tab/>
      </w:r>
      <w:r w:rsidRPr="002868CE">
        <w:tab/>
        <w:t>}],</w:t>
      </w:r>
    </w:p>
    <w:p w14:paraId="5AF9D31D" w14:textId="77777777" w:rsidR="002868CE" w:rsidRPr="002868CE" w:rsidRDefault="002868CE" w:rsidP="001E3CD1">
      <w:pPr>
        <w:pStyle w:val="Response"/>
      </w:pPr>
      <w:r w:rsidRPr="002868CE">
        <w:tab/>
      </w:r>
      <w:r w:rsidRPr="002868CE">
        <w:tab/>
      </w:r>
      <w:r w:rsidRPr="002868CE">
        <w:tab/>
        <w:t>"code": [{</w:t>
      </w:r>
    </w:p>
    <w:p w14:paraId="3D24F493" w14:textId="77777777" w:rsidR="002868CE" w:rsidRPr="002868CE" w:rsidRDefault="002868CE" w:rsidP="001E3CD1">
      <w:pPr>
        <w:pStyle w:val="Response"/>
      </w:pPr>
      <w:r w:rsidRPr="002868CE">
        <w:tab/>
      </w:r>
      <w:r w:rsidRPr="002868CE">
        <w:tab/>
      </w:r>
      <w:r w:rsidRPr="002868CE">
        <w:tab/>
      </w:r>
      <w:r w:rsidRPr="002868CE">
        <w:tab/>
        <w:t>"extension": "tif",</w:t>
      </w:r>
    </w:p>
    <w:p w14:paraId="4DC77A9A" w14:textId="77777777" w:rsidR="002868CE" w:rsidRPr="002868CE" w:rsidRDefault="002868CE" w:rsidP="001E3CD1">
      <w:pPr>
        <w:pStyle w:val="Response"/>
      </w:pPr>
      <w:r w:rsidRPr="002868CE">
        <w:tab/>
      </w:r>
      <w:r w:rsidRPr="002868CE">
        <w:tab/>
      </w:r>
      <w:r w:rsidRPr="002868CE">
        <w:tab/>
      </w:r>
      <w:r w:rsidRPr="002868CE">
        <w:tab/>
        <w:t>"asset": "http://images.philips.com/is/image/PhilipsConsumer/F400021442_RQ1250_17-FIL-global-001",</w:t>
      </w:r>
    </w:p>
    <w:p w14:paraId="78B73F8E" w14:textId="77777777" w:rsidR="002868CE" w:rsidRPr="002868CE" w:rsidRDefault="002868CE" w:rsidP="001E3CD1">
      <w:pPr>
        <w:pStyle w:val="Response"/>
      </w:pPr>
      <w:r w:rsidRPr="002868CE">
        <w:tab/>
      </w:r>
      <w:r w:rsidRPr="002868CE">
        <w:tab/>
      </w:r>
      <w:r w:rsidRPr="002868CE">
        <w:tab/>
      </w:r>
      <w:r w:rsidRPr="002868CE">
        <w:tab/>
        <w:t>"lastModified": "2013-11-02",</w:t>
      </w:r>
    </w:p>
    <w:p w14:paraId="290E3415" w14:textId="77777777" w:rsidR="002868CE" w:rsidRPr="002868CE" w:rsidRDefault="002868CE" w:rsidP="001E3CD1">
      <w:pPr>
        <w:pStyle w:val="Response"/>
      </w:pPr>
      <w:r w:rsidRPr="002868CE">
        <w:tab/>
      </w:r>
      <w:r w:rsidRPr="002868CE">
        <w:tab/>
      </w:r>
      <w:r w:rsidRPr="002868CE">
        <w:tab/>
      </w:r>
      <w:r w:rsidRPr="002868CE">
        <w:tab/>
        <w:t>"extent": "480060",</w:t>
      </w:r>
    </w:p>
    <w:p w14:paraId="20F0C918" w14:textId="77777777" w:rsidR="002868CE" w:rsidRPr="002868CE" w:rsidRDefault="002868CE" w:rsidP="001E3CD1">
      <w:pPr>
        <w:pStyle w:val="Response"/>
      </w:pPr>
      <w:r w:rsidRPr="002868CE">
        <w:tab/>
      </w:r>
      <w:r w:rsidRPr="002868CE">
        <w:tab/>
      </w:r>
      <w:r w:rsidRPr="002868CE">
        <w:tab/>
      </w:r>
      <w:r w:rsidRPr="002868CE">
        <w:tab/>
        <w:t>"description": "Feature photograph - highres 2100x1170",</w:t>
      </w:r>
    </w:p>
    <w:p w14:paraId="505F71CA" w14:textId="77777777" w:rsidR="002868CE" w:rsidRPr="002868CE" w:rsidRDefault="002868CE" w:rsidP="001E3CD1">
      <w:pPr>
        <w:pStyle w:val="Response"/>
      </w:pPr>
      <w:r w:rsidRPr="002868CE">
        <w:tab/>
      </w:r>
      <w:r w:rsidRPr="002868CE">
        <w:tab/>
      </w:r>
      <w:r w:rsidRPr="002868CE">
        <w:tab/>
      </w:r>
      <w:r w:rsidRPr="002868CE">
        <w:tab/>
        <w:t>"locale": "global",</w:t>
      </w:r>
    </w:p>
    <w:p w14:paraId="789D2493" w14:textId="77777777" w:rsidR="002868CE" w:rsidRPr="002868CE" w:rsidRDefault="002868CE" w:rsidP="001E3CD1">
      <w:pPr>
        <w:pStyle w:val="Response"/>
      </w:pPr>
      <w:r w:rsidRPr="002868CE">
        <w:tab/>
      </w:r>
      <w:r w:rsidRPr="002868CE">
        <w:tab/>
      </w:r>
      <w:r w:rsidRPr="002868CE">
        <w:tab/>
      </w:r>
      <w:r w:rsidRPr="002868CE">
        <w:tab/>
        <w:t>"number": "001",</w:t>
      </w:r>
    </w:p>
    <w:p w14:paraId="3F912592" w14:textId="77777777" w:rsidR="002868CE" w:rsidRPr="002868CE" w:rsidRDefault="002868CE" w:rsidP="001E3CD1">
      <w:pPr>
        <w:pStyle w:val="Response"/>
      </w:pPr>
      <w:r w:rsidRPr="002868CE">
        <w:tab/>
      </w:r>
      <w:r w:rsidRPr="002868CE">
        <w:tab/>
      </w:r>
      <w:r w:rsidRPr="002868CE">
        <w:tab/>
      </w:r>
      <w:r w:rsidRPr="002868CE">
        <w:tab/>
        <w:t>"code": "F400021442_RQ1250_17",</w:t>
      </w:r>
    </w:p>
    <w:p w14:paraId="3E5B29C8" w14:textId="77777777" w:rsidR="002868CE" w:rsidRPr="002868CE" w:rsidRDefault="002868CE" w:rsidP="001E3CD1">
      <w:pPr>
        <w:pStyle w:val="Response"/>
      </w:pPr>
      <w:r w:rsidRPr="002868CE">
        <w:tab/>
      </w:r>
      <w:r w:rsidRPr="002868CE">
        <w:tab/>
      </w:r>
      <w:r w:rsidRPr="002868CE">
        <w:tab/>
      </w:r>
      <w:r w:rsidRPr="002868CE">
        <w:tab/>
        <w:t>"type": "FIL"</w:t>
      </w:r>
    </w:p>
    <w:p w14:paraId="4A5EAC08" w14:textId="77777777" w:rsidR="002868CE" w:rsidRPr="002868CE" w:rsidRDefault="002868CE" w:rsidP="001E3CD1">
      <w:pPr>
        <w:pStyle w:val="Response"/>
      </w:pPr>
      <w:r w:rsidRPr="002868CE">
        <w:tab/>
      </w:r>
      <w:r w:rsidRPr="002868CE">
        <w:tab/>
      </w:r>
      <w:r w:rsidRPr="002868CE">
        <w:tab/>
        <w:t>},</w:t>
      </w:r>
    </w:p>
    <w:p w14:paraId="2CFA8899" w14:textId="77777777" w:rsidR="002868CE" w:rsidRPr="002868CE" w:rsidRDefault="002868CE" w:rsidP="001E3CD1">
      <w:pPr>
        <w:pStyle w:val="Response"/>
      </w:pPr>
      <w:r w:rsidRPr="002868CE">
        <w:tab/>
      </w:r>
      <w:r w:rsidRPr="002868CE">
        <w:tab/>
      </w:r>
      <w:r w:rsidRPr="002868CE">
        <w:tab/>
        <w:t>{</w:t>
      </w:r>
    </w:p>
    <w:p w14:paraId="22571952" w14:textId="77777777" w:rsidR="002868CE" w:rsidRPr="002868CE" w:rsidRDefault="002868CE" w:rsidP="001E3CD1">
      <w:pPr>
        <w:pStyle w:val="Response"/>
      </w:pPr>
      <w:r w:rsidRPr="002868CE">
        <w:tab/>
      </w:r>
      <w:r w:rsidRPr="002868CE">
        <w:tab/>
      </w:r>
      <w:r w:rsidRPr="002868CE">
        <w:tab/>
      </w:r>
      <w:r w:rsidRPr="002868CE">
        <w:tab/>
        <w:t>"extension": "tif",</w:t>
      </w:r>
    </w:p>
    <w:p w14:paraId="02731A10" w14:textId="77777777" w:rsidR="002868CE" w:rsidRPr="002868CE" w:rsidRDefault="002868CE" w:rsidP="001E3CD1">
      <w:pPr>
        <w:pStyle w:val="Response"/>
      </w:pPr>
      <w:r w:rsidRPr="002868CE">
        <w:tab/>
      </w:r>
      <w:r w:rsidRPr="002868CE">
        <w:tab/>
      </w:r>
      <w:r w:rsidRPr="002868CE">
        <w:tab/>
      </w:r>
      <w:r w:rsidRPr="002868CE">
        <w:tab/>
        <w:t>"asset": "http://images.philips.com/is/image/PhilipsConsumer/F400021953_RQ1250_17-FIL-global-001",</w:t>
      </w:r>
    </w:p>
    <w:p w14:paraId="14BB7EEE" w14:textId="77777777" w:rsidR="002868CE" w:rsidRPr="002868CE" w:rsidRDefault="002868CE" w:rsidP="001E3CD1">
      <w:pPr>
        <w:pStyle w:val="Response"/>
      </w:pPr>
      <w:r w:rsidRPr="002868CE">
        <w:tab/>
      </w:r>
      <w:r w:rsidRPr="002868CE">
        <w:tab/>
      </w:r>
      <w:r w:rsidRPr="002868CE">
        <w:tab/>
      </w:r>
      <w:r w:rsidRPr="002868CE">
        <w:tab/>
        <w:t>"lastModified": "2013-11-02",</w:t>
      </w:r>
    </w:p>
    <w:p w14:paraId="78011CE5" w14:textId="77777777" w:rsidR="002868CE" w:rsidRPr="002868CE" w:rsidRDefault="002868CE" w:rsidP="001E3CD1">
      <w:pPr>
        <w:pStyle w:val="Response"/>
      </w:pPr>
      <w:r w:rsidRPr="002868CE">
        <w:tab/>
      </w:r>
      <w:r w:rsidRPr="002868CE">
        <w:tab/>
      </w:r>
      <w:r w:rsidRPr="002868CE">
        <w:tab/>
      </w:r>
      <w:r w:rsidRPr="002868CE">
        <w:tab/>
        <w:t>"extent": "567378",</w:t>
      </w:r>
    </w:p>
    <w:p w14:paraId="5DBE6304" w14:textId="77777777" w:rsidR="002868CE" w:rsidRPr="002868CE" w:rsidRDefault="002868CE" w:rsidP="001E3CD1">
      <w:pPr>
        <w:pStyle w:val="Response"/>
      </w:pPr>
      <w:r w:rsidRPr="002868CE">
        <w:tab/>
      </w:r>
      <w:r w:rsidRPr="002868CE">
        <w:tab/>
      </w:r>
      <w:r w:rsidRPr="002868CE">
        <w:tab/>
      </w:r>
      <w:r w:rsidRPr="002868CE">
        <w:tab/>
        <w:t>"description": "Feature photograph - highres 2100x1170",</w:t>
      </w:r>
    </w:p>
    <w:p w14:paraId="6BE98AF5" w14:textId="77777777" w:rsidR="002868CE" w:rsidRPr="002868CE" w:rsidRDefault="002868CE" w:rsidP="001E3CD1">
      <w:pPr>
        <w:pStyle w:val="Response"/>
      </w:pPr>
      <w:r w:rsidRPr="002868CE">
        <w:tab/>
      </w:r>
      <w:r w:rsidRPr="002868CE">
        <w:tab/>
      </w:r>
      <w:r w:rsidRPr="002868CE">
        <w:tab/>
      </w:r>
      <w:r w:rsidRPr="002868CE">
        <w:tab/>
        <w:t>"locale": "global",</w:t>
      </w:r>
    </w:p>
    <w:p w14:paraId="7984D887" w14:textId="77777777" w:rsidR="002868CE" w:rsidRPr="002868CE" w:rsidRDefault="002868CE" w:rsidP="001E3CD1">
      <w:pPr>
        <w:pStyle w:val="Response"/>
      </w:pPr>
      <w:r w:rsidRPr="002868CE">
        <w:tab/>
      </w:r>
      <w:r w:rsidRPr="002868CE">
        <w:tab/>
      </w:r>
      <w:r w:rsidRPr="002868CE">
        <w:tab/>
      </w:r>
      <w:r w:rsidRPr="002868CE">
        <w:tab/>
        <w:t>"number": "001",</w:t>
      </w:r>
    </w:p>
    <w:p w14:paraId="7873B93D" w14:textId="77777777" w:rsidR="002868CE" w:rsidRPr="002868CE" w:rsidRDefault="002868CE" w:rsidP="001E3CD1">
      <w:pPr>
        <w:pStyle w:val="Response"/>
      </w:pPr>
      <w:r w:rsidRPr="002868CE">
        <w:lastRenderedPageBreak/>
        <w:tab/>
      </w:r>
      <w:r w:rsidRPr="002868CE">
        <w:tab/>
      </w:r>
      <w:r w:rsidRPr="002868CE">
        <w:tab/>
      </w:r>
      <w:r w:rsidRPr="002868CE">
        <w:tab/>
        <w:t>"code": "F400021953_RQ1250_17",</w:t>
      </w:r>
    </w:p>
    <w:p w14:paraId="0A963F4A" w14:textId="77777777" w:rsidR="002868CE" w:rsidRPr="002868CE" w:rsidRDefault="002868CE" w:rsidP="001E3CD1">
      <w:pPr>
        <w:pStyle w:val="Response"/>
      </w:pPr>
      <w:r w:rsidRPr="002868CE">
        <w:tab/>
      </w:r>
      <w:r w:rsidRPr="002868CE">
        <w:tab/>
      </w:r>
      <w:r w:rsidRPr="002868CE">
        <w:tab/>
      </w:r>
      <w:r w:rsidRPr="002868CE">
        <w:tab/>
        <w:t>"type": "FIL"</w:t>
      </w:r>
    </w:p>
    <w:p w14:paraId="4106C38A" w14:textId="77777777" w:rsidR="002868CE" w:rsidRPr="002868CE" w:rsidRDefault="002868CE" w:rsidP="001E3CD1">
      <w:pPr>
        <w:pStyle w:val="Response"/>
      </w:pPr>
      <w:r w:rsidRPr="002868CE">
        <w:tab/>
      </w:r>
      <w:r w:rsidRPr="002868CE">
        <w:tab/>
      </w:r>
      <w:r w:rsidRPr="002868CE">
        <w:tab/>
        <w:t>}]</w:t>
      </w:r>
    </w:p>
    <w:p w14:paraId="3B884DD0" w14:textId="77777777" w:rsidR="002868CE" w:rsidRPr="002868CE" w:rsidRDefault="002868CE" w:rsidP="001E3CD1">
      <w:pPr>
        <w:pStyle w:val="Response"/>
      </w:pPr>
      <w:r w:rsidRPr="002868CE">
        <w:tab/>
      </w:r>
      <w:r w:rsidRPr="002868CE">
        <w:tab/>
        <w:t>},</w:t>
      </w:r>
    </w:p>
    <w:p w14:paraId="771E05BE" w14:textId="77777777" w:rsidR="002868CE" w:rsidRPr="002868CE" w:rsidRDefault="002868CE" w:rsidP="001E3CD1">
      <w:pPr>
        <w:pStyle w:val="Response"/>
      </w:pPr>
      <w:r w:rsidRPr="002868CE">
        <w:tab/>
      </w:r>
      <w:r w:rsidRPr="002868CE">
        <w:tab/>
        <w:t>"accessories": {</w:t>
      </w:r>
    </w:p>
    <w:p w14:paraId="55CF3A6A" w14:textId="77777777" w:rsidR="002868CE" w:rsidRPr="002868CE" w:rsidRDefault="002868CE" w:rsidP="001E3CD1">
      <w:pPr>
        <w:pStyle w:val="Response"/>
      </w:pPr>
      <w:r w:rsidRPr="002868CE">
        <w:tab/>
      </w:r>
      <w:r w:rsidRPr="002868CE">
        <w:tab/>
      </w:r>
      <w:r w:rsidRPr="002868CE">
        <w:tab/>
        <w:t>"ctn": "HQ110/02",</w:t>
      </w:r>
    </w:p>
    <w:p w14:paraId="0A00E009" w14:textId="77777777" w:rsidR="002868CE" w:rsidRPr="002868CE" w:rsidRDefault="002868CE" w:rsidP="001E3CD1">
      <w:pPr>
        <w:pStyle w:val="Response"/>
      </w:pPr>
      <w:r w:rsidRPr="002868CE">
        <w:tab/>
      </w:r>
      <w:r w:rsidRPr="002868CE">
        <w:tab/>
      </w:r>
      <w:r w:rsidRPr="002868CE">
        <w:tab/>
        <w:t>"descriptor": "With Cool Breeze scent",</w:t>
      </w:r>
    </w:p>
    <w:p w14:paraId="5E9F5F7B" w14:textId="77777777" w:rsidR="002868CE" w:rsidRPr="002868CE" w:rsidRDefault="002868CE" w:rsidP="001E3CD1">
      <w:pPr>
        <w:pStyle w:val="Response"/>
      </w:pPr>
      <w:r w:rsidRPr="002868CE">
        <w:tab/>
      </w:r>
      <w:r w:rsidRPr="002868CE">
        <w:tab/>
      </w:r>
      <w:r w:rsidRPr="002868CE">
        <w:tab/>
        <w:t>"Subcategory": "SHAVING_CLEANING_SU",</w:t>
      </w:r>
    </w:p>
    <w:p w14:paraId="231EE3F4" w14:textId="77777777" w:rsidR="002868CE" w:rsidRPr="002868CE" w:rsidRDefault="002868CE" w:rsidP="001E3CD1">
      <w:pPr>
        <w:pStyle w:val="Response"/>
      </w:pPr>
      <w:r w:rsidRPr="002868CE">
        <w:tab/>
      </w:r>
      <w:r w:rsidRPr="002868CE">
        <w:tab/>
      </w:r>
      <w:r w:rsidRPr="002868CE">
        <w:tab/>
        <w:t>"reviewStatistics": {</w:t>
      </w:r>
    </w:p>
    <w:p w14:paraId="731BBB30" w14:textId="77777777" w:rsidR="002868CE" w:rsidRPr="002868CE" w:rsidRDefault="002868CE" w:rsidP="001E3CD1">
      <w:pPr>
        <w:pStyle w:val="Response"/>
      </w:pPr>
      <w:r w:rsidRPr="002868CE">
        <w:tab/>
      </w:r>
      <w:r w:rsidRPr="002868CE">
        <w:tab/>
      </w:r>
      <w:r w:rsidRPr="002868CE">
        <w:tab/>
      </w:r>
      <w:r w:rsidRPr="002868CE">
        <w:tab/>
        <w:t>"averageOverallRating": 4.6923,</w:t>
      </w:r>
    </w:p>
    <w:p w14:paraId="09E91F72" w14:textId="77777777" w:rsidR="002868CE" w:rsidRPr="002868CE" w:rsidRDefault="002868CE" w:rsidP="001E3CD1">
      <w:pPr>
        <w:pStyle w:val="Response"/>
      </w:pPr>
      <w:r w:rsidRPr="002868CE">
        <w:tab/>
      </w:r>
      <w:r w:rsidRPr="002868CE">
        <w:tab/>
      </w:r>
      <w:r w:rsidRPr="002868CE">
        <w:tab/>
      </w:r>
      <w:r w:rsidRPr="002868CE">
        <w:tab/>
        <w:t>"totalReviewCount": 13</w:t>
      </w:r>
    </w:p>
    <w:p w14:paraId="4F680765" w14:textId="77777777" w:rsidR="002868CE" w:rsidRPr="002868CE" w:rsidRDefault="002868CE" w:rsidP="001E3CD1">
      <w:pPr>
        <w:pStyle w:val="Response"/>
      </w:pPr>
      <w:r w:rsidRPr="002868CE">
        <w:tab/>
      </w:r>
      <w:r w:rsidRPr="002868CE">
        <w:tab/>
      </w:r>
      <w:r w:rsidRPr="002868CE">
        <w:tab/>
        <w:t>},</w:t>
      </w:r>
    </w:p>
    <w:p w14:paraId="64F08342" w14:textId="77777777" w:rsidR="002868CE" w:rsidRPr="002868CE" w:rsidRDefault="002868CE" w:rsidP="001E3CD1">
      <w:pPr>
        <w:pStyle w:val="Response"/>
      </w:pPr>
      <w:r w:rsidRPr="002868CE">
        <w:tab/>
      </w:r>
      <w:r w:rsidRPr="002868CE">
        <w:tab/>
      </w:r>
      <w:r w:rsidRPr="002868CE">
        <w:tab/>
        <w:t>"isDeleted": false,</w:t>
      </w:r>
    </w:p>
    <w:p w14:paraId="79E86572" w14:textId="77777777" w:rsidR="002868CE" w:rsidRPr="002868CE" w:rsidRDefault="002868CE" w:rsidP="001E3CD1">
      <w:pPr>
        <w:pStyle w:val="Response"/>
      </w:pPr>
      <w:r w:rsidRPr="002868CE">
        <w:tab/>
      </w:r>
      <w:r w:rsidRPr="002868CE">
        <w:tab/>
      </w:r>
      <w:r w:rsidRPr="002868CE">
        <w:tab/>
        <w:t>"sop": "2011-03-04T00:00:00.000+01:00",</w:t>
      </w:r>
    </w:p>
    <w:p w14:paraId="6388CAE3" w14:textId="77777777" w:rsidR="002868CE" w:rsidRPr="002868CE" w:rsidRDefault="002868CE" w:rsidP="001E3CD1">
      <w:pPr>
        <w:pStyle w:val="Response"/>
      </w:pPr>
      <w:r w:rsidRPr="002868CE">
        <w:tab/>
      </w:r>
      <w:r w:rsidRPr="002868CE">
        <w:tab/>
      </w:r>
      <w:r w:rsidRPr="002868CE">
        <w:tab/>
        <w:t>"filterKeys": ["ACCESSORIES_AND_REPLACEMENTS_CA",</w:t>
      </w:r>
    </w:p>
    <w:p w14:paraId="11DC45B4" w14:textId="77777777" w:rsidR="002868CE" w:rsidRPr="002868CE" w:rsidRDefault="002868CE" w:rsidP="001E3CD1">
      <w:pPr>
        <w:pStyle w:val="Response"/>
      </w:pPr>
      <w:r w:rsidRPr="002868CE">
        <w:tab/>
      </w:r>
      <w:r w:rsidRPr="002868CE">
        <w:tab/>
      </w:r>
      <w:r w:rsidRPr="002868CE">
        <w:tab/>
        <w:t>"ACCESSORIES_GR",</w:t>
      </w:r>
    </w:p>
    <w:p w14:paraId="4A6AB8B2" w14:textId="77777777" w:rsidR="002868CE" w:rsidRPr="002868CE" w:rsidRDefault="002868CE" w:rsidP="001E3CD1">
      <w:pPr>
        <w:pStyle w:val="Response"/>
      </w:pPr>
      <w:r w:rsidRPr="002868CE">
        <w:tab/>
      </w:r>
      <w:r w:rsidRPr="002868CE">
        <w:tab/>
      </w:r>
      <w:r w:rsidRPr="002868CE">
        <w:tab/>
        <w:t>"CLEANING_SU",</w:t>
      </w:r>
    </w:p>
    <w:p w14:paraId="7B3C683E" w14:textId="77777777" w:rsidR="002868CE" w:rsidRPr="002868CE" w:rsidRDefault="002868CE" w:rsidP="001E3CD1">
      <w:pPr>
        <w:pStyle w:val="Response"/>
      </w:pPr>
      <w:r w:rsidRPr="002868CE">
        <w:tab/>
      </w:r>
      <w:r w:rsidRPr="002868CE">
        <w:tab/>
      </w:r>
      <w:r w:rsidRPr="002868CE">
        <w:tab/>
        <w:t>"PERSONAL_CARE_GR",</w:t>
      </w:r>
    </w:p>
    <w:p w14:paraId="5777FBB9" w14:textId="77777777" w:rsidR="002868CE" w:rsidRPr="002868CE" w:rsidRDefault="002868CE" w:rsidP="001E3CD1">
      <w:pPr>
        <w:pStyle w:val="Response"/>
      </w:pPr>
      <w:r w:rsidRPr="002868CE">
        <w:tab/>
      </w:r>
      <w:r w:rsidRPr="002868CE">
        <w:tab/>
      </w:r>
      <w:r w:rsidRPr="002868CE">
        <w:tab/>
        <w:t>"SHAVING_ACCESSORIES_CA",</w:t>
      </w:r>
    </w:p>
    <w:p w14:paraId="3100C2F2" w14:textId="77777777" w:rsidR="002868CE" w:rsidRPr="002868CE" w:rsidRDefault="002868CE" w:rsidP="001E3CD1">
      <w:pPr>
        <w:pStyle w:val="Response"/>
      </w:pPr>
      <w:r w:rsidRPr="002868CE">
        <w:tab/>
      </w:r>
      <w:r w:rsidRPr="002868CE">
        <w:tab/>
      </w:r>
      <w:r w:rsidRPr="002868CE">
        <w:tab/>
        <w:t>"SHAVING_CLEANING_SU"],</w:t>
      </w:r>
    </w:p>
    <w:p w14:paraId="0543967C" w14:textId="77777777" w:rsidR="002868CE" w:rsidRPr="002868CE" w:rsidRDefault="002868CE" w:rsidP="001E3CD1">
      <w:pPr>
        <w:pStyle w:val="Response"/>
      </w:pPr>
      <w:r w:rsidRPr="002868CE">
        <w:tab/>
      </w:r>
      <w:r w:rsidRPr="002868CE">
        <w:tab/>
      </w:r>
      <w:r w:rsidRPr="002868CE">
        <w:tab/>
        <w:t>"brandName": "Philips",</w:t>
      </w:r>
    </w:p>
    <w:p w14:paraId="0CF0BAFD" w14:textId="77777777" w:rsidR="002868CE" w:rsidRPr="002868CE" w:rsidRDefault="002868CE" w:rsidP="001E3CD1">
      <w:pPr>
        <w:pStyle w:val="Response"/>
      </w:pPr>
      <w:r w:rsidRPr="002868CE">
        <w:tab/>
      </w:r>
      <w:r w:rsidRPr="002868CE">
        <w:tab/>
      </w:r>
      <w:r w:rsidRPr="002868CE">
        <w:tab/>
        <w:t>"dtn": "HQ110",</w:t>
      </w:r>
    </w:p>
    <w:p w14:paraId="0A422845" w14:textId="77777777" w:rsidR="002868CE" w:rsidRPr="002868CE" w:rsidRDefault="002868CE" w:rsidP="001E3CD1">
      <w:pPr>
        <w:pStyle w:val="Response"/>
      </w:pPr>
      <w:r w:rsidRPr="002868CE">
        <w:tab/>
      </w:r>
      <w:r w:rsidRPr="002868CE">
        <w:tab/>
      </w:r>
      <w:r w:rsidRPr="002868CE">
        <w:tab/>
        <w:t>"versions": ["With Cool Breeze scent"],</w:t>
      </w:r>
    </w:p>
    <w:p w14:paraId="270FA6ED" w14:textId="77777777" w:rsidR="002868CE" w:rsidRPr="002868CE" w:rsidRDefault="002868CE" w:rsidP="001E3CD1">
      <w:pPr>
        <w:pStyle w:val="Response"/>
      </w:pPr>
      <w:r w:rsidRPr="002868CE">
        <w:tab/>
      </w:r>
      <w:r w:rsidRPr="002868CE">
        <w:tab/>
      </w:r>
      <w:r w:rsidRPr="002868CE">
        <w:tab/>
        <w:t>"wow": "Keep a clean shave",</w:t>
      </w:r>
    </w:p>
    <w:p w14:paraId="1E838CFE" w14:textId="77777777" w:rsidR="002868CE" w:rsidRPr="002868CE" w:rsidRDefault="002868CE" w:rsidP="001E3CD1">
      <w:pPr>
        <w:pStyle w:val="Response"/>
      </w:pPr>
      <w:r w:rsidRPr="002868CE">
        <w:tab/>
      </w:r>
      <w:r w:rsidRPr="002868CE">
        <w:tab/>
      </w:r>
      <w:r w:rsidRPr="002868CE">
        <w:tab/>
        <w:t>"price": {</w:t>
      </w:r>
    </w:p>
    <w:p w14:paraId="37C4BD46" w14:textId="77777777" w:rsidR="002868CE" w:rsidRPr="002868CE" w:rsidRDefault="002868CE" w:rsidP="001E3CD1">
      <w:pPr>
        <w:pStyle w:val="Response"/>
      </w:pPr>
      <w:r w:rsidRPr="002868CE">
        <w:tab/>
      </w:r>
      <w:r w:rsidRPr="002868CE">
        <w:tab/>
      </w:r>
      <w:r w:rsidRPr="002868CE">
        <w:tab/>
      </w:r>
      <w:r w:rsidRPr="002868CE">
        <w:tab/>
        <w:t>"currencyCode": "GBP",</w:t>
      </w:r>
    </w:p>
    <w:p w14:paraId="119DE778" w14:textId="77777777" w:rsidR="002868CE" w:rsidRPr="002868CE" w:rsidRDefault="002868CE" w:rsidP="001E3CD1">
      <w:pPr>
        <w:pStyle w:val="Response"/>
      </w:pPr>
      <w:r w:rsidRPr="002868CE">
        <w:tab/>
      </w:r>
      <w:r w:rsidRPr="002868CE">
        <w:tab/>
      </w:r>
      <w:r w:rsidRPr="002868CE">
        <w:tab/>
      </w:r>
      <w:r w:rsidRPr="002868CE">
        <w:tab/>
        <w:t>"formattedDisplayPrice": "£5.00",</w:t>
      </w:r>
    </w:p>
    <w:p w14:paraId="71C5B38B" w14:textId="77777777" w:rsidR="002868CE" w:rsidRPr="002868CE" w:rsidRDefault="002868CE" w:rsidP="001E3CD1">
      <w:pPr>
        <w:pStyle w:val="Response"/>
      </w:pPr>
      <w:r w:rsidRPr="002868CE">
        <w:tab/>
      </w:r>
      <w:r w:rsidRPr="002868CE">
        <w:tab/>
      </w:r>
      <w:r w:rsidRPr="002868CE">
        <w:tab/>
      </w:r>
      <w:r w:rsidRPr="002868CE">
        <w:tab/>
        <w:t>"formattedPrice": "£5.00",</w:t>
      </w:r>
    </w:p>
    <w:p w14:paraId="4885CA3D" w14:textId="77777777" w:rsidR="002868CE" w:rsidRPr="002868CE" w:rsidRDefault="002868CE" w:rsidP="001E3CD1">
      <w:pPr>
        <w:pStyle w:val="Response"/>
      </w:pPr>
      <w:r w:rsidRPr="002868CE">
        <w:tab/>
      </w:r>
      <w:r w:rsidRPr="002868CE">
        <w:tab/>
      </w:r>
      <w:r w:rsidRPr="002868CE">
        <w:tab/>
      </w:r>
      <w:r w:rsidRPr="002868CE">
        <w:tab/>
        <w:t>"displayPriceType": "srp",</w:t>
      </w:r>
    </w:p>
    <w:p w14:paraId="4FAC71FB" w14:textId="77777777" w:rsidR="002868CE" w:rsidRPr="002868CE" w:rsidRDefault="002868CE" w:rsidP="001E3CD1">
      <w:pPr>
        <w:pStyle w:val="Response"/>
      </w:pPr>
      <w:r w:rsidRPr="002868CE">
        <w:tab/>
      </w:r>
      <w:r w:rsidRPr="002868CE">
        <w:tab/>
      </w:r>
      <w:r w:rsidRPr="002868CE">
        <w:tab/>
      </w:r>
      <w:r w:rsidRPr="002868CE">
        <w:tab/>
        <w:t>"displayPrice": "5.0",</w:t>
      </w:r>
    </w:p>
    <w:p w14:paraId="259D92A3" w14:textId="77777777" w:rsidR="002868CE" w:rsidRPr="002868CE" w:rsidRDefault="002868CE" w:rsidP="001E3CD1">
      <w:pPr>
        <w:pStyle w:val="Response"/>
      </w:pPr>
      <w:r w:rsidRPr="002868CE">
        <w:tab/>
      </w:r>
      <w:r w:rsidRPr="002868CE">
        <w:tab/>
      </w:r>
      <w:r w:rsidRPr="002868CE">
        <w:tab/>
      </w:r>
      <w:r w:rsidRPr="002868CE">
        <w:tab/>
        <w:t>"productPrice": "5.0"</w:t>
      </w:r>
    </w:p>
    <w:p w14:paraId="290F32A2" w14:textId="77777777" w:rsidR="002868CE" w:rsidRPr="002868CE" w:rsidRDefault="002868CE" w:rsidP="001E3CD1">
      <w:pPr>
        <w:pStyle w:val="Response"/>
      </w:pPr>
      <w:r w:rsidRPr="002868CE">
        <w:tab/>
      </w:r>
      <w:r w:rsidRPr="002868CE">
        <w:tab/>
      </w:r>
      <w:r w:rsidRPr="002868CE">
        <w:tab/>
        <w:t>},</w:t>
      </w:r>
    </w:p>
    <w:p w14:paraId="47164C44" w14:textId="77777777" w:rsidR="002868CE" w:rsidRPr="002868CE" w:rsidRDefault="002868CE" w:rsidP="001E3CD1">
      <w:pPr>
        <w:pStyle w:val="Response"/>
      </w:pPr>
      <w:r w:rsidRPr="002868CE">
        <w:tab/>
      </w:r>
      <w:r w:rsidRPr="002868CE">
        <w:tab/>
      </w:r>
      <w:r w:rsidRPr="002868CE">
        <w:tab/>
        <w:t>"productStatus": "NORMAL",</w:t>
      </w:r>
    </w:p>
    <w:p w14:paraId="3D789742" w14:textId="77777777" w:rsidR="002868CE" w:rsidRPr="002868CE" w:rsidRDefault="002868CE" w:rsidP="001E3CD1">
      <w:pPr>
        <w:pStyle w:val="Response"/>
      </w:pPr>
      <w:r w:rsidRPr="002868CE">
        <w:tab/>
      </w:r>
      <w:r w:rsidRPr="002868CE">
        <w:tab/>
      </w:r>
      <w:r w:rsidRPr="002868CE">
        <w:tab/>
        <w:t>"priority": 99,</w:t>
      </w:r>
    </w:p>
    <w:p w14:paraId="564F8E8D" w14:textId="77777777" w:rsidR="002868CE" w:rsidRPr="002868CE" w:rsidRDefault="002868CE" w:rsidP="001E3CD1">
      <w:pPr>
        <w:pStyle w:val="Response"/>
      </w:pPr>
      <w:r w:rsidRPr="002868CE">
        <w:tab/>
      </w:r>
      <w:r w:rsidRPr="002868CE">
        <w:tab/>
      </w:r>
      <w:r w:rsidRPr="002868CE">
        <w:tab/>
        <w:t>"somp": "2011-03-04T00:00:00.000+01:00",</w:t>
      </w:r>
    </w:p>
    <w:p w14:paraId="451C8D51" w14:textId="77777777" w:rsidR="002868CE" w:rsidRPr="002868CE" w:rsidRDefault="002868CE" w:rsidP="001E3CD1">
      <w:pPr>
        <w:pStyle w:val="Response"/>
      </w:pPr>
      <w:r w:rsidRPr="002868CE">
        <w:tab/>
      </w:r>
      <w:r w:rsidRPr="002868CE">
        <w:tab/>
      </w:r>
      <w:r w:rsidRPr="002868CE">
        <w:tab/>
        <w:t>"productTitle": "shaving heads cleaning spray",</w:t>
      </w:r>
    </w:p>
    <w:p w14:paraId="73662AF3" w14:textId="77777777" w:rsidR="002868CE" w:rsidRPr="002868CE" w:rsidRDefault="002868CE" w:rsidP="001E3CD1">
      <w:pPr>
        <w:pStyle w:val="Response"/>
      </w:pPr>
      <w:r w:rsidRPr="002868CE">
        <w:tab/>
      </w:r>
      <w:r w:rsidRPr="002868CE">
        <w:tab/>
      </w:r>
      <w:r w:rsidRPr="002868CE">
        <w:tab/>
        <w:t>"domain": "http://www.philips.co.uk",</w:t>
      </w:r>
    </w:p>
    <w:p w14:paraId="318A93E8" w14:textId="77777777" w:rsidR="002868CE" w:rsidRPr="002868CE" w:rsidRDefault="002868CE" w:rsidP="001E3CD1">
      <w:pPr>
        <w:pStyle w:val="Response"/>
      </w:pPr>
      <w:r w:rsidRPr="002868CE">
        <w:tab/>
      </w:r>
      <w:r w:rsidRPr="002868CE">
        <w:tab/>
      </w:r>
      <w:r w:rsidRPr="002868CE">
        <w:tab/>
        <w:t>"eop": "2015-03-04T00:00:00.000+01:00",</w:t>
      </w:r>
    </w:p>
    <w:p w14:paraId="2C58E6DA" w14:textId="77777777" w:rsidR="002868CE" w:rsidRPr="002868CE" w:rsidRDefault="002868CE" w:rsidP="001E3CD1">
      <w:pPr>
        <w:pStyle w:val="Response"/>
      </w:pPr>
      <w:r w:rsidRPr="002868CE">
        <w:tab/>
      </w:r>
      <w:r w:rsidRPr="002868CE">
        <w:tab/>
      </w:r>
      <w:r w:rsidRPr="002868CE">
        <w:tab/>
        <w:t>"imageURL": "http://images.philips.com/is/image/PhilipsConsumer/HQ110_02-IMS-en_GB",</w:t>
      </w:r>
    </w:p>
    <w:p w14:paraId="699CFC2E" w14:textId="77777777" w:rsidR="002868CE" w:rsidRPr="002868CE" w:rsidRDefault="002868CE" w:rsidP="001E3CD1">
      <w:pPr>
        <w:pStyle w:val="Response"/>
      </w:pPr>
      <w:r w:rsidRPr="002868CE">
        <w:tab/>
      </w:r>
      <w:r w:rsidRPr="002868CE">
        <w:tab/>
      </w:r>
      <w:r w:rsidRPr="002868CE">
        <w:tab/>
        <w:t>"productURL": "/c-p/HQ110_02/with-cool-breeze-scent"</w:t>
      </w:r>
    </w:p>
    <w:p w14:paraId="46835963" w14:textId="77777777" w:rsidR="002868CE" w:rsidRPr="002868CE" w:rsidRDefault="002868CE" w:rsidP="001E3CD1">
      <w:pPr>
        <w:pStyle w:val="Response"/>
      </w:pPr>
      <w:r w:rsidRPr="002868CE">
        <w:tab/>
      </w:r>
      <w:r w:rsidRPr="002868CE">
        <w:tab/>
        <w:t>},</w:t>
      </w:r>
    </w:p>
    <w:p w14:paraId="3808FB4A" w14:textId="77777777" w:rsidR="002868CE" w:rsidRPr="002868CE" w:rsidRDefault="002868CE" w:rsidP="001E3CD1">
      <w:pPr>
        <w:pStyle w:val="Response"/>
      </w:pPr>
      <w:r w:rsidRPr="002868CE">
        <w:tab/>
      </w:r>
      <w:r w:rsidRPr="002868CE">
        <w:tab/>
        <w:t>"additionalInfo": {</w:t>
      </w:r>
    </w:p>
    <w:p w14:paraId="4B9D14EF" w14:textId="77777777" w:rsidR="002868CE" w:rsidRPr="002868CE" w:rsidRDefault="002868CE" w:rsidP="001E3CD1">
      <w:pPr>
        <w:pStyle w:val="Response"/>
      </w:pPr>
      <w:r w:rsidRPr="002868CE">
        <w:tab/>
      </w:r>
      <w:r w:rsidRPr="002868CE">
        <w:tab/>
      </w:r>
      <w:r w:rsidRPr="002868CE">
        <w:tab/>
        <w:t>"crDateYW": "201021",</w:t>
      </w:r>
    </w:p>
    <w:p w14:paraId="6438E080" w14:textId="77777777" w:rsidR="002868CE" w:rsidRPr="002868CE" w:rsidRDefault="002868CE" w:rsidP="001E3CD1">
      <w:pPr>
        <w:pStyle w:val="Response"/>
      </w:pPr>
      <w:r w:rsidRPr="002868CE">
        <w:tab/>
      </w:r>
      <w:r w:rsidRPr="002868CE">
        <w:tab/>
      </w:r>
      <w:r w:rsidRPr="002868CE">
        <w:tab/>
        <w:t>"productOwner": "Adelina Vlad",</w:t>
      </w:r>
    </w:p>
    <w:p w14:paraId="750979DF" w14:textId="77777777" w:rsidR="002868CE" w:rsidRPr="002868CE" w:rsidRDefault="002868CE" w:rsidP="001E3CD1">
      <w:pPr>
        <w:pStyle w:val="Response"/>
      </w:pPr>
      <w:r w:rsidRPr="002868CE">
        <w:tab/>
      </w:r>
      <w:r w:rsidRPr="002868CE">
        <w:tab/>
      </w:r>
      <w:r w:rsidRPr="002868CE">
        <w:tab/>
        <w:t>"gtin": "08710103522119",</w:t>
      </w:r>
    </w:p>
    <w:p w14:paraId="07954505" w14:textId="77777777" w:rsidR="002868CE" w:rsidRPr="002868CE" w:rsidRDefault="002868CE" w:rsidP="001E3CD1">
      <w:pPr>
        <w:pStyle w:val="Response"/>
      </w:pPr>
      <w:r w:rsidRPr="002868CE">
        <w:tab/>
      </w:r>
      <w:r w:rsidRPr="002868CE">
        <w:tab/>
      </w:r>
      <w:r w:rsidRPr="002868CE">
        <w:tab/>
        <w:t>"locale": "en_GB",</w:t>
      </w:r>
    </w:p>
    <w:p w14:paraId="04857E9A" w14:textId="77777777" w:rsidR="002868CE" w:rsidRPr="002868CE" w:rsidRDefault="002868CE" w:rsidP="001E3CD1">
      <w:pPr>
        <w:pStyle w:val="Response"/>
      </w:pPr>
      <w:r w:rsidRPr="002868CE">
        <w:tab/>
      </w:r>
      <w:r w:rsidRPr="002868CE">
        <w:tab/>
      </w:r>
      <w:r w:rsidRPr="002868CE">
        <w:tab/>
        <w:t>"productDivision": {</w:t>
      </w:r>
    </w:p>
    <w:p w14:paraId="10568CC0" w14:textId="77777777" w:rsidR="002868CE" w:rsidRPr="002868CE" w:rsidRDefault="002868CE" w:rsidP="001E3CD1">
      <w:pPr>
        <w:pStyle w:val="Response"/>
      </w:pPr>
      <w:r w:rsidRPr="002868CE">
        <w:tab/>
      </w:r>
      <w:r w:rsidRPr="002868CE">
        <w:tab/>
      </w:r>
      <w:r w:rsidRPr="002868CE">
        <w:tab/>
      </w:r>
      <w:r w:rsidRPr="002868CE">
        <w:tab/>
        <w:t>"productDivision": {</w:t>
      </w:r>
    </w:p>
    <w:p w14:paraId="63625B11" w14:textId="77777777" w:rsidR="002868CE" w:rsidRPr="002868CE" w:rsidRDefault="002868CE" w:rsidP="001E3CD1">
      <w:pPr>
        <w:pStyle w:val="Response"/>
      </w:pPr>
      <w:r w:rsidRPr="002868CE">
        <w:tab/>
      </w:r>
      <w:r w:rsidRPr="002868CE">
        <w:tab/>
      </w:r>
      <w:r w:rsidRPr="002868CE">
        <w:tab/>
      </w:r>
      <w:r w:rsidRPr="002868CE">
        <w:tab/>
      </w:r>
      <w:r w:rsidRPr="002868CE">
        <w:tab/>
        <w:t>"productDivisionName": "Consumer Lifestyle",</w:t>
      </w:r>
    </w:p>
    <w:p w14:paraId="4F4C99A7" w14:textId="77777777" w:rsidR="002868CE" w:rsidRPr="002868CE" w:rsidRDefault="002868CE" w:rsidP="001E3CD1">
      <w:pPr>
        <w:pStyle w:val="Response"/>
      </w:pPr>
      <w:r w:rsidRPr="002868CE">
        <w:tab/>
      </w:r>
      <w:r w:rsidRPr="002868CE">
        <w:tab/>
      </w:r>
      <w:r w:rsidRPr="002868CE">
        <w:tab/>
      </w:r>
      <w:r w:rsidRPr="002868CE">
        <w:tab/>
      </w:r>
      <w:r w:rsidRPr="002868CE">
        <w:tab/>
        <w:t>"formerPDCode": "0300",</w:t>
      </w:r>
    </w:p>
    <w:p w14:paraId="48AF8CE2" w14:textId="77777777" w:rsidR="002868CE" w:rsidRPr="002868CE" w:rsidRDefault="002868CE" w:rsidP="001E3CD1">
      <w:pPr>
        <w:pStyle w:val="Response"/>
      </w:pPr>
      <w:r w:rsidRPr="002868CE">
        <w:tab/>
      </w:r>
      <w:r w:rsidRPr="002868CE">
        <w:tab/>
      </w:r>
      <w:r w:rsidRPr="002868CE">
        <w:tab/>
      </w:r>
      <w:r w:rsidRPr="002868CE">
        <w:tab/>
      </w:r>
      <w:r w:rsidRPr="002868CE">
        <w:tab/>
        <w:t>"productDivisionCode": "0200"</w:t>
      </w:r>
    </w:p>
    <w:p w14:paraId="11BCA58D" w14:textId="77777777" w:rsidR="002868CE" w:rsidRPr="002868CE" w:rsidRDefault="002868CE" w:rsidP="001E3CD1">
      <w:pPr>
        <w:pStyle w:val="Response"/>
      </w:pPr>
      <w:r w:rsidRPr="002868CE">
        <w:tab/>
      </w:r>
      <w:r w:rsidRPr="002868CE">
        <w:tab/>
      </w:r>
      <w:r w:rsidRPr="002868CE">
        <w:tab/>
      </w:r>
      <w:r w:rsidRPr="002868CE">
        <w:tab/>
        <w:t>}</w:t>
      </w:r>
    </w:p>
    <w:p w14:paraId="0D27D7D6" w14:textId="77777777" w:rsidR="002868CE" w:rsidRPr="002868CE" w:rsidRDefault="002868CE" w:rsidP="001E3CD1">
      <w:pPr>
        <w:pStyle w:val="Response"/>
      </w:pPr>
      <w:r w:rsidRPr="002868CE">
        <w:tab/>
      </w:r>
      <w:r w:rsidRPr="002868CE">
        <w:tab/>
      </w:r>
      <w:r w:rsidRPr="002868CE">
        <w:tab/>
        <w:t>},</w:t>
      </w:r>
    </w:p>
    <w:p w14:paraId="4C8FD667" w14:textId="77777777" w:rsidR="002868CE" w:rsidRPr="002868CE" w:rsidRDefault="002868CE" w:rsidP="001E3CD1">
      <w:pPr>
        <w:pStyle w:val="Response"/>
      </w:pPr>
      <w:r w:rsidRPr="002868CE">
        <w:tab/>
      </w:r>
      <w:r w:rsidRPr="002868CE">
        <w:tab/>
      </w:r>
      <w:r w:rsidRPr="002868CE">
        <w:tab/>
        <w:t>"marketingVersion": "19.1.1",</w:t>
      </w:r>
    </w:p>
    <w:p w14:paraId="452106F5" w14:textId="77777777" w:rsidR="002868CE" w:rsidRPr="002868CE" w:rsidRDefault="002868CE" w:rsidP="001E3CD1">
      <w:pPr>
        <w:pStyle w:val="Response"/>
      </w:pPr>
      <w:r w:rsidRPr="002868CE">
        <w:tab/>
      </w:r>
      <w:r w:rsidRPr="002868CE">
        <w:tab/>
      </w:r>
      <w:r w:rsidRPr="002868CE">
        <w:tab/>
        <w:t>"marketingStatus": "Final Published",</w:t>
      </w:r>
    </w:p>
    <w:p w14:paraId="1F14C12B" w14:textId="77777777" w:rsidR="002868CE" w:rsidRPr="002868CE" w:rsidRDefault="002868CE" w:rsidP="001E3CD1">
      <w:pPr>
        <w:pStyle w:val="Response"/>
      </w:pPr>
      <w:r w:rsidRPr="002868CE">
        <w:tab/>
      </w:r>
      <w:r w:rsidRPr="002868CE">
        <w:tab/>
      </w:r>
      <w:r w:rsidRPr="002868CE">
        <w:tab/>
        <w:t>"modelYears": {</w:t>
      </w:r>
    </w:p>
    <w:p w14:paraId="7A435221" w14:textId="77777777" w:rsidR="002868CE" w:rsidRPr="002868CE" w:rsidRDefault="002868CE" w:rsidP="001E3CD1">
      <w:pPr>
        <w:pStyle w:val="Response"/>
      </w:pPr>
      <w:r w:rsidRPr="002868CE">
        <w:tab/>
      </w:r>
      <w:r w:rsidRPr="002868CE">
        <w:tab/>
      </w:r>
      <w:r w:rsidRPr="002868CE">
        <w:tab/>
      </w:r>
      <w:r w:rsidRPr="002868CE">
        <w:tab/>
        <w:t>"modelYears": {</w:t>
      </w:r>
    </w:p>
    <w:p w14:paraId="03B2AF15" w14:textId="77777777" w:rsidR="002868CE" w:rsidRPr="002868CE" w:rsidRDefault="002868CE" w:rsidP="001E3CD1">
      <w:pPr>
        <w:pStyle w:val="Response"/>
      </w:pPr>
      <w:r w:rsidRPr="002868CE">
        <w:tab/>
      </w:r>
      <w:r w:rsidRPr="002868CE">
        <w:tab/>
      </w:r>
      <w:r w:rsidRPr="002868CE">
        <w:tab/>
      </w:r>
      <w:r w:rsidRPr="002868CE">
        <w:tab/>
      </w:r>
      <w:r w:rsidRPr="002868CE">
        <w:tab/>
      </w:r>
    </w:p>
    <w:p w14:paraId="78F36C1A" w14:textId="77777777" w:rsidR="002868CE" w:rsidRPr="002868CE" w:rsidRDefault="002868CE" w:rsidP="001E3CD1">
      <w:pPr>
        <w:pStyle w:val="Response"/>
      </w:pPr>
      <w:r w:rsidRPr="002868CE">
        <w:tab/>
      </w:r>
      <w:r w:rsidRPr="002868CE">
        <w:tab/>
      </w:r>
      <w:r w:rsidRPr="002868CE">
        <w:tab/>
      </w:r>
      <w:r w:rsidRPr="002868CE">
        <w:tab/>
        <w:t>}</w:t>
      </w:r>
    </w:p>
    <w:p w14:paraId="2D87197B" w14:textId="77777777" w:rsidR="002868CE" w:rsidRPr="002868CE" w:rsidRDefault="002868CE" w:rsidP="001E3CD1">
      <w:pPr>
        <w:pStyle w:val="Response"/>
      </w:pPr>
      <w:r w:rsidRPr="002868CE">
        <w:tab/>
      </w:r>
      <w:r w:rsidRPr="002868CE">
        <w:tab/>
      </w:r>
      <w:r w:rsidRPr="002868CE">
        <w:tab/>
        <w:t>},</w:t>
      </w:r>
    </w:p>
    <w:p w14:paraId="32E95D39" w14:textId="77777777" w:rsidR="002868CE" w:rsidRPr="002868CE" w:rsidRDefault="002868CE" w:rsidP="001E3CD1">
      <w:pPr>
        <w:pStyle w:val="Response"/>
      </w:pPr>
      <w:r w:rsidRPr="002868CE">
        <w:tab/>
      </w:r>
      <w:r w:rsidRPr="002868CE">
        <w:tab/>
      </w:r>
      <w:r w:rsidRPr="002868CE">
        <w:tab/>
        <w:t>"crDate": "2010-05-28"</w:t>
      </w:r>
    </w:p>
    <w:p w14:paraId="3DAA2FDF" w14:textId="77777777" w:rsidR="002868CE" w:rsidRPr="002868CE" w:rsidRDefault="002868CE" w:rsidP="001E3CD1">
      <w:pPr>
        <w:pStyle w:val="Response"/>
      </w:pPr>
      <w:r w:rsidRPr="002868CE">
        <w:tab/>
      </w:r>
      <w:r w:rsidRPr="002868CE">
        <w:tab/>
        <w:t>}</w:t>
      </w:r>
    </w:p>
    <w:p w14:paraId="44FB4186" w14:textId="77777777" w:rsidR="002868CE" w:rsidRPr="002868CE" w:rsidRDefault="002868CE" w:rsidP="001E3CD1">
      <w:pPr>
        <w:pStyle w:val="Response"/>
      </w:pPr>
      <w:r w:rsidRPr="002868CE">
        <w:tab/>
        <w:t>}</w:t>
      </w:r>
    </w:p>
    <w:p w14:paraId="760D7E67" w14:textId="77777777" w:rsidR="002868CE" w:rsidRPr="002868CE" w:rsidRDefault="002868CE" w:rsidP="001E3CD1">
      <w:pPr>
        <w:pStyle w:val="Response"/>
      </w:pPr>
      <w:r w:rsidRPr="002868CE">
        <w:t>}</w:t>
      </w:r>
    </w:p>
    <w:p w14:paraId="6F552C38" w14:textId="77777777" w:rsidR="002868CE" w:rsidRPr="002868CE" w:rsidRDefault="002868CE"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58C1467" w14:textId="77777777" w:rsidR="002868CE" w:rsidRDefault="002868CE"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6B83BBE6"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14" w:name="_Toc309312517"/>
      <w:r w:rsidRPr="00643F37">
        <w:lastRenderedPageBreak/>
        <w:t>Product - Support</w:t>
      </w:r>
      <w:bookmarkEnd w:id="14"/>
    </w:p>
    <w:p w14:paraId="37CC5D04"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 Support(All FAQ, Manuals, Software/Drivers)</w:t>
      </w:r>
    </w:p>
    <w:p w14:paraId="36194309"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FAQ – RichTexts</w:t>
      </w:r>
    </w:p>
    <w:p w14:paraId="022D8F48"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Manuals &amp; Software/Drivers – Assets</w:t>
      </w:r>
    </w:p>
    <w:p w14:paraId="7A6B3350" w14:textId="56EB7872"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7D9C8323"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http://&lt;SERVER-INFO&gt;/product/&lt;SECTOR-CODE&gt;/&lt;LANGUAGE-CODE_COUNTRY-CODE&gt;/&lt;CATALOG-CODE&gt;/products/&lt;CTN_CODE&gt;.support </w:t>
      </w:r>
    </w:p>
    <w:p w14:paraId="785FD850" w14:textId="6F3CBD2C"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0FFA65FC" w14:textId="11411A64"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/product/B2C/en_GB/CONSUMER/products/RQ1250/17.support</w:t>
      </w:r>
    </w:p>
    <w:p w14:paraId="733FBD56" w14:textId="77777777" w:rsidR="00B80706" w:rsidRDefault="00B80706"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B80706">
        <w:rPr>
          <w:rFonts w:asciiTheme="minorHAnsi" w:hAnsiTheme="minorHAnsi" w:cstheme="minorHAnsi"/>
          <w:sz w:val="20"/>
          <w:szCs w:val="20"/>
        </w:rPr>
        <w:t>http://www.philips.co.uk/prx/product/B2B_LI/en_GB/LP_PROF_ATG/products/910502003603_EU.support</w:t>
      </w:r>
    </w:p>
    <w:p w14:paraId="14271DD6" w14:textId="6F4F7B0F"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6FDB7555" w14:textId="77777777" w:rsidR="00201816" w:rsidRPr="00201816" w:rsidRDefault="00201816" w:rsidP="00201816">
      <w:pPr>
        <w:pStyle w:val="Response"/>
      </w:pPr>
      <w:r w:rsidRPr="00201816">
        <w:t xml:space="preserve">{ </w:t>
      </w:r>
    </w:p>
    <w:p w14:paraId="5131274D" w14:textId="77777777" w:rsidR="00201816" w:rsidRPr="00201816" w:rsidRDefault="00201816" w:rsidP="00201816">
      <w:pPr>
        <w:pStyle w:val="Response"/>
      </w:pPr>
      <w:r w:rsidRPr="00201816">
        <w:t xml:space="preserve">    "success" : true,</w:t>
      </w:r>
    </w:p>
    <w:p w14:paraId="65BDA4B0" w14:textId="77777777" w:rsidR="00201816" w:rsidRPr="00201816" w:rsidRDefault="00201816" w:rsidP="00201816">
      <w:pPr>
        <w:pStyle w:val="Response"/>
      </w:pPr>
      <w:r w:rsidRPr="00201816">
        <w:t xml:space="preserve">    "data" : { </w:t>
      </w:r>
    </w:p>
    <w:p w14:paraId="3763ED79" w14:textId="77777777" w:rsidR="00201816" w:rsidRPr="00201816" w:rsidRDefault="00201816" w:rsidP="00201816">
      <w:pPr>
        <w:pStyle w:val="Response"/>
      </w:pPr>
      <w:r w:rsidRPr="00201816">
        <w:t xml:space="preserve">        "richTexts" : { </w:t>
      </w:r>
    </w:p>
    <w:p w14:paraId="0F9A0643" w14:textId="77777777" w:rsidR="00201816" w:rsidRPr="00201816" w:rsidRDefault="00201816" w:rsidP="00201816">
      <w:pPr>
        <w:pStyle w:val="Response"/>
      </w:pPr>
      <w:r w:rsidRPr="00201816">
        <w:t xml:space="preserve">            "richText" : [ { </w:t>
      </w:r>
    </w:p>
    <w:p w14:paraId="22EF00DF" w14:textId="77777777" w:rsidR="00201816" w:rsidRPr="00201816" w:rsidRDefault="00201816" w:rsidP="00201816">
      <w:pPr>
        <w:pStyle w:val="Response"/>
      </w:pPr>
      <w:r w:rsidRPr="00201816">
        <w:t xml:space="preserve">                "type" : "CCT",</w:t>
      </w:r>
    </w:p>
    <w:p w14:paraId="46013E42" w14:textId="77777777" w:rsidR="00201816" w:rsidRPr="00201816" w:rsidRDefault="00201816" w:rsidP="00201816">
      <w:pPr>
        <w:pStyle w:val="Response"/>
      </w:pPr>
      <w:r w:rsidRPr="00201816">
        <w:t xml:space="preserve">                "chapter" : { </w:t>
      </w:r>
    </w:p>
    <w:p w14:paraId="38BE3C40" w14:textId="77777777" w:rsidR="00201816" w:rsidRPr="00201816" w:rsidRDefault="00201816" w:rsidP="00201816">
      <w:pPr>
        <w:pStyle w:val="Response"/>
      </w:pPr>
      <w:r w:rsidRPr="00201816">
        <w:t xml:space="preserve">                    "name" : "Product Information",</w:t>
      </w:r>
    </w:p>
    <w:p w14:paraId="751A27A8" w14:textId="77777777" w:rsidR="00201816" w:rsidRPr="00201816" w:rsidRDefault="00201816" w:rsidP="00201816">
      <w:pPr>
        <w:pStyle w:val="Response"/>
      </w:pPr>
      <w:r w:rsidRPr="00201816">
        <w:t xml:space="preserve">                    "code" : "unknown",</w:t>
      </w:r>
    </w:p>
    <w:p w14:paraId="07705205" w14:textId="77777777" w:rsidR="00201816" w:rsidRPr="00201816" w:rsidRDefault="00201816" w:rsidP="00201816">
      <w:pPr>
        <w:pStyle w:val="Response"/>
      </w:pPr>
      <w:r w:rsidRPr="00201816">
        <w:t xml:space="preserve">                    "rank" : "1",</w:t>
      </w:r>
    </w:p>
    <w:p w14:paraId="7B073233" w14:textId="77777777" w:rsidR="00201816" w:rsidRPr="00201816" w:rsidRDefault="00201816" w:rsidP="00201816">
      <w:pPr>
        <w:pStyle w:val="Response"/>
      </w:pPr>
      <w:r w:rsidRPr="00201816">
        <w:t xml:space="preserve">                    "referenceName" : "unknown"</w:t>
      </w:r>
    </w:p>
    <w:p w14:paraId="5E1DCB0F" w14:textId="77777777" w:rsidR="00201816" w:rsidRPr="00201816" w:rsidRDefault="00201816" w:rsidP="00201816">
      <w:pPr>
        <w:pStyle w:val="Response"/>
      </w:pPr>
      <w:r w:rsidRPr="00201816">
        <w:t xml:space="preserve">                },</w:t>
      </w:r>
    </w:p>
    <w:p w14:paraId="3803D418" w14:textId="77777777" w:rsidR="00201816" w:rsidRPr="00201816" w:rsidRDefault="00201816" w:rsidP="00201816">
      <w:pPr>
        <w:pStyle w:val="Response"/>
      </w:pPr>
      <w:r w:rsidRPr="00201816">
        <w:t xml:space="preserve">                "item" : [ { </w:t>
      </w:r>
    </w:p>
    <w:p w14:paraId="05EC67CD" w14:textId="77777777" w:rsidR="00201816" w:rsidRPr="00201816" w:rsidRDefault="00201816" w:rsidP="00201816">
      <w:pPr>
        <w:pStyle w:val="Response"/>
      </w:pPr>
      <w:r w:rsidRPr="00201816">
        <w:t xml:space="preserve">                    "head" : "What are the differences between SensoTouch 2D/3D models?",</w:t>
      </w:r>
    </w:p>
    <w:p w14:paraId="5956D719" w14:textId="77777777" w:rsidR="00201816" w:rsidRPr="00201816" w:rsidRDefault="00201816" w:rsidP="00201816">
      <w:pPr>
        <w:pStyle w:val="Response"/>
      </w:pPr>
      <w:r w:rsidRPr="00201816">
        <w:t xml:space="preserve">                    "code" : "OLEE0099292",</w:t>
      </w:r>
    </w:p>
    <w:p w14:paraId="7386B9B0" w14:textId="77777777" w:rsidR="00201816" w:rsidRPr="00201816" w:rsidRDefault="00201816" w:rsidP="00201816">
      <w:pPr>
        <w:pStyle w:val="Response"/>
      </w:pPr>
      <w:r w:rsidRPr="00201816">
        <w:t xml:space="preserve">                    "rank" : "1"</w:t>
      </w:r>
    </w:p>
    <w:p w14:paraId="128E8C74" w14:textId="77777777" w:rsidR="00201816" w:rsidRPr="00201816" w:rsidRDefault="00201816" w:rsidP="00201816">
      <w:pPr>
        <w:pStyle w:val="Response"/>
      </w:pPr>
      <w:r w:rsidRPr="00201816">
        <w:t xml:space="preserve">                } ]</w:t>
      </w:r>
    </w:p>
    <w:p w14:paraId="01AEE6D5" w14:textId="77777777" w:rsidR="00201816" w:rsidRPr="00201816" w:rsidRDefault="00201816" w:rsidP="00201816">
      <w:pPr>
        <w:pStyle w:val="Response"/>
      </w:pPr>
      <w:r w:rsidRPr="00201816">
        <w:t xml:space="preserve">            },</w:t>
      </w:r>
    </w:p>
    <w:p w14:paraId="2DDA1EB2" w14:textId="77777777" w:rsidR="00201816" w:rsidRPr="00201816" w:rsidRDefault="00201816" w:rsidP="00201816">
      <w:pPr>
        <w:pStyle w:val="Response"/>
      </w:pPr>
      <w:r w:rsidRPr="00201816">
        <w:t xml:space="preserve">            { </w:t>
      </w:r>
    </w:p>
    <w:p w14:paraId="23D857AD" w14:textId="77777777" w:rsidR="00201816" w:rsidRPr="00201816" w:rsidRDefault="00201816" w:rsidP="00201816">
      <w:pPr>
        <w:pStyle w:val="Response"/>
      </w:pPr>
      <w:r w:rsidRPr="00201816">
        <w:t xml:space="preserve">                "type" : "TUT",</w:t>
      </w:r>
    </w:p>
    <w:p w14:paraId="3DA85D7E" w14:textId="77777777" w:rsidR="00201816" w:rsidRPr="00201816" w:rsidRDefault="00201816" w:rsidP="00201816">
      <w:pPr>
        <w:pStyle w:val="Response"/>
      </w:pPr>
      <w:r w:rsidRPr="00201816">
        <w:t xml:space="preserve">                "chapter" : { </w:t>
      </w:r>
    </w:p>
    <w:p w14:paraId="7F1775D9" w14:textId="77777777" w:rsidR="00201816" w:rsidRPr="00201816" w:rsidRDefault="00201816" w:rsidP="00201816">
      <w:pPr>
        <w:pStyle w:val="Response"/>
      </w:pPr>
      <w:r w:rsidRPr="00201816">
        <w:t xml:space="preserve">                    "name" : "Cleaning and Maintenance",</w:t>
      </w:r>
    </w:p>
    <w:p w14:paraId="4211062F" w14:textId="77777777" w:rsidR="00201816" w:rsidRPr="00201816" w:rsidRDefault="00201816" w:rsidP="00201816">
      <w:pPr>
        <w:pStyle w:val="Response"/>
      </w:pPr>
      <w:r w:rsidRPr="00201816">
        <w:t xml:space="preserve">                    "code" : "unknown",</w:t>
      </w:r>
    </w:p>
    <w:p w14:paraId="222718C3" w14:textId="77777777" w:rsidR="00201816" w:rsidRPr="00201816" w:rsidRDefault="00201816" w:rsidP="00201816">
      <w:pPr>
        <w:pStyle w:val="Response"/>
      </w:pPr>
      <w:r w:rsidRPr="00201816">
        <w:t xml:space="preserve">                    "rank" : "20",</w:t>
      </w:r>
    </w:p>
    <w:p w14:paraId="50EDA297" w14:textId="77777777" w:rsidR="00201816" w:rsidRPr="00201816" w:rsidRDefault="00201816" w:rsidP="00201816">
      <w:pPr>
        <w:pStyle w:val="Response"/>
      </w:pPr>
      <w:r w:rsidRPr="00201816">
        <w:t xml:space="preserve">                    "referenceName" : "unknown"</w:t>
      </w:r>
    </w:p>
    <w:p w14:paraId="47836C12" w14:textId="77777777" w:rsidR="00201816" w:rsidRPr="00201816" w:rsidRDefault="00201816" w:rsidP="00201816">
      <w:pPr>
        <w:pStyle w:val="Response"/>
      </w:pPr>
      <w:r w:rsidRPr="00201816">
        <w:t xml:space="preserve">                },</w:t>
      </w:r>
    </w:p>
    <w:p w14:paraId="17D5D9FD" w14:textId="77777777" w:rsidR="00201816" w:rsidRPr="00201816" w:rsidRDefault="00201816" w:rsidP="00201816">
      <w:pPr>
        <w:pStyle w:val="Response"/>
      </w:pPr>
      <w:r w:rsidRPr="00201816">
        <w:t xml:space="preserve">                "item" : [ { </w:t>
      </w:r>
    </w:p>
    <w:p w14:paraId="02188486" w14:textId="77777777" w:rsidR="00201816" w:rsidRPr="00201816" w:rsidRDefault="00201816" w:rsidP="00201816">
      <w:pPr>
        <w:pStyle w:val="Response"/>
      </w:pPr>
      <w:r w:rsidRPr="00201816">
        <w:t xml:space="preserve">                    "head" : "Charging, Cleaning and Maintenance",</w:t>
      </w:r>
    </w:p>
    <w:p w14:paraId="01A0B258" w14:textId="77777777" w:rsidR="00201816" w:rsidRPr="00201816" w:rsidRDefault="00201816" w:rsidP="00201816">
      <w:pPr>
        <w:pStyle w:val="Response"/>
      </w:pPr>
      <w:r w:rsidRPr="00201816">
        <w:t xml:space="preserve">                    "code" : "OLEE0084899",</w:t>
      </w:r>
    </w:p>
    <w:p w14:paraId="0CE68D27" w14:textId="77777777" w:rsidR="00201816" w:rsidRPr="00201816" w:rsidRDefault="00201816" w:rsidP="00201816">
      <w:pPr>
        <w:pStyle w:val="Response"/>
      </w:pPr>
      <w:r w:rsidRPr="00201816">
        <w:t xml:space="preserve">                    "rank" : "1",</w:t>
      </w:r>
    </w:p>
    <w:p w14:paraId="03C1B79B" w14:textId="77777777" w:rsidR="00201816" w:rsidRPr="00201816" w:rsidRDefault="00201816" w:rsidP="00201816">
      <w:pPr>
        <w:pStyle w:val="Response"/>
      </w:pPr>
      <w:r w:rsidRPr="00201816">
        <w:t xml:space="preserve">                    "asset" : "http://www.p4c.philips.com/cgi-bin/dcbint/tutview?view=aa13_view_full.html&amp;dct=TUT&amp;refnr=0084899&amp;slg=ENG&amp;scy=GB&amp;ctn=RQ1250/17"</w:t>
      </w:r>
    </w:p>
    <w:p w14:paraId="39AD5CA1" w14:textId="77777777" w:rsidR="00201816" w:rsidRPr="00201816" w:rsidRDefault="00201816" w:rsidP="00201816">
      <w:pPr>
        <w:pStyle w:val="Response"/>
      </w:pPr>
      <w:r w:rsidRPr="00201816">
        <w:t xml:space="preserve">                }, { </w:t>
      </w:r>
    </w:p>
    <w:p w14:paraId="4AC755AD" w14:textId="77777777" w:rsidR="00201816" w:rsidRPr="00201816" w:rsidRDefault="00201816" w:rsidP="00201816">
      <w:pPr>
        <w:pStyle w:val="Response"/>
      </w:pPr>
      <w:r w:rsidRPr="00201816">
        <w:t xml:space="preserve">                    "head" : "Stay sharp, stay the best",</w:t>
      </w:r>
    </w:p>
    <w:p w14:paraId="5C2E9AF3" w14:textId="77777777" w:rsidR="00201816" w:rsidRPr="00201816" w:rsidRDefault="00201816" w:rsidP="00201816">
      <w:pPr>
        <w:pStyle w:val="Response"/>
      </w:pPr>
      <w:r w:rsidRPr="00201816">
        <w:t xml:space="preserve">                    "code" : "OLEE0085976",</w:t>
      </w:r>
    </w:p>
    <w:p w14:paraId="02FB3299" w14:textId="77777777" w:rsidR="00201816" w:rsidRPr="00201816" w:rsidRDefault="00201816" w:rsidP="00201816">
      <w:pPr>
        <w:pStyle w:val="Response"/>
      </w:pPr>
      <w:r w:rsidRPr="00201816">
        <w:t xml:space="preserve">                    "rank" : "2",</w:t>
      </w:r>
    </w:p>
    <w:p w14:paraId="79D0D4A5" w14:textId="77777777" w:rsidR="00201816" w:rsidRPr="00201816" w:rsidRDefault="00201816" w:rsidP="00201816">
      <w:pPr>
        <w:pStyle w:val="Response"/>
      </w:pPr>
      <w:r w:rsidRPr="00201816">
        <w:t xml:space="preserve">                    "asset" : "http://www.p4c.philips.com/cgi-bin/dcbint/tutview?view=aa13_view_full.html&amp;dct=TUT&amp;refnr=0085976&amp;slg=ENG&amp;scy=GB&amp;ctn=RQ1250/17"</w:t>
      </w:r>
    </w:p>
    <w:p w14:paraId="5B7ABF91" w14:textId="77777777" w:rsidR="00201816" w:rsidRPr="00201816" w:rsidRDefault="00201816" w:rsidP="00201816">
      <w:pPr>
        <w:pStyle w:val="Response"/>
      </w:pPr>
      <w:r w:rsidRPr="00201816">
        <w:t xml:space="preserve">                } ]</w:t>
      </w:r>
    </w:p>
    <w:p w14:paraId="0F1417BD" w14:textId="77777777" w:rsidR="00201816" w:rsidRPr="00201816" w:rsidRDefault="00201816" w:rsidP="00201816">
      <w:pPr>
        <w:pStyle w:val="Response"/>
      </w:pPr>
      <w:r w:rsidRPr="00201816">
        <w:t xml:space="preserve">            }</w:t>
      </w:r>
    </w:p>
    <w:p w14:paraId="10DF5D05" w14:textId="77777777" w:rsidR="00201816" w:rsidRPr="00201816" w:rsidRDefault="00201816" w:rsidP="00201816">
      <w:pPr>
        <w:pStyle w:val="Response"/>
      </w:pPr>
      <w:r w:rsidRPr="00201816">
        <w:t xml:space="preserve">            } ]</w:t>
      </w:r>
    </w:p>
    <w:p w14:paraId="6400347F" w14:textId="77777777" w:rsidR="00201816" w:rsidRPr="00201816" w:rsidRDefault="00201816" w:rsidP="00201816">
      <w:pPr>
        <w:pStyle w:val="Response"/>
      </w:pPr>
      <w:r w:rsidRPr="00201816">
        <w:t xml:space="preserve">        }</w:t>
      </w:r>
    </w:p>
    <w:p w14:paraId="76EAE85D" w14:textId="77777777" w:rsidR="00201816" w:rsidRPr="00201816" w:rsidRDefault="00201816" w:rsidP="00201816">
      <w:pPr>
        <w:pStyle w:val="Response"/>
      </w:pPr>
      <w:r w:rsidRPr="00201816">
        <w:t xml:space="preserve">    }</w:t>
      </w:r>
    </w:p>
    <w:p w14:paraId="2CE13E22" w14:textId="77777777" w:rsidR="00201816" w:rsidRPr="00201816" w:rsidRDefault="00201816" w:rsidP="00201816">
      <w:pPr>
        <w:pStyle w:val="Response"/>
      </w:pPr>
      <w:r w:rsidRPr="00201816">
        <w:t>}</w:t>
      </w:r>
    </w:p>
    <w:p w14:paraId="2E032B07"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A96695C"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15" w:name="_Toc309312518"/>
      <w:r w:rsidRPr="00643F37">
        <w:lastRenderedPageBreak/>
        <w:t>Product - Related Products</w:t>
      </w:r>
      <w:bookmarkEnd w:id="15"/>
    </w:p>
    <w:p w14:paraId="0754C2A5" w14:textId="08B80E73"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59BBEDB6"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http://&lt;SERVER-INFO&gt;/product/&lt;SECTOR-CODE&gt;/&lt;LANGUAGE-CODE_COUNTRY-CODE&gt;/&lt;CATALOG-CODE&gt;/products/&lt;CTN_CODE&gt;.relatedProducts </w:t>
      </w:r>
    </w:p>
    <w:p w14:paraId="199B3AAF" w14:textId="06CB7080"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7326FDB3" w14:textId="135E23AF"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/product/B2C/en_GB/CONSUMER/products/RQ1251_22.relatedProducts</w:t>
      </w:r>
    </w:p>
    <w:p w14:paraId="5603DCF3" w14:textId="61AEE3EF" w:rsidR="00B80706" w:rsidRDefault="00B80706" w:rsidP="00B8070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B80706">
        <w:rPr>
          <w:rFonts w:asciiTheme="minorHAnsi" w:hAnsiTheme="minorHAnsi" w:cstheme="minorHAnsi"/>
          <w:sz w:val="20"/>
          <w:szCs w:val="20"/>
        </w:rPr>
        <w:t>http://www.philips.co.uk/prx/product/B2B_LI/en_GB/LP_PROF_ATG/products/910502003603_EU.</w:t>
      </w:r>
      <w:r w:rsidRPr="00643F37">
        <w:rPr>
          <w:rFonts w:asciiTheme="minorHAnsi" w:hAnsiTheme="minorHAnsi" w:cstheme="minorHAnsi"/>
          <w:sz w:val="20"/>
          <w:szCs w:val="20"/>
        </w:rPr>
        <w:t>relatedProducts</w:t>
      </w:r>
    </w:p>
    <w:p w14:paraId="39DFA9B9" w14:textId="52503196"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547EF50C" w14:textId="77777777" w:rsidR="00643F37" w:rsidRPr="00643F37" w:rsidRDefault="00643F37" w:rsidP="001E3CD1">
      <w:pPr>
        <w:pStyle w:val="Response"/>
      </w:pPr>
      <w:r w:rsidRPr="00643F37">
        <w:t xml:space="preserve">{ </w:t>
      </w:r>
    </w:p>
    <w:p w14:paraId="258BBB35" w14:textId="77777777" w:rsidR="00643F37" w:rsidRPr="00643F37" w:rsidRDefault="00643F37" w:rsidP="001E3CD1">
      <w:pPr>
        <w:pStyle w:val="Response"/>
      </w:pPr>
      <w:r w:rsidRPr="00643F37">
        <w:t xml:space="preserve">    "success" : true,</w:t>
      </w:r>
    </w:p>
    <w:p w14:paraId="7C999EAA" w14:textId="77777777" w:rsidR="00643F37" w:rsidRPr="00643F37" w:rsidRDefault="00643F37" w:rsidP="001E3CD1">
      <w:pPr>
        <w:pStyle w:val="Response"/>
      </w:pPr>
      <w:r w:rsidRPr="00643F37">
        <w:t xml:space="preserve">    "data" : [ { </w:t>
      </w:r>
    </w:p>
    <w:p w14:paraId="2C68EBBA" w14:textId="77777777" w:rsidR="00643F37" w:rsidRPr="00643F37" w:rsidRDefault="00643F37" w:rsidP="001E3CD1">
      <w:pPr>
        <w:pStyle w:val="Response"/>
      </w:pPr>
      <w:r w:rsidRPr="00643F37">
        <w:t xml:space="preserve">        "referenceType" : "Accessory",</w:t>
      </w:r>
    </w:p>
    <w:p w14:paraId="5027FDBC" w14:textId="77777777" w:rsidR="00643F37" w:rsidRPr="00643F37" w:rsidRDefault="00643F37" w:rsidP="001E3CD1">
      <w:pPr>
        <w:pStyle w:val="Response"/>
      </w:pPr>
      <w:r w:rsidRPr="00643F37">
        <w:t xml:space="preserve">        "product" : [ { </w:t>
      </w:r>
    </w:p>
    <w:p w14:paraId="293DF3DC" w14:textId="77777777" w:rsidR="00643F37" w:rsidRPr="00643F37" w:rsidRDefault="00643F37" w:rsidP="001E3CD1">
      <w:pPr>
        <w:pStyle w:val="Response"/>
      </w:pPr>
      <w:r w:rsidRPr="00643F37">
        <w:t xml:space="preserve">            "ctn" : "HQ110/01",</w:t>
      </w:r>
    </w:p>
    <w:p w14:paraId="48C0FB3D" w14:textId="77777777" w:rsidR="00643F37" w:rsidRPr="00643F37" w:rsidRDefault="00643F37" w:rsidP="001E3CD1">
      <w:pPr>
        <w:pStyle w:val="Response"/>
      </w:pPr>
      <w:r w:rsidRPr="00643F37">
        <w:t xml:space="preserve">            "productNode" : "/etc/commerce/products/B2C/en_GB/1/0_0/HQ110_01",</w:t>
      </w:r>
    </w:p>
    <w:p w14:paraId="2E733578" w14:textId="77777777" w:rsidR="00643F37" w:rsidRPr="00643F37" w:rsidRDefault="00643F37" w:rsidP="001E3CD1">
      <w:pPr>
        <w:pStyle w:val="Response"/>
      </w:pPr>
      <w:r w:rsidRPr="00643F37">
        <w:t xml:space="preserve">            "versions" : [ ]</w:t>
      </w:r>
    </w:p>
    <w:p w14:paraId="14D6FC10" w14:textId="77777777" w:rsidR="00643F37" w:rsidRPr="00643F37" w:rsidRDefault="00643F37" w:rsidP="001E3CD1">
      <w:pPr>
        <w:pStyle w:val="Response"/>
      </w:pPr>
      <w:r w:rsidRPr="00643F37">
        <w:t xml:space="preserve">        }, { </w:t>
      </w:r>
    </w:p>
    <w:p w14:paraId="16909F86" w14:textId="77777777" w:rsidR="00643F37" w:rsidRPr="00643F37" w:rsidRDefault="00643F37" w:rsidP="001E3CD1">
      <w:pPr>
        <w:pStyle w:val="Response"/>
      </w:pPr>
      <w:r w:rsidRPr="00643F37">
        <w:t xml:space="preserve">            "descriptor" : "With Cool Breeze scent",</w:t>
      </w:r>
    </w:p>
    <w:p w14:paraId="45448383" w14:textId="77777777" w:rsidR="00643F37" w:rsidRPr="00643F37" w:rsidRDefault="00643F37" w:rsidP="001E3CD1">
      <w:pPr>
        <w:pStyle w:val="Response"/>
      </w:pPr>
      <w:r w:rsidRPr="00643F37">
        <w:t xml:space="preserve">            "ctn" : "HQ110/02",</w:t>
      </w:r>
    </w:p>
    <w:p w14:paraId="70761C64" w14:textId="77777777" w:rsidR="00643F37" w:rsidRPr="00643F37" w:rsidRDefault="00643F37" w:rsidP="001E3CD1">
      <w:pPr>
        <w:pStyle w:val="Response"/>
      </w:pPr>
      <w:r w:rsidRPr="00643F37">
        <w:t xml:space="preserve">            "imageURL" : "http://images.philips.com/is/image/PhilipsConsumer/HQ110_02-IMS-global",</w:t>
      </w:r>
    </w:p>
    <w:p w14:paraId="7E2C266E" w14:textId="77777777" w:rsidR="00643F37" w:rsidRPr="00643F37" w:rsidRDefault="00643F37" w:rsidP="001E3CD1">
      <w:pPr>
        <w:pStyle w:val="Response"/>
      </w:pPr>
      <w:r w:rsidRPr="00643F37">
        <w:t xml:space="preserve">            "wow" : "Keep a clean shave",</w:t>
      </w:r>
    </w:p>
    <w:p w14:paraId="7ECB3EC5" w14:textId="77777777" w:rsidR="00643F37" w:rsidRPr="00643F37" w:rsidRDefault="00643F37" w:rsidP="001E3CD1">
      <w:pPr>
        <w:pStyle w:val="Response"/>
      </w:pPr>
      <w:r w:rsidRPr="00643F37">
        <w:t xml:space="preserve">            "productNode" : "/etc/commerce/products/B2C/en_GB/1/0_0/HQ110_02",</w:t>
      </w:r>
    </w:p>
    <w:p w14:paraId="563412A9" w14:textId="77777777" w:rsidR="00643F37" w:rsidRPr="00643F37" w:rsidRDefault="00643F37" w:rsidP="001E3CD1">
      <w:pPr>
        <w:pStyle w:val="Response"/>
      </w:pPr>
      <w:r w:rsidRPr="00643F37">
        <w:t xml:space="preserve">            "versions" : [ "With Cool Breeze scent" ],</w:t>
      </w:r>
    </w:p>
    <w:p w14:paraId="26BCCA6B" w14:textId="77777777" w:rsidR="00643F37" w:rsidRPr="00643F37" w:rsidRDefault="00643F37" w:rsidP="001E3CD1">
      <w:pPr>
        <w:pStyle w:val="Response"/>
      </w:pPr>
      <w:r w:rsidRPr="00643F37">
        <w:t xml:space="preserve">            "subWOW" : "For maximum performance"</w:t>
      </w:r>
    </w:p>
    <w:p w14:paraId="33AE295D" w14:textId="77777777" w:rsidR="00643F37" w:rsidRPr="00643F37" w:rsidRDefault="00643F37" w:rsidP="001E3CD1">
      <w:pPr>
        <w:pStyle w:val="Response"/>
      </w:pPr>
      <w:r w:rsidRPr="00643F37">
        <w:t xml:space="preserve">        }, { </w:t>
      </w:r>
    </w:p>
    <w:p w14:paraId="3B759AFE" w14:textId="77777777" w:rsidR="00643F37" w:rsidRPr="00643F37" w:rsidRDefault="00643F37" w:rsidP="001E3CD1">
      <w:pPr>
        <w:pStyle w:val="Response"/>
      </w:pPr>
      <w:r w:rsidRPr="00643F37">
        <w:t xml:space="preserve">            "productTitle" : "SensoTouch ",</w:t>
      </w:r>
    </w:p>
    <w:p w14:paraId="29C7E3AF" w14:textId="77777777" w:rsidR="00643F37" w:rsidRPr="00643F37" w:rsidRDefault="00643F37" w:rsidP="001E3CD1">
      <w:pPr>
        <w:pStyle w:val="Response"/>
      </w:pPr>
      <w:r w:rsidRPr="00643F37">
        <w:t xml:space="preserve">            "ctn" : "RQ111/50",</w:t>
      </w:r>
    </w:p>
    <w:p w14:paraId="74766924" w14:textId="77777777" w:rsidR="00643F37" w:rsidRPr="00643F37" w:rsidRDefault="00643F37" w:rsidP="001E3CD1">
      <w:pPr>
        <w:pStyle w:val="Response"/>
      </w:pPr>
      <w:r w:rsidRPr="00643F37">
        <w:t xml:space="preserve">            "imageURL" : "http://images.philips.com/is/image/PhilipsConsumer/RQ111_50-IMS-global",</w:t>
      </w:r>
    </w:p>
    <w:p w14:paraId="7DAC8F99" w14:textId="77777777" w:rsidR="00643F37" w:rsidRPr="00643F37" w:rsidRDefault="00643F37" w:rsidP="001E3CD1">
      <w:pPr>
        <w:pStyle w:val="Response"/>
      </w:pPr>
      <w:r w:rsidRPr="00643F37">
        <w:t xml:space="preserve">            "wow" : "Click-on Beard Styler",</w:t>
      </w:r>
    </w:p>
    <w:p w14:paraId="600DD4CB" w14:textId="77777777" w:rsidR="00643F37" w:rsidRPr="00643F37" w:rsidRDefault="00643F37" w:rsidP="001E3CD1">
      <w:pPr>
        <w:pStyle w:val="Response"/>
      </w:pPr>
      <w:r w:rsidRPr="00643F37">
        <w:t xml:space="preserve">            "familyName" : "SensoTouch",</w:t>
      </w:r>
    </w:p>
    <w:p w14:paraId="0DA96576" w14:textId="77777777" w:rsidR="00643F37" w:rsidRPr="00643F37" w:rsidRDefault="00643F37" w:rsidP="001E3CD1">
      <w:pPr>
        <w:pStyle w:val="Response"/>
      </w:pPr>
      <w:r w:rsidRPr="00643F37">
        <w:t xml:space="preserve">            "productNode" : "/etc/commerce/products/B2C/en_GB/1/1_5/RQ111_50",</w:t>
      </w:r>
    </w:p>
    <w:p w14:paraId="36A6210E" w14:textId="77777777" w:rsidR="00643F37" w:rsidRPr="00643F37" w:rsidRDefault="00643F37" w:rsidP="001E3CD1">
      <w:pPr>
        <w:pStyle w:val="Response"/>
      </w:pPr>
      <w:r w:rsidRPr="00643F37">
        <w:t xml:space="preserve">            "versions" : [ ],</w:t>
      </w:r>
    </w:p>
    <w:p w14:paraId="1E4EF0FA" w14:textId="77777777" w:rsidR="00643F37" w:rsidRPr="00643F37" w:rsidRDefault="00643F37" w:rsidP="001E3CD1">
      <w:pPr>
        <w:pStyle w:val="Response"/>
      </w:pPr>
      <w:r w:rsidRPr="00643F37">
        <w:t xml:space="preserve">            "subWOW" : "Show your style - upgrade your shaver"</w:t>
      </w:r>
    </w:p>
    <w:p w14:paraId="557F66F5" w14:textId="77777777" w:rsidR="00643F37" w:rsidRPr="00643F37" w:rsidRDefault="00643F37" w:rsidP="001E3CD1">
      <w:pPr>
        <w:pStyle w:val="Response"/>
      </w:pPr>
      <w:r w:rsidRPr="00643F37">
        <w:t xml:space="preserve">        }, { </w:t>
      </w:r>
    </w:p>
    <w:p w14:paraId="139DB16E" w14:textId="77777777" w:rsidR="00643F37" w:rsidRPr="00643F37" w:rsidRDefault="00643F37" w:rsidP="001E3CD1">
      <w:pPr>
        <w:pStyle w:val="Response"/>
      </w:pPr>
      <w:r w:rsidRPr="00643F37">
        <w:t xml:space="preserve">            "ctn" : "RQ12/40",</w:t>
      </w:r>
    </w:p>
    <w:p w14:paraId="23AC7612" w14:textId="77777777" w:rsidR="00643F37" w:rsidRPr="00643F37" w:rsidRDefault="00643F37" w:rsidP="001E3CD1">
      <w:pPr>
        <w:pStyle w:val="Response"/>
      </w:pPr>
      <w:r w:rsidRPr="00643F37">
        <w:t xml:space="preserve">            "productNode" : "/etc/commerce/products/B2C/en_GB/1/2_4/RQ12_40",</w:t>
      </w:r>
    </w:p>
    <w:p w14:paraId="2A3A515B" w14:textId="77777777" w:rsidR="00643F37" w:rsidRPr="00643F37" w:rsidRDefault="00643F37" w:rsidP="001E3CD1">
      <w:pPr>
        <w:pStyle w:val="Response"/>
      </w:pPr>
      <w:r w:rsidRPr="00643F37">
        <w:t xml:space="preserve">            "versions" : [ ]</w:t>
      </w:r>
    </w:p>
    <w:p w14:paraId="1A4FC81C" w14:textId="77777777" w:rsidR="00643F37" w:rsidRPr="00643F37" w:rsidRDefault="00643F37" w:rsidP="001E3CD1">
      <w:pPr>
        <w:pStyle w:val="Response"/>
      </w:pPr>
      <w:r w:rsidRPr="00643F37">
        <w:t xml:space="preserve">        }, { </w:t>
      </w:r>
    </w:p>
    <w:p w14:paraId="01BC888E" w14:textId="77777777" w:rsidR="00643F37" w:rsidRPr="00643F37" w:rsidRDefault="00643F37" w:rsidP="001E3CD1">
      <w:pPr>
        <w:pStyle w:val="Response"/>
      </w:pPr>
      <w:r w:rsidRPr="00643F37">
        <w:t xml:space="preserve">            "ctn" : "RQ12/42",</w:t>
      </w:r>
    </w:p>
    <w:p w14:paraId="38CF73C5" w14:textId="77777777" w:rsidR="00643F37" w:rsidRPr="00643F37" w:rsidRDefault="00643F37" w:rsidP="001E3CD1">
      <w:pPr>
        <w:pStyle w:val="Response"/>
      </w:pPr>
      <w:r w:rsidRPr="00643F37">
        <w:t xml:space="preserve">            "productNode" : "/etc/commerce/products/B2C/en_GB/1/2_4/RQ12_42",</w:t>
      </w:r>
    </w:p>
    <w:p w14:paraId="099931A7" w14:textId="77777777" w:rsidR="00643F37" w:rsidRPr="00643F37" w:rsidRDefault="00643F37" w:rsidP="001E3CD1">
      <w:pPr>
        <w:pStyle w:val="Response"/>
      </w:pPr>
      <w:r w:rsidRPr="00643F37">
        <w:t xml:space="preserve">            "versions" : [ ]</w:t>
      </w:r>
    </w:p>
    <w:p w14:paraId="1B121E93" w14:textId="77777777" w:rsidR="001E3CD1" w:rsidRDefault="00643F37" w:rsidP="001E3CD1">
      <w:pPr>
        <w:pStyle w:val="Response"/>
      </w:pPr>
      <w:r w:rsidRPr="00643F37">
        <w:t xml:space="preserve">        } ]</w:t>
      </w:r>
    </w:p>
    <w:p w14:paraId="40BB006D" w14:textId="212BBB7B" w:rsidR="00643F37" w:rsidRPr="00643F37" w:rsidRDefault="00643F37" w:rsidP="001E3CD1">
      <w:pPr>
        <w:pStyle w:val="Response"/>
      </w:pPr>
      <w:r w:rsidRPr="00643F37">
        <w:t xml:space="preserve"> } ]</w:t>
      </w:r>
    </w:p>
    <w:p w14:paraId="610C367A" w14:textId="77777777" w:rsidR="00643F37" w:rsidRPr="00643F37" w:rsidRDefault="00643F37" w:rsidP="001E3CD1">
      <w:pPr>
        <w:pStyle w:val="Response"/>
      </w:pPr>
      <w:r w:rsidRPr="00643F37">
        <w:t>}</w:t>
      </w:r>
    </w:p>
    <w:p w14:paraId="2C92E134" w14:textId="77777777" w:rsidR="00643F37" w:rsidRPr="00643F37" w:rsidRDefault="00643F37" w:rsidP="001E3CD1">
      <w:pPr>
        <w:pStyle w:val="Response"/>
      </w:pPr>
    </w:p>
    <w:p w14:paraId="19D65D89" w14:textId="0693671A" w:rsidR="00643F37" w:rsidRPr="00643F37" w:rsidRDefault="00947616" w:rsidP="00643F37">
      <w:pPr>
        <w:pStyle w:val="Heading3"/>
        <w:tabs>
          <w:tab w:val="left" w:pos="1134"/>
          <w:tab w:val="left" w:pos="1418"/>
          <w:tab w:val="left" w:pos="1701"/>
          <w:tab w:val="left" w:pos="1985"/>
          <w:tab w:val="left" w:pos="2268"/>
          <w:tab w:val="left" w:pos="2552"/>
          <w:tab w:val="left" w:pos="2835"/>
        </w:tabs>
      </w:pPr>
      <w:bookmarkStart w:id="16" w:name="_Toc309312519"/>
      <w:r>
        <w:lastRenderedPageBreak/>
        <w:t xml:space="preserve">Products </w:t>
      </w:r>
      <w:r w:rsidR="00B742A2">
        <w:t>–</w:t>
      </w:r>
      <w:r>
        <w:t xml:space="preserve"> </w:t>
      </w:r>
      <w:r w:rsidR="00B742A2">
        <w:t>Support assets</w:t>
      </w:r>
      <w:bookmarkEnd w:id="16"/>
    </w:p>
    <w:p w14:paraId="4FCF1BD9" w14:textId="10D3DC9C"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576C2DD2" w14:textId="20CF49CC"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http://&lt;SERVER-INFO&gt;/product/&lt;SECTOR-CODE&gt;/&lt;LANGUAGE-CODE_COUNTRY-CODE&gt;/&lt;CATALOG-CODE&gt;/products/&lt;CTN_CODE&gt;.</w:t>
      </w:r>
      <w:r w:rsidR="00B742A2">
        <w:rPr>
          <w:rFonts w:asciiTheme="minorHAnsi" w:hAnsiTheme="minorHAnsi" w:cstheme="minorHAnsi"/>
          <w:sz w:val="20"/>
          <w:szCs w:val="20"/>
        </w:rPr>
        <w:t>supportasssets</w:t>
      </w:r>
      <w:r w:rsidRPr="00643F37">
        <w:rPr>
          <w:rFonts w:asciiTheme="minorHAnsi" w:hAnsiTheme="minorHAnsi" w:cstheme="minorHAnsi"/>
          <w:sz w:val="20"/>
          <w:szCs w:val="20"/>
        </w:rPr>
        <w:t xml:space="preserve"> </w:t>
      </w:r>
    </w:p>
    <w:p w14:paraId="6C26B0E5" w14:textId="4B01F9B0"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235D38B4" w14:textId="29F80012"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/product/B2C/en_GB/CONSUMER/products/RQ1251_22.</w:t>
      </w:r>
      <w:r w:rsidR="00B742A2">
        <w:rPr>
          <w:rFonts w:asciiTheme="minorHAnsi" w:hAnsiTheme="minorHAnsi" w:cstheme="minorHAnsi"/>
          <w:sz w:val="20"/>
          <w:szCs w:val="20"/>
        </w:rPr>
        <w:t>supportassets</w:t>
      </w:r>
    </w:p>
    <w:p w14:paraId="65E19F30" w14:textId="18AA8B4E" w:rsidR="00B80706" w:rsidRDefault="00B80706" w:rsidP="00B80706">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B80706">
        <w:rPr>
          <w:rFonts w:asciiTheme="minorHAnsi" w:hAnsiTheme="minorHAnsi" w:cstheme="minorHAnsi"/>
          <w:sz w:val="20"/>
          <w:szCs w:val="20"/>
        </w:rPr>
        <w:t>http://www.philips.co.uk/prx/product/B2B_LI/en_GB/LP_PROF_ATG/products/910502003603_EU.</w:t>
      </w:r>
      <w:r>
        <w:rPr>
          <w:rFonts w:asciiTheme="minorHAnsi" w:hAnsiTheme="minorHAnsi" w:cstheme="minorHAnsi"/>
          <w:sz w:val="20"/>
          <w:szCs w:val="20"/>
        </w:rPr>
        <w:t>supportassets</w:t>
      </w:r>
    </w:p>
    <w:p w14:paraId="4A552071" w14:textId="1AA9FE9F" w:rsid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75BB3">
        <w:rPr>
          <w:rFonts w:asciiTheme="minorHAnsi" w:hAnsiTheme="minorHAnsi" w:cstheme="minorHAnsi"/>
          <w:b/>
          <w:sz w:val="20"/>
          <w:szCs w:val="20"/>
        </w:rPr>
        <w:br/>
        <w:t>Sample Response:</w:t>
      </w:r>
    </w:p>
    <w:p w14:paraId="544F670C" w14:textId="3C38E7FA" w:rsidR="002868CE" w:rsidRDefault="002868CE"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836FD2E" w14:textId="77777777" w:rsidR="002868CE" w:rsidRPr="002868CE" w:rsidRDefault="002868CE" w:rsidP="001E3CD1">
      <w:pPr>
        <w:pStyle w:val="Response"/>
      </w:pPr>
      <w:r w:rsidRPr="002868CE">
        <w:t>{</w:t>
      </w:r>
    </w:p>
    <w:p w14:paraId="009B9B7E" w14:textId="77777777" w:rsidR="002868CE" w:rsidRPr="002868CE" w:rsidRDefault="002868CE" w:rsidP="001E3CD1">
      <w:pPr>
        <w:pStyle w:val="Response"/>
      </w:pPr>
      <w:r w:rsidRPr="002868CE">
        <w:tab/>
        <w:t>success: true,</w:t>
      </w:r>
    </w:p>
    <w:p w14:paraId="6CA8D2B7" w14:textId="77777777" w:rsidR="002868CE" w:rsidRPr="002868CE" w:rsidRDefault="002868CE" w:rsidP="001E3CD1">
      <w:pPr>
        <w:pStyle w:val="Response"/>
      </w:pPr>
      <w:r w:rsidRPr="002868CE">
        <w:tab/>
        <w:t>data: {</w:t>
      </w:r>
    </w:p>
    <w:p w14:paraId="23A89B30" w14:textId="77777777" w:rsidR="002868CE" w:rsidRPr="002868CE" w:rsidRDefault="002868CE" w:rsidP="001E3CD1">
      <w:pPr>
        <w:pStyle w:val="Response"/>
      </w:pPr>
      <w:r w:rsidRPr="002868CE">
        <w:tab/>
      </w:r>
      <w:r w:rsidRPr="002868CE">
        <w:tab/>
        <w:t>assets: {</w:t>
      </w:r>
    </w:p>
    <w:p w14:paraId="16564440" w14:textId="77777777" w:rsidR="002868CE" w:rsidRPr="002868CE" w:rsidRDefault="002868CE" w:rsidP="001E3CD1">
      <w:pPr>
        <w:pStyle w:val="Response"/>
      </w:pPr>
      <w:r w:rsidRPr="002868CE">
        <w:tab/>
      </w:r>
      <w:r w:rsidRPr="002868CE">
        <w:tab/>
      </w:r>
      <w:r w:rsidRPr="002868CE">
        <w:tab/>
        <w:t>asset: [{</w:t>
      </w:r>
    </w:p>
    <w:p w14:paraId="06850D7E" w14:textId="77777777" w:rsidR="002868CE" w:rsidRPr="002868CE" w:rsidRDefault="002868CE" w:rsidP="001E3CD1">
      <w:pPr>
        <w:pStyle w:val="Response"/>
      </w:pPr>
      <w:r w:rsidRPr="002868CE">
        <w:tab/>
      </w:r>
      <w:r w:rsidRPr="002868CE">
        <w:tab/>
      </w:r>
      <w:r w:rsidRPr="002868CE">
        <w:tab/>
      </w:r>
      <w:r w:rsidRPr="002868CE">
        <w:tab/>
        <w:t>code: "RQ1251_22",</w:t>
      </w:r>
    </w:p>
    <w:p w14:paraId="39633DC4" w14:textId="77777777" w:rsidR="002868CE" w:rsidRPr="002868CE" w:rsidRDefault="002868CE" w:rsidP="001E3CD1">
      <w:pPr>
        <w:pStyle w:val="Response"/>
      </w:pPr>
      <w:r w:rsidRPr="002868CE">
        <w:tab/>
      </w:r>
      <w:r w:rsidRPr="002868CE">
        <w:tab/>
      </w:r>
      <w:r w:rsidRPr="002868CE">
        <w:tab/>
      </w:r>
      <w:r w:rsidRPr="002868CE">
        <w:tab/>
        <w:t>description: "User manual",</w:t>
      </w:r>
    </w:p>
    <w:p w14:paraId="2F455B60" w14:textId="77777777" w:rsidR="002868CE" w:rsidRPr="002868CE" w:rsidRDefault="002868CE" w:rsidP="001E3CD1">
      <w:pPr>
        <w:pStyle w:val="Response"/>
      </w:pPr>
      <w:r w:rsidRPr="002868CE">
        <w:tab/>
      </w:r>
      <w:r w:rsidRPr="002868CE">
        <w:tab/>
      </w:r>
      <w:r w:rsidRPr="002868CE">
        <w:tab/>
      </w:r>
      <w:r w:rsidRPr="002868CE">
        <w:tab/>
        <w:t>extension: "pdf",</w:t>
      </w:r>
    </w:p>
    <w:p w14:paraId="12CF3D2E" w14:textId="77777777" w:rsidR="002868CE" w:rsidRPr="002868CE" w:rsidRDefault="002868CE" w:rsidP="001E3CD1">
      <w:pPr>
        <w:pStyle w:val="Response"/>
      </w:pPr>
      <w:r w:rsidRPr="002868CE">
        <w:tab/>
      </w:r>
      <w:r w:rsidRPr="002868CE">
        <w:tab/>
      </w:r>
      <w:r w:rsidRPr="002868CE">
        <w:tab/>
      </w:r>
      <w:r w:rsidRPr="002868CE">
        <w:tab/>
        <w:t>lastModified: "2013-12-04",</w:t>
      </w:r>
    </w:p>
    <w:p w14:paraId="336AD63E" w14:textId="77777777" w:rsidR="002868CE" w:rsidRPr="002868CE" w:rsidRDefault="002868CE" w:rsidP="001E3CD1">
      <w:pPr>
        <w:pStyle w:val="Response"/>
      </w:pPr>
      <w:r w:rsidRPr="002868CE">
        <w:tab/>
      </w:r>
      <w:r w:rsidRPr="002868CE">
        <w:tab/>
      </w:r>
      <w:r w:rsidRPr="002868CE">
        <w:tab/>
      </w:r>
      <w:r w:rsidRPr="002868CE">
        <w:tab/>
        <w:t>locale: "bg_BG",</w:t>
      </w:r>
    </w:p>
    <w:p w14:paraId="24A9DBC5" w14:textId="77777777" w:rsidR="002868CE" w:rsidRPr="002868CE" w:rsidRDefault="002868CE" w:rsidP="001E3CD1">
      <w:pPr>
        <w:pStyle w:val="Response"/>
      </w:pPr>
      <w:r w:rsidRPr="002868CE">
        <w:tab/>
      </w:r>
      <w:r w:rsidRPr="002868CE">
        <w:tab/>
      </w:r>
      <w:r w:rsidRPr="002868CE">
        <w:tab/>
      </w:r>
      <w:r w:rsidRPr="002868CE">
        <w:tab/>
        <w:t>number: "001",</w:t>
      </w:r>
    </w:p>
    <w:p w14:paraId="2360E6D7" w14:textId="77777777" w:rsidR="002868CE" w:rsidRPr="002868CE" w:rsidRDefault="002868CE" w:rsidP="001E3CD1">
      <w:pPr>
        <w:pStyle w:val="Response"/>
      </w:pPr>
      <w:r w:rsidRPr="002868CE">
        <w:tab/>
      </w:r>
      <w:r w:rsidRPr="002868CE">
        <w:tab/>
      </w:r>
      <w:r w:rsidRPr="002868CE">
        <w:tab/>
      </w:r>
      <w:r w:rsidRPr="002868CE">
        <w:tab/>
        <w:t>type: "DFU",</w:t>
      </w:r>
    </w:p>
    <w:p w14:paraId="57848A84" w14:textId="77777777" w:rsidR="002868CE" w:rsidRPr="002868CE" w:rsidRDefault="002868CE" w:rsidP="001E3CD1">
      <w:pPr>
        <w:pStyle w:val="Response"/>
      </w:pPr>
      <w:r w:rsidRPr="002868CE">
        <w:tab/>
      </w:r>
      <w:r w:rsidRPr="002868CE">
        <w:tab/>
      </w:r>
      <w:r w:rsidRPr="002868CE">
        <w:tab/>
      </w:r>
      <w:r w:rsidRPr="002868CE">
        <w:tab/>
        <w:t>asset: "http://download.p4c.philips.com/files/r/rq1251_22/rq1251_22_dfu_bul.pdf"</w:t>
      </w:r>
    </w:p>
    <w:p w14:paraId="12C2BD94" w14:textId="77777777" w:rsidR="002868CE" w:rsidRPr="002868CE" w:rsidRDefault="002868CE" w:rsidP="001E3CD1">
      <w:pPr>
        <w:pStyle w:val="Response"/>
      </w:pPr>
      <w:r w:rsidRPr="002868CE">
        <w:tab/>
      </w:r>
      <w:r w:rsidRPr="002868CE">
        <w:tab/>
      </w:r>
      <w:r w:rsidRPr="002868CE">
        <w:tab/>
        <w:t>},</w:t>
      </w:r>
    </w:p>
    <w:p w14:paraId="53EF7F27" w14:textId="77777777" w:rsidR="002868CE" w:rsidRPr="002868CE" w:rsidRDefault="002868CE" w:rsidP="001E3CD1">
      <w:pPr>
        <w:pStyle w:val="Response"/>
      </w:pPr>
      <w:r w:rsidRPr="002868CE">
        <w:tab/>
      </w:r>
      <w:r w:rsidRPr="002868CE">
        <w:tab/>
      </w:r>
      <w:r w:rsidRPr="002868CE">
        <w:tab/>
        <w:t>{</w:t>
      </w:r>
    </w:p>
    <w:p w14:paraId="25EDD156" w14:textId="77777777" w:rsidR="002868CE" w:rsidRPr="002868CE" w:rsidRDefault="002868CE" w:rsidP="001E3CD1">
      <w:pPr>
        <w:pStyle w:val="Response"/>
      </w:pPr>
      <w:r w:rsidRPr="002868CE">
        <w:tab/>
      </w:r>
      <w:r w:rsidRPr="002868CE">
        <w:tab/>
      </w:r>
      <w:r w:rsidRPr="002868CE">
        <w:tab/>
      </w:r>
      <w:r w:rsidRPr="002868CE">
        <w:tab/>
        <w:t>code: "RQ1251_22",</w:t>
      </w:r>
    </w:p>
    <w:p w14:paraId="2F84A5BD" w14:textId="77777777" w:rsidR="002868CE" w:rsidRPr="002868CE" w:rsidRDefault="002868CE" w:rsidP="001E3CD1">
      <w:pPr>
        <w:pStyle w:val="Response"/>
      </w:pPr>
      <w:r w:rsidRPr="002868CE">
        <w:tab/>
      </w:r>
      <w:r w:rsidRPr="002868CE">
        <w:tab/>
      </w:r>
      <w:r w:rsidRPr="002868CE">
        <w:tab/>
      </w:r>
      <w:r w:rsidRPr="002868CE">
        <w:tab/>
        <w:t>description: "User manual",</w:t>
      </w:r>
    </w:p>
    <w:p w14:paraId="0ED700CE" w14:textId="77777777" w:rsidR="002868CE" w:rsidRPr="002868CE" w:rsidRDefault="002868CE" w:rsidP="001E3CD1">
      <w:pPr>
        <w:pStyle w:val="Response"/>
      </w:pPr>
      <w:r w:rsidRPr="002868CE">
        <w:tab/>
      </w:r>
      <w:r w:rsidRPr="002868CE">
        <w:tab/>
      </w:r>
      <w:r w:rsidRPr="002868CE">
        <w:tab/>
      </w:r>
      <w:r w:rsidRPr="002868CE">
        <w:tab/>
        <w:t>extension: "pdf",</w:t>
      </w:r>
    </w:p>
    <w:p w14:paraId="69469AB4" w14:textId="77777777" w:rsidR="002868CE" w:rsidRPr="002868CE" w:rsidRDefault="002868CE" w:rsidP="001E3CD1">
      <w:pPr>
        <w:pStyle w:val="Response"/>
      </w:pPr>
      <w:r w:rsidRPr="002868CE">
        <w:tab/>
      </w:r>
      <w:r w:rsidRPr="002868CE">
        <w:tab/>
      </w:r>
      <w:r w:rsidRPr="002868CE">
        <w:tab/>
      </w:r>
      <w:r w:rsidRPr="002868CE">
        <w:tab/>
        <w:t>lastModified: "2013-12-04",</w:t>
      </w:r>
    </w:p>
    <w:p w14:paraId="54A9CA40" w14:textId="77777777" w:rsidR="002868CE" w:rsidRPr="002868CE" w:rsidRDefault="002868CE" w:rsidP="001E3CD1">
      <w:pPr>
        <w:pStyle w:val="Response"/>
      </w:pPr>
      <w:r w:rsidRPr="002868CE">
        <w:tab/>
      </w:r>
      <w:r w:rsidRPr="002868CE">
        <w:tab/>
      </w:r>
      <w:r w:rsidRPr="002868CE">
        <w:tab/>
      </w:r>
      <w:r w:rsidRPr="002868CE">
        <w:tab/>
        <w:t>locale: "cs_CZ",</w:t>
      </w:r>
    </w:p>
    <w:p w14:paraId="10C0D172" w14:textId="77777777" w:rsidR="002868CE" w:rsidRPr="002868CE" w:rsidRDefault="002868CE" w:rsidP="001E3CD1">
      <w:pPr>
        <w:pStyle w:val="Response"/>
      </w:pPr>
      <w:r w:rsidRPr="002868CE">
        <w:tab/>
      </w:r>
      <w:r w:rsidRPr="002868CE">
        <w:tab/>
      </w:r>
      <w:r w:rsidRPr="002868CE">
        <w:tab/>
      </w:r>
      <w:r w:rsidRPr="002868CE">
        <w:tab/>
        <w:t>number: "001",</w:t>
      </w:r>
    </w:p>
    <w:p w14:paraId="502FADDF" w14:textId="77777777" w:rsidR="002868CE" w:rsidRPr="002868CE" w:rsidRDefault="002868CE" w:rsidP="001E3CD1">
      <w:pPr>
        <w:pStyle w:val="Response"/>
      </w:pPr>
      <w:r w:rsidRPr="002868CE">
        <w:tab/>
      </w:r>
      <w:r w:rsidRPr="002868CE">
        <w:tab/>
      </w:r>
      <w:r w:rsidRPr="002868CE">
        <w:tab/>
      </w:r>
      <w:r w:rsidRPr="002868CE">
        <w:tab/>
        <w:t>type: "DFU",</w:t>
      </w:r>
    </w:p>
    <w:p w14:paraId="502E2B56" w14:textId="77777777" w:rsidR="002868CE" w:rsidRPr="002868CE" w:rsidRDefault="002868CE" w:rsidP="001E3CD1">
      <w:pPr>
        <w:pStyle w:val="Response"/>
      </w:pPr>
      <w:r w:rsidRPr="002868CE">
        <w:tab/>
      </w:r>
      <w:r w:rsidRPr="002868CE">
        <w:tab/>
      </w:r>
      <w:r w:rsidRPr="002868CE">
        <w:tab/>
      </w:r>
      <w:r w:rsidRPr="002868CE">
        <w:tab/>
        <w:t>asset: "http://download.p4c.philips.com/files/r/rq1251_22/rq1251_22_dfu_ces.pdf"</w:t>
      </w:r>
    </w:p>
    <w:p w14:paraId="16416E97" w14:textId="77777777" w:rsidR="002868CE" w:rsidRPr="002868CE" w:rsidRDefault="002868CE" w:rsidP="001E3CD1">
      <w:pPr>
        <w:pStyle w:val="Response"/>
      </w:pPr>
      <w:r w:rsidRPr="002868CE">
        <w:tab/>
      </w:r>
      <w:r w:rsidRPr="002868CE">
        <w:tab/>
      </w:r>
      <w:r w:rsidRPr="002868CE">
        <w:tab/>
        <w:t>},</w:t>
      </w:r>
    </w:p>
    <w:p w14:paraId="673C635B" w14:textId="77777777" w:rsidR="002868CE" w:rsidRPr="002868CE" w:rsidRDefault="002868CE" w:rsidP="001E3CD1">
      <w:pPr>
        <w:pStyle w:val="Response"/>
      </w:pPr>
      <w:r w:rsidRPr="002868CE">
        <w:tab/>
      </w:r>
      <w:r w:rsidRPr="002868CE">
        <w:tab/>
      </w:r>
      <w:r w:rsidRPr="002868CE">
        <w:tab/>
        <w:t>{...}]</w:t>
      </w:r>
    </w:p>
    <w:p w14:paraId="12BC855C" w14:textId="77777777" w:rsidR="002868CE" w:rsidRPr="002868CE" w:rsidRDefault="002868CE" w:rsidP="001E3CD1">
      <w:pPr>
        <w:pStyle w:val="Response"/>
      </w:pPr>
      <w:r w:rsidRPr="002868CE">
        <w:tab/>
      </w:r>
      <w:r w:rsidRPr="002868CE">
        <w:tab/>
        <w:t>}</w:t>
      </w:r>
    </w:p>
    <w:p w14:paraId="6554D217" w14:textId="77777777" w:rsidR="002868CE" w:rsidRPr="002868CE" w:rsidRDefault="002868CE" w:rsidP="001E3CD1">
      <w:pPr>
        <w:pStyle w:val="Response"/>
      </w:pPr>
      <w:r w:rsidRPr="002868CE">
        <w:tab/>
        <w:t>}</w:t>
      </w:r>
    </w:p>
    <w:p w14:paraId="020CBAFD" w14:textId="77777777" w:rsidR="002868CE" w:rsidRPr="002868CE" w:rsidRDefault="002868CE" w:rsidP="001E3CD1">
      <w:pPr>
        <w:pStyle w:val="Response"/>
      </w:pPr>
      <w:r w:rsidRPr="002868CE">
        <w:t>}</w:t>
      </w:r>
    </w:p>
    <w:p w14:paraId="04E765CC" w14:textId="77777777" w:rsidR="002868CE" w:rsidRPr="00643F37" w:rsidRDefault="002868CE"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AB55533" w14:textId="6044809A" w:rsidR="00214723" w:rsidRPr="00643F37" w:rsidRDefault="00214723" w:rsidP="00214723">
      <w:pPr>
        <w:pStyle w:val="Heading3"/>
        <w:tabs>
          <w:tab w:val="left" w:pos="1134"/>
          <w:tab w:val="left" w:pos="1418"/>
          <w:tab w:val="left" w:pos="1701"/>
          <w:tab w:val="left" w:pos="1985"/>
          <w:tab w:val="left" w:pos="2268"/>
          <w:tab w:val="left" w:pos="2552"/>
          <w:tab w:val="left" w:pos="2835"/>
        </w:tabs>
      </w:pPr>
      <w:bookmarkStart w:id="17" w:name="_Toc309312520"/>
      <w:r>
        <w:lastRenderedPageBreak/>
        <w:t>Products – Tokens</w:t>
      </w:r>
      <w:bookmarkEnd w:id="17"/>
    </w:p>
    <w:p w14:paraId="21C332D3" w14:textId="77777777" w:rsidR="00214723" w:rsidRPr="00643F37" w:rsidRDefault="00214723" w:rsidP="00214723">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t>Format:</w:t>
      </w:r>
    </w:p>
    <w:p w14:paraId="588198F9" w14:textId="55C92679" w:rsidR="00214723" w:rsidRPr="00643F37" w:rsidRDefault="00214723" w:rsidP="00214723">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http://&lt;SERVER-INFO&gt;/product/&lt;SECTOR-CODE&gt;/&lt;LANGUAGE-CODE_COUNTRY-CODE&gt;/&lt;CATALOG-CODE&gt;/products/&lt;CTN_CODE&gt;.</w:t>
      </w:r>
      <w:r w:rsidRPr="00214723">
        <w:rPr>
          <w:rFonts w:asciiTheme="minorHAnsi" w:hAnsiTheme="minorHAnsi" w:cstheme="minorHAnsi"/>
          <w:sz w:val="20"/>
          <w:szCs w:val="20"/>
        </w:rPr>
        <w:t>tokens.filter</w:t>
      </w:r>
      <w:r>
        <w:rPr>
          <w:rFonts w:asciiTheme="minorHAnsi" w:hAnsiTheme="minorHAnsi" w:cstheme="minorHAnsi"/>
          <w:sz w:val="20"/>
          <w:szCs w:val="20"/>
        </w:rPr>
        <w:t>(tokens)</w:t>
      </w:r>
    </w:p>
    <w:p w14:paraId="7ED67DDE" w14:textId="77777777" w:rsidR="00214723" w:rsidRPr="00643F37" w:rsidRDefault="00214723" w:rsidP="00214723">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51656A8C" w14:textId="7AD397B3" w:rsidR="00214723" w:rsidRDefault="00214723" w:rsidP="00B742A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214723">
        <w:rPr>
          <w:rFonts w:asciiTheme="minorHAnsi" w:hAnsiTheme="minorHAnsi" w:cstheme="minorHAnsi"/>
          <w:sz w:val="20"/>
          <w:szCs w:val="20"/>
        </w:rPr>
        <w:t>tst.philips.co.uk/product/B2C/en_GB/CONSUMER/products/RQ1251_22.tokens.filter.(summary,features)</w:t>
      </w:r>
    </w:p>
    <w:p w14:paraId="1F527F2E" w14:textId="3AE5D9E8" w:rsidR="00214723" w:rsidRDefault="00214723" w:rsidP="00B742A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75BB3">
        <w:rPr>
          <w:rFonts w:asciiTheme="minorHAnsi" w:hAnsiTheme="minorHAnsi" w:cstheme="minorHAnsi"/>
          <w:b/>
          <w:sz w:val="20"/>
          <w:szCs w:val="20"/>
        </w:rPr>
        <w:t>Sample Response:</w:t>
      </w:r>
    </w:p>
    <w:p w14:paraId="557DA0B1" w14:textId="77777777" w:rsidR="00214723" w:rsidRPr="00214723" w:rsidRDefault="00214723" w:rsidP="001E3CD1">
      <w:pPr>
        <w:pStyle w:val="Response"/>
      </w:pPr>
      <w:r w:rsidRPr="00214723">
        <w:t>{</w:t>
      </w:r>
    </w:p>
    <w:p w14:paraId="4F8A7BF1" w14:textId="77777777" w:rsidR="00214723" w:rsidRPr="00214723" w:rsidRDefault="00214723" w:rsidP="001E3CD1">
      <w:pPr>
        <w:pStyle w:val="Response"/>
      </w:pPr>
    </w:p>
    <w:p w14:paraId="0EC1BDFF" w14:textId="77777777" w:rsidR="00214723" w:rsidRPr="00214723" w:rsidRDefault="00214723" w:rsidP="001E3CD1">
      <w:pPr>
        <w:pStyle w:val="Response"/>
      </w:pPr>
      <w:r w:rsidRPr="00214723">
        <w:t xml:space="preserve">    "success": true,</w:t>
      </w:r>
    </w:p>
    <w:p w14:paraId="39A29343" w14:textId="77777777" w:rsidR="00214723" w:rsidRPr="00214723" w:rsidRDefault="00214723" w:rsidP="001E3CD1">
      <w:pPr>
        <w:pStyle w:val="Response"/>
      </w:pPr>
      <w:r w:rsidRPr="00214723">
        <w:t xml:space="preserve">    "data": </w:t>
      </w:r>
    </w:p>
    <w:p w14:paraId="2CF850F3" w14:textId="77777777" w:rsidR="00214723" w:rsidRPr="00214723" w:rsidRDefault="00214723" w:rsidP="001E3CD1">
      <w:pPr>
        <w:pStyle w:val="Response"/>
      </w:pPr>
    </w:p>
    <w:p w14:paraId="4D464B6D" w14:textId="77777777" w:rsidR="00214723" w:rsidRPr="00214723" w:rsidRDefault="00214723" w:rsidP="001E3CD1">
      <w:pPr>
        <w:pStyle w:val="Response"/>
      </w:pPr>
      <w:r w:rsidRPr="00214723">
        <w:t>{</w:t>
      </w:r>
    </w:p>
    <w:p w14:paraId="1CC86393" w14:textId="77777777" w:rsidR="00214723" w:rsidRPr="00214723" w:rsidRDefault="00214723" w:rsidP="001E3CD1">
      <w:pPr>
        <w:pStyle w:val="Response"/>
      </w:pPr>
    </w:p>
    <w:p w14:paraId="4EA0C31C" w14:textId="77777777" w:rsidR="00214723" w:rsidRPr="00214723" w:rsidRDefault="00214723" w:rsidP="001E3CD1">
      <w:pPr>
        <w:pStyle w:val="Response"/>
      </w:pPr>
      <w:r w:rsidRPr="00214723">
        <w:t xml:space="preserve">    "prx.summary.descriptor": "wet and dry electric shaver",</w:t>
      </w:r>
    </w:p>
    <w:p w14:paraId="0869F8AB" w14:textId="77777777" w:rsidR="00214723" w:rsidRPr="0076723F" w:rsidRDefault="00214723" w:rsidP="001E3CD1">
      <w:pPr>
        <w:pStyle w:val="Response"/>
        <w:rPr>
          <w:lang w:val="nl-NL"/>
        </w:rPr>
      </w:pPr>
      <w:r w:rsidRPr="00214723">
        <w:t xml:space="preserve">    </w:t>
      </w:r>
      <w:r w:rsidRPr="0076723F">
        <w:rPr>
          <w:lang w:val="nl-NL"/>
        </w:rPr>
        <w:t>"prx.summary.locale": "en_GB",</w:t>
      </w:r>
    </w:p>
    <w:p w14:paraId="64757662" w14:textId="77777777" w:rsidR="00214723" w:rsidRPr="00214723" w:rsidRDefault="00214723" w:rsidP="001E3CD1">
      <w:pPr>
        <w:pStyle w:val="Response"/>
      </w:pPr>
      <w:r w:rsidRPr="0076723F">
        <w:rPr>
          <w:lang w:val="nl-NL"/>
        </w:rPr>
        <w:t xml:space="preserve">    </w:t>
      </w:r>
      <w:r w:rsidRPr="00214723">
        <w:t>"prx.summary.subWOW": "with GyroFlex 3D system",</w:t>
      </w:r>
    </w:p>
    <w:p w14:paraId="094B8BA2" w14:textId="77777777" w:rsidR="00214723" w:rsidRPr="00214723" w:rsidRDefault="00214723" w:rsidP="001E3CD1">
      <w:pPr>
        <w:pStyle w:val="Response"/>
      </w:pPr>
      <w:r w:rsidRPr="00214723">
        <w:t xml:space="preserve">    "prx.summary.familyName": "SHAVER Series 9000 SensoTouch",</w:t>
      </w:r>
    </w:p>
    <w:p w14:paraId="32388D42" w14:textId="77777777" w:rsidR="00214723" w:rsidRPr="00214723" w:rsidRDefault="00214723" w:rsidP="001E3CD1">
      <w:pPr>
        <w:pStyle w:val="Response"/>
      </w:pPr>
      <w:r w:rsidRPr="00214723">
        <w:t xml:space="preserve">    "prx.summary.alphanumeric": "RQ1251/22",</w:t>
      </w:r>
    </w:p>
    <w:p w14:paraId="3E8FFACA" w14:textId="77777777" w:rsidR="00214723" w:rsidRPr="00214723" w:rsidRDefault="00214723" w:rsidP="001E3CD1">
      <w:pPr>
        <w:pStyle w:val="Response"/>
      </w:pPr>
      <w:r w:rsidRPr="00214723">
        <w:t xml:space="preserve">    "prx.summary.brandName": "Philips",</w:t>
      </w:r>
    </w:p>
    <w:p w14:paraId="3494DABF" w14:textId="77777777" w:rsidR="00214723" w:rsidRPr="00214723" w:rsidRDefault="00214723" w:rsidP="001E3CD1">
      <w:pPr>
        <w:pStyle w:val="Response"/>
      </w:pPr>
      <w:r w:rsidRPr="00214723">
        <w:t xml:space="preserve">    "prx.summary.dtn": "RQ1251/22",</w:t>
      </w:r>
    </w:p>
    <w:p w14:paraId="4D98902D" w14:textId="77777777" w:rsidR="00214723" w:rsidRPr="00214723" w:rsidRDefault="00214723" w:rsidP="001E3CD1">
      <w:pPr>
        <w:pStyle w:val="Response"/>
      </w:pPr>
      <w:r w:rsidRPr="00214723">
        <w:t xml:space="preserve">    "prx.summary.wow": "Ultimate shaving experience",</w:t>
      </w:r>
    </w:p>
    <w:p w14:paraId="70DFF06D" w14:textId="77777777" w:rsidR="00214723" w:rsidRPr="00214723" w:rsidRDefault="00214723" w:rsidP="001E3CD1">
      <w:pPr>
        <w:pStyle w:val="Response"/>
      </w:pPr>
      <w:r w:rsidRPr="00214723">
        <w:t xml:space="preserve">    "prx.summary.productStatus": "SUPPORT",</w:t>
      </w:r>
    </w:p>
    <w:p w14:paraId="5A177CE2" w14:textId="77777777" w:rsidR="00214723" w:rsidRPr="00214723" w:rsidRDefault="00214723" w:rsidP="001E3CD1">
      <w:pPr>
        <w:pStyle w:val="Response"/>
      </w:pPr>
      <w:r w:rsidRPr="00214723">
        <w:t xml:space="preserve">    "prx.summary.priority": 990000,</w:t>
      </w:r>
    </w:p>
    <w:p w14:paraId="521ECA89" w14:textId="77777777" w:rsidR="00214723" w:rsidRPr="00214723" w:rsidRDefault="00214723" w:rsidP="001E3CD1">
      <w:pPr>
        <w:pStyle w:val="Response"/>
      </w:pPr>
      <w:r w:rsidRPr="00214723">
        <w:t xml:space="preserve">    "prx.summary.leafletUrl": "http://download.p4c.philips.com/files/r/rq1251_22/rq1251_22_pss_enggb.pdf",</w:t>
      </w:r>
    </w:p>
    <w:p w14:paraId="024CBAD9" w14:textId="77777777" w:rsidR="00214723" w:rsidRPr="00214723" w:rsidRDefault="00214723" w:rsidP="001E3CD1">
      <w:pPr>
        <w:pStyle w:val="Response"/>
      </w:pPr>
      <w:r w:rsidRPr="00214723">
        <w:t xml:space="preserve">    "prx.summary.domain": "http://www.philips.co.uk",</w:t>
      </w:r>
    </w:p>
    <w:p w14:paraId="54A8B879" w14:textId="77777777" w:rsidR="00214723" w:rsidRPr="00214723" w:rsidRDefault="00214723" w:rsidP="001E3CD1">
      <w:pPr>
        <w:pStyle w:val="Response"/>
      </w:pPr>
      <w:r w:rsidRPr="00214723">
        <w:t xml:space="preserve">    "prx.summary.careSop": "2012-07-06T00:00:00.000+02:00",</w:t>
      </w:r>
    </w:p>
    <w:p w14:paraId="67B9E927" w14:textId="77777777" w:rsidR="00214723" w:rsidRPr="00214723" w:rsidRDefault="00214723" w:rsidP="001E3CD1">
      <w:pPr>
        <w:pStyle w:val="Response"/>
      </w:pPr>
      <w:r w:rsidRPr="00214723">
        <w:t xml:space="preserve">    "prx.summary.eop": "2014-07-01T00:00:00.000+02:00",</w:t>
      </w:r>
    </w:p>
    <w:p w14:paraId="62325CED" w14:textId="77777777" w:rsidR="00214723" w:rsidRPr="00214723" w:rsidRDefault="00214723" w:rsidP="001E3CD1">
      <w:pPr>
        <w:pStyle w:val="Response"/>
      </w:pPr>
      <w:r w:rsidRPr="00214723">
        <w:t xml:space="preserve">    "prx.summary.ctn": "RQ1251/22",</w:t>
      </w:r>
    </w:p>
    <w:p w14:paraId="4123CF2F" w14:textId="77777777" w:rsidR="00214723" w:rsidRPr="00214723" w:rsidRDefault="00214723" w:rsidP="001E3CD1">
      <w:pPr>
        <w:pStyle w:val="Response"/>
      </w:pPr>
      <w:r w:rsidRPr="00214723">
        <w:t xml:space="preserve">    "prx.summary.productPagePath": "/content/B2C/en_GB/product-catalog/RQ1251_22",</w:t>
      </w:r>
    </w:p>
    <w:p w14:paraId="15D004CF" w14:textId="77777777" w:rsidR="00214723" w:rsidRPr="00214723" w:rsidRDefault="00214723" w:rsidP="001E3CD1">
      <w:pPr>
        <w:pStyle w:val="Response"/>
      </w:pPr>
      <w:r w:rsidRPr="00214723">
        <w:t xml:space="preserve">    "prx.summary.reviewStatistics.averageOverallRating": "4.5",</w:t>
      </w:r>
    </w:p>
    <w:p w14:paraId="68553EA8" w14:textId="77777777" w:rsidR="00214723" w:rsidRPr="00214723" w:rsidRDefault="00214723" w:rsidP="001E3CD1">
      <w:pPr>
        <w:pStyle w:val="Response"/>
      </w:pPr>
      <w:r w:rsidRPr="00214723">
        <w:t xml:space="preserve">    "prx.summary.reviewStatistics.totalReviewCount": 40,</w:t>
      </w:r>
    </w:p>
    <w:p w14:paraId="29519B7C" w14:textId="77777777" w:rsidR="00214723" w:rsidRPr="00214723" w:rsidRDefault="00214723" w:rsidP="001E3CD1">
      <w:pPr>
        <w:pStyle w:val="Response"/>
      </w:pPr>
      <w:r w:rsidRPr="00214723">
        <w:t xml:space="preserve">    "prx.summary.marketingTextHeader": "Our most advanced shave yet, the Philips SensoTouch 3D RQ1251CC shaver gives you the ultimate shaving experience. The GyroFlex 3D system follows every contour of your face and the UltraTrack heads shave every hair in just a few strokes.",</w:t>
      </w:r>
    </w:p>
    <w:p w14:paraId="3AC69F77" w14:textId="77777777" w:rsidR="00214723" w:rsidRPr="00214723" w:rsidRDefault="00214723" w:rsidP="001E3CD1">
      <w:pPr>
        <w:pStyle w:val="Response"/>
      </w:pPr>
      <w:r w:rsidRPr="00214723">
        <w:t xml:space="preserve">    "prx.summary.sop": "2012-07-06T00:00:00.000+02:00",</w:t>
      </w:r>
    </w:p>
    <w:p w14:paraId="70E073A4" w14:textId="77777777" w:rsidR="00214723" w:rsidRPr="00214723" w:rsidRDefault="00214723" w:rsidP="001E3CD1">
      <w:pPr>
        <w:pStyle w:val="Response"/>
      </w:pPr>
      <w:r w:rsidRPr="00214723">
        <w:t xml:space="preserve">    "prx.summary.isDeleted": false,</w:t>
      </w:r>
    </w:p>
    <w:p w14:paraId="6DC14B7E" w14:textId="77777777" w:rsidR="00214723" w:rsidRPr="00214723" w:rsidRDefault="00214723" w:rsidP="001E3CD1">
      <w:pPr>
        <w:pStyle w:val="Response"/>
      </w:pPr>
      <w:r w:rsidRPr="00214723">
        <w:t xml:space="preserve">    "prx.summary.versions": </w:t>
      </w:r>
    </w:p>
    <w:p w14:paraId="2B7A16C9" w14:textId="77777777" w:rsidR="00214723" w:rsidRPr="00214723" w:rsidRDefault="00214723" w:rsidP="001E3CD1">
      <w:pPr>
        <w:pStyle w:val="Response"/>
      </w:pPr>
    </w:p>
    <w:p w14:paraId="05C8FA29" w14:textId="77777777" w:rsidR="00214723" w:rsidRPr="00214723" w:rsidRDefault="00214723" w:rsidP="001E3CD1">
      <w:pPr>
        <w:pStyle w:val="Response"/>
      </w:pPr>
      <w:r w:rsidRPr="00214723">
        <w:t>[</w:t>
      </w:r>
    </w:p>
    <w:p w14:paraId="0A31A1E8" w14:textId="77777777" w:rsidR="00214723" w:rsidRPr="00214723" w:rsidRDefault="00214723" w:rsidP="001E3CD1">
      <w:pPr>
        <w:pStyle w:val="Response"/>
      </w:pPr>
    </w:p>
    <w:p w14:paraId="2D1CFECD" w14:textId="77777777" w:rsidR="00214723" w:rsidRPr="00214723" w:rsidRDefault="00214723" w:rsidP="001E3CD1">
      <w:pPr>
        <w:pStyle w:val="Response"/>
      </w:pPr>
      <w:r w:rsidRPr="00214723">
        <w:t xml:space="preserve">    "UltraTrack &amp; GyroFlex 3D",</w:t>
      </w:r>
    </w:p>
    <w:p w14:paraId="4C67B6D1" w14:textId="77777777" w:rsidR="00214723" w:rsidRPr="00214723" w:rsidRDefault="00214723" w:rsidP="001E3CD1">
      <w:pPr>
        <w:pStyle w:val="Response"/>
      </w:pPr>
      <w:r w:rsidRPr="00214723">
        <w:t xml:space="preserve">    "50 min cordless use/1 hr charge",</w:t>
      </w:r>
    </w:p>
    <w:p w14:paraId="41DD608B" w14:textId="77777777" w:rsidR="00214723" w:rsidRPr="00214723" w:rsidRDefault="00214723" w:rsidP="001E3CD1">
      <w:pPr>
        <w:pStyle w:val="Response"/>
      </w:pPr>
      <w:r w:rsidRPr="00214723">
        <w:t xml:space="preserve">    "Precision trimmer",</w:t>
      </w:r>
    </w:p>
    <w:p w14:paraId="64CD8E8F" w14:textId="77777777" w:rsidR="00214723" w:rsidRPr="00214723" w:rsidRDefault="00214723" w:rsidP="001E3CD1">
      <w:pPr>
        <w:pStyle w:val="Response"/>
      </w:pPr>
      <w:r w:rsidRPr="00214723">
        <w:t xml:space="preserve">    "Jet clean system"</w:t>
      </w:r>
    </w:p>
    <w:p w14:paraId="3CE2EA87" w14:textId="77777777" w:rsidR="00214723" w:rsidRPr="00214723" w:rsidRDefault="00214723" w:rsidP="001E3CD1">
      <w:pPr>
        <w:pStyle w:val="Response"/>
      </w:pPr>
    </w:p>
    <w:p w14:paraId="684C0A11" w14:textId="77777777" w:rsidR="00214723" w:rsidRPr="00214723" w:rsidRDefault="00214723" w:rsidP="001E3CD1">
      <w:pPr>
        <w:pStyle w:val="Response"/>
      </w:pPr>
      <w:r w:rsidRPr="00214723">
        <w:t>],</w:t>
      </w:r>
    </w:p>
    <w:p w14:paraId="482B23E3" w14:textId="77777777" w:rsidR="00214723" w:rsidRPr="00214723" w:rsidRDefault="00214723" w:rsidP="001E3CD1">
      <w:pPr>
        <w:pStyle w:val="Response"/>
      </w:pPr>
      <w:r w:rsidRPr="00214723">
        <w:t>"prx.summary.subcategory": "SERIES_SHAVERS_SU",</w:t>
      </w:r>
    </w:p>
    <w:p w14:paraId="3A0CA304" w14:textId="77777777" w:rsidR="00214723" w:rsidRPr="00214723" w:rsidRDefault="00214723" w:rsidP="001E3CD1">
      <w:pPr>
        <w:pStyle w:val="Response"/>
      </w:pPr>
      <w:r w:rsidRPr="00214723">
        <w:t>"prx.summary.somp": "2012-07-06T00:00:00.000+02:00",</w:t>
      </w:r>
    </w:p>
    <w:p w14:paraId="11D6AB58" w14:textId="77777777" w:rsidR="00214723" w:rsidRPr="00214723" w:rsidRDefault="00214723" w:rsidP="001E3CD1">
      <w:pPr>
        <w:pStyle w:val="Response"/>
      </w:pPr>
      <w:r w:rsidRPr="00214723">
        <w:t>"prx.summary.productTitle": "SHAVER Series 9000 SensoTouch wet and dry electric shaver",</w:t>
      </w:r>
    </w:p>
    <w:p w14:paraId="73780F1B" w14:textId="77777777" w:rsidR="00214723" w:rsidRPr="00214723" w:rsidRDefault="00214723" w:rsidP="001E3CD1">
      <w:pPr>
        <w:pStyle w:val="Response"/>
      </w:pPr>
      <w:r w:rsidRPr="00214723">
        <w:t>"prx.summary.brand.brandLogo": "http://images.philips.com/is/image/PhilipsConsumer/PHI-BRP-global-001",</w:t>
      </w:r>
    </w:p>
    <w:p w14:paraId="5FE86B3A" w14:textId="77777777" w:rsidR="00214723" w:rsidRPr="00214723" w:rsidRDefault="00214723" w:rsidP="001E3CD1">
      <w:pPr>
        <w:pStyle w:val="Response"/>
      </w:pPr>
      <w:r w:rsidRPr="00214723">
        <w:t xml:space="preserve">"prx.summary.keyAwards": </w:t>
      </w:r>
    </w:p>
    <w:p w14:paraId="726689FA" w14:textId="77777777" w:rsidR="00214723" w:rsidRPr="00214723" w:rsidRDefault="00214723" w:rsidP="001E3CD1">
      <w:pPr>
        <w:pStyle w:val="Response"/>
      </w:pPr>
    </w:p>
    <w:p w14:paraId="62C829F7" w14:textId="77777777" w:rsidR="00214723" w:rsidRPr="00214723" w:rsidRDefault="00214723" w:rsidP="001E3CD1">
      <w:pPr>
        <w:pStyle w:val="Response"/>
      </w:pPr>
      <w:r w:rsidRPr="00214723">
        <w:t xml:space="preserve">        [</w:t>
      </w:r>
    </w:p>
    <w:p w14:paraId="33FEC32C" w14:textId="77777777" w:rsidR="00214723" w:rsidRPr="00214723" w:rsidRDefault="00214723" w:rsidP="001E3CD1">
      <w:pPr>
        <w:pStyle w:val="Response"/>
      </w:pPr>
      <w:r w:rsidRPr="00214723">
        <w:t xml:space="preserve">            "http://images.philips.com/is/image/PhilipsConsumer/RQ1251_22-KA1-en_GB-001"</w:t>
      </w:r>
    </w:p>
    <w:p w14:paraId="4F922BAD" w14:textId="77777777" w:rsidR="00214723" w:rsidRPr="00214723" w:rsidRDefault="00214723" w:rsidP="001E3CD1">
      <w:pPr>
        <w:pStyle w:val="Response"/>
      </w:pPr>
      <w:r w:rsidRPr="00214723">
        <w:t xml:space="preserve">        ],</w:t>
      </w:r>
    </w:p>
    <w:p w14:paraId="35A26AA2" w14:textId="77777777" w:rsidR="00214723" w:rsidRPr="00214723" w:rsidRDefault="00214723" w:rsidP="001E3CD1">
      <w:pPr>
        <w:pStyle w:val="Response"/>
      </w:pPr>
      <w:r w:rsidRPr="00214723">
        <w:t xml:space="preserve">        "prx.summary.inStock": true,</w:t>
      </w:r>
    </w:p>
    <w:p w14:paraId="32E19A13" w14:textId="77777777" w:rsidR="00214723" w:rsidRPr="00214723" w:rsidRDefault="00214723" w:rsidP="001E3CD1">
      <w:pPr>
        <w:pStyle w:val="Response"/>
      </w:pPr>
      <w:r w:rsidRPr="00214723">
        <w:t xml:space="preserve">        "prx.summary.imageURL": "http://images.philips.com/is/image/PhilipsConsumer/RQ1251_22-IMS-en_GB",</w:t>
      </w:r>
    </w:p>
    <w:p w14:paraId="13E0A0D9" w14:textId="77777777" w:rsidR="00214723" w:rsidRPr="00214723" w:rsidRDefault="00214723" w:rsidP="001E3CD1">
      <w:pPr>
        <w:pStyle w:val="Response"/>
      </w:pPr>
      <w:r w:rsidRPr="00214723">
        <w:t xml:space="preserve">        "prx.summary.productURL": "/c-p/RQ1251_22/shaver-series-9000-sensotouch-wet-dry-electric-shaver-with-jet-clean-system-and-aquatec",</w:t>
      </w:r>
    </w:p>
    <w:p w14:paraId="2B87656C" w14:textId="77777777" w:rsidR="00214723" w:rsidRPr="00214723" w:rsidRDefault="00214723" w:rsidP="001E3CD1">
      <w:pPr>
        <w:pStyle w:val="Response"/>
      </w:pPr>
      <w:r w:rsidRPr="00214723">
        <w:t xml:space="preserve">        "prx.features.K4010930.keyBenefitAreaName": "Follows the unique contours of your face",</w:t>
      </w:r>
    </w:p>
    <w:p w14:paraId="044AA9BE" w14:textId="77777777" w:rsidR="00214723" w:rsidRPr="00214723" w:rsidRDefault="00214723" w:rsidP="001E3CD1">
      <w:pPr>
        <w:pStyle w:val="Response"/>
      </w:pPr>
      <w:r w:rsidRPr="00214723">
        <w:t xml:space="preserve">        "prx.features.K4010930.F400021953_RQ1251_22.featureName": "GyroFlex 3D Shaver",</w:t>
      </w:r>
    </w:p>
    <w:p w14:paraId="3F5E98C5" w14:textId="77777777" w:rsidR="00214723" w:rsidRPr="00214723" w:rsidRDefault="00214723" w:rsidP="001E3CD1">
      <w:pPr>
        <w:pStyle w:val="Response"/>
      </w:pPr>
      <w:r w:rsidRPr="00214723">
        <w:lastRenderedPageBreak/>
        <w:t xml:space="preserve">        "prx.features.K4010930.F400021953_RQ1251_22.featureGlossary": "The GyroFlex 3D contour-following heads of the shaver adjust seamlessly to every curve of your face, minimising pressure and irritation on your skin.",</w:t>
      </w:r>
    </w:p>
    <w:p w14:paraId="2B1780A1" w14:textId="77777777" w:rsidR="00214723" w:rsidRPr="00214723" w:rsidRDefault="00214723" w:rsidP="001E3CD1">
      <w:pPr>
        <w:pStyle w:val="Response"/>
      </w:pPr>
      <w:r w:rsidRPr="00214723">
        <w:t xml:space="preserve">        "prx.features.K4010930.F400021953_RQ1251_22.featureLongDescription": "Philips GyroFlex 3D system adjusts seamlessly to every curve",</w:t>
      </w:r>
    </w:p>
    <w:p w14:paraId="3FAE69C5" w14:textId="77777777" w:rsidR="00214723" w:rsidRPr="00214723" w:rsidRDefault="00214723" w:rsidP="001E3CD1">
      <w:pPr>
        <w:pStyle w:val="Response"/>
      </w:pPr>
      <w:r w:rsidRPr="00214723">
        <w:t xml:space="preserve">        "prx.features.K4010931.keyBenefitAreaName": "Sensationally smooth shave",</w:t>
      </w:r>
    </w:p>
    <w:p w14:paraId="211C76C5" w14:textId="77777777" w:rsidR="00214723" w:rsidRPr="00214723" w:rsidRDefault="00214723" w:rsidP="001E3CD1">
      <w:pPr>
        <w:pStyle w:val="Response"/>
      </w:pPr>
      <w:r w:rsidRPr="00214723">
        <w:t xml:space="preserve">        "prx.features.K4010931.F400021955_RQ1251_22.featureName": "UltraTrack Shaver Heads",</w:t>
      </w:r>
    </w:p>
    <w:p w14:paraId="5C0532FD" w14:textId="77777777" w:rsidR="00214723" w:rsidRPr="00214723" w:rsidRDefault="00214723" w:rsidP="001E3CD1">
      <w:pPr>
        <w:pStyle w:val="Response"/>
      </w:pPr>
      <w:r w:rsidRPr="00214723">
        <w:t xml:space="preserve">        "prx.features.K4010931.F400021955_RQ1251_22.featureGlossary": "Get a close shave that minimises skin irritation. The shaving head has 3 specialised tracks: slots for normal hair, channels for long or flat laying hair and holes for the shortest stubble on your face.",</w:t>
      </w:r>
    </w:p>
    <w:p w14:paraId="4E82026E" w14:textId="77777777" w:rsidR="00214723" w:rsidRPr="00214723" w:rsidRDefault="00214723" w:rsidP="001E3CD1">
      <w:pPr>
        <w:pStyle w:val="Response"/>
      </w:pPr>
      <w:r w:rsidRPr="00214723">
        <w:t xml:space="preserve">        "prx.features.K4010931.F400021955_RQ1251_22.featureLongDescription": "UltraTrack heads catch every hair with just a few strokes",</w:t>
      </w:r>
    </w:p>
    <w:p w14:paraId="6CA40CBA" w14:textId="77777777" w:rsidR="00214723" w:rsidRPr="00214723" w:rsidRDefault="00214723" w:rsidP="001E3CD1">
      <w:pPr>
        <w:pStyle w:val="Response"/>
      </w:pPr>
      <w:r w:rsidRPr="00214723">
        <w:t xml:space="preserve">        "prx.features.K4010931.F400021442_RQ1251_22.featureName": "Super Lift &amp; Cut Action",</w:t>
      </w:r>
    </w:p>
    <w:p w14:paraId="6C892272" w14:textId="77777777" w:rsidR="00214723" w:rsidRPr="00214723" w:rsidRDefault="00214723" w:rsidP="001E3CD1">
      <w:pPr>
        <w:pStyle w:val="Response"/>
      </w:pPr>
      <w:r w:rsidRPr="00214723">
        <w:t xml:space="preserve">        "prx.features.K4010931.F400021442_RQ1251_22.featureGlossary": "The dual-blade system built into the Philips electric shaver lifts hairs to cut comfortably below skin level for a closer shave.",</w:t>
      </w:r>
    </w:p>
    <w:p w14:paraId="63FB5863" w14:textId="77777777" w:rsidR="00214723" w:rsidRPr="00214723" w:rsidRDefault="00214723" w:rsidP="001E3CD1">
      <w:pPr>
        <w:pStyle w:val="Response"/>
      </w:pPr>
      <w:r w:rsidRPr="00214723">
        <w:t xml:space="preserve">        "prx.features.K4010931.F400021442_RQ1251_22.featureLongDescription": "SensoTouch Shavers with Super Lift&amp;Cut Action",</w:t>
      </w:r>
    </w:p>
    <w:p w14:paraId="3C7ABA3D" w14:textId="77777777" w:rsidR="00214723" w:rsidRPr="00214723" w:rsidRDefault="00214723" w:rsidP="001E3CD1">
      <w:pPr>
        <w:pStyle w:val="Response"/>
      </w:pPr>
      <w:r w:rsidRPr="00214723">
        <w:t xml:space="preserve">        "prx.features.K4010933.keyBenefitAreaName": "An electric shaver that takes care of your skin",</w:t>
      </w:r>
    </w:p>
    <w:p w14:paraId="4B477BB1" w14:textId="77777777" w:rsidR="00214723" w:rsidRPr="00214723" w:rsidRDefault="00214723" w:rsidP="001E3CD1">
      <w:pPr>
        <w:pStyle w:val="Response"/>
      </w:pPr>
      <w:r w:rsidRPr="00214723">
        <w:t xml:space="preserve">        "prx.features.K4010933.F400021956_RQ1251_22.featureName": "Aquatec",</w:t>
      </w:r>
    </w:p>
    <w:p w14:paraId="106124B9" w14:textId="77777777" w:rsidR="00214723" w:rsidRPr="00214723" w:rsidRDefault="00214723" w:rsidP="001E3CD1">
      <w:pPr>
        <w:pStyle w:val="Response"/>
      </w:pPr>
      <w:r w:rsidRPr="00214723">
        <w:t xml:space="preserve">        "prx.features.K4010933.F400021956_RQ1251_22.featureGlossary": "The Aquatec wet and dry seal of the electric shaver lets you choose how you prefer to shave. You can get a comfortable dry shave or a refreshing wet shave using a shaving gel or foam for extra skin comfort.",</w:t>
      </w:r>
    </w:p>
    <w:p w14:paraId="79CA8480" w14:textId="77777777" w:rsidR="00214723" w:rsidRPr="00214723" w:rsidRDefault="00214723" w:rsidP="001E3CD1">
      <w:pPr>
        <w:pStyle w:val="Response"/>
      </w:pPr>
      <w:r w:rsidRPr="00214723">
        <w:t xml:space="preserve">        "prx.features.K4010933.F400021956_RQ1251_22.featureLongDescription": "Aquatec seal for comfortable dry shaves and refreshing wet shaves",</w:t>
      </w:r>
    </w:p>
    <w:p w14:paraId="694A24A6" w14:textId="77777777" w:rsidR="00214723" w:rsidRPr="00214723" w:rsidRDefault="00214723" w:rsidP="001E3CD1">
      <w:pPr>
        <w:pStyle w:val="Response"/>
      </w:pPr>
      <w:r w:rsidRPr="00214723">
        <w:t xml:space="preserve">        "prx.features.K4010933.F400021954_RQ1251_22.featureName": "SkinGlide",</w:t>
      </w:r>
    </w:p>
    <w:p w14:paraId="5C6CE1C6" w14:textId="77777777" w:rsidR="00214723" w:rsidRPr="00214723" w:rsidRDefault="00214723" w:rsidP="001E3CD1">
      <w:pPr>
        <w:pStyle w:val="Response"/>
      </w:pPr>
      <w:r w:rsidRPr="00214723">
        <w:t xml:space="preserve">        "prx.features.K4010933.F400021954_RQ1251_22.featureGlossary": "The low-friction SkinGlide shaving surface of the electric shaver slides smoothly along your skin for a close, easy shave.",</w:t>
      </w:r>
    </w:p>
    <w:p w14:paraId="581E513B" w14:textId="77777777" w:rsidR="00214723" w:rsidRPr="00214723" w:rsidRDefault="00214723" w:rsidP="001E3CD1">
      <w:pPr>
        <w:pStyle w:val="Response"/>
      </w:pPr>
      <w:r w:rsidRPr="00214723">
        <w:t xml:space="preserve">        "prx.features.K4010933.F400021954_RQ1251_22.featureLongDescription": "Smooth, low-friction SkinGlide to minimise irritation",</w:t>
      </w:r>
    </w:p>
    <w:p w14:paraId="1E1F1848" w14:textId="77777777" w:rsidR="00214723" w:rsidRPr="00214723" w:rsidRDefault="00214723" w:rsidP="001E3CD1">
      <w:pPr>
        <w:pStyle w:val="Response"/>
      </w:pPr>
      <w:r w:rsidRPr="00214723">
        <w:t xml:space="preserve">        "prx.features.K4010936.keyBenefitAreaName": "Shave with perfect control and precision",</w:t>
      </w:r>
    </w:p>
    <w:p w14:paraId="29F33F73" w14:textId="77777777" w:rsidR="00214723" w:rsidRPr="00214723" w:rsidRDefault="00214723" w:rsidP="001E3CD1">
      <w:pPr>
        <w:pStyle w:val="Response"/>
      </w:pPr>
      <w:r w:rsidRPr="00214723">
        <w:t xml:space="preserve">        "prx.features.K4010936.F400022201_RQ1251_22.featureName": "Easy grip",</w:t>
      </w:r>
    </w:p>
    <w:p w14:paraId="73D5E894" w14:textId="77777777" w:rsidR="00214723" w:rsidRPr="00214723" w:rsidRDefault="00214723" w:rsidP="001E3CD1">
      <w:pPr>
        <w:pStyle w:val="Response"/>
      </w:pPr>
      <w:r w:rsidRPr="00214723">
        <w:t xml:space="preserve">        "prx.features.K4010936.F400022201_RQ1251_22.featureGlossary": "The easy-grip shaver handle has an ergonomic grip with anti-slip coating, ensuring close control for an extra-precision shave.",</w:t>
      </w:r>
    </w:p>
    <w:p w14:paraId="704872BE" w14:textId="77777777" w:rsidR="00214723" w:rsidRPr="00214723" w:rsidRDefault="00214723" w:rsidP="001E3CD1">
      <w:pPr>
        <w:pStyle w:val="Response"/>
      </w:pPr>
      <w:r w:rsidRPr="00214723">
        <w:t xml:space="preserve">        "prx.features.K4010936.F400022201_RQ1251_22.featureLongDescription": "Easy-grip handle with ergonomic grip for close control",</w:t>
      </w:r>
    </w:p>
    <w:p w14:paraId="2666E254" w14:textId="77777777" w:rsidR="00214723" w:rsidRPr="00214723" w:rsidRDefault="00214723" w:rsidP="001E3CD1">
      <w:pPr>
        <w:pStyle w:val="Response"/>
      </w:pPr>
      <w:r w:rsidRPr="00214723">
        <w:t xml:space="preserve">        "prx.features.K4010936.F400024626_RQ1251_22.featureName": "Precision trimmer",</w:t>
      </w:r>
    </w:p>
    <w:p w14:paraId="54057B5E" w14:textId="77777777" w:rsidR="00214723" w:rsidRPr="00214723" w:rsidRDefault="00214723" w:rsidP="001E3CD1">
      <w:pPr>
        <w:pStyle w:val="Response"/>
      </w:pPr>
      <w:r w:rsidRPr="00214723">
        <w:t xml:space="preserve">        "prx.features.K4010936.F400024626_RQ1251_22.featureGlossary": "The unique skin-friendly precision trimmer system is built to avoid unnecessary skin contact. Easy to use for perfect moustache and sideburn trimming.",</w:t>
      </w:r>
    </w:p>
    <w:p w14:paraId="715AB098" w14:textId="77777777" w:rsidR="00214723" w:rsidRPr="00214723" w:rsidRDefault="00214723" w:rsidP="001E3CD1">
      <w:pPr>
        <w:pStyle w:val="Response"/>
      </w:pPr>
      <w:r w:rsidRPr="00214723">
        <w:t xml:space="preserve">        "prx.features.K4010936.F400024626_RQ1251_22.featureLongDescription": "Skin-friendly precision trimmer",</w:t>
      </w:r>
    </w:p>
    <w:p w14:paraId="3F35A331" w14:textId="77777777" w:rsidR="00214723" w:rsidRPr="00214723" w:rsidRDefault="00214723" w:rsidP="001E3CD1">
      <w:pPr>
        <w:pStyle w:val="Response"/>
      </w:pPr>
      <w:r w:rsidRPr="00214723">
        <w:t xml:space="preserve">        "prx.features.K4010934.keyBenefitAreaName": "A brand new shave every day",</w:t>
      </w:r>
    </w:p>
    <w:p w14:paraId="07C25EE7" w14:textId="77777777" w:rsidR="00214723" w:rsidRPr="00214723" w:rsidRDefault="00214723" w:rsidP="001E3CD1">
      <w:pPr>
        <w:pStyle w:val="Response"/>
      </w:pPr>
      <w:r w:rsidRPr="00214723">
        <w:t xml:space="preserve">        "prx.features.K4010934.F400022203_RQ1251_22.featureName": "Jet Clean system",</w:t>
      </w:r>
    </w:p>
    <w:p w14:paraId="46BF7E10" w14:textId="77777777" w:rsidR="00214723" w:rsidRPr="00214723" w:rsidRDefault="00214723" w:rsidP="001E3CD1">
      <w:pPr>
        <w:pStyle w:val="Response"/>
      </w:pPr>
      <w:r w:rsidRPr="00214723">
        <w:t xml:space="preserve">        "prx.features.K4010934.F400022203_RQ1251_22.featureGlossary": "Jet Clean system cleans and lubricates the blades and charges the battery after every use.",</w:t>
      </w:r>
    </w:p>
    <w:p w14:paraId="3B5403DB" w14:textId="77777777" w:rsidR="00214723" w:rsidRPr="00214723" w:rsidRDefault="00214723" w:rsidP="001E3CD1">
      <w:pPr>
        <w:pStyle w:val="Response"/>
      </w:pPr>
      <w:r w:rsidRPr="00214723">
        <w:t xml:space="preserve">        "prx.features.K4010934.F400022203_RQ1251_22.featureLongDescription": "Jet Clean system cleans, lubricates and charges the shaver",</w:t>
      </w:r>
    </w:p>
    <w:p w14:paraId="2124AC72" w14:textId="77777777" w:rsidR="00214723" w:rsidRPr="00214723" w:rsidRDefault="00214723" w:rsidP="001E3CD1">
      <w:pPr>
        <w:pStyle w:val="Response"/>
      </w:pPr>
      <w:r w:rsidRPr="00214723">
        <w:t xml:space="preserve">        "prx.features.F400021442_RQ1251_22.asset": "http://images.philips.com/is/image/PhilipsConsumer/F400021442_RQ1251_22-FIL-global-001",</w:t>
      </w:r>
    </w:p>
    <w:p w14:paraId="16F85A9F" w14:textId="77777777" w:rsidR="00214723" w:rsidRPr="00214723" w:rsidRDefault="00214723" w:rsidP="001E3CD1">
      <w:pPr>
        <w:pStyle w:val="Response"/>
      </w:pPr>
      <w:r w:rsidRPr="00214723">
        <w:t xml:space="preserve">        "prx.features.F400021953_RQ1251_22.asset": "http://images.philips.com/is/image/PhilipsConsumer/F400021953_RQ1251_22-FIL-global-001",</w:t>
      </w:r>
    </w:p>
    <w:p w14:paraId="50B94AFF" w14:textId="77777777" w:rsidR="00214723" w:rsidRPr="00214723" w:rsidRDefault="00214723" w:rsidP="001E3CD1">
      <w:pPr>
        <w:pStyle w:val="Response"/>
      </w:pPr>
      <w:r w:rsidRPr="00214723">
        <w:t xml:space="preserve">        "prx.features.F400021954_RQ1251_22.asset": "http://images.philips.com/is/image/PhilipsConsumer/F400021954_RQ1251_22-FIL-global-001",</w:t>
      </w:r>
    </w:p>
    <w:p w14:paraId="6F7EEC2E" w14:textId="77777777" w:rsidR="00214723" w:rsidRPr="00214723" w:rsidRDefault="00214723" w:rsidP="001E3CD1">
      <w:pPr>
        <w:pStyle w:val="Response"/>
      </w:pPr>
      <w:r w:rsidRPr="00214723">
        <w:t xml:space="preserve">        "prx.features.F400021955_RQ1251_22.asset": "http://images.philips.com/is/image/PhilipsConsumer/F400021955_RQ1251_22-FIL-global-001",</w:t>
      </w:r>
    </w:p>
    <w:p w14:paraId="73378EDA" w14:textId="77777777" w:rsidR="00214723" w:rsidRPr="00214723" w:rsidRDefault="00214723" w:rsidP="001E3CD1">
      <w:pPr>
        <w:pStyle w:val="Response"/>
      </w:pPr>
      <w:r w:rsidRPr="00214723">
        <w:t xml:space="preserve">        "prx.features.F400021956_RQ1251_22.asset": "http://images.philips.com/is/image/PhilipsConsumer/F400021956_RQ1251_22-FIL-global-001",</w:t>
      </w:r>
    </w:p>
    <w:p w14:paraId="357041FF" w14:textId="77777777" w:rsidR="00214723" w:rsidRPr="00214723" w:rsidRDefault="00214723" w:rsidP="001E3CD1">
      <w:pPr>
        <w:pStyle w:val="Response"/>
      </w:pPr>
      <w:r w:rsidRPr="00214723">
        <w:t xml:space="preserve">        "prx.features.F400022201_RQ1251_22.asset": "http://images.philips.com/is/image/PhilipsConsumer/F400022201_RQ1251_22-FIL-global-001",</w:t>
      </w:r>
    </w:p>
    <w:p w14:paraId="2EA0B6C5" w14:textId="77777777" w:rsidR="00214723" w:rsidRPr="00214723" w:rsidRDefault="00214723" w:rsidP="001E3CD1">
      <w:pPr>
        <w:pStyle w:val="Response"/>
      </w:pPr>
      <w:r w:rsidRPr="00214723">
        <w:t xml:space="preserve">        "prx.features.F400022203_RQ1251_22.asset": "http://images.philips.com/is/image/PhilipsConsumer/F400022203_RQ1251_22-FIL-global-001",</w:t>
      </w:r>
    </w:p>
    <w:p w14:paraId="669062F4" w14:textId="77777777" w:rsidR="00214723" w:rsidRPr="00214723" w:rsidRDefault="00214723" w:rsidP="001E3CD1">
      <w:pPr>
        <w:pStyle w:val="Response"/>
      </w:pPr>
      <w:r w:rsidRPr="00214723">
        <w:t xml:space="preserve">        "prx.features.F400024626_RQ1251_22.asset": "http://images.philips.com/is/image/PhilipsConsumer/F400024626_RQ1251_22-FIL-global-001"</w:t>
      </w:r>
    </w:p>
    <w:p w14:paraId="4C311E1B" w14:textId="77777777" w:rsidR="00214723" w:rsidRPr="00214723" w:rsidRDefault="00214723" w:rsidP="001E3CD1">
      <w:pPr>
        <w:pStyle w:val="Response"/>
      </w:pPr>
      <w:r w:rsidRPr="00214723">
        <w:t xml:space="preserve">    }</w:t>
      </w:r>
    </w:p>
    <w:p w14:paraId="135CC821" w14:textId="77777777" w:rsidR="00214723" w:rsidRPr="00214723" w:rsidRDefault="00214723" w:rsidP="001E3CD1">
      <w:pPr>
        <w:pStyle w:val="Response"/>
      </w:pPr>
    </w:p>
    <w:p w14:paraId="1EE57D17" w14:textId="6976570D" w:rsidR="00214723" w:rsidRPr="00643F37" w:rsidRDefault="00214723" w:rsidP="001E3CD1">
      <w:pPr>
        <w:pStyle w:val="Response"/>
      </w:pPr>
      <w:r w:rsidRPr="00214723">
        <w:t>}</w:t>
      </w:r>
    </w:p>
    <w:p w14:paraId="36CD0B34" w14:textId="77777777" w:rsidR="00643F37" w:rsidRPr="006E1D3F" w:rsidRDefault="00643F37" w:rsidP="006E1D3F">
      <w:pPr>
        <w:pStyle w:val="Heading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18" w:name="_Toc309312521"/>
      <w:r w:rsidRPr="006E1D3F">
        <w:rPr>
          <w:rFonts w:asciiTheme="minorHAnsi" w:hAnsiTheme="minorHAnsi" w:cstheme="minorHAnsi"/>
          <w:bCs w:val="0"/>
          <w:color w:val="0B5ED7"/>
          <w:sz w:val="28"/>
        </w:rPr>
        <w:lastRenderedPageBreak/>
        <w:t>Miscellaneous Product Information Service API</w:t>
      </w:r>
      <w:bookmarkEnd w:id="18"/>
    </w:p>
    <w:p w14:paraId="733395F1"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19" w:name="_Toc309312522"/>
      <w:r w:rsidRPr="00643F37">
        <w:lastRenderedPageBreak/>
        <w:t>Misc Product - List Products</w:t>
      </w:r>
      <w:bookmarkEnd w:id="19"/>
    </w:p>
    <w:p w14:paraId="1D0C2667"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List Products(Will list all products with mentioned CTN List)</w:t>
      </w:r>
    </w:p>
    <w:p w14:paraId="762A0DF7"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 card information for each product will be displayed</w:t>
      </w:r>
    </w:p>
    <w:p w14:paraId="4666A0AF"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Product-Title – NamingString(FamilyName/RangeName/ConceptName + Descriptor)</w:t>
      </w:r>
    </w:p>
    <w:p w14:paraId="6A2F3F66"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Descriptor – VersionElement (VersionElement1Name + VersionElement2Name + VersionElement3Name)</w:t>
      </w:r>
    </w:p>
    <w:p w14:paraId="31A0267D"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CTN – CTN</w:t>
      </w:r>
    </w:p>
    <w:p w14:paraId="67F15B9B"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 URL  – Assets with image type as IMS</w:t>
      </w:r>
    </w:p>
    <w:p w14:paraId="31542D1D"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Green Data Rating – GreenData (Value + Rank)</w:t>
      </w:r>
    </w:p>
    <w:p w14:paraId="05538948"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Over All Rating – ReviewStatistics</w:t>
      </w:r>
    </w:p>
    <w:p w14:paraId="70C6372A"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Price – CONSUMER_PRICE</w:t>
      </w:r>
    </w:p>
    <w:p w14:paraId="7F3F464F"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9792EE0" w14:textId="18DD8177"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790809AF" w14:textId="0FD34722"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http://&lt;SERVER-INFO&gt;/product/&lt;SECTOR-CODE&gt;/&lt;LANGUAGE-CODE_COUNTRY-CODE&gt;/</w:t>
      </w:r>
      <w:r w:rsidR="00FD65F6">
        <w:rPr>
          <w:rFonts w:asciiTheme="minorHAnsi" w:hAnsiTheme="minorHAnsi" w:cstheme="minorHAnsi"/>
          <w:sz w:val="20"/>
          <w:szCs w:val="20"/>
        </w:rPr>
        <w:t>&lt;CATALOG-CODE&gt;</w:t>
      </w:r>
      <w:r w:rsidRPr="00643F37">
        <w:rPr>
          <w:rFonts w:asciiTheme="minorHAnsi" w:hAnsiTheme="minorHAnsi" w:cstheme="minorHAnsi"/>
          <w:sz w:val="20"/>
          <w:szCs w:val="20"/>
        </w:rPr>
        <w:t xml:space="preserve">listproducts?ctnlist=&lt;CTN1,CTN2,CTN3&gt; </w:t>
      </w:r>
    </w:p>
    <w:p w14:paraId="44687543" w14:textId="6AA3C113"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76675A63" w14:textId="2BF4659B" w:rsid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/product/B2C/en_GB/CONSUMER/listproducts?ctnlist=HD5061_01,HD7870_10</w:t>
      </w:r>
    </w:p>
    <w:p w14:paraId="13686A0C" w14:textId="2C25A2A5" w:rsidR="000D4F44" w:rsidRPr="000D4F44" w:rsidRDefault="000D4F44" w:rsidP="000D4F44">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0D4F44">
        <w:rPr>
          <w:rFonts w:asciiTheme="minorHAnsi" w:hAnsiTheme="minorHAnsi" w:cstheme="minorHAnsi"/>
          <w:sz w:val="20"/>
          <w:szCs w:val="20"/>
        </w:rPr>
        <w:t>http://www.philips.co.uk/prx/product/B2B_LI/en_GB/LP_PROF_ATG/listproducts?ctnlist=910502003603_EU,910502003603_EU</w:t>
      </w:r>
    </w:p>
    <w:p w14:paraId="38E3CE6E" w14:textId="77777777" w:rsidR="000D4F44" w:rsidRPr="000D4F44" w:rsidRDefault="000D4F44"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6037A01" w14:textId="56CD9E89"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0D4F44">
        <w:rPr>
          <w:rFonts w:asciiTheme="minorHAnsi" w:hAnsiTheme="minorHAnsi" w:cstheme="minorHAnsi"/>
          <w:b/>
          <w:sz w:val="20"/>
          <w:szCs w:val="20"/>
        </w:rPr>
        <w:br/>
      </w:r>
      <w:r w:rsidRPr="00E75BB3">
        <w:rPr>
          <w:rFonts w:asciiTheme="minorHAnsi" w:hAnsiTheme="minorHAnsi" w:cstheme="minorHAnsi"/>
          <w:b/>
          <w:sz w:val="20"/>
          <w:szCs w:val="20"/>
        </w:rPr>
        <w:t>Sample Response:</w:t>
      </w:r>
    </w:p>
    <w:p w14:paraId="7E6C63E2" w14:textId="77777777" w:rsidR="00643F37" w:rsidRPr="00643F37" w:rsidRDefault="00643F37" w:rsidP="001E3CD1">
      <w:pPr>
        <w:pStyle w:val="Response"/>
      </w:pPr>
      <w:r w:rsidRPr="00643F37">
        <w:t xml:space="preserve">{ </w:t>
      </w:r>
    </w:p>
    <w:p w14:paraId="1F40C81E" w14:textId="77777777" w:rsidR="00643F37" w:rsidRPr="00643F37" w:rsidRDefault="00643F37" w:rsidP="001E3CD1">
      <w:pPr>
        <w:pStyle w:val="Response"/>
      </w:pPr>
      <w:r w:rsidRPr="00643F37">
        <w:t xml:space="preserve">    "success" : true,</w:t>
      </w:r>
    </w:p>
    <w:p w14:paraId="1349F9D9" w14:textId="77777777" w:rsidR="00643F37" w:rsidRPr="00643F37" w:rsidRDefault="00643F37" w:rsidP="001E3CD1">
      <w:pPr>
        <w:pStyle w:val="Response"/>
      </w:pPr>
      <w:r w:rsidRPr="00643F37">
        <w:t xml:space="preserve">    "data" : [ { </w:t>
      </w:r>
    </w:p>
    <w:p w14:paraId="1802B03C" w14:textId="77777777" w:rsidR="00643F37" w:rsidRPr="00643F37" w:rsidRDefault="00643F37" w:rsidP="001E3CD1">
      <w:pPr>
        <w:pStyle w:val="Response"/>
      </w:pPr>
      <w:r w:rsidRPr="00643F37">
        <w:t xml:space="preserve">        "ctn" : "HD5061/01",</w:t>
      </w:r>
    </w:p>
    <w:p w14:paraId="3A2F9C54" w14:textId="77777777" w:rsidR="00643F37" w:rsidRPr="00643F37" w:rsidRDefault="00643F37" w:rsidP="001E3CD1">
      <w:pPr>
        <w:pStyle w:val="Response"/>
      </w:pPr>
      <w:r w:rsidRPr="00643F37">
        <w:t xml:space="preserve">        "dtn" : "HD5061",</w:t>
      </w:r>
    </w:p>
    <w:p w14:paraId="4F8D14A3" w14:textId="77777777" w:rsidR="00643F37" w:rsidRPr="00643F37" w:rsidRDefault="00643F37" w:rsidP="001E3CD1">
      <w:pPr>
        <w:pStyle w:val="Response"/>
      </w:pPr>
      <w:r w:rsidRPr="00643F37">
        <w:t xml:space="preserve">        "productTitle" : "Kluber tribostar grease",</w:t>
      </w:r>
    </w:p>
    <w:p w14:paraId="725D8E0C" w14:textId="77777777" w:rsidR="00643F37" w:rsidRPr="00643F37" w:rsidRDefault="00643F37" w:rsidP="001E3CD1">
      <w:pPr>
        <w:pStyle w:val="Response"/>
      </w:pPr>
      <w:r w:rsidRPr="00643F37">
        <w:t xml:space="preserve">        "productURL" : "/-p/HD5061_01/",</w:t>
      </w:r>
    </w:p>
    <w:p w14:paraId="0A1F6497" w14:textId="77777777" w:rsidR="00643F37" w:rsidRPr="00643F37" w:rsidRDefault="00643F37" w:rsidP="001E3CD1">
      <w:pPr>
        <w:pStyle w:val="Response"/>
      </w:pPr>
      <w:r w:rsidRPr="00643F37">
        <w:t xml:space="preserve">        "productStatus" : "NORMAL",</w:t>
      </w:r>
    </w:p>
    <w:p w14:paraId="71629CA4" w14:textId="77777777" w:rsidR="00643F37" w:rsidRPr="00643F37" w:rsidRDefault="00643F37" w:rsidP="001E3CD1">
      <w:pPr>
        <w:pStyle w:val="Response"/>
      </w:pPr>
      <w:r w:rsidRPr="00643F37">
        <w:t xml:space="preserve">        "imageURL" : "http://images.philips.com/is/image/PhilipsConsumer/HD5061_01-IMS-global",</w:t>
      </w:r>
    </w:p>
    <w:p w14:paraId="6F202AB9" w14:textId="77777777" w:rsidR="00643F37" w:rsidRPr="00643F37" w:rsidRDefault="00643F37" w:rsidP="001E3CD1">
      <w:pPr>
        <w:pStyle w:val="Response"/>
      </w:pPr>
      <w:r w:rsidRPr="00643F37">
        <w:t xml:space="preserve">        "price" : { </w:t>
      </w:r>
    </w:p>
    <w:p w14:paraId="4013F1D2" w14:textId="77777777" w:rsidR="00643F37" w:rsidRPr="00643F37" w:rsidRDefault="00643F37" w:rsidP="001E3CD1">
      <w:pPr>
        <w:pStyle w:val="Response"/>
      </w:pPr>
      <w:r w:rsidRPr="00643F37">
        <w:t xml:space="preserve">            "productPrice" : "7.99",</w:t>
      </w:r>
    </w:p>
    <w:p w14:paraId="5830CD72" w14:textId="77777777" w:rsidR="00643F37" w:rsidRPr="00643F37" w:rsidRDefault="00643F37" w:rsidP="001E3CD1">
      <w:pPr>
        <w:pStyle w:val="Response"/>
      </w:pPr>
      <w:r w:rsidRPr="00643F37">
        <w:t xml:space="preserve">            "displayPriceType" : "srp",</w:t>
      </w:r>
    </w:p>
    <w:p w14:paraId="6346652E" w14:textId="77777777" w:rsidR="00643F37" w:rsidRPr="00643F37" w:rsidRDefault="00643F37" w:rsidP="001E3CD1">
      <w:pPr>
        <w:pStyle w:val="Response"/>
      </w:pPr>
      <w:r w:rsidRPr="00643F37">
        <w:t xml:space="preserve">            "displayPrice" : "7.99",</w:t>
      </w:r>
    </w:p>
    <w:p w14:paraId="1EA47C97" w14:textId="77777777" w:rsidR="00643F37" w:rsidRPr="00643F37" w:rsidRDefault="00643F37" w:rsidP="001E3CD1">
      <w:pPr>
        <w:pStyle w:val="Response"/>
      </w:pPr>
      <w:r w:rsidRPr="00643F37">
        <w:t xml:space="preserve">            "currencyCode" : "GBP",</w:t>
      </w:r>
    </w:p>
    <w:p w14:paraId="274C6F65" w14:textId="77777777" w:rsidR="00643F37" w:rsidRPr="00643F37" w:rsidRDefault="00643F37" w:rsidP="001E3CD1">
      <w:pPr>
        <w:pStyle w:val="Response"/>
      </w:pPr>
      <w:r w:rsidRPr="00643F37">
        <w:t xml:space="preserve">            "formattedPrice" : "œ7.99",</w:t>
      </w:r>
    </w:p>
    <w:p w14:paraId="3A5A348F" w14:textId="77777777" w:rsidR="00643F37" w:rsidRPr="00643F37" w:rsidRDefault="00643F37" w:rsidP="001E3CD1">
      <w:pPr>
        <w:pStyle w:val="Response"/>
      </w:pPr>
      <w:r w:rsidRPr="00643F37">
        <w:t xml:space="preserve">            "formattedDisplayPrice" : "œ7.99"</w:t>
      </w:r>
    </w:p>
    <w:p w14:paraId="319F14A3" w14:textId="77777777" w:rsidR="00643F37" w:rsidRPr="00643F37" w:rsidRDefault="00643F37" w:rsidP="001E3CD1">
      <w:pPr>
        <w:pStyle w:val="Response"/>
      </w:pPr>
      <w:r w:rsidRPr="00643F37">
        <w:t xml:space="preserve">        },</w:t>
      </w:r>
    </w:p>
    <w:p w14:paraId="3EE77E04" w14:textId="77777777" w:rsidR="00643F37" w:rsidRPr="00643F37" w:rsidRDefault="00643F37" w:rsidP="001E3CD1">
      <w:pPr>
        <w:pStyle w:val="Response"/>
      </w:pPr>
      <w:r w:rsidRPr="00643F37">
        <w:t xml:space="preserve">        "productType" : "CRP",</w:t>
      </w:r>
    </w:p>
    <w:p w14:paraId="51DA4042" w14:textId="77777777" w:rsidR="00643F37" w:rsidRPr="00643F37" w:rsidRDefault="00643F37" w:rsidP="001E3CD1">
      <w:pPr>
        <w:pStyle w:val="Response"/>
      </w:pPr>
      <w:r w:rsidRPr="00643F37">
        <w:t xml:space="preserve">        "filterKeys" : [ "ACCESSORIES_GR", "COFFEEMAKERS_AND_KETTLES_CA", "COFFEE_APPLIANCES_ACC_CA", "ESPRESSO_CA", "FG_COFFEE_ACC_SAECO_MAIN_KLUBER", "FK_COFFEE_ACC_SUB_TYPE_MAINTAIN", "FK_CRP", "FK_ESPRESSOMACHINES", "FK_ESPRESSOMACHINES", "FK_ESPRESSO_ACCESSORIES_SHOP", "FK_ESPRESSO_SAECO_MAINTENANCE", "HOUSEHOLD_PRODUCTS_GR", "SAECO_ACCESSORIES_SU", "SAECO_ACCESSORIES_SU2", "SAECO_ACCESSORIES_SU3" ],</w:t>
      </w:r>
    </w:p>
    <w:p w14:paraId="3CE017E4" w14:textId="77777777" w:rsidR="00643F37" w:rsidRPr="00643F37" w:rsidRDefault="00643F37" w:rsidP="001E3CD1">
      <w:pPr>
        <w:pStyle w:val="Response"/>
      </w:pPr>
      <w:r w:rsidRPr="00643F37">
        <w:t xml:space="preserve">        "Subcategory" : "SAECO_ACCESSORIES_SU3"</w:t>
      </w:r>
    </w:p>
    <w:p w14:paraId="7C015F97" w14:textId="77777777" w:rsidR="00643F37" w:rsidRPr="00643F37" w:rsidRDefault="00643F37" w:rsidP="001E3CD1">
      <w:pPr>
        <w:pStyle w:val="Response"/>
      </w:pPr>
      <w:r w:rsidRPr="00643F37">
        <w:t xml:space="preserve">    }, { </w:t>
      </w:r>
    </w:p>
    <w:p w14:paraId="5BBD14EC" w14:textId="77777777" w:rsidR="00643F37" w:rsidRPr="00643F37" w:rsidRDefault="00643F37" w:rsidP="001E3CD1">
      <w:pPr>
        <w:pStyle w:val="Response"/>
      </w:pPr>
      <w:r w:rsidRPr="00643F37">
        <w:t xml:space="preserve">        "ctn" : "HD7870/10",</w:t>
      </w:r>
    </w:p>
    <w:p w14:paraId="7FD87F51" w14:textId="77777777" w:rsidR="00643F37" w:rsidRPr="00643F37" w:rsidRDefault="00643F37" w:rsidP="001E3CD1">
      <w:pPr>
        <w:pStyle w:val="Response"/>
      </w:pPr>
      <w:r w:rsidRPr="00643F37">
        <w:t xml:space="preserve">        "dtn" : "HD7870/10",</w:t>
      </w:r>
    </w:p>
    <w:p w14:paraId="2F99419C" w14:textId="77777777" w:rsidR="00643F37" w:rsidRPr="00643F37" w:rsidRDefault="00643F37" w:rsidP="001E3CD1">
      <w:pPr>
        <w:pStyle w:val="Response"/>
      </w:pPr>
      <w:r w:rsidRPr="00643F37">
        <w:t xml:space="preserve">        "productTitle" : "SENSEOr Twist Coffee pod system",</w:t>
      </w:r>
    </w:p>
    <w:p w14:paraId="2576C8D4" w14:textId="77777777" w:rsidR="00643F37" w:rsidRPr="00643F37" w:rsidRDefault="00643F37" w:rsidP="001E3CD1">
      <w:pPr>
        <w:pStyle w:val="Response"/>
      </w:pPr>
      <w:r w:rsidRPr="00643F37">
        <w:t xml:space="preserve">        "brandName" : "SENSEOr",</w:t>
      </w:r>
    </w:p>
    <w:p w14:paraId="5903279C" w14:textId="77777777" w:rsidR="00643F37" w:rsidRPr="00643F37" w:rsidRDefault="00643F37" w:rsidP="001E3CD1">
      <w:pPr>
        <w:pStyle w:val="Response"/>
      </w:pPr>
      <w:r w:rsidRPr="00643F37">
        <w:t xml:space="preserve">        "productURL" : "/-p/HD7870_10/senseo-twist-lime-yellow-and-white",</w:t>
      </w:r>
    </w:p>
    <w:p w14:paraId="69136728" w14:textId="77777777" w:rsidR="00643F37" w:rsidRPr="00643F37" w:rsidRDefault="00643F37" w:rsidP="001E3CD1">
      <w:pPr>
        <w:pStyle w:val="Response"/>
      </w:pPr>
      <w:r w:rsidRPr="00643F37">
        <w:t xml:space="preserve">        "descriptor" : "SENSEOr Twist, Lime Yellow and White",</w:t>
      </w:r>
    </w:p>
    <w:p w14:paraId="2869616B" w14:textId="77777777" w:rsidR="00643F37" w:rsidRPr="00643F37" w:rsidRDefault="00643F37" w:rsidP="001E3CD1">
      <w:pPr>
        <w:pStyle w:val="Response"/>
      </w:pPr>
      <w:r w:rsidRPr="00643F37">
        <w:t xml:space="preserve">        "versions" : [ "SENSEOr Twist", "Lime Yellow and White" ],</w:t>
      </w:r>
    </w:p>
    <w:p w14:paraId="6DCB1152" w14:textId="77777777" w:rsidR="00643F37" w:rsidRPr="00643F37" w:rsidRDefault="00643F37" w:rsidP="001E3CD1">
      <w:pPr>
        <w:pStyle w:val="Response"/>
      </w:pPr>
      <w:r w:rsidRPr="00643F37">
        <w:t xml:space="preserve">        "productStatus" : "NORMAL",</w:t>
      </w:r>
    </w:p>
    <w:p w14:paraId="2264739F" w14:textId="77777777" w:rsidR="00643F37" w:rsidRPr="00643F37" w:rsidRDefault="00643F37" w:rsidP="001E3CD1">
      <w:pPr>
        <w:pStyle w:val="Response"/>
      </w:pPr>
      <w:r w:rsidRPr="00643F37">
        <w:t xml:space="preserve">        "imageURL" : "http://images.philips.com/is/image/PhilipsConsumer/HD7870_10-IMS-global",</w:t>
      </w:r>
    </w:p>
    <w:p w14:paraId="02B465EB" w14:textId="77777777" w:rsidR="00643F37" w:rsidRPr="00643F37" w:rsidRDefault="00643F37" w:rsidP="001E3CD1">
      <w:pPr>
        <w:pStyle w:val="Response"/>
      </w:pPr>
      <w:r w:rsidRPr="00643F37">
        <w:t xml:space="preserve">        "price" : { </w:t>
      </w:r>
    </w:p>
    <w:p w14:paraId="5DB6A2F7" w14:textId="77777777" w:rsidR="00643F37" w:rsidRPr="00643F37" w:rsidRDefault="00643F37" w:rsidP="001E3CD1">
      <w:pPr>
        <w:pStyle w:val="Response"/>
      </w:pPr>
      <w:r w:rsidRPr="00643F37">
        <w:t xml:space="preserve">            "productPrice" : "150.0",</w:t>
      </w:r>
    </w:p>
    <w:p w14:paraId="4296B938" w14:textId="77777777" w:rsidR="00643F37" w:rsidRPr="00643F37" w:rsidRDefault="00643F37" w:rsidP="001E3CD1">
      <w:pPr>
        <w:pStyle w:val="Response"/>
      </w:pPr>
      <w:r w:rsidRPr="00643F37">
        <w:t xml:space="preserve">            "displayPriceType" : "srp",</w:t>
      </w:r>
    </w:p>
    <w:p w14:paraId="2B4C81DF" w14:textId="77777777" w:rsidR="00643F37" w:rsidRPr="00643F37" w:rsidRDefault="00643F37" w:rsidP="001E3CD1">
      <w:pPr>
        <w:pStyle w:val="Response"/>
      </w:pPr>
      <w:r w:rsidRPr="00643F37">
        <w:t xml:space="preserve">            "displayPrice" : "150.0",</w:t>
      </w:r>
    </w:p>
    <w:p w14:paraId="311F0A66" w14:textId="77777777" w:rsidR="00643F37" w:rsidRPr="00643F37" w:rsidRDefault="00643F37" w:rsidP="001E3CD1">
      <w:pPr>
        <w:pStyle w:val="Response"/>
      </w:pPr>
      <w:r w:rsidRPr="00643F37">
        <w:t xml:space="preserve">            "currencyCode" : "GBP",</w:t>
      </w:r>
    </w:p>
    <w:p w14:paraId="0EDEC259" w14:textId="77777777" w:rsidR="00643F37" w:rsidRPr="00643F37" w:rsidRDefault="00643F37" w:rsidP="001E3CD1">
      <w:pPr>
        <w:pStyle w:val="Response"/>
      </w:pPr>
      <w:r w:rsidRPr="00643F37">
        <w:lastRenderedPageBreak/>
        <w:t xml:space="preserve">            "formattedPrice" : "œ150.00",</w:t>
      </w:r>
    </w:p>
    <w:p w14:paraId="12D29B43" w14:textId="77777777" w:rsidR="00643F37" w:rsidRPr="00643F37" w:rsidRDefault="00643F37" w:rsidP="001E3CD1">
      <w:pPr>
        <w:pStyle w:val="Response"/>
      </w:pPr>
      <w:r w:rsidRPr="00643F37">
        <w:t xml:space="preserve">            "formattedDisplayPrice" : "œ150.00"</w:t>
      </w:r>
    </w:p>
    <w:p w14:paraId="349B2565" w14:textId="77777777" w:rsidR="00643F37" w:rsidRPr="00643F37" w:rsidRDefault="00643F37" w:rsidP="001E3CD1">
      <w:pPr>
        <w:pStyle w:val="Response"/>
      </w:pPr>
      <w:r w:rsidRPr="00643F37">
        <w:t xml:space="preserve">        },</w:t>
      </w:r>
    </w:p>
    <w:p w14:paraId="3EF6552E" w14:textId="77777777" w:rsidR="00643F37" w:rsidRPr="00643F37" w:rsidRDefault="00643F37" w:rsidP="001E3CD1">
      <w:pPr>
        <w:pStyle w:val="Response"/>
      </w:pPr>
      <w:r w:rsidRPr="00643F37">
        <w:t xml:space="preserve">        "reviewStatistics" : { </w:t>
      </w:r>
    </w:p>
    <w:p w14:paraId="0B2E961D" w14:textId="77777777" w:rsidR="00643F37" w:rsidRPr="00643F37" w:rsidRDefault="00643F37" w:rsidP="001E3CD1">
      <w:pPr>
        <w:pStyle w:val="Response"/>
      </w:pPr>
      <w:r w:rsidRPr="00643F37">
        <w:t xml:space="preserve">            "averageOverallRating" : 5,</w:t>
      </w:r>
    </w:p>
    <w:p w14:paraId="15418631" w14:textId="77777777" w:rsidR="00643F37" w:rsidRPr="00643F37" w:rsidRDefault="00643F37" w:rsidP="001E3CD1">
      <w:pPr>
        <w:pStyle w:val="Response"/>
      </w:pPr>
      <w:r w:rsidRPr="00643F37">
        <w:t xml:space="preserve">            "totalReviewCount" : 7</w:t>
      </w:r>
    </w:p>
    <w:p w14:paraId="0DC5CD5C" w14:textId="77777777" w:rsidR="00643F37" w:rsidRPr="00643F37" w:rsidRDefault="00643F37" w:rsidP="001E3CD1">
      <w:pPr>
        <w:pStyle w:val="Response"/>
      </w:pPr>
      <w:r w:rsidRPr="00643F37">
        <w:t xml:space="preserve">        },</w:t>
      </w:r>
    </w:p>
    <w:p w14:paraId="786407CD" w14:textId="77777777" w:rsidR="00643F37" w:rsidRPr="00643F37" w:rsidRDefault="00643F37" w:rsidP="001E3CD1">
      <w:pPr>
        <w:pStyle w:val="Response"/>
      </w:pPr>
      <w:r w:rsidRPr="00643F37">
        <w:t xml:space="preserve">        "wow" : "Delicious coffee at the touch of a button",</w:t>
      </w:r>
    </w:p>
    <w:p w14:paraId="308C4B52" w14:textId="77777777" w:rsidR="00643F37" w:rsidRPr="00643F37" w:rsidRDefault="00643F37" w:rsidP="001E3CD1">
      <w:pPr>
        <w:pStyle w:val="Response"/>
      </w:pPr>
      <w:r w:rsidRPr="00643F37">
        <w:t xml:space="preserve">        "filterKeys" : [ "COFFEEMAKERS_AND_KETTLES_CA", "FK_CLEA_HOU", "FK_CLEA_HOUSEHOLD", "FK_COFFEE_MAKERS_SENSEO_CALC", "FK_COFFEE_MAKERS_SENSEO_DIFFERENT_SIZES", "FK_COFFEE_MAKERS_SENSEO_DISHWASHER", "FK_COFFEE_MAKERS_SENSEO_MATERIAL_TEXTURE", "FK_COFFEE_MAKERS_SENSEO_SHUT_OFF", "FK_COFFEE_MAKERS_SENSEO_STRENGTH", "FK_COFFEE_MAKERS_SENSEO_TOUCH_PANEL", "FK_COFFEE_MAKERS_SUSTAINABILITY_GREEN_TICK", "FK_GENERIC_GREEN", "FK_REF_HOU", "FK_REF_HOUSEHOLD", "HOUSEHOLD_PRODUCTS_GR", "SENSEO_SU" ],</w:t>
      </w:r>
    </w:p>
    <w:p w14:paraId="11324868" w14:textId="77777777" w:rsidR="00643F37" w:rsidRPr="00643F37" w:rsidRDefault="00643F37" w:rsidP="001E3CD1">
      <w:pPr>
        <w:pStyle w:val="Response"/>
      </w:pPr>
      <w:r w:rsidRPr="00643F37">
        <w:t xml:space="preserve">        "Subcategory" : "SENSEO_SU"</w:t>
      </w:r>
    </w:p>
    <w:p w14:paraId="5110796C" w14:textId="77777777" w:rsidR="00643F37" w:rsidRPr="00643F37" w:rsidRDefault="00643F37" w:rsidP="001E3CD1">
      <w:pPr>
        <w:pStyle w:val="Response"/>
      </w:pPr>
      <w:r w:rsidRPr="00643F37">
        <w:t xml:space="preserve">    } ]</w:t>
      </w:r>
    </w:p>
    <w:p w14:paraId="000F148E" w14:textId="77777777" w:rsidR="00643F37" w:rsidRPr="00643F37" w:rsidRDefault="00643F37" w:rsidP="001E3CD1">
      <w:pPr>
        <w:pStyle w:val="Response"/>
      </w:pPr>
      <w:r w:rsidRPr="00643F37">
        <w:t>}</w:t>
      </w:r>
    </w:p>
    <w:p w14:paraId="5D9449C6"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7667668" w14:textId="77777777" w:rsidR="008F3716" w:rsidRPr="008F3716" w:rsidRDefault="008F3716" w:rsidP="008F3716">
      <w:pPr>
        <w:pStyle w:val="Heading3"/>
        <w:tabs>
          <w:tab w:val="left" w:pos="1134"/>
          <w:tab w:val="left" w:pos="1418"/>
          <w:tab w:val="left" w:pos="1701"/>
          <w:tab w:val="left" w:pos="1985"/>
          <w:tab w:val="left" w:pos="2268"/>
          <w:tab w:val="left" w:pos="2552"/>
          <w:tab w:val="left" w:pos="2835"/>
        </w:tabs>
        <w:rPr>
          <w:rFonts w:asciiTheme="minorHAnsi" w:hAnsiTheme="minorHAnsi" w:cstheme="minorHAnsi"/>
        </w:rPr>
      </w:pPr>
      <w:bookmarkStart w:id="20" w:name="_Toc309312523"/>
      <w:r w:rsidRPr="008F3716">
        <w:rPr>
          <w:rFonts w:asciiTheme="minorHAnsi" w:hAnsiTheme="minorHAnsi" w:cstheme="minorHAnsi"/>
        </w:rPr>
        <w:lastRenderedPageBreak/>
        <w:t>Misc Product –List products across countries</w:t>
      </w:r>
      <w:bookmarkEnd w:id="20"/>
    </w:p>
    <w:p w14:paraId="66AE79B7" w14:textId="77777777" w:rsidR="008F3716" w:rsidRPr="008F3716" w:rsidRDefault="008F3716" w:rsidP="008F3716">
      <w:pPr>
        <w:pStyle w:val="NormalIndent"/>
        <w:rPr>
          <w:rFonts w:asciiTheme="minorHAnsi" w:hAnsiTheme="minorHAnsi" w:cstheme="minorHAnsi"/>
        </w:rPr>
      </w:pPr>
      <w:r w:rsidRPr="008F3716">
        <w:rPr>
          <w:rFonts w:asciiTheme="minorHAnsi" w:hAnsiTheme="minorHAnsi" w:cstheme="minorHAnsi"/>
        </w:rPr>
        <w:br/>
      </w:r>
    </w:p>
    <w:p w14:paraId="2A5C2B5A" w14:textId="49FF789B" w:rsidR="008F3716" w:rsidRPr="008F3716" w:rsidRDefault="008F3716" w:rsidP="008F3716">
      <w:pPr>
        <w:pStyle w:val="NormalIndent"/>
        <w:rPr>
          <w:rFonts w:asciiTheme="minorHAnsi" w:hAnsiTheme="minorHAnsi" w:cstheme="minorHAnsi"/>
        </w:rPr>
      </w:pPr>
      <w:r w:rsidRPr="008F3716">
        <w:rPr>
          <w:rFonts w:asciiTheme="minorHAnsi" w:hAnsiTheme="minorHAnsi" w:cstheme="minorHAnsi"/>
          <w:b/>
          <w:bCs/>
        </w:rPr>
        <w:t>Description</w:t>
      </w:r>
    </w:p>
    <w:p w14:paraId="68C2AF38" w14:textId="77777777" w:rsidR="008F3716" w:rsidRPr="008F3716" w:rsidRDefault="008F3716" w:rsidP="008F3716">
      <w:pPr>
        <w:pStyle w:val="NormalIndent"/>
        <w:rPr>
          <w:rFonts w:asciiTheme="minorHAnsi" w:hAnsiTheme="minorHAnsi" w:cstheme="minorHAnsi"/>
        </w:rPr>
      </w:pPr>
      <w:r w:rsidRPr="008F3716">
        <w:rPr>
          <w:rFonts w:asciiTheme="minorHAnsi" w:hAnsiTheme="minorHAnsi" w:cstheme="minorHAnsi"/>
        </w:rPr>
        <w:t>Lists products for a catalog across multiple locales. This is important for use cases where product information is looked up irrespective of the locale, for instance support use cases like product registration. It returns one locale occurrence per product where the preferred locale and alternative language need to be specified. Product occurrences will first be returned for the locale, if available. If not available, it will return a product occurrence for a locale that matches the alternative language, if available. If that is not available it will randomly return an occurrence.</w:t>
      </w:r>
    </w:p>
    <w:p w14:paraId="2766BA3B" w14:textId="77777777" w:rsidR="008F3716" w:rsidRPr="008F3716" w:rsidRDefault="008F3716" w:rsidP="008F3716">
      <w:pPr>
        <w:pStyle w:val="NormalIndent"/>
        <w:rPr>
          <w:rFonts w:asciiTheme="minorHAnsi" w:hAnsiTheme="minorHAnsi" w:cstheme="minorHAnsi"/>
        </w:rPr>
      </w:pPr>
    </w:p>
    <w:p w14:paraId="2CF7DDDC" w14:textId="2B0320A8" w:rsidR="008F3716" w:rsidRPr="008F3716" w:rsidRDefault="008F3716" w:rsidP="008F3716">
      <w:pPr>
        <w:pStyle w:val="NormalIndent"/>
        <w:rPr>
          <w:rFonts w:asciiTheme="minorHAnsi" w:hAnsiTheme="minorHAnsi" w:cstheme="minorHAnsi"/>
        </w:rPr>
      </w:pPr>
      <w:r w:rsidRPr="008F3716">
        <w:rPr>
          <w:rFonts w:asciiTheme="minorHAnsi" w:hAnsiTheme="minorHAnsi" w:cstheme="minorHAnsi"/>
          <w:b/>
          <w:bCs/>
        </w:rPr>
        <w:t xml:space="preserve">Input parameters: </w:t>
      </w:r>
    </w:p>
    <w:p w14:paraId="3C07034F" w14:textId="1035F35A" w:rsidR="008F3716" w:rsidRPr="008F3716" w:rsidRDefault="008F3716" w:rsidP="006836BB">
      <w:pPr>
        <w:pStyle w:val="NormalIndent"/>
        <w:numPr>
          <w:ilvl w:val="0"/>
          <w:numId w:val="12"/>
        </w:numPr>
        <w:rPr>
          <w:rFonts w:asciiTheme="minorHAnsi" w:hAnsiTheme="minorHAnsi" w:cstheme="minorHAnsi"/>
        </w:rPr>
      </w:pPr>
      <w:r w:rsidRPr="008F3716">
        <w:rPr>
          <w:rFonts w:asciiTheme="minorHAnsi" w:hAnsiTheme="minorHAnsi" w:cstheme="minorHAnsi"/>
        </w:rPr>
        <w:t xml:space="preserve">ctnlist (required): Comma-separated list of CTN’s. Restricted to max. 20 </w:t>
      </w:r>
    </w:p>
    <w:p w14:paraId="7416C4FD" w14:textId="599D9C65" w:rsidR="008F3716" w:rsidRPr="008F3716" w:rsidRDefault="008F3716" w:rsidP="006836BB">
      <w:pPr>
        <w:pStyle w:val="NormalIndent"/>
        <w:numPr>
          <w:ilvl w:val="0"/>
          <w:numId w:val="12"/>
        </w:numPr>
        <w:rPr>
          <w:rFonts w:asciiTheme="minorHAnsi" w:hAnsiTheme="minorHAnsi" w:cstheme="minorHAnsi"/>
        </w:rPr>
      </w:pPr>
      <w:r w:rsidRPr="008F3716">
        <w:rPr>
          <w:rFonts w:asciiTheme="minorHAnsi" w:hAnsiTheme="minorHAnsi" w:cstheme="minorHAnsi"/>
        </w:rPr>
        <w:t xml:space="preserve">alternativelanguage (required): Language code for alternative locales to lookup for the CTN’s. </w:t>
      </w:r>
    </w:p>
    <w:p w14:paraId="28900F34" w14:textId="77777777" w:rsidR="008F3716" w:rsidRPr="008F3716" w:rsidRDefault="008F3716" w:rsidP="008F3716">
      <w:pPr>
        <w:pStyle w:val="NormalIndent"/>
        <w:rPr>
          <w:rFonts w:asciiTheme="minorHAnsi" w:hAnsiTheme="minorHAnsi" w:cstheme="minorHAnsi"/>
        </w:rPr>
      </w:pPr>
    </w:p>
    <w:p w14:paraId="39A409F2" w14:textId="107E9C95" w:rsidR="008F3716" w:rsidRPr="008F3716" w:rsidRDefault="008F3716" w:rsidP="008F3716">
      <w:pPr>
        <w:pStyle w:val="NormalIndent"/>
        <w:rPr>
          <w:rFonts w:asciiTheme="minorHAnsi" w:hAnsiTheme="minorHAnsi" w:cstheme="minorHAnsi"/>
        </w:rPr>
      </w:pPr>
      <w:r w:rsidRPr="008F3716">
        <w:rPr>
          <w:rFonts w:asciiTheme="minorHAnsi" w:hAnsiTheme="minorHAnsi" w:cstheme="minorHAnsi"/>
          <w:b/>
          <w:bCs/>
        </w:rPr>
        <w:t xml:space="preserve">Error handling: </w:t>
      </w:r>
      <w:r w:rsidRPr="008F3716">
        <w:rPr>
          <w:rFonts w:asciiTheme="minorHAnsi" w:hAnsiTheme="minorHAnsi" w:cstheme="minorHAnsi"/>
          <w:b/>
          <w:bCs/>
        </w:rPr>
        <w:br/>
      </w:r>
      <w:r w:rsidRPr="008F3716">
        <w:rPr>
          <w:rFonts w:asciiTheme="minorHAnsi" w:hAnsiTheme="minorHAnsi" w:cstheme="minorHAnsi"/>
        </w:rPr>
        <w:t xml:space="preserve">Error responses, status code 500, will be generated when one of the following conditions occur: </w:t>
      </w:r>
    </w:p>
    <w:p w14:paraId="651E4A66" w14:textId="04748C26" w:rsidR="008F3716" w:rsidRPr="008F3716" w:rsidRDefault="008F3716" w:rsidP="006836BB">
      <w:pPr>
        <w:pStyle w:val="NormalIndent"/>
        <w:numPr>
          <w:ilvl w:val="0"/>
          <w:numId w:val="13"/>
        </w:numPr>
        <w:rPr>
          <w:rFonts w:asciiTheme="minorHAnsi" w:hAnsiTheme="minorHAnsi" w:cstheme="minorHAnsi"/>
        </w:rPr>
      </w:pPr>
      <w:r w:rsidRPr="008F3716">
        <w:rPr>
          <w:rFonts w:asciiTheme="minorHAnsi" w:hAnsiTheme="minorHAnsi" w:cstheme="minorHAnsi"/>
        </w:rPr>
        <w:t xml:space="preserve">required parameters are missing </w:t>
      </w:r>
    </w:p>
    <w:p w14:paraId="561921D1" w14:textId="2C00E90D" w:rsidR="008F3716" w:rsidRPr="008F3716" w:rsidRDefault="008F3716" w:rsidP="006836BB">
      <w:pPr>
        <w:pStyle w:val="NormalIndent"/>
        <w:numPr>
          <w:ilvl w:val="0"/>
          <w:numId w:val="13"/>
        </w:numPr>
        <w:rPr>
          <w:rFonts w:asciiTheme="minorHAnsi" w:hAnsiTheme="minorHAnsi" w:cstheme="minorHAnsi"/>
        </w:rPr>
      </w:pPr>
      <w:r w:rsidRPr="008F3716">
        <w:rPr>
          <w:rFonts w:asciiTheme="minorHAnsi" w:hAnsiTheme="minorHAnsi" w:cstheme="minorHAnsi"/>
        </w:rPr>
        <w:t xml:space="preserve">ctnlist longer than maximum allowed. </w:t>
      </w:r>
    </w:p>
    <w:p w14:paraId="1D3324F2" w14:textId="30D9FABF" w:rsidR="008F3716" w:rsidRPr="008F3716" w:rsidRDefault="008F3716" w:rsidP="006836BB">
      <w:pPr>
        <w:pStyle w:val="NormalIndent"/>
        <w:numPr>
          <w:ilvl w:val="0"/>
          <w:numId w:val="13"/>
        </w:numPr>
        <w:rPr>
          <w:rFonts w:asciiTheme="minorHAnsi" w:hAnsiTheme="minorHAnsi" w:cstheme="minorHAnsi"/>
        </w:rPr>
      </w:pPr>
      <w:r w:rsidRPr="008F3716">
        <w:rPr>
          <w:rFonts w:asciiTheme="minorHAnsi" w:hAnsiTheme="minorHAnsi" w:cstheme="minorHAnsi"/>
        </w:rPr>
        <w:t xml:space="preserve">Invalid locale code </w:t>
      </w:r>
    </w:p>
    <w:p w14:paraId="4E1D1F78" w14:textId="6C92273F" w:rsidR="008F3716" w:rsidRPr="008F3716" w:rsidRDefault="008F3716" w:rsidP="006836BB">
      <w:pPr>
        <w:pStyle w:val="NormalIndent"/>
        <w:numPr>
          <w:ilvl w:val="0"/>
          <w:numId w:val="13"/>
        </w:numPr>
        <w:rPr>
          <w:rFonts w:asciiTheme="minorHAnsi" w:hAnsiTheme="minorHAnsi" w:cstheme="minorHAnsi"/>
        </w:rPr>
      </w:pPr>
      <w:r w:rsidRPr="008F3716">
        <w:rPr>
          <w:rFonts w:asciiTheme="minorHAnsi" w:hAnsiTheme="minorHAnsi" w:cstheme="minorHAnsi"/>
        </w:rPr>
        <w:t xml:space="preserve">Invalid language code </w:t>
      </w:r>
    </w:p>
    <w:p w14:paraId="4E4D2A57" w14:textId="00982903" w:rsidR="008F3716" w:rsidRPr="008F3716" w:rsidRDefault="008F3716" w:rsidP="006836BB">
      <w:pPr>
        <w:pStyle w:val="NormalIndent"/>
        <w:numPr>
          <w:ilvl w:val="0"/>
          <w:numId w:val="13"/>
        </w:numPr>
        <w:rPr>
          <w:rFonts w:asciiTheme="minorHAnsi" w:hAnsiTheme="minorHAnsi" w:cstheme="minorHAnsi"/>
        </w:rPr>
      </w:pPr>
      <w:r w:rsidRPr="008F3716">
        <w:rPr>
          <w:rFonts w:asciiTheme="minorHAnsi" w:hAnsiTheme="minorHAnsi" w:cstheme="minorHAnsi"/>
        </w:rPr>
        <w:t xml:space="preserve">Unexpected server issue. </w:t>
      </w:r>
    </w:p>
    <w:p w14:paraId="015E2D17" w14:textId="77777777" w:rsidR="008F3716" w:rsidRPr="008F3716" w:rsidRDefault="008F3716" w:rsidP="008F3716">
      <w:pPr>
        <w:pStyle w:val="NormalIndent"/>
        <w:rPr>
          <w:rFonts w:asciiTheme="minorHAnsi" w:hAnsiTheme="minorHAnsi" w:cstheme="minorHAnsi"/>
        </w:rPr>
      </w:pPr>
    </w:p>
    <w:p w14:paraId="14F48AE6" w14:textId="77777777" w:rsidR="008F3716" w:rsidRPr="008F3716" w:rsidRDefault="008F3716" w:rsidP="008F3716">
      <w:pPr>
        <w:pStyle w:val="NormalIndent"/>
        <w:rPr>
          <w:rFonts w:asciiTheme="minorHAnsi" w:hAnsiTheme="minorHAnsi" w:cstheme="minorHAnsi"/>
        </w:rPr>
      </w:pPr>
      <w:r w:rsidRPr="008F3716">
        <w:rPr>
          <w:rFonts w:asciiTheme="minorHAnsi" w:hAnsiTheme="minorHAnsi" w:cstheme="minorHAnsi"/>
          <w:b/>
          <w:bCs/>
        </w:rPr>
        <w:t xml:space="preserve">Format: </w:t>
      </w:r>
    </w:p>
    <w:p w14:paraId="04814E3C" w14:textId="4AE11206" w:rsidR="008F3716" w:rsidRPr="008F3716" w:rsidRDefault="008F3716" w:rsidP="008F3716">
      <w:pPr>
        <w:pStyle w:val="NormalIndent"/>
        <w:rPr>
          <w:rFonts w:asciiTheme="minorHAnsi" w:hAnsiTheme="minorHAnsi" w:cstheme="minorHAnsi"/>
        </w:rPr>
      </w:pPr>
      <w:r w:rsidRPr="008F3716">
        <w:rPr>
          <w:rFonts w:asciiTheme="minorHAnsi" w:hAnsiTheme="minorHAnsi" w:cstheme="minorHAnsi"/>
        </w:rPr>
        <w:t>http://&lt;SERVER-INFO&gt;/product/&lt;SECTOR-CODE&gt;/</w:t>
      </w:r>
      <w:r w:rsidR="00FD65F6">
        <w:rPr>
          <w:rFonts w:asciiTheme="minorHAnsi" w:hAnsiTheme="minorHAnsi" w:cstheme="minorHAnsi"/>
        </w:rPr>
        <w:t>&lt;LOCALE-CODE&gt;/</w:t>
      </w:r>
      <w:r w:rsidRPr="008F3716">
        <w:rPr>
          <w:rFonts w:asciiTheme="minorHAnsi" w:hAnsiTheme="minorHAnsi" w:cstheme="minorHAnsi"/>
        </w:rPr>
        <w:t xml:space="preserve">&lt;CATALOG-CODE&gt;/listproducts.ctnlist.(CTN1,CTN2,CTN3).alternativelanguage.(LANGUAGE_CODE) </w:t>
      </w:r>
    </w:p>
    <w:p w14:paraId="6FA30702" w14:textId="083D09AD" w:rsidR="008F3716" w:rsidRPr="008F3716" w:rsidRDefault="008F3716" w:rsidP="008F3716">
      <w:pPr>
        <w:pStyle w:val="NormalIndent"/>
        <w:rPr>
          <w:rFonts w:asciiTheme="minorHAnsi" w:hAnsiTheme="minorHAnsi" w:cstheme="minorHAnsi"/>
        </w:rPr>
      </w:pPr>
      <w:r w:rsidRPr="008F3716">
        <w:rPr>
          <w:rFonts w:asciiTheme="minorHAnsi" w:hAnsiTheme="minorHAnsi" w:cstheme="minorHAnsi"/>
          <w:b/>
          <w:bCs/>
        </w:rPr>
        <w:br/>
        <w:t xml:space="preserve">Example 1: </w:t>
      </w:r>
    </w:p>
    <w:p w14:paraId="5C50CA8E" w14:textId="68A7FE4A" w:rsidR="008F3716" w:rsidRPr="008F3716" w:rsidRDefault="008F3716" w:rsidP="008F3716">
      <w:pPr>
        <w:pStyle w:val="NormalIndent"/>
        <w:rPr>
          <w:rFonts w:asciiTheme="minorHAnsi" w:hAnsiTheme="minorHAnsi" w:cstheme="minorHAnsi"/>
        </w:rPr>
      </w:pPr>
      <w:r w:rsidRPr="008F3716">
        <w:rPr>
          <w:rFonts w:asciiTheme="minorHAnsi" w:hAnsiTheme="minorHAnsi" w:cstheme="minorHAnsi"/>
        </w:rPr>
        <w:t>http://www.philips.co.uk/prx/product/B2C/en_GB/</w:t>
      </w:r>
      <w:r w:rsidR="00FD65F6">
        <w:rPr>
          <w:rFonts w:asciiTheme="minorHAnsi" w:hAnsiTheme="minorHAnsi" w:cstheme="minorHAnsi"/>
        </w:rPr>
        <w:t>CARE/</w:t>
      </w:r>
      <w:r w:rsidRPr="008F3716">
        <w:rPr>
          <w:rFonts w:asciiTheme="minorHAnsi" w:hAnsiTheme="minorHAnsi" w:cstheme="minorHAnsi"/>
        </w:rPr>
        <w:t xml:space="preserve">listproducts.ctnlist.(HD5061%2001,HD5061%2 010,HD7870%2010). alternativelanguage.(en) </w:t>
      </w:r>
    </w:p>
    <w:p w14:paraId="22777E2F" w14:textId="28A8F1EA" w:rsidR="008F3716" w:rsidRPr="008F3716" w:rsidRDefault="008F3716" w:rsidP="008F3716">
      <w:pPr>
        <w:pStyle w:val="NormalIndent"/>
        <w:rPr>
          <w:rFonts w:asciiTheme="minorHAnsi" w:hAnsiTheme="minorHAnsi" w:cstheme="minorHAnsi"/>
        </w:rPr>
      </w:pPr>
      <w:r w:rsidRPr="008F3716">
        <w:rPr>
          <w:rFonts w:asciiTheme="minorHAnsi" w:hAnsiTheme="minorHAnsi" w:cstheme="minorHAnsi"/>
          <w:b/>
          <w:bCs/>
        </w:rPr>
        <w:br/>
        <w:t xml:space="preserve">Preconditions: </w:t>
      </w:r>
      <w:r w:rsidRPr="008F3716">
        <w:rPr>
          <w:rFonts w:asciiTheme="minorHAnsi" w:hAnsiTheme="minorHAnsi" w:cstheme="minorHAnsi"/>
        </w:rPr>
        <w:t xml:space="preserve">HD5061/01 is available in en_GB, HD5061/10 is not in en_GB, but is available in other English locales, HD7870/10 is not available in en_GB or other English locales. </w:t>
      </w:r>
    </w:p>
    <w:p w14:paraId="5D308752" w14:textId="74555D18" w:rsidR="008F3716" w:rsidRPr="008F3716" w:rsidRDefault="008F3716" w:rsidP="008F3716">
      <w:pPr>
        <w:pStyle w:val="NormalIndent"/>
        <w:rPr>
          <w:rFonts w:asciiTheme="minorHAnsi" w:hAnsiTheme="minorHAnsi" w:cstheme="minorHAnsi"/>
        </w:rPr>
      </w:pPr>
      <w:r w:rsidRPr="008F3716">
        <w:rPr>
          <w:rFonts w:asciiTheme="minorHAnsi" w:hAnsiTheme="minorHAnsi" w:cstheme="minorHAnsi"/>
          <w:b/>
          <w:bCs/>
        </w:rPr>
        <w:br/>
        <w:t xml:space="preserve">Sample Response: </w:t>
      </w:r>
    </w:p>
    <w:p w14:paraId="29C4421C" w14:textId="77777777" w:rsidR="008F3716" w:rsidRPr="008F3716" w:rsidRDefault="008F3716" w:rsidP="001E3CD1">
      <w:pPr>
        <w:pStyle w:val="Response"/>
      </w:pPr>
      <w:r w:rsidRPr="008F3716">
        <w:t xml:space="preserve">{ </w:t>
      </w:r>
    </w:p>
    <w:p w14:paraId="69290689" w14:textId="77777777" w:rsidR="008F3716" w:rsidRPr="008F3716" w:rsidRDefault="008F3716" w:rsidP="001E3CD1">
      <w:pPr>
        <w:pStyle w:val="Response"/>
      </w:pPr>
      <w:r w:rsidRPr="008F3716">
        <w:t xml:space="preserve">"success" : true, </w:t>
      </w:r>
    </w:p>
    <w:p w14:paraId="65EC91DB" w14:textId="77777777" w:rsidR="008F3716" w:rsidRPr="008F3716" w:rsidRDefault="008F3716" w:rsidP="001E3CD1">
      <w:pPr>
        <w:pStyle w:val="Response"/>
      </w:pPr>
      <w:r w:rsidRPr="008F3716">
        <w:t xml:space="preserve">"data" : [ { </w:t>
      </w:r>
    </w:p>
    <w:p w14:paraId="3FA46177" w14:textId="77777777" w:rsidR="008F3716" w:rsidRPr="008F3716" w:rsidRDefault="008F3716" w:rsidP="001E3CD1">
      <w:pPr>
        <w:pStyle w:val="Response"/>
      </w:pPr>
      <w:r w:rsidRPr="008F3716">
        <w:t xml:space="preserve">"ctn" : "HD5061/01", </w:t>
      </w:r>
    </w:p>
    <w:p w14:paraId="203BE315" w14:textId="77777777" w:rsidR="008F3716" w:rsidRPr="008F3716" w:rsidRDefault="008F3716" w:rsidP="001E3CD1">
      <w:pPr>
        <w:pStyle w:val="Response"/>
      </w:pPr>
      <w:r w:rsidRPr="008F3716">
        <w:t xml:space="preserve">"dtn" : "HD5061", </w:t>
      </w:r>
    </w:p>
    <w:p w14:paraId="34834FBB" w14:textId="77777777" w:rsidR="008F3716" w:rsidRPr="008F3716" w:rsidRDefault="008F3716" w:rsidP="001E3CD1">
      <w:pPr>
        <w:pStyle w:val="Response"/>
      </w:pPr>
      <w:r w:rsidRPr="008F3716">
        <w:t xml:space="preserve">"productTitle" : "Kluber tribostar grease", </w:t>
      </w:r>
    </w:p>
    <w:p w14:paraId="2C968E21" w14:textId="77777777" w:rsidR="008F3716" w:rsidRPr="008F3716" w:rsidRDefault="008F3716" w:rsidP="001E3CD1">
      <w:pPr>
        <w:pStyle w:val="Response"/>
      </w:pPr>
      <w:r w:rsidRPr="008F3716">
        <w:t xml:space="preserve">"productURL" : "/-p/HD5061_01/", </w:t>
      </w:r>
    </w:p>
    <w:p w14:paraId="26D74F9F" w14:textId="77777777" w:rsidR="008F3716" w:rsidRPr="008F3716" w:rsidRDefault="008F3716" w:rsidP="001E3CD1">
      <w:pPr>
        <w:pStyle w:val="Response"/>
      </w:pPr>
      <w:r w:rsidRPr="008F3716">
        <w:t xml:space="preserve">"productStatus" : "NORMAL", </w:t>
      </w:r>
    </w:p>
    <w:p w14:paraId="2D16531D" w14:textId="77777777" w:rsidR="008F3716" w:rsidRPr="008F3716" w:rsidRDefault="008F3716" w:rsidP="001E3CD1">
      <w:pPr>
        <w:pStyle w:val="Response"/>
      </w:pPr>
      <w:r w:rsidRPr="008F3716">
        <w:t xml:space="preserve">"imageURL" : "http://images.philips.com/is/image/PhilipsConsumer/HD5061_01-IMS-global", </w:t>
      </w:r>
    </w:p>
    <w:p w14:paraId="4C7F5CE5" w14:textId="77777777" w:rsidR="008F3716" w:rsidRPr="008F3716" w:rsidRDefault="008F3716" w:rsidP="001E3CD1">
      <w:pPr>
        <w:pStyle w:val="Response"/>
      </w:pPr>
      <w:r w:rsidRPr="008F3716">
        <w:t xml:space="preserve">"price" : { </w:t>
      </w:r>
    </w:p>
    <w:p w14:paraId="4D1BA378" w14:textId="77777777" w:rsidR="008F3716" w:rsidRPr="008F3716" w:rsidRDefault="008F3716" w:rsidP="001E3CD1">
      <w:pPr>
        <w:pStyle w:val="Response"/>
      </w:pPr>
      <w:r w:rsidRPr="008F3716">
        <w:t xml:space="preserve">"productPrice" : "7.99", </w:t>
      </w:r>
    </w:p>
    <w:p w14:paraId="385B0A1C" w14:textId="77777777" w:rsidR="008F3716" w:rsidRPr="008F3716" w:rsidRDefault="008F3716" w:rsidP="001E3CD1">
      <w:pPr>
        <w:pStyle w:val="Response"/>
      </w:pPr>
      <w:r w:rsidRPr="008F3716">
        <w:t xml:space="preserve">"displayPriceType" : "srp", </w:t>
      </w:r>
    </w:p>
    <w:p w14:paraId="179FB402" w14:textId="77777777" w:rsidR="008F3716" w:rsidRPr="008F3716" w:rsidRDefault="008F3716" w:rsidP="001E3CD1">
      <w:pPr>
        <w:pStyle w:val="Response"/>
      </w:pPr>
      <w:r w:rsidRPr="008F3716">
        <w:t xml:space="preserve">"displayPrice" : "7.99", </w:t>
      </w:r>
    </w:p>
    <w:p w14:paraId="64C9706A" w14:textId="77777777" w:rsidR="008F3716" w:rsidRPr="008F3716" w:rsidRDefault="008F3716" w:rsidP="001E3CD1">
      <w:pPr>
        <w:pStyle w:val="Response"/>
      </w:pPr>
      <w:r w:rsidRPr="008F3716">
        <w:t xml:space="preserve">"currencyCode" : "GBP", </w:t>
      </w:r>
    </w:p>
    <w:p w14:paraId="1EEA7B7C" w14:textId="77777777" w:rsidR="008F3716" w:rsidRPr="008F3716" w:rsidRDefault="008F3716" w:rsidP="001E3CD1">
      <w:pPr>
        <w:pStyle w:val="Response"/>
      </w:pPr>
      <w:r w:rsidRPr="008F3716">
        <w:t xml:space="preserve">"formattedPrice" : "oe7.99", </w:t>
      </w:r>
    </w:p>
    <w:p w14:paraId="249009E2" w14:textId="77777777" w:rsidR="008F3716" w:rsidRPr="008F3716" w:rsidRDefault="008F3716" w:rsidP="001E3CD1">
      <w:pPr>
        <w:pStyle w:val="Response"/>
      </w:pPr>
      <w:r w:rsidRPr="008F3716">
        <w:t xml:space="preserve">"formattedDisplayPrice" : "oe7.99" </w:t>
      </w:r>
    </w:p>
    <w:p w14:paraId="44D7E1AB" w14:textId="77777777" w:rsidR="008F3716" w:rsidRPr="008F3716" w:rsidRDefault="008F3716" w:rsidP="001E3CD1">
      <w:pPr>
        <w:pStyle w:val="Response"/>
      </w:pPr>
      <w:r w:rsidRPr="008F3716">
        <w:t xml:space="preserve">}, </w:t>
      </w:r>
    </w:p>
    <w:p w14:paraId="28F92A4D" w14:textId="77777777" w:rsidR="008F3716" w:rsidRPr="008F3716" w:rsidRDefault="008F3716" w:rsidP="001E3CD1">
      <w:pPr>
        <w:pStyle w:val="Response"/>
      </w:pPr>
      <w:r w:rsidRPr="008F3716">
        <w:t xml:space="preserve">"productType" : "CRP", </w:t>
      </w:r>
    </w:p>
    <w:p w14:paraId="79D882E4" w14:textId="77777777" w:rsidR="008F3716" w:rsidRPr="008F3716" w:rsidRDefault="008F3716" w:rsidP="001E3CD1">
      <w:pPr>
        <w:pStyle w:val="Response"/>
      </w:pPr>
      <w:r w:rsidRPr="008F3716">
        <w:t xml:space="preserve">"filterKeys" : [ "ACCESSORIES_GR", "COFFEEMAKERS_AND_KETTLES_CA", "COFFEE_APPLIANCES_ACC_CA", "ESPRESSO_CA", "FG_COFFEE_ACC_SAECO_MAIN_KLUBER", "FK_COFFEE_ACC_SUB_TYPE_MAINTAIN", "FK_CRP", "FK_ESPRESSOMACHINES", "FK_ESPRESSOMACHINES", "FK_ESPRESSO_ACCESSORIES_SHOP", "FK_ESPRESSO_SAECO_MAINTENANCE", "HOUSEHOLD_PRODUCTS_GR", "SAECO_ACCESSORIES_SU", "SAECO_ACCESSORIES_SU2", "SAECO_ACCESSORIES_SU3" ], </w:t>
      </w:r>
    </w:p>
    <w:p w14:paraId="02226A81" w14:textId="77777777" w:rsidR="008F3716" w:rsidRPr="008F3716" w:rsidRDefault="008F3716" w:rsidP="001E3CD1">
      <w:pPr>
        <w:pStyle w:val="Response"/>
      </w:pPr>
      <w:r w:rsidRPr="008F3716">
        <w:t xml:space="preserve">"Subcategory" : "SAECO_ACCESSORIES_SU3", </w:t>
      </w:r>
    </w:p>
    <w:p w14:paraId="7D5C8C22" w14:textId="77777777" w:rsidR="008F3716" w:rsidRPr="008F3716" w:rsidRDefault="008F3716" w:rsidP="001E3CD1">
      <w:pPr>
        <w:pStyle w:val="Response"/>
      </w:pPr>
      <w:r w:rsidRPr="008F3716">
        <w:t xml:space="preserve">“Locale” : “en_GB” </w:t>
      </w:r>
    </w:p>
    <w:p w14:paraId="6278FA2D" w14:textId="77777777" w:rsidR="008F3716" w:rsidRPr="008F3716" w:rsidRDefault="008F3716" w:rsidP="001E3CD1">
      <w:pPr>
        <w:pStyle w:val="Response"/>
      </w:pPr>
      <w:r w:rsidRPr="008F3716">
        <w:t xml:space="preserve">}, { </w:t>
      </w:r>
    </w:p>
    <w:p w14:paraId="56226A7C" w14:textId="77777777" w:rsidR="008F3716" w:rsidRPr="008F3716" w:rsidRDefault="008F3716" w:rsidP="001E3CD1">
      <w:pPr>
        <w:pStyle w:val="Response"/>
      </w:pPr>
      <w:r w:rsidRPr="008F3716">
        <w:t xml:space="preserve">"ctn" : "HD5061/10", </w:t>
      </w:r>
    </w:p>
    <w:p w14:paraId="015C0499" w14:textId="77777777" w:rsidR="008F3716" w:rsidRPr="008F3716" w:rsidRDefault="008F3716" w:rsidP="001E3CD1">
      <w:pPr>
        <w:pStyle w:val="Response"/>
      </w:pPr>
      <w:r w:rsidRPr="008F3716">
        <w:t xml:space="preserve">"dtn" : "HD5061", </w:t>
      </w:r>
    </w:p>
    <w:p w14:paraId="42290420" w14:textId="77777777" w:rsidR="008F3716" w:rsidRPr="008F3716" w:rsidRDefault="008F3716" w:rsidP="001E3CD1">
      <w:pPr>
        <w:pStyle w:val="Response"/>
      </w:pPr>
      <w:r w:rsidRPr="008F3716">
        <w:lastRenderedPageBreak/>
        <w:t xml:space="preserve">"productTitle" : "Kluber tribostar grease", </w:t>
      </w:r>
    </w:p>
    <w:p w14:paraId="3A900F5A" w14:textId="77777777" w:rsidR="008F3716" w:rsidRPr="008F3716" w:rsidRDefault="008F3716" w:rsidP="001E3CD1">
      <w:pPr>
        <w:pStyle w:val="Response"/>
      </w:pPr>
      <w:r w:rsidRPr="008F3716">
        <w:t xml:space="preserve">"productURL" : "/-p/HD5061_10/", </w:t>
      </w:r>
    </w:p>
    <w:p w14:paraId="43A9B8D3" w14:textId="77777777" w:rsidR="008F3716" w:rsidRPr="008F3716" w:rsidRDefault="008F3716" w:rsidP="001E3CD1">
      <w:pPr>
        <w:pStyle w:val="Response"/>
      </w:pPr>
      <w:r w:rsidRPr="008F3716">
        <w:t xml:space="preserve">"productStatus" : "NORMAL", </w:t>
      </w:r>
    </w:p>
    <w:p w14:paraId="61245B48" w14:textId="77777777" w:rsidR="008F3716" w:rsidRPr="008F3716" w:rsidRDefault="008F3716" w:rsidP="001E3CD1">
      <w:pPr>
        <w:pStyle w:val="Response"/>
      </w:pPr>
      <w:r w:rsidRPr="008F3716">
        <w:t xml:space="preserve">"imageURL" : "http://images.philips.com/is/image/PhilipsConsumer/HD5061_10-IMS-global", </w:t>
      </w:r>
    </w:p>
    <w:p w14:paraId="4ACEB0D2" w14:textId="77777777" w:rsidR="008F3716" w:rsidRPr="008F3716" w:rsidRDefault="008F3716" w:rsidP="001E3CD1">
      <w:pPr>
        <w:pStyle w:val="Response"/>
      </w:pPr>
      <w:r w:rsidRPr="008F3716">
        <w:t xml:space="preserve">"price" : { </w:t>
      </w:r>
    </w:p>
    <w:p w14:paraId="7662560E" w14:textId="77777777" w:rsidR="008F3716" w:rsidRPr="008F3716" w:rsidRDefault="008F3716" w:rsidP="001E3CD1">
      <w:pPr>
        <w:pStyle w:val="Response"/>
      </w:pPr>
      <w:r w:rsidRPr="008F3716">
        <w:t xml:space="preserve">"productPrice" : "7.99", </w:t>
      </w:r>
    </w:p>
    <w:p w14:paraId="358C5B43" w14:textId="77777777" w:rsidR="008F3716" w:rsidRPr="008F3716" w:rsidRDefault="008F3716" w:rsidP="001E3CD1">
      <w:pPr>
        <w:pStyle w:val="Response"/>
      </w:pPr>
      <w:r w:rsidRPr="008F3716">
        <w:t xml:space="preserve">"displayPriceType" : "srp", </w:t>
      </w:r>
    </w:p>
    <w:p w14:paraId="6495DCB3" w14:textId="77777777" w:rsidR="008F3716" w:rsidRPr="008F3716" w:rsidRDefault="008F3716" w:rsidP="001E3CD1">
      <w:pPr>
        <w:pStyle w:val="Response"/>
      </w:pPr>
      <w:r w:rsidRPr="008F3716">
        <w:t xml:space="preserve">"displayPrice" : "7.99", </w:t>
      </w:r>
    </w:p>
    <w:p w14:paraId="6440A42E" w14:textId="77777777" w:rsidR="008F3716" w:rsidRPr="008F3716" w:rsidRDefault="008F3716" w:rsidP="001E3CD1">
      <w:pPr>
        <w:pStyle w:val="Response"/>
      </w:pPr>
      <w:r w:rsidRPr="008F3716">
        <w:t xml:space="preserve">"currencyCode" : "GBP", </w:t>
      </w:r>
    </w:p>
    <w:p w14:paraId="1EE75ACB" w14:textId="77777777" w:rsidR="008F3716" w:rsidRPr="008F3716" w:rsidRDefault="008F3716" w:rsidP="001E3CD1">
      <w:pPr>
        <w:pStyle w:val="Response"/>
      </w:pPr>
      <w:r w:rsidRPr="008F3716">
        <w:t xml:space="preserve">"formattedPrice" : "oe7.99", </w:t>
      </w:r>
    </w:p>
    <w:p w14:paraId="2C92EEAC" w14:textId="77777777" w:rsidR="008F3716" w:rsidRPr="008F3716" w:rsidRDefault="008F3716" w:rsidP="001E3CD1">
      <w:pPr>
        <w:pStyle w:val="Response"/>
      </w:pPr>
      <w:r w:rsidRPr="008F3716">
        <w:t xml:space="preserve">"formattedDisplayPrice" : "oe7.99" </w:t>
      </w:r>
    </w:p>
    <w:p w14:paraId="1BDAF68E" w14:textId="77777777" w:rsidR="008F3716" w:rsidRPr="008F3716" w:rsidRDefault="008F3716" w:rsidP="001E3CD1">
      <w:pPr>
        <w:pStyle w:val="Response"/>
      </w:pPr>
      <w:r w:rsidRPr="008F3716">
        <w:t xml:space="preserve">}, </w:t>
      </w:r>
    </w:p>
    <w:p w14:paraId="3A3176A9" w14:textId="77777777" w:rsidR="008F3716" w:rsidRPr="008F3716" w:rsidRDefault="008F3716" w:rsidP="001E3CD1">
      <w:pPr>
        <w:pStyle w:val="Response"/>
      </w:pPr>
      <w:r w:rsidRPr="008F3716">
        <w:t xml:space="preserve">"productType" : "CRP", </w:t>
      </w:r>
    </w:p>
    <w:p w14:paraId="16A1F967" w14:textId="77777777" w:rsidR="008F3716" w:rsidRPr="008F3716" w:rsidRDefault="008F3716" w:rsidP="001E3CD1">
      <w:pPr>
        <w:pStyle w:val="Response"/>
      </w:pPr>
      <w:r w:rsidRPr="008F3716">
        <w:t xml:space="preserve">"filterKeys" : [ "ACCESSORIES_GR", "COFFEEMAKERS_AND_KETTLES_CA", "COFFEE_APPLIANCES_ACC_CA", "ESPRESSO_CA", "FG_COFFEE_ACC_SAECO_MAIN_KLUBER", "FK_COFFEE_ACC_SUB_TYPE_MAINTAIN", "FK_CRP", "FK_ESPRESSOMACHINES", "FK_ESPRESSOMACHINES", "FK_ESPRESSO_ACCESSORIES_SHOP", "FK_ESPRESSO_SAECO_MAINTENANCE", "HOUSEHOLD_PRODUCTS_GR", "SAECO_ACCESSORIES_SU", "SAECO_ACCESSORIES_SU2", "SAECO_ACCESSORIES_SU3" ], </w:t>
      </w:r>
    </w:p>
    <w:p w14:paraId="5EE9AD3F" w14:textId="77777777" w:rsidR="008F3716" w:rsidRPr="008F3716" w:rsidRDefault="008F3716" w:rsidP="001E3CD1">
      <w:pPr>
        <w:pStyle w:val="Response"/>
      </w:pPr>
      <w:r w:rsidRPr="008F3716">
        <w:t xml:space="preserve">"Subcategory" : "SAECO_ACCESSORIES_SU3", </w:t>
      </w:r>
    </w:p>
    <w:p w14:paraId="45A83901" w14:textId="77777777" w:rsidR="008F3716" w:rsidRPr="008F3716" w:rsidRDefault="008F3716" w:rsidP="001E3CD1">
      <w:pPr>
        <w:pStyle w:val="Response"/>
      </w:pPr>
      <w:r w:rsidRPr="008F3716">
        <w:t xml:space="preserve">“Locale” : “en_US” </w:t>
      </w:r>
    </w:p>
    <w:p w14:paraId="619FC383" w14:textId="77777777" w:rsidR="008F3716" w:rsidRPr="008F3716" w:rsidRDefault="008F3716" w:rsidP="001E3CD1">
      <w:pPr>
        <w:pStyle w:val="Response"/>
      </w:pPr>
      <w:r w:rsidRPr="008F3716">
        <w:t xml:space="preserve">} , { </w:t>
      </w:r>
    </w:p>
    <w:p w14:paraId="491C64DC" w14:textId="77777777" w:rsidR="008F3716" w:rsidRPr="008F3716" w:rsidRDefault="008F3716" w:rsidP="001E3CD1">
      <w:pPr>
        <w:pStyle w:val="Response"/>
      </w:pPr>
      <w:r w:rsidRPr="008F3716">
        <w:t xml:space="preserve">"ctn" : "HD7870/10", </w:t>
      </w:r>
    </w:p>
    <w:p w14:paraId="615637D1" w14:textId="77777777" w:rsidR="008F3716" w:rsidRPr="008F3716" w:rsidRDefault="008F3716" w:rsidP="001E3CD1">
      <w:pPr>
        <w:pStyle w:val="Response"/>
      </w:pPr>
      <w:r w:rsidRPr="008F3716">
        <w:t xml:space="preserve">"dtn" : "HD7870/10", </w:t>
      </w:r>
    </w:p>
    <w:p w14:paraId="43A83C58" w14:textId="77777777" w:rsidR="008F3716" w:rsidRPr="008F3716" w:rsidRDefault="008F3716" w:rsidP="001E3CD1">
      <w:pPr>
        <w:pStyle w:val="Response"/>
      </w:pPr>
      <w:r w:rsidRPr="008F3716">
        <w:t xml:space="preserve">"productTitle" : "SENSEOr Twist Coffee pod system", </w:t>
      </w:r>
    </w:p>
    <w:p w14:paraId="281FD9A2" w14:textId="77777777" w:rsidR="008F3716" w:rsidRPr="008F3716" w:rsidRDefault="008F3716" w:rsidP="001E3CD1">
      <w:pPr>
        <w:pStyle w:val="Response"/>
      </w:pPr>
      <w:r w:rsidRPr="008F3716">
        <w:t xml:space="preserve">"brandName" : "SENSEOr", </w:t>
      </w:r>
    </w:p>
    <w:p w14:paraId="68ECD146" w14:textId="77777777" w:rsidR="008F3716" w:rsidRPr="008F3716" w:rsidRDefault="008F3716" w:rsidP="001E3CD1">
      <w:pPr>
        <w:pStyle w:val="Response"/>
      </w:pPr>
      <w:r w:rsidRPr="008F3716">
        <w:t xml:space="preserve">"productURL" : "/-p/HD7870_10/senseo-twist-lime-yellow-and-white", </w:t>
      </w:r>
    </w:p>
    <w:p w14:paraId="602557D3" w14:textId="77777777" w:rsidR="008F3716" w:rsidRPr="008F3716" w:rsidRDefault="008F3716" w:rsidP="001E3CD1">
      <w:pPr>
        <w:pStyle w:val="Response"/>
      </w:pPr>
      <w:r w:rsidRPr="008F3716">
        <w:t xml:space="preserve">"descriptor" : "SENSEOr Twist, Lime Yellow and White", </w:t>
      </w:r>
    </w:p>
    <w:p w14:paraId="13A71AFD" w14:textId="77777777" w:rsidR="008F3716" w:rsidRPr="008F3716" w:rsidRDefault="008F3716" w:rsidP="001E3CD1">
      <w:pPr>
        <w:pStyle w:val="Response"/>
      </w:pPr>
      <w:r w:rsidRPr="008F3716">
        <w:t xml:space="preserve">"versions" : [ "SENSEOr Twist", "Lime Yellow and White" ], </w:t>
      </w:r>
    </w:p>
    <w:p w14:paraId="0CC30D84" w14:textId="77777777" w:rsidR="008F3716" w:rsidRPr="008F3716" w:rsidRDefault="008F3716" w:rsidP="001E3CD1">
      <w:pPr>
        <w:pStyle w:val="Response"/>
      </w:pPr>
      <w:r w:rsidRPr="008F3716">
        <w:t xml:space="preserve">"productStatus" : "NORMAL", </w:t>
      </w:r>
    </w:p>
    <w:p w14:paraId="31EA3DDF" w14:textId="77777777" w:rsidR="008F3716" w:rsidRPr="008F3716" w:rsidRDefault="008F3716" w:rsidP="001E3CD1">
      <w:pPr>
        <w:pStyle w:val="Response"/>
      </w:pPr>
      <w:r w:rsidRPr="008F3716">
        <w:t xml:space="preserve">"imageURL" : "http://images.philips.com/is/image/PhilipsConsumer/HD7870_10-IMS-global", </w:t>
      </w:r>
    </w:p>
    <w:p w14:paraId="02546158" w14:textId="77777777" w:rsidR="008F3716" w:rsidRPr="008F3716" w:rsidRDefault="008F3716" w:rsidP="001E3CD1">
      <w:pPr>
        <w:pStyle w:val="Response"/>
      </w:pPr>
      <w:r w:rsidRPr="008F3716">
        <w:t xml:space="preserve">"price" : { </w:t>
      </w:r>
    </w:p>
    <w:p w14:paraId="7A270B76" w14:textId="77777777" w:rsidR="008F3716" w:rsidRPr="008F3716" w:rsidRDefault="008F3716" w:rsidP="001E3CD1">
      <w:pPr>
        <w:pStyle w:val="Response"/>
      </w:pPr>
      <w:r w:rsidRPr="008F3716">
        <w:t xml:space="preserve">"productPrice" : "150.0", </w:t>
      </w:r>
    </w:p>
    <w:p w14:paraId="46EFAB4D" w14:textId="77777777" w:rsidR="008F3716" w:rsidRPr="008F3716" w:rsidRDefault="008F3716" w:rsidP="001E3CD1">
      <w:pPr>
        <w:pStyle w:val="Response"/>
      </w:pPr>
      <w:r w:rsidRPr="008F3716">
        <w:t xml:space="preserve">"displayPriceType" : "srp", </w:t>
      </w:r>
    </w:p>
    <w:p w14:paraId="738B75EC" w14:textId="77777777" w:rsidR="008F3716" w:rsidRPr="008F3716" w:rsidRDefault="008F3716" w:rsidP="001E3CD1">
      <w:pPr>
        <w:pStyle w:val="Response"/>
      </w:pPr>
      <w:r w:rsidRPr="008F3716">
        <w:t xml:space="preserve">"displayPrice" : "150.0", </w:t>
      </w:r>
    </w:p>
    <w:p w14:paraId="4837CD7A" w14:textId="77777777" w:rsidR="008F3716" w:rsidRPr="008F3716" w:rsidRDefault="008F3716" w:rsidP="001E3CD1">
      <w:pPr>
        <w:pStyle w:val="Response"/>
      </w:pPr>
      <w:r w:rsidRPr="008F3716">
        <w:t xml:space="preserve">"currencyCode" : "GBP", </w:t>
      </w:r>
    </w:p>
    <w:p w14:paraId="1FD2ACFF" w14:textId="77777777" w:rsidR="008F3716" w:rsidRPr="008F3716" w:rsidRDefault="008F3716" w:rsidP="001E3CD1">
      <w:pPr>
        <w:pStyle w:val="Response"/>
      </w:pPr>
      <w:r w:rsidRPr="008F3716">
        <w:t xml:space="preserve">"formattedPrice" : "oe150.00", </w:t>
      </w:r>
    </w:p>
    <w:p w14:paraId="704366C9" w14:textId="77777777" w:rsidR="008F3716" w:rsidRPr="008F3716" w:rsidRDefault="008F3716" w:rsidP="001E3CD1">
      <w:pPr>
        <w:pStyle w:val="Response"/>
      </w:pPr>
      <w:r w:rsidRPr="008F3716">
        <w:t xml:space="preserve">"formattedDisplayPrice" : "oe150.00" </w:t>
      </w:r>
    </w:p>
    <w:p w14:paraId="64CB170B" w14:textId="77777777" w:rsidR="008F3716" w:rsidRPr="008F3716" w:rsidRDefault="008F3716" w:rsidP="001E3CD1">
      <w:pPr>
        <w:pStyle w:val="Response"/>
      </w:pPr>
      <w:r w:rsidRPr="008F3716">
        <w:t xml:space="preserve">}, </w:t>
      </w:r>
    </w:p>
    <w:p w14:paraId="5E3FDBBC" w14:textId="77777777" w:rsidR="008F3716" w:rsidRPr="008F3716" w:rsidRDefault="008F3716" w:rsidP="001E3CD1">
      <w:pPr>
        <w:pStyle w:val="Response"/>
      </w:pPr>
      <w:r w:rsidRPr="008F3716">
        <w:t xml:space="preserve">"reviewStatistics" : { </w:t>
      </w:r>
    </w:p>
    <w:p w14:paraId="52DD93DC" w14:textId="77777777" w:rsidR="008F3716" w:rsidRPr="008F3716" w:rsidRDefault="008F3716" w:rsidP="001E3CD1">
      <w:pPr>
        <w:pStyle w:val="Response"/>
      </w:pPr>
      <w:r w:rsidRPr="008F3716">
        <w:t xml:space="preserve">"averageOverallRating" : 5, </w:t>
      </w:r>
    </w:p>
    <w:p w14:paraId="197E5397" w14:textId="77777777" w:rsidR="008F3716" w:rsidRPr="008F3716" w:rsidRDefault="008F3716" w:rsidP="001E3CD1">
      <w:pPr>
        <w:pStyle w:val="Response"/>
      </w:pPr>
      <w:r w:rsidRPr="008F3716">
        <w:t xml:space="preserve">"totalReviewCount" : 7 </w:t>
      </w:r>
    </w:p>
    <w:p w14:paraId="1E597437" w14:textId="77777777" w:rsidR="008F3716" w:rsidRPr="008F3716" w:rsidRDefault="008F3716" w:rsidP="001E3CD1">
      <w:pPr>
        <w:pStyle w:val="Response"/>
      </w:pPr>
      <w:r w:rsidRPr="008F3716">
        <w:t xml:space="preserve">}, </w:t>
      </w:r>
    </w:p>
    <w:p w14:paraId="68CC29D6" w14:textId="77777777" w:rsidR="008F3716" w:rsidRPr="008F3716" w:rsidRDefault="008F3716" w:rsidP="001E3CD1">
      <w:pPr>
        <w:pStyle w:val="Response"/>
      </w:pPr>
      <w:r w:rsidRPr="008F3716">
        <w:t xml:space="preserve">"wow" : "Delicious coffee at the touch of a button", </w:t>
      </w:r>
    </w:p>
    <w:p w14:paraId="7B6DD7FF" w14:textId="77777777" w:rsidR="008F3716" w:rsidRPr="008F3716" w:rsidRDefault="008F3716" w:rsidP="001E3CD1">
      <w:pPr>
        <w:pStyle w:val="Response"/>
      </w:pPr>
      <w:r w:rsidRPr="008F3716">
        <w:t xml:space="preserve">"filterKeys" : [ "COFFEEMAKERS_AND_KETTLES_CA", "FK_CLEA_HOU", "FK_CLEA_HOUSEHOLD", "FK_COFFEE_MAKERS_SENSEO_CALC", "FK_COFFEE_MAKERS_SENSEO_DIFFERENT_SIZES", "FK_COFFEE_MAKERS_SENSEO_DISHWASHER", "FK_COFFEE_MAKERS_SENSEO_MATERIAL_TEXTURE", "FK_COFFEE_MAKERS_SENSEO_SHUT_OFF", "FK_COFFEE_MAKERS_SENSEO_STRENGTH", "FK_COFFEE_MAKERS_SENSEO_TOUCH_PANEL", "FK_COFFEE_MAKERS_SUSTAINABILITY_GREEN_TICK", "FK_GENERIC_GREEN", "FK_REF_HOU", "FK_REF_HOUSEHOLD", "HOUSEHOLD_PRODUCTS_GR", "SENSEO_SU" ], </w:t>
      </w:r>
    </w:p>
    <w:p w14:paraId="400448FF" w14:textId="77777777" w:rsidR="008F3716" w:rsidRPr="008F3716" w:rsidRDefault="008F3716" w:rsidP="001E3CD1">
      <w:pPr>
        <w:pStyle w:val="Response"/>
      </w:pPr>
      <w:r w:rsidRPr="008F3716">
        <w:t xml:space="preserve">"Subcategory" : "SENSEO_SU", </w:t>
      </w:r>
    </w:p>
    <w:p w14:paraId="7F71461C" w14:textId="77777777" w:rsidR="008F3716" w:rsidRPr="008F3716" w:rsidRDefault="008F3716" w:rsidP="001E3CD1">
      <w:pPr>
        <w:pStyle w:val="Response"/>
      </w:pPr>
      <w:r w:rsidRPr="008F3716">
        <w:t xml:space="preserve">“Locale” : ”de_DE” </w:t>
      </w:r>
    </w:p>
    <w:p w14:paraId="379B9A75" w14:textId="77777777" w:rsidR="008F3716" w:rsidRPr="008F3716" w:rsidRDefault="008F3716" w:rsidP="001E3CD1">
      <w:pPr>
        <w:pStyle w:val="Response"/>
      </w:pPr>
      <w:r w:rsidRPr="008F3716">
        <w:t xml:space="preserve">} ] </w:t>
      </w:r>
    </w:p>
    <w:p w14:paraId="4C73708D" w14:textId="67813EC3" w:rsidR="008F3716" w:rsidRPr="008F3716" w:rsidRDefault="008F3716" w:rsidP="001E3CD1">
      <w:pPr>
        <w:pStyle w:val="Response"/>
      </w:pPr>
      <w:r w:rsidRPr="008F3716">
        <w:t>}</w:t>
      </w:r>
    </w:p>
    <w:p w14:paraId="1CDF27FF"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21" w:name="_Toc309312524"/>
      <w:r w:rsidRPr="00643F37">
        <w:lastRenderedPageBreak/>
        <w:t>Misc Product - Compare Products</w:t>
      </w:r>
      <w:bookmarkEnd w:id="21"/>
    </w:p>
    <w:p w14:paraId="380E1470"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Compare Products(Compare Specification of given CTN List)</w:t>
      </w:r>
    </w:p>
    <w:p w14:paraId="0F32EC60"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Technical specification of products mentioned in the CTN List will be given as a response.</w:t>
      </w:r>
    </w:p>
    <w:p w14:paraId="142A7B58" w14:textId="4ED251AB"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3CCAA40E" w14:textId="2F97CEBC"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http://&lt;SERVER-INFO&gt;/product//&lt;SECTOR-CODE&gt;/&lt;LANGUAGE-CODE_COUNTRY-CODE&gt;/</w:t>
      </w:r>
      <w:r w:rsidR="00FD65F6">
        <w:rPr>
          <w:rFonts w:asciiTheme="minorHAnsi" w:hAnsiTheme="minorHAnsi" w:cstheme="minorHAnsi"/>
          <w:sz w:val="20"/>
          <w:szCs w:val="20"/>
        </w:rPr>
        <w:t>&lt;CATALOG-CODE&gt;/</w:t>
      </w:r>
      <w:r w:rsidR="00C45F6D">
        <w:rPr>
          <w:rFonts w:asciiTheme="minorHAnsi" w:hAnsiTheme="minorHAnsi" w:cstheme="minorHAnsi"/>
          <w:sz w:val="20"/>
          <w:szCs w:val="20"/>
        </w:rPr>
        <w:t>compareproducts.ctnlist.(</w:t>
      </w:r>
      <w:r w:rsidRPr="00643F37">
        <w:rPr>
          <w:rFonts w:asciiTheme="minorHAnsi" w:hAnsiTheme="minorHAnsi" w:cstheme="minorHAnsi"/>
          <w:sz w:val="20"/>
          <w:szCs w:val="20"/>
        </w:rPr>
        <w:t>&lt;CTN1,CTN2,CTN3&gt;</w:t>
      </w:r>
      <w:r w:rsidR="00C45F6D">
        <w:rPr>
          <w:rFonts w:asciiTheme="minorHAnsi" w:hAnsiTheme="minorHAnsi" w:cstheme="minorHAnsi"/>
          <w:sz w:val="20"/>
          <w:szCs w:val="20"/>
        </w:rPr>
        <w:t>)</w:t>
      </w:r>
    </w:p>
    <w:p w14:paraId="450472B2" w14:textId="687FE255"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2D23065D" w14:textId="77777777" w:rsidR="00C45F6D" w:rsidRDefault="00C45F6D" w:rsidP="000D4F44">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45F6D">
        <w:rPr>
          <w:rFonts w:asciiTheme="minorHAnsi" w:hAnsiTheme="minorHAnsi" w:cstheme="minorHAnsi"/>
          <w:sz w:val="20"/>
          <w:szCs w:val="20"/>
        </w:rPr>
        <w:t>http://www.philips.co.uk/prx/product/B2C/en_GB/CONSUMER/compareproducts.ctnlist.(RQ1195_17,RQ1175_17,RQ1275_17)</w:t>
      </w:r>
    </w:p>
    <w:p w14:paraId="0A8E836A" w14:textId="1A88D8D0" w:rsidR="000D4F44" w:rsidRPr="000D4F44" w:rsidRDefault="000D4F44" w:rsidP="000D4F44">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0D4F44">
        <w:rPr>
          <w:rFonts w:asciiTheme="minorHAnsi" w:hAnsiTheme="minorHAnsi" w:cstheme="minorHAnsi"/>
          <w:sz w:val="20"/>
          <w:szCs w:val="20"/>
        </w:rPr>
        <w:t>http://www.philips.co.uk/prx/product/B2B_LI/en_GB/LP_PROF_ATG/</w:t>
      </w:r>
      <w:r w:rsidRPr="00643F37">
        <w:rPr>
          <w:rFonts w:asciiTheme="minorHAnsi" w:hAnsiTheme="minorHAnsi" w:cstheme="minorHAnsi"/>
          <w:sz w:val="20"/>
          <w:szCs w:val="20"/>
        </w:rPr>
        <w:t>compareproducts</w:t>
      </w:r>
      <w:r w:rsidR="00C45F6D">
        <w:rPr>
          <w:rFonts w:asciiTheme="minorHAnsi" w:hAnsiTheme="minorHAnsi" w:cstheme="minorHAnsi"/>
          <w:sz w:val="20"/>
          <w:szCs w:val="20"/>
        </w:rPr>
        <w:t>.ctnlist.(</w:t>
      </w:r>
      <w:r w:rsidRPr="000D4F44">
        <w:rPr>
          <w:rFonts w:asciiTheme="minorHAnsi" w:hAnsiTheme="minorHAnsi" w:cstheme="minorHAnsi"/>
          <w:sz w:val="20"/>
          <w:szCs w:val="20"/>
        </w:rPr>
        <w:t>910502003603_EU,910502003603_EU</w:t>
      </w:r>
      <w:r w:rsidR="00C45F6D">
        <w:rPr>
          <w:rFonts w:asciiTheme="minorHAnsi" w:hAnsiTheme="minorHAnsi" w:cstheme="minorHAnsi"/>
          <w:sz w:val="20"/>
          <w:szCs w:val="20"/>
        </w:rPr>
        <w:t>)</w:t>
      </w:r>
    </w:p>
    <w:p w14:paraId="5AF1CD07" w14:textId="77777777" w:rsidR="000D4F44" w:rsidRPr="00643F37" w:rsidRDefault="000D4F44"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5B8EC77A" w14:textId="445C5F57"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040C8EC0" w14:textId="77777777" w:rsidR="000473D5" w:rsidRDefault="000473D5" w:rsidP="000473D5">
      <w:pPr>
        <w:pStyle w:val="Response"/>
      </w:pPr>
      <w:r>
        <w:t xml:space="preserve">{ </w:t>
      </w:r>
    </w:p>
    <w:p w14:paraId="70CD1451" w14:textId="77777777" w:rsidR="000473D5" w:rsidRDefault="000473D5" w:rsidP="000473D5">
      <w:pPr>
        <w:pStyle w:val="Response"/>
      </w:pPr>
      <w:r>
        <w:t xml:space="preserve">    "success" : true,</w:t>
      </w:r>
    </w:p>
    <w:p w14:paraId="06916CF4" w14:textId="77777777" w:rsidR="000473D5" w:rsidRDefault="000473D5" w:rsidP="000473D5">
      <w:pPr>
        <w:pStyle w:val="Response"/>
      </w:pPr>
      <w:r>
        <w:t xml:space="preserve">    "data" : { </w:t>
      </w:r>
    </w:p>
    <w:p w14:paraId="140D7421" w14:textId="77777777" w:rsidR="000473D5" w:rsidRDefault="000473D5" w:rsidP="000473D5">
      <w:pPr>
        <w:pStyle w:val="Response"/>
      </w:pPr>
      <w:r>
        <w:t xml:space="preserve">        "products" : [ "RQ1195_17", "RQ1175_17", "RQ1275_17" ],</w:t>
      </w:r>
    </w:p>
    <w:p w14:paraId="632CE543" w14:textId="77777777" w:rsidR="000473D5" w:rsidRDefault="000473D5" w:rsidP="000473D5">
      <w:pPr>
        <w:pStyle w:val="Response"/>
      </w:pPr>
      <w:r>
        <w:t xml:space="preserve">        "compareResults" : [ { </w:t>
      </w:r>
    </w:p>
    <w:p w14:paraId="4C641BEC" w14:textId="77777777" w:rsidR="000473D5" w:rsidRDefault="000473D5" w:rsidP="000473D5">
      <w:pPr>
        <w:pStyle w:val="Response"/>
      </w:pPr>
      <w:r>
        <w:t xml:space="preserve">            "chapter" : "Shaving Performance",</w:t>
      </w:r>
    </w:p>
    <w:p w14:paraId="37900BBF" w14:textId="77777777" w:rsidR="000473D5" w:rsidRDefault="000473D5" w:rsidP="000473D5">
      <w:pPr>
        <w:pStyle w:val="Response"/>
      </w:pPr>
      <w:r>
        <w:t xml:space="preserve">            "chapterItems" : [ { </w:t>
      </w:r>
    </w:p>
    <w:p w14:paraId="2C1F5E27" w14:textId="77777777" w:rsidR="000473D5" w:rsidRDefault="000473D5" w:rsidP="000473D5">
      <w:pPr>
        <w:pStyle w:val="Response"/>
      </w:pPr>
      <w:r>
        <w:t xml:space="preserve">                "item" : "Contour-following",</w:t>
      </w:r>
    </w:p>
    <w:p w14:paraId="4A6BC7BF" w14:textId="77777777" w:rsidR="000473D5" w:rsidRDefault="000473D5" w:rsidP="000473D5">
      <w:pPr>
        <w:pStyle w:val="Response"/>
      </w:pPr>
      <w:r>
        <w:t xml:space="preserve">                "itemValues" : [ [ { </w:t>
      </w:r>
    </w:p>
    <w:p w14:paraId="23DAD277" w14:textId="77777777" w:rsidR="000473D5" w:rsidRDefault="000473D5" w:rsidP="000473D5">
      <w:pPr>
        <w:pStyle w:val="Response"/>
      </w:pPr>
      <w:r>
        <w:t xml:space="preserve">                    "name" : "GyroFlex 2D contour following",</w:t>
      </w:r>
    </w:p>
    <w:p w14:paraId="1CC8DE2C" w14:textId="77777777" w:rsidR="000473D5" w:rsidRDefault="000473D5" w:rsidP="000473D5">
      <w:pPr>
        <w:pStyle w:val="Response"/>
      </w:pPr>
      <w:r>
        <w:t xml:space="preserve">                    "rank" : "18"</w:t>
      </w:r>
    </w:p>
    <w:p w14:paraId="610007A3" w14:textId="77777777" w:rsidR="000473D5" w:rsidRDefault="000473D5" w:rsidP="000473D5">
      <w:pPr>
        <w:pStyle w:val="Response"/>
      </w:pPr>
      <w:r>
        <w:t xml:space="preserve">                } ], [ { </w:t>
      </w:r>
    </w:p>
    <w:p w14:paraId="5931E742" w14:textId="77777777" w:rsidR="000473D5" w:rsidRDefault="000473D5" w:rsidP="000473D5">
      <w:pPr>
        <w:pStyle w:val="Response"/>
      </w:pPr>
      <w:r>
        <w:t xml:space="preserve">                    "name" : "GyroFlex 2D contour following",</w:t>
      </w:r>
    </w:p>
    <w:p w14:paraId="6A81B028" w14:textId="77777777" w:rsidR="000473D5" w:rsidRDefault="000473D5" w:rsidP="000473D5">
      <w:pPr>
        <w:pStyle w:val="Response"/>
      </w:pPr>
      <w:r>
        <w:t xml:space="preserve">                    "rank" : "14"</w:t>
      </w:r>
    </w:p>
    <w:p w14:paraId="0C4FDEED" w14:textId="77777777" w:rsidR="000473D5" w:rsidRDefault="000473D5" w:rsidP="000473D5">
      <w:pPr>
        <w:pStyle w:val="Response"/>
      </w:pPr>
      <w:r>
        <w:t xml:space="preserve">                } ], [ { </w:t>
      </w:r>
    </w:p>
    <w:p w14:paraId="6F27EF41" w14:textId="77777777" w:rsidR="000473D5" w:rsidRDefault="000473D5" w:rsidP="000473D5">
      <w:pPr>
        <w:pStyle w:val="Response"/>
      </w:pPr>
      <w:r>
        <w:t xml:space="preserve">                    "name" : "GyroFlex 3D contour following",</w:t>
      </w:r>
    </w:p>
    <w:p w14:paraId="6A12838D" w14:textId="77777777" w:rsidR="000473D5" w:rsidRDefault="000473D5" w:rsidP="000473D5">
      <w:pPr>
        <w:pStyle w:val="Response"/>
      </w:pPr>
      <w:r>
        <w:t xml:space="preserve">                    "rank" : "10"</w:t>
      </w:r>
    </w:p>
    <w:p w14:paraId="634DAAA3" w14:textId="77777777" w:rsidR="000473D5" w:rsidRDefault="000473D5" w:rsidP="000473D5">
      <w:pPr>
        <w:pStyle w:val="Response"/>
      </w:pPr>
      <w:r>
        <w:t xml:space="preserve">                } ] ]</w:t>
      </w:r>
    </w:p>
    <w:p w14:paraId="35981711" w14:textId="77777777" w:rsidR="000473D5" w:rsidRDefault="000473D5" w:rsidP="000473D5">
      <w:pPr>
        <w:pStyle w:val="Response"/>
      </w:pPr>
      <w:r>
        <w:t xml:space="preserve">            }, { </w:t>
      </w:r>
    </w:p>
    <w:p w14:paraId="26B9B793" w14:textId="77777777" w:rsidR="000473D5" w:rsidRDefault="000473D5" w:rsidP="000473D5">
      <w:pPr>
        <w:pStyle w:val="Response"/>
      </w:pPr>
      <w:r>
        <w:t xml:space="preserve">                "item" : "Shaving System",</w:t>
      </w:r>
    </w:p>
    <w:p w14:paraId="3DC4586C" w14:textId="77777777" w:rsidR="000473D5" w:rsidRDefault="000473D5" w:rsidP="000473D5">
      <w:pPr>
        <w:pStyle w:val="Response"/>
      </w:pPr>
      <w:r>
        <w:t xml:space="preserve">                "itemValues" : [ [ { </w:t>
      </w:r>
    </w:p>
    <w:p w14:paraId="3080EECB" w14:textId="77777777" w:rsidR="000473D5" w:rsidRDefault="000473D5" w:rsidP="000473D5">
      <w:pPr>
        <w:pStyle w:val="Response"/>
      </w:pPr>
      <w:r>
        <w:t xml:space="preserve">                    "name" : "DualPrecision System",</w:t>
      </w:r>
    </w:p>
    <w:p w14:paraId="5D55A721" w14:textId="77777777" w:rsidR="000473D5" w:rsidRDefault="000473D5" w:rsidP="000473D5">
      <w:pPr>
        <w:pStyle w:val="Response"/>
      </w:pPr>
      <w:r>
        <w:t xml:space="preserve">                    "rank" : "31"</w:t>
      </w:r>
    </w:p>
    <w:p w14:paraId="39F97E78" w14:textId="77777777" w:rsidR="000473D5" w:rsidRDefault="000473D5" w:rsidP="000473D5">
      <w:pPr>
        <w:pStyle w:val="Response"/>
      </w:pPr>
      <w:r>
        <w:t xml:space="preserve">                }, { </w:t>
      </w:r>
    </w:p>
    <w:p w14:paraId="3375A77F" w14:textId="77777777" w:rsidR="000473D5" w:rsidRDefault="000473D5" w:rsidP="000473D5">
      <w:pPr>
        <w:pStyle w:val="Response"/>
      </w:pPr>
      <w:r>
        <w:t xml:space="preserve">                    "name" : "Patented Super Lift &amp; Cut",</w:t>
      </w:r>
    </w:p>
    <w:p w14:paraId="43A78E2D" w14:textId="77777777" w:rsidR="000473D5" w:rsidRDefault="000473D5" w:rsidP="000473D5">
      <w:pPr>
        <w:pStyle w:val="Response"/>
      </w:pPr>
      <w:r>
        <w:t xml:space="preserve">                    "rank" : "37"</w:t>
      </w:r>
    </w:p>
    <w:p w14:paraId="0E06226D" w14:textId="77777777" w:rsidR="000473D5" w:rsidRDefault="000473D5" w:rsidP="000473D5">
      <w:pPr>
        <w:pStyle w:val="Response"/>
      </w:pPr>
      <w:r>
        <w:t xml:space="preserve">                } ], [ { </w:t>
      </w:r>
    </w:p>
    <w:p w14:paraId="1C636D6A" w14:textId="77777777" w:rsidR="000473D5" w:rsidRDefault="000473D5" w:rsidP="000473D5">
      <w:pPr>
        <w:pStyle w:val="Response"/>
      </w:pPr>
      <w:r>
        <w:t xml:space="preserve">                    "name" : "DualPrecision System",</w:t>
      </w:r>
    </w:p>
    <w:p w14:paraId="2D694FBB" w14:textId="77777777" w:rsidR="000473D5" w:rsidRDefault="000473D5" w:rsidP="000473D5">
      <w:pPr>
        <w:pStyle w:val="Response"/>
      </w:pPr>
      <w:r>
        <w:t xml:space="preserve">                    "rank" : "26"</w:t>
      </w:r>
    </w:p>
    <w:p w14:paraId="3C2472B4" w14:textId="77777777" w:rsidR="000473D5" w:rsidRDefault="000473D5" w:rsidP="000473D5">
      <w:pPr>
        <w:pStyle w:val="Response"/>
      </w:pPr>
      <w:r>
        <w:t xml:space="preserve">                }, { </w:t>
      </w:r>
    </w:p>
    <w:p w14:paraId="5D513EF4" w14:textId="77777777" w:rsidR="000473D5" w:rsidRDefault="000473D5" w:rsidP="000473D5">
      <w:pPr>
        <w:pStyle w:val="Response"/>
      </w:pPr>
      <w:r>
        <w:t xml:space="preserve">                    "name" : "Patented Super Lift &amp; Cut",</w:t>
      </w:r>
    </w:p>
    <w:p w14:paraId="10E8EF22" w14:textId="77777777" w:rsidR="000473D5" w:rsidRDefault="000473D5" w:rsidP="000473D5">
      <w:pPr>
        <w:pStyle w:val="Response"/>
      </w:pPr>
      <w:r>
        <w:t xml:space="preserve">                    "rank" : "31"</w:t>
      </w:r>
    </w:p>
    <w:p w14:paraId="532AB2AF" w14:textId="77777777" w:rsidR="000473D5" w:rsidRDefault="000473D5" w:rsidP="000473D5">
      <w:pPr>
        <w:pStyle w:val="Response"/>
      </w:pPr>
      <w:r>
        <w:t xml:space="preserve">                } ], </w:t>
      </w:r>
    </w:p>
    <w:p w14:paraId="2815BA6B" w14:textId="77777777" w:rsidR="000473D5" w:rsidRDefault="000473D5" w:rsidP="000473D5">
      <w:pPr>
        <w:pStyle w:val="Response"/>
      </w:pPr>
      <w:r>
        <w:t xml:space="preserve">                {...}]</w:t>
      </w:r>
    </w:p>
    <w:p w14:paraId="649D625A" w14:textId="77777777" w:rsidR="000473D5" w:rsidRDefault="000473D5" w:rsidP="000473D5">
      <w:pPr>
        <w:pStyle w:val="Response"/>
      </w:pPr>
      <w:r>
        <w:t xml:space="preserve">            }, </w:t>
      </w:r>
    </w:p>
    <w:p w14:paraId="04D2FB7A" w14:textId="77777777" w:rsidR="000473D5" w:rsidRDefault="000473D5" w:rsidP="000473D5">
      <w:pPr>
        <w:pStyle w:val="Response"/>
      </w:pPr>
      <w:r>
        <w:t xml:space="preserve">            {...} ]</w:t>
      </w:r>
    </w:p>
    <w:p w14:paraId="2D063690" w14:textId="77777777" w:rsidR="000473D5" w:rsidRDefault="000473D5" w:rsidP="000473D5">
      <w:pPr>
        <w:pStyle w:val="Response"/>
      </w:pPr>
      <w:r>
        <w:t xml:space="preserve">        }, { </w:t>
      </w:r>
    </w:p>
    <w:p w14:paraId="6267F17A" w14:textId="77777777" w:rsidR="000473D5" w:rsidRDefault="000473D5" w:rsidP="000473D5">
      <w:pPr>
        <w:pStyle w:val="Response"/>
      </w:pPr>
      <w:r>
        <w:t xml:space="preserve">            "chapter" : "Ease of use",</w:t>
      </w:r>
    </w:p>
    <w:p w14:paraId="48A7B3E1" w14:textId="77777777" w:rsidR="000473D5" w:rsidRDefault="000473D5" w:rsidP="000473D5">
      <w:pPr>
        <w:pStyle w:val="Response"/>
      </w:pPr>
      <w:r>
        <w:t xml:space="preserve">            "chapterItems" : [ { </w:t>
      </w:r>
    </w:p>
    <w:p w14:paraId="64ACA16B" w14:textId="77777777" w:rsidR="000473D5" w:rsidRDefault="000473D5" w:rsidP="000473D5">
      <w:pPr>
        <w:pStyle w:val="Response"/>
      </w:pPr>
      <w:r>
        <w:t xml:space="preserve">                "item" : "Wet and Dry",</w:t>
      </w:r>
    </w:p>
    <w:p w14:paraId="4DB9682D" w14:textId="77777777" w:rsidR="000473D5" w:rsidRDefault="000473D5" w:rsidP="000473D5">
      <w:pPr>
        <w:pStyle w:val="Response"/>
      </w:pPr>
      <w:r>
        <w:t xml:space="preserve">                "itemValues" : [ [ { </w:t>
      </w:r>
    </w:p>
    <w:p w14:paraId="5CDE6C2C" w14:textId="77777777" w:rsidR="000473D5" w:rsidRDefault="000473D5" w:rsidP="000473D5">
      <w:pPr>
        <w:pStyle w:val="Response"/>
      </w:pPr>
      <w:r>
        <w:t xml:space="preserve">                    "name" : "Wet and dry use",</w:t>
      </w:r>
    </w:p>
    <w:p w14:paraId="5BE8CE6A" w14:textId="77777777" w:rsidR="000473D5" w:rsidRDefault="000473D5" w:rsidP="000473D5">
      <w:pPr>
        <w:pStyle w:val="Response"/>
      </w:pPr>
      <w:r>
        <w:t xml:space="preserve">                    "rank" : "11"</w:t>
      </w:r>
    </w:p>
    <w:p w14:paraId="0D43B112" w14:textId="77777777" w:rsidR="000473D5" w:rsidRDefault="000473D5" w:rsidP="000473D5">
      <w:pPr>
        <w:pStyle w:val="Response"/>
      </w:pPr>
      <w:r>
        <w:t xml:space="preserve">                } ], [ { </w:t>
      </w:r>
    </w:p>
    <w:p w14:paraId="78ECBCFA" w14:textId="77777777" w:rsidR="000473D5" w:rsidRDefault="000473D5" w:rsidP="000473D5">
      <w:pPr>
        <w:pStyle w:val="Response"/>
      </w:pPr>
      <w:r>
        <w:t xml:space="preserve">                    "name" : "Wet and dry use",</w:t>
      </w:r>
    </w:p>
    <w:p w14:paraId="2D1AC0ED" w14:textId="77777777" w:rsidR="000473D5" w:rsidRDefault="000473D5" w:rsidP="000473D5">
      <w:pPr>
        <w:pStyle w:val="Response"/>
      </w:pPr>
      <w:r>
        <w:t xml:space="preserve">                    "rank" : "8"</w:t>
      </w:r>
    </w:p>
    <w:p w14:paraId="7668128B" w14:textId="77777777" w:rsidR="000473D5" w:rsidRDefault="000473D5" w:rsidP="000473D5">
      <w:pPr>
        <w:pStyle w:val="Response"/>
      </w:pPr>
      <w:r>
        <w:t xml:space="preserve">                } ], [ { </w:t>
      </w:r>
    </w:p>
    <w:p w14:paraId="119C6585" w14:textId="77777777" w:rsidR="000473D5" w:rsidRDefault="000473D5" w:rsidP="000473D5">
      <w:pPr>
        <w:pStyle w:val="Response"/>
      </w:pPr>
      <w:r>
        <w:t xml:space="preserve">                    "name" : "Wet and dry use",</w:t>
      </w:r>
    </w:p>
    <w:p w14:paraId="37EF5F15" w14:textId="77777777" w:rsidR="000473D5" w:rsidRDefault="000473D5" w:rsidP="000473D5">
      <w:pPr>
        <w:pStyle w:val="Response"/>
      </w:pPr>
      <w:r>
        <w:t xml:space="preserve">                    "rank" : "13"</w:t>
      </w:r>
    </w:p>
    <w:p w14:paraId="751F7235" w14:textId="77777777" w:rsidR="000473D5" w:rsidRDefault="000473D5" w:rsidP="000473D5">
      <w:pPr>
        <w:pStyle w:val="Response"/>
      </w:pPr>
      <w:r>
        <w:t xml:space="preserve">                } ] ]</w:t>
      </w:r>
    </w:p>
    <w:p w14:paraId="526D4354" w14:textId="77777777" w:rsidR="000473D5" w:rsidRDefault="000473D5" w:rsidP="000473D5">
      <w:pPr>
        <w:pStyle w:val="Response"/>
      </w:pPr>
      <w:r>
        <w:lastRenderedPageBreak/>
        <w:t xml:space="preserve">            }, { </w:t>
      </w:r>
    </w:p>
    <w:p w14:paraId="44BCD2E5" w14:textId="77777777" w:rsidR="000473D5" w:rsidRDefault="000473D5" w:rsidP="000473D5">
      <w:pPr>
        <w:pStyle w:val="Response"/>
      </w:pPr>
      <w:r>
        <w:t xml:space="preserve">                "item" : "Charging",</w:t>
      </w:r>
    </w:p>
    <w:p w14:paraId="1AF36BD1" w14:textId="77777777" w:rsidR="000473D5" w:rsidRDefault="000473D5" w:rsidP="000473D5">
      <w:pPr>
        <w:pStyle w:val="Response"/>
      </w:pPr>
      <w:r>
        <w:t xml:space="preserve">                "filterPurposes" : [ "Discriminators" ],</w:t>
      </w:r>
    </w:p>
    <w:p w14:paraId="077BF57D" w14:textId="77777777" w:rsidR="000473D5" w:rsidRDefault="000473D5" w:rsidP="000473D5">
      <w:pPr>
        <w:pStyle w:val="Response"/>
      </w:pPr>
      <w:r>
        <w:t xml:space="preserve">                "itemValues" : [ [ { </w:t>
      </w:r>
    </w:p>
    <w:p w14:paraId="3985779B" w14:textId="77777777" w:rsidR="000473D5" w:rsidRDefault="000473D5" w:rsidP="000473D5">
      <w:pPr>
        <w:pStyle w:val="Response"/>
      </w:pPr>
      <w:r>
        <w:t xml:space="preserve">                    "name" : "1 hour",</w:t>
      </w:r>
    </w:p>
    <w:p w14:paraId="504A3BD1" w14:textId="77777777" w:rsidR="000473D5" w:rsidRDefault="000473D5" w:rsidP="000473D5">
      <w:pPr>
        <w:pStyle w:val="Response"/>
      </w:pPr>
      <w:r>
        <w:t xml:space="preserve">                    "rank" : "7"</w:t>
      </w:r>
    </w:p>
    <w:p w14:paraId="4AE597D8" w14:textId="77777777" w:rsidR="000473D5" w:rsidRDefault="000473D5" w:rsidP="000473D5">
      <w:pPr>
        <w:pStyle w:val="Response"/>
      </w:pPr>
      <w:r>
        <w:t xml:space="preserve">                }, { </w:t>
      </w:r>
    </w:p>
    <w:p w14:paraId="64FF07EB" w14:textId="77777777" w:rsidR="000473D5" w:rsidRDefault="000473D5" w:rsidP="000473D5">
      <w:pPr>
        <w:pStyle w:val="Response"/>
      </w:pPr>
      <w:r>
        <w:t xml:space="preserve">                    "name" : "Rechargeable",</w:t>
      </w:r>
    </w:p>
    <w:p w14:paraId="26DFA308" w14:textId="77777777" w:rsidR="000473D5" w:rsidRDefault="000473D5" w:rsidP="000473D5">
      <w:pPr>
        <w:pStyle w:val="Response"/>
      </w:pPr>
      <w:r>
        <w:t xml:space="preserve">                    "rank" : "30"</w:t>
      </w:r>
    </w:p>
    <w:p w14:paraId="6C7E2985" w14:textId="77777777" w:rsidR="000473D5" w:rsidRDefault="000473D5" w:rsidP="000473D5">
      <w:pPr>
        <w:pStyle w:val="Response"/>
      </w:pPr>
      <w:r>
        <w:t xml:space="preserve">                }, </w:t>
      </w:r>
    </w:p>
    <w:p w14:paraId="3F0BB553" w14:textId="77777777" w:rsidR="000473D5" w:rsidRDefault="000473D5" w:rsidP="000473D5">
      <w:pPr>
        <w:pStyle w:val="Response"/>
      </w:pPr>
      <w:r>
        <w:t xml:space="preserve">                {...} ] ]</w:t>
      </w:r>
    </w:p>
    <w:p w14:paraId="3F37FB1B" w14:textId="77777777" w:rsidR="000473D5" w:rsidRDefault="000473D5" w:rsidP="000473D5">
      <w:pPr>
        <w:pStyle w:val="Response"/>
      </w:pPr>
      <w:r>
        <w:t xml:space="preserve">            }, { </w:t>
      </w:r>
    </w:p>
    <w:p w14:paraId="61A91F5C" w14:textId="77777777" w:rsidR="000473D5" w:rsidRDefault="000473D5" w:rsidP="000473D5">
      <w:pPr>
        <w:pStyle w:val="Response"/>
      </w:pPr>
      <w:r>
        <w:t xml:space="preserve">                "item" : "Display",</w:t>
      </w:r>
    </w:p>
    <w:p w14:paraId="3025037C" w14:textId="77777777" w:rsidR="000473D5" w:rsidRDefault="000473D5" w:rsidP="000473D5">
      <w:pPr>
        <w:pStyle w:val="Response"/>
      </w:pPr>
      <w:r>
        <w:t xml:space="preserve">                "filterPurposes" : [ "Discriminators" ],</w:t>
      </w:r>
    </w:p>
    <w:p w14:paraId="17037794" w14:textId="77777777" w:rsidR="000473D5" w:rsidRDefault="000473D5" w:rsidP="000473D5">
      <w:pPr>
        <w:pStyle w:val="Response"/>
      </w:pPr>
      <w:r>
        <w:t xml:space="preserve">                "itemValues" : [ [ { </w:t>
      </w:r>
    </w:p>
    <w:p w14:paraId="7B0F1FD6" w14:textId="77777777" w:rsidR="000473D5" w:rsidRDefault="000473D5" w:rsidP="000473D5">
      <w:pPr>
        <w:pStyle w:val="Response"/>
      </w:pPr>
      <w:r>
        <w:t xml:space="preserve">                    "name" : "Five level battery indicator",</w:t>
      </w:r>
    </w:p>
    <w:p w14:paraId="0E4541FE" w14:textId="77777777" w:rsidR="000473D5" w:rsidRDefault="000473D5" w:rsidP="000473D5">
      <w:pPr>
        <w:pStyle w:val="Response"/>
      </w:pPr>
      <w:r>
        <w:t xml:space="preserve">                    "rank" : "29"</w:t>
      </w:r>
    </w:p>
    <w:p w14:paraId="12015A75" w14:textId="77777777" w:rsidR="000473D5" w:rsidRDefault="000473D5" w:rsidP="000473D5">
      <w:pPr>
        <w:pStyle w:val="Response"/>
      </w:pPr>
      <w:r>
        <w:t xml:space="preserve">                }, { </w:t>
      </w:r>
    </w:p>
    <w:p w14:paraId="58F80249" w14:textId="77777777" w:rsidR="000473D5" w:rsidRDefault="000473D5" w:rsidP="000473D5">
      <w:pPr>
        <w:pStyle w:val="Response"/>
      </w:pPr>
      <w:r>
        <w:t xml:space="preserve">                    "name" : "Battery low indicator",</w:t>
      </w:r>
    </w:p>
    <w:p w14:paraId="3D7C84CF" w14:textId="77777777" w:rsidR="000473D5" w:rsidRDefault="000473D5" w:rsidP="000473D5">
      <w:pPr>
        <w:pStyle w:val="Response"/>
      </w:pPr>
      <w:r>
        <w:t xml:space="preserve">                    "rank" : "39"</w:t>
      </w:r>
    </w:p>
    <w:p w14:paraId="6CFFCE51" w14:textId="77777777" w:rsidR="000473D5" w:rsidRDefault="000473D5" w:rsidP="000473D5">
      <w:pPr>
        <w:pStyle w:val="Response"/>
      </w:pPr>
      <w:r>
        <w:t xml:space="preserve">                },</w:t>
      </w:r>
    </w:p>
    <w:p w14:paraId="2C9AE074" w14:textId="77777777" w:rsidR="000473D5" w:rsidRDefault="000473D5" w:rsidP="000473D5">
      <w:pPr>
        <w:pStyle w:val="Response"/>
      </w:pPr>
      <w:r>
        <w:t xml:space="preserve">                {...}</w:t>
      </w:r>
    </w:p>
    <w:p w14:paraId="4CA192B0" w14:textId="77777777" w:rsidR="000473D5" w:rsidRDefault="000473D5" w:rsidP="000473D5">
      <w:pPr>
        <w:pStyle w:val="Response"/>
      </w:pPr>
      <w:r>
        <w:t xml:space="preserve">                ] ]</w:t>
      </w:r>
    </w:p>
    <w:p w14:paraId="6D854DE4" w14:textId="77777777" w:rsidR="000473D5" w:rsidRDefault="000473D5" w:rsidP="000473D5">
      <w:pPr>
        <w:pStyle w:val="Response"/>
      </w:pPr>
      <w:r>
        <w:t xml:space="preserve">            },</w:t>
      </w:r>
    </w:p>
    <w:p w14:paraId="2E0A0982" w14:textId="77777777" w:rsidR="000473D5" w:rsidRDefault="000473D5" w:rsidP="000473D5">
      <w:pPr>
        <w:pStyle w:val="Response"/>
      </w:pPr>
      <w:r>
        <w:t xml:space="preserve">            {...}]</w:t>
      </w:r>
    </w:p>
    <w:p w14:paraId="521B866F" w14:textId="77777777" w:rsidR="000473D5" w:rsidRDefault="000473D5" w:rsidP="000473D5">
      <w:pPr>
        <w:pStyle w:val="Response"/>
      </w:pPr>
      <w:r>
        <w:t xml:space="preserve">        }, </w:t>
      </w:r>
    </w:p>
    <w:p w14:paraId="050131BC" w14:textId="77777777" w:rsidR="000473D5" w:rsidRDefault="000473D5" w:rsidP="000473D5">
      <w:pPr>
        <w:pStyle w:val="Response"/>
      </w:pPr>
      <w:r>
        <w:t xml:space="preserve">        {...} ]</w:t>
      </w:r>
    </w:p>
    <w:p w14:paraId="19DDB1DF" w14:textId="77777777" w:rsidR="000473D5" w:rsidRDefault="000473D5" w:rsidP="000473D5">
      <w:pPr>
        <w:pStyle w:val="Response"/>
      </w:pPr>
      <w:r>
        <w:t xml:space="preserve">        } ]</w:t>
      </w:r>
    </w:p>
    <w:p w14:paraId="68FD70CE" w14:textId="77777777" w:rsidR="000473D5" w:rsidRDefault="000473D5" w:rsidP="000473D5">
      <w:pPr>
        <w:pStyle w:val="Response"/>
      </w:pPr>
      <w:r>
        <w:t xml:space="preserve">    }</w:t>
      </w:r>
    </w:p>
    <w:p w14:paraId="41A63BE6" w14:textId="15F39942" w:rsidR="00643F37" w:rsidRPr="00643F37" w:rsidRDefault="000473D5" w:rsidP="001E3CD1">
      <w:pPr>
        <w:pStyle w:val="Response"/>
      </w:pPr>
      <w:r>
        <w:t>}</w:t>
      </w:r>
    </w:p>
    <w:p w14:paraId="2154C019" w14:textId="77777777" w:rsidR="00643F37" w:rsidRPr="006E1D3F" w:rsidRDefault="00643F37" w:rsidP="006E1D3F">
      <w:pPr>
        <w:pStyle w:val="Heading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22" w:name="_Toc309312525"/>
      <w:r w:rsidRPr="006E1D3F">
        <w:rPr>
          <w:rFonts w:asciiTheme="minorHAnsi" w:hAnsiTheme="minorHAnsi" w:cstheme="minorHAnsi"/>
          <w:bCs w:val="0"/>
          <w:color w:val="0B5ED7"/>
          <w:sz w:val="28"/>
        </w:rPr>
        <w:lastRenderedPageBreak/>
        <w:t>Cluster Information Service API</w:t>
      </w:r>
      <w:bookmarkEnd w:id="22"/>
    </w:p>
    <w:p w14:paraId="350205B9" w14:textId="77777777" w:rsidR="00BE28E5" w:rsidRPr="00643F37" w:rsidRDefault="00BE28E5" w:rsidP="00BE28E5">
      <w:pPr>
        <w:pStyle w:val="Heading3"/>
        <w:tabs>
          <w:tab w:val="left" w:pos="1134"/>
          <w:tab w:val="left" w:pos="1418"/>
          <w:tab w:val="left" w:pos="1701"/>
          <w:tab w:val="left" w:pos="1985"/>
          <w:tab w:val="left" w:pos="2268"/>
          <w:tab w:val="left" w:pos="2552"/>
          <w:tab w:val="left" w:pos="2835"/>
        </w:tabs>
      </w:pPr>
      <w:bookmarkStart w:id="23" w:name="_Toc405466793"/>
      <w:bookmarkStart w:id="24" w:name="_Toc309312526"/>
      <w:r w:rsidRPr="00643F37">
        <w:lastRenderedPageBreak/>
        <w:t xml:space="preserve">Cluster - </w:t>
      </w:r>
      <w:r>
        <w:t>Marketing</w:t>
      </w:r>
      <w:bookmarkEnd w:id="23"/>
      <w:bookmarkEnd w:id="24"/>
    </w:p>
    <w:p w14:paraId="29A26A91" w14:textId="77777777" w:rsidR="00BE28E5" w:rsidRPr="00643F37" w:rsidRDefault="00BE28E5" w:rsidP="00BE28E5">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Cluster </w:t>
      </w:r>
      <w:r>
        <w:rPr>
          <w:rFonts w:asciiTheme="minorHAnsi" w:hAnsiTheme="minorHAnsi" w:cstheme="minorHAnsi"/>
          <w:sz w:val="20"/>
          <w:szCs w:val="20"/>
        </w:rPr>
        <w:t>- complete</w:t>
      </w:r>
    </w:p>
    <w:p w14:paraId="56DF06C7" w14:textId="77777777" w:rsidR="00BE28E5" w:rsidRPr="00643F37" w:rsidRDefault="00BE28E5" w:rsidP="00BE28E5">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4513F2C9" w14:textId="77777777" w:rsidR="00BE28E5" w:rsidRPr="00643F37" w:rsidRDefault="00BE28E5" w:rsidP="00BE28E5">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w:t>
      </w:r>
      <w:r>
        <w:rPr>
          <w:rFonts w:asciiTheme="minorHAnsi" w:hAnsiTheme="minorHAnsi" w:cstheme="minorHAnsi"/>
          <w:sz w:val="20"/>
          <w:szCs w:val="20"/>
        </w:rPr>
        <w:t>marketing</w:t>
      </w:r>
    </w:p>
    <w:p w14:paraId="2955D17A" w14:textId="77777777" w:rsidR="00BE28E5" w:rsidRPr="00643F37" w:rsidRDefault="00BE28E5" w:rsidP="00BE28E5">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5C520199" w14:textId="77777777" w:rsidR="00BE28E5" w:rsidRDefault="00BE28E5" w:rsidP="00BE28E5">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http://www.philips.co.uk/prx/cluster/B2C/en_GB/CONSUMER/R400000325.</w:t>
      </w:r>
      <w:r>
        <w:rPr>
          <w:rFonts w:asciiTheme="minorHAnsi" w:hAnsiTheme="minorHAnsi" w:cstheme="minorHAnsi"/>
          <w:sz w:val="20"/>
          <w:szCs w:val="20"/>
        </w:rPr>
        <w:t>marketing</w:t>
      </w:r>
    </w:p>
    <w:p w14:paraId="511420F9" w14:textId="77777777" w:rsidR="00BE28E5" w:rsidRPr="00643F37" w:rsidRDefault="00BE28E5" w:rsidP="00BE28E5">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321C2">
        <w:rPr>
          <w:rFonts w:asciiTheme="minorHAnsi" w:hAnsiTheme="minorHAnsi" w:cstheme="minorHAnsi"/>
          <w:sz w:val="20"/>
          <w:szCs w:val="20"/>
        </w:rPr>
        <w:t>http://www.philips.co.uk/prx/cluster/B2C/nl_NL/CONSUMER/CLICK_AND_STYLE_SHAVERS_SU.marketing</w:t>
      </w:r>
    </w:p>
    <w:p w14:paraId="0C41DADC" w14:textId="77777777" w:rsidR="00BE28E5" w:rsidRDefault="00BE28E5" w:rsidP="00BE28E5">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75BB3">
        <w:rPr>
          <w:rFonts w:asciiTheme="minorHAnsi" w:hAnsiTheme="minorHAnsi" w:cstheme="minorHAnsi"/>
          <w:b/>
          <w:sz w:val="20"/>
          <w:szCs w:val="20"/>
        </w:rPr>
        <w:br/>
        <w:t>Sample Response:</w:t>
      </w:r>
    </w:p>
    <w:p w14:paraId="4A465F97" w14:textId="77777777" w:rsidR="002868CE" w:rsidRPr="002868CE" w:rsidRDefault="002868CE" w:rsidP="001E3CD1">
      <w:pPr>
        <w:pStyle w:val="Response"/>
      </w:pPr>
      <w:r w:rsidRPr="002868CE">
        <w:t>{</w:t>
      </w:r>
    </w:p>
    <w:p w14:paraId="08CDFF6C" w14:textId="77777777" w:rsidR="002868CE" w:rsidRPr="002868CE" w:rsidRDefault="002868CE" w:rsidP="001E3CD1">
      <w:pPr>
        <w:pStyle w:val="Response"/>
      </w:pPr>
      <w:r w:rsidRPr="002868CE">
        <w:tab/>
        <w:t>"success": true,</w:t>
      </w:r>
    </w:p>
    <w:p w14:paraId="61CC845C" w14:textId="77777777" w:rsidR="002868CE" w:rsidRPr="002868CE" w:rsidRDefault="002868CE" w:rsidP="001E3CD1">
      <w:pPr>
        <w:pStyle w:val="Response"/>
      </w:pPr>
      <w:r w:rsidRPr="002868CE">
        <w:tab/>
        <w:t>"data": {</w:t>
      </w:r>
    </w:p>
    <w:p w14:paraId="7DFEAB1D" w14:textId="77777777" w:rsidR="002868CE" w:rsidRPr="002868CE" w:rsidRDefault="002868CE" w:rsidP="001E3CD1">
      <w:pPr>
        <w:pStyle w:val="Response"/>
      </w:pPr>
      <w:r w:rsidRPr="002868CE">
        <w:tab/>
      </w:r>
      <w:r w:rsidRPr="002868CE">
        <w:tab/>
        <w:t>"summary": {</w:t>
      </w:r>
    </w:p>
    <w:p w14:paraId="2DF774BE" w14:textId="77777777" w:rsidR="002868CE" w:rsidRPr="002868CE" w:rsidRDefault="002868CE" w:rsidP="001E3CD1">
      <w:pPr>
        <w:pStyle w:val="Response"/>
      </w:pPr>
      <w:r w:rsidRPr="002868CE">
        <w:tab/>
      </w:r>
      <w:r w:rsidRPr="002868CE">
        <w:tab/>
      </w:r>
      <w:r w:rsidRPr="002868CE">
        <w:tab/>
        <w:t>"id": "R400001381",</w:t>
      </w:r>
    </w:p>
    <w:p w14:paraId="09466495" w14:textId="77777777" w:rsidR="002868CE" w:rsidRPr="002868CE" w:rsidRDefault="002868CE" w:rsidP="001E3CD1">
      <w:pPr>
        <w:pStyle w:val="Response"/>
      </w:pPr>
      <w:r w:rsidRPr="002868CE">
        <w:tab/>
      </w:r>
      <w:r w:rsidRPr="002868CE">
        <w:tab/>
      </w:r>
      <w:r w:rsidRPr="002868CE">
        <w:tab/>
        <w:t>"title": "SHAVER Series 9000",</w:t>
      </w:r>
    </w:p>
    <w:p w14:paraId="6C8D6D83" w14:textId="77777777" w:rsidR="002868CE" w:rsidRPr="002868CE" w:rsidRDefault="002868CE" w:rsidP="001E3CD1">
      <w:pPr>
        <w:pStyle w:val="Response"/>
      </w:pPr>
      <w:r w:rsidRPr="002868CE">
        <w:tab/>
      </w:r>
      <w:r w:rsidRPr="002868CE">
        <w:tab/>
      </w:r>
      <w:r w:rsidRPr="002868CE">
        <w:tab/>
        <w:t>"imageURL": "http://images.philips.com/is/image/PhilipsConsumer/S9711_31-IMS-nl_NL",</w:t>
      </w:r>
    </w:p>
    <w:p w14:paraId="08AF1C13" w14:textId="77777777" w:rsidR="002868CE" w:rsidRPr="002868CE" w:rsidRDefault="002868CE" w:rsidP="001E3CD1">
      <w:pPr>
        <w:pStyle w:val="Response"/>
      </w:pPr>
      <w:r w:rsidRPr="002868CE">
        <w:tab/>
      </w:r>
      <w:r w:rsidRPr="002868CE">
        <w:tab/>
      </w:r>
      <w:r w:rsidRPr="002868CE">
        <w:tab/>
        <w:t>"domain": "http://www.philips.nl"</w:t>
      </w:r>
    </w:p>
    <w:p w14:paraId="40D4C484" w14:textId="77777777" w:rsidR="002868CE" w:rsidRPr="002868CE" w:rsidRDefault="002868CE" w:rsidP="001E3CD1">
      <w:pPr>
        <w:pStyle w:val="Response"/>
      </w:pPr>
      <w:r w:rsidRPr="002868CE">
        <w:tab/>
      </w:r>
      <w:r w:rsidRPr="002868CE">
        <w:tab/>
        <w:t>},</w:t>
      </w:r>
    </w:p>
    <w:p w14:paraId="3D83DDF6" w14:textId="77777777" w:rsidR="002868CE" w:rsidRPr="002868CE" w:rsidRDefault="002868CE" w:rsidP="001E3CD1">
      <w:pPr>
        <w:pStyle w:val="Response"/>
      </w:pPr>
      <w:r w:rsidRPr="002868CE">
        <w:tab/>
      </w:r>
      <w:r w:rsidRPr="002868CE">
        <w:tab/>
        <w:t>"features": [],</w:t>
      </w:r>
    </w:p>
    <w:p w14:paraId="06E6F053" w14:textId="77777777" w:rsidR="002868CE" w:rsidRPr="002868CE" w:rsidRDefault="002868CE" w:rsidP="001E3CD1">
      <w:pPr>
        <w:pStyle w:val="Response"/>
      </w:pPr>
      <w:r w:rsidRPr="002868CE">
        <w:tab/>
      </w:r>
      <w:r w:rsidRPr="002868CE">
        <w:tab/>
        <w:t>"specification": [],</w:t>
      </w:r>
    </w:p>
    <w:p w14:paraId="649E5E57" w14:textId="77777777" w:rsidR="002868CE" w:rsidRPr="002868CE" w:rsidRDefault="002868CE" w:rsidP="001E3CD1">
      <w:pPr>
        <w:pStyle w:val="Response"/>
      </w:pPr>
      <w:r w:rsidRPr="002868CE">
        <w:tab/>
      </w:r>
      <w:r w:rsidRPr="002868CE">
        <w:tab/>
        <w:t>"assets": [{</w:t>
      </w:r>
    </w:p>
    <w:p w14:paraId="2A9626AB" w14:textId="77777777" w:rsidR="002868CE" w:rsidRPr="002868CE" w:rsidRDefault="002868CE" w:rsidP="001E3CD1">
      <w:pPr>
        <w:pStyle w:val="Response"/>
      </w:pPr>
      <w:r w:rsidRPr="002868CE">
        <w:tab/>
      </w:r>
      <w:r w:rsidRPr="002868CE">
        <w:tab/>
      </w:r>
      <w:r w:rsidRPr="002868CE">
        <w:tab/>
        <w:t>"code": "S9041_12",</w:t>
      </w:r>
    </w:p>
    <w:p w14:paraId="5D5639A6" w14:textId="77777777" w:rsidR="002868CE" w:rsidRPr="002868CE" w:rsidRDefault="002868CE" w:rsidP="001E3CD1">
      <w:pPr>
        <w:pStyle w:val="Response"/>
      </w:pPr>
      <w:r w:rsidRPr="002868CE">
        <w:tab/>
      </w:r>
      <w:r w:rsidRPr="002868CE">
        <w:tab/>
      </w:r>
      <w:r w:rsidRPr="002868CE">
        <w:tab/>
        <w:t>"type": "DFU",</w:t>
      </w:r>
    </w:p>
    <w:p w14:paraId="4FEE72BD" w14:textId="77777777" w:rsidR="002868CE" w:rsidRPr="002868CE" w:rsidRDefault="002868CE" w:rsidP="001E3CD1">
      <w:pPr>
        <w:pStyle w:val="Response"/>
      </w:pPr>
      <w:r w:rsidRPr="002868CE">
        <w:tab/>
      </w:r>
      <w:r w:rsidRPr="002868CE">
        <w:tab/>
      </w:r>
      <w:r w:rsidRPr="002868CE">
        <w:tab/>
        <w:t>"locale": "nl_NL",</w:t>
      </w:r>
    </w:p>
    <w:p w14:paraId="09B4A9E9" w14:textId="77777777" w:rsidR="002868CE" w:rsidRPr="002868CE" w:rsidRDefault="002868CE" w:rsidP="001E3CD1">
      <w:pPr>
        <w:pStyle w:val="Response"/>
      </w:pPr>
      <w:r w:rsidRPr="002868CE">
        <w:tab/>
      </w:r>
      <w:r w:rsidRPr="002868CE">
        <w:tab/>
      </w:r>
      <w:r w:rsidRPr="002868CE">
        <w:tab/>
        <w:t>"number": "001",</w:t>
      </w:r>
    </w:p>
    <w:p w14:paraId="72E6FCAC" w14:textId="77777777" w:rsidR="002868CE" w:rsidRPr="002868CE" w:rsidRDefault="002868CE" w:rsidP="001E3CD1">
      <w:pPr>
        <w:pStyle w:val="Response"/>
      </w:pPr>
      <w:r w:rsidRPr="002868CE">
        <w:tab/>
      </w:r>
      <w:r w:rsidRPr="002868CE">
        <w:tab/>
      </w:r>
      <w:r w:rsidRPr="002868CE">
        <w:tab/>
        <w:t>"description": "User manual",</w:t>
      </w:r>
    </w:p>
    <w:p w14:paraId="2278590F" w14:textId="77777777" w:rsidR="002868CE" w:rsidRPr="002868CE" w:rsidRDefault="002868CE" w:rsidP="001E3CD1">
      <w:pPr>
        <w:pStyle w:val="Response"/>
      </w:pPr>
      <w:r w:rsidRPr="002868CE">
        <w:tab/>
      </w:r>
      <w:r w:rsidRPr="002868CE">
        <w:tab/>
      </w:r>
      <w:r w:rsidRPr="002868CE">
        <w:tab/>
        <w:t>"extension": "pdf",</w:t>
      </w:r>
    </w:p>
    <w:p w14:paraId="7DFD509D" w14:textId="77777777" w:rsidR="002868CE" w:rsidRPr="002868CE" w:rsidRDefault="002868CE" w:rsidP="001E3CD1">
      <w:pPr>
        <w:pStyle w:val="Response"/>
      </w:pPr>
      <w:r w:rsidRPr="002868CE">
        <w:tab/>
      </w:r>
      <w:r w:rsidRPr="002868CE">
        <w:tab/>
      </w:r>
      <w:r w:rsidRPr="002868CE">
        <w:tab/>
        <w:t>"lastModified": "2014-09-24",</w:t>
      </w:r>
    </w:p>
    <w:p w14:paraId="7A0A91C4" w14:textId="77777777" w:rsidR="002868CE" w:rsidRPr="002868CE" w:rsidRDefault="002868CE" w:rsidP="001E3CD1">
      <w:pPr>
        <w:pStyle w:val="Response"/>
      </w:pPr>
      <w:r w:rsidRPr="002868CE">
        <w:tab/>
      </w:r>
      <w:r w:rsidRPr="002868CE">
        <w:tab/>
      </w:r>
      <w:r w:rsidRPr="002868CE">
        <w:tab/>
        <w:t>"extent": "20446072",</w:t>
      </w:r>
    </w:p>
    <w:p w14:paraId="0286FA6D" w14:textId="77777777" w:rsidR="002868CE" w:rsidRPr="002868CE" w:rsidRDefault="002868CE" w:rsidP="001E3CD1">
      <w:pPr>
        <w:pStyle w:val="Response"/>
      </w:pPr>
      <w:r w:rsidRPr="002868CE">
        <w:tab/>
      </w:r>
      <w:r w:rsidRPr="002868CE">
        <w:tab/>
      </w:r>
      <w:r w:rsidRPr="002868CE">
        <w:tab/>
        <w:t>"asset": "http://download.p4c.philips.com/files/s/s9041_12/s9041_12_dfu_nld.pdf"</w:t>
      </w:r>
    </w:p>
    <w:p w14:paraId="0F41E292" w14:textId="77777777" w:rsidR="002868CE" w:rsidRPr="002868CE" w:rsidRDefault="002868CE" w:rsidP="001E3CD1">
      <w:pPr>
        <w:pStyle w:val="Response"/>
      </w:pPr>
      <w:r w:rsidRPr="002868CE">
        <w:tab/>
      </w:r>
      <w:r w:rsidRPr="002868CE">
        <w:tab/>
        <w:t>},</w:t>
      </w:r>
    </w:p>
    <w:p w14:paraId="6D9DACA4" w14:textId="77777777" w:rsidR="002868CE" w:rsidRPr="002868CE" w:rsidRDefault="002868CE" w:rsidP="001E3CD1">
      <w:pPr>
        <w:pStyle w:val="Response"/>
      </w:pPr>
      <w:r w:rsidRPr="002868CE">
        <w:tab/>
      </w:r>
      <w:r w:rsidRPr="002868CE">
        <w:tab/>
        <w:t>{</w:t>
      </w:r>
    </w:p>
    <w:p w14:paraId="54F509DC" w14:textId="77777777" w:rsidR="002868CE" w:rsidRPr="002868CE" w:rsidRDefault="002868CE" w:rsidP="001E3CD1">
      <w:pPr>
        <w:pStyle w:val="Response"/>
      </w:pPr>
      <w:r w:rsidRPr="002868CE">
        <w:tab/>
      </w:r>
      <w:r w:rsidRPr="002868CE">
        <w:tab/>
      </w:r>
      <w:r w:rsidRPr="002868CE">
        <w:tab/>
        <w:t>"code": "S9041_12",</w:t>
      </w:r>
    </w:p>
    <w:p w14:paraId="5788278B" w14:textId="77777777" w:rsidR="002868CE" w:rsidRPr="002868CE" w:rsidRDefault="002868CE" w:rsidP="001E3CD1">
      <w:pPr>
        <w:pStyle w:val="Response"/>
      </w:pPr>
      <w:r w:rsidRPr="002868CE">
        <w:tab/>
      </w:r>
      <w:r w:rsidRPr="002868CE">
        <w:tab/>
      </w:r>
      <w:r w:rsidRPr="002868CE">
        <w:tab/>
        <w:t>"type": "HQ1",</w:t>
      </w:r>
    </w:p>
    <w:p w14:paraId="1D61EB8C" w14:textId="77777777" w:rsidR="002868CE" w:rsidRPr="002868CE" w:rsidRDefault="002868CE" w:rsidP="001E3CD1">
      <w:pPr>
        <w:pStyle w:val="Response"/>
      </w:pPr>
      <w:r w:rsidRPr="002868CE">
        <w:tab/>
      </w:r>
      <w:r w:rsidRPr="002868CE">
        <w:tab/>
      </w:r>
      <w:r w:rsidRPr="002868CE">
        <w:tab/>
        <w:t>"locale": "nl_NL",</w:t>
      </w:r>
    </w:p>
    <w:p w14:paraId="50960A7D" w14:textId="77777777" w:rsidR="002868CE" w:rsidRPr="002868CE" w:rsidRDefault="002868CE" w:rsidP="001E3CD1">
      <w:pPr>
        <w:pStyle w:val="Response"/>
      </w:pPr>
      <w:r w:rsidRPr="002868CE">
        <w:tab/>
      </w:r>
      <w:r w:rsidRPr="002868CE">
        <w:tab/>
      </w:r>
      <w:r w:rsidRPr="002868CE">
        <w:tab/>
        <w:t>"number": "001",</w:t>
      </w:r>
    </w:p>
    <w:p w14:paraId="271D32D5" w14:textId="77777777" w:rsidR="002868CE" w:rsidRPr="002868CE" w:rsidRDefault="002868CE" w:rsidP="001E3CD1">
      <w:pPr>
        <w:pStyle w:val="Response"/>
      </w:pPr>
      <w:r w:rsidRPr="002868CE">
        <w:tab/>
      </w:r>
      <w:r w:rsidRPr="002868CE">
        <w:tab/>
      </w:r>
      <w:r w:rsidRPr="002868CE">
        <w:tab/>
        <w:t>"description": "High Quality product movie 1",</w:t>
      </w:r>
    </w:p>
    <w:p w14:paraId="2633CB8E" w14:textId="77777777" w:rsidR="002868CE" w:rsidRPr="002868CE" w:rsidRDefault="002868CE" w:rsidP="001E3CD1">
      <w:pPr>
        <w:pStyle w:val="Response"/>
      </w:pPr>
      <w:r w:rsidRPr="002868CE">
        <w:tab/>
      </w:r>
      <w:r w:rsidRPr="002868CE">
        <w:tab/>
      </w:r>
      <w:r w:rsidRPr="002868CE">
        <w:tab/>
        <w:t>"extension": "mp4",</w:t>
      </w:r>
    </w:p>
    <w:p w14:paraId="2C14C694" w14:textId="77777777" w:rsidR="002868CE" w:rsidRPr="002868CE" w:rsidRDefault="002868CE" w:rsidP="001E3CD1">
      <w:pPr>
        <w:pStyle w:val="Response"/>
      </w:pPr>
      <w:r w:rsidRPr="002868CE">
        <w:tab/>
      </w:r>
      <w:r w:rsidRPr="002868CE">
        <w:tab/>
      </w:r>
      <w:r w:rsidRPr="002868CE">
        <w:tab/>
        <w:t>"lastModified": "2014-09-24",</w:t>
      </w:r>
    </w:p>
    <w:p w14:paraId="3412D3E3" w14:textId="77777777" w:rsidR="002868CE" w:rsidRPr="002868CE" w:rsidRDefault="002868CE" w:rsidP="001E3CD1">
      <w:pPr>
        <w:pStyle w:val="Response"/>
      </w:pPr>
      <w:r w:rsidRPr="002868CE">
        <w:tab/>
      </w:r>
      <w:r w:rsidRPr="002868CE">
        <w:tab/>
      </w:r>
      <w:r w:rsidRPr="002868CE">
        <w:tab/>
        <w:t>"extent": "245762620",</w:t>
      </w:r>
    </w:p>
    <w:p w14:paraId="5157872D" w14:textId="77777777" w:rsidR="002868CE" w:rsidRPr="002868CE" w:rsidRDefault="002868CE" w:rsidP="001E3CD1">
      <w:pPr>
        <w:pStyle w:val="Response"/>
      </w:pPr>
      <w:r w:rsidRPr="002868CE">
        <w:tab/>
      </w:r>
      <w:r w:rsidRPr="002868CE">
        <w:tab/>
      </w:r>
      <w:r w:rsidRPr="002868CE">
        <w:tab/>
        <w:t>"asset": "http://images.philips.com/is/content/PhilipsConsumer/CCR1409180C2M-HQ1-global-001"</w:t>
      </w:r>
    </w:p>
    <w:p w14:paraId="25E9AFC7" w14:textId="77777777" w:rsidR="002868CE" w:rsidRPr="002868CE" w:rsidRDefault="002868CE" w:rsidP="001E3CD1">
      <w:pPr>
        <w:pStyle w:val="Response"/>
      </w:pPr>
      <w:r w:rsidRPr="002868CE">
        <w:tab/>
      </w:r>
      <w:r w:rsidRPr="002868CE">
        <w:tab/>
        <w:t>},</w:t>
      </w:r>
    </w:p>
    <w:p w14:paraId="11092463" w14:textId="77777777" w:rsidR="002868CE" w:rsidRPr="002868CE" w:rsidRDefault="002868CE" w:rsidP="001E3CD1">
      <w:pPr>
        <w:pStyle w:val="Response"/>
      </w:pPr>
      <w:r w:rsidRPr="002868CE">
        <w:tab/>
      </w:r>
      <w:r w:rsidRPr="002868CE">
        <w:tab/>
        <w:t>{...}],</w:t>
      </w:r>
    </w:p>
    <w:p w14:paraId="26C59B32" w14:textId="77777777" w:rsidR="002868CE" w:rsidRPr="002868CE" w:rsidRDefault="002868CE" w:rsidP="001E3CD1">
      <w:pPr>
        <w:pStyle w:val="Response"/>
      </w:pPr>
      <w:r w:rsidRPr="002868CE">
        <w:tab/>
      </w:r>
      <w:r w:rsidRPr="002868CE">
        <w:tab/>
        <w:t>"products": {</w:t>
      </w:r>
    </w:p>
    <w:p w14:paraId="05DF8D9B" w14:textId="77777777" w:rsidR="002868CE" w:rsidRPr="002868CE" w:rsidRDefault="002868CE" w:rsidP="001E3CD1">
      <w:pPr>
        <w:pStyle w:val="Response"/>
      </w:pPr>
      <w:r w:rsidRPr="002868CE">
        <w:tab/>
      </w:r>
      <w:r w:rsidRPr="002868CE">
        <w:tab/>
      </w:r>
      <w:r w:rsidRPr="002868CE">
        <w:tab/>
        <w:t>"id": "R400001381",</w:t>
      </w:r>
    </w:p>
    <w:p w14:paraId="6C482EE0" w14:textId="77777777" w:rsidR="002868CE" w:rsidRPr="002868CE" w:rsidRDefault="002868CE" w:rsidP="001E3CD1">
      <w:pPr>
        <w:pStyle w:val="Response"/>
      </w:pPr>
      <w:r w:rsidRPr="002868CE">
        <w:tab/>
      </w:r>
      <w:r w:rsidRPr="002868CE">
        <w:tab/>
      </w:r>
      <w:r w:rsidRPr="002868CE">
        <w:tab/>
        <w:t>"imageURL": "http://images.philips.com/is/image/PhilipsConsumer/S9711_31-IMS-nl_NL",</w:t>
      </w:r>
    </w:p>
    <w:p w14:paraId="283B30BA" w14:textId="77777777" w:rsidR="002868CE" w:rsidRPr="002868CE" w:rsidRDefault="002868CE" w:rsidP="001E3CD1">
      <w:pPr>
        <w:pStyle w:val="Response"/>
      </w:pPr>
      <w:r w:rsidRPr="002868CE">
        <w:tab/>
      </w:r>
      <w:r w:rsidRPr="002868CE">
        <w:tab/>
      </w:r>
      <w:r w:rsidRPr="002868CE">
        <w:tab/>
        <w:t>"products": [{</w:t>
      </w:r>
    </w:p>
    <w:p w14:paraId="01C91209" w14:textId="77777777" w:rsidR="002868CE" w:rsidRPr="002868CE" w:rsidRDefault="002868CE" w:rsidP="001E3CD1">
      <w:pPr>
        <w:pStyle w:val="Response"/>
      </w:pPr>
      <w:r w:rsidRPr="002868CE">
        <w:tab/>
      </w:r>
      <w:r w:rsidRPr="002868CE">
        <w:tab/>
      </w:r>
      <w:r w:rsidRPr="002868CE">
        <w:tab/>
      </w:r>
      <w:r w:rsidRPr="002868CE">
        <w:tab/>
        <w:t>"locale": "nl_NL",</w:t>
      </w:r>
    </w:p>
    <w:p w14:paraId="19C59B2B" w14:textId="77777777" w:rsidR="002868CE" w:rsidRPr="002868CE" w:rsidRDefault="002868CE" w:rsidP="001E3CD1">
      <w:pPr>
        <w:pStyle w:val="Response"/>
      </w:pPr>
      <w:r w:rsidRPr="002868CE">
        <w:tab/>
      </w:r>
      <w:r w:rsidRPr="002868CE">
        <w:tab/>
      </w:r>
      <w:r w:rsidRPr="002868CE">
        <w:tab/>
      </w:r>
      <w:r w:rsidRPr="002868CE">
        <w:tab/>
        <w:t>"ctn": "S9711/31",</w:t>
      </w:r>
    </w:p>
    <w:p w14:paraId="4CDE876E" w14:textId="77777777" w:rsidR="002868CE" w:rsidRPr="008B6B4F" w:rsidRDefault="002868CE" w:rsidP="001E3CD1">
      <w:pPr>
        <w:pStyle w:val="Response"/>
        <w:rPr>
          <w:lang w:val="nl-NL"/>
        </w:rPr>
      </w:pPr>
      <w:r w:rsidRPr="002868CE">
        <w:tab/>
      </w:r>
      <w:r w:rsidRPr="002868CE">
        <w:tab/>
      </w:r>
      <w:r w:rsidRPr="002868CE">
        <w:tab/>
      </w:r>
      <w:r w:rsidRPr="002868CE">
        <w:tab/>
      </w:r>
      <w:r w:rsidRPr="008B6B4F">
        <w:rPr>
          <w:lang w:val="nl-NL"/>
        </w:rPr>
        <w:t>"dtn": "S9711/31",</w:t>
      </w:r>
    </w:p>
    <w:p w14:paraId="0FFE6A65" w14:textId="77777777" w:rsidR="002868CE" w:rsidRPr="008B6B4F" w:rsidRDefault="002868CE" w:rsidP="001E3CD1">
      <w:pPr>
        <w:pStyle w:val="Response"/>
        <w:rPr>
          <w:lang w:val="nl-NL"/>
        </w:rPr>
      </w:pPr>
      <w:r w:rsidRPr="008B6B4F">
        <w:rPr>
          <w:lang w:val="nl-NL"/>
        </w:rPr>
        <w:tab/>
      </w:r>
      <w:r w:rsidRPr="008B6B4F">
        <w:rPr>
          <w:lang w:val="nl-NL"/>
        </w:rPr>
        <w:tab/>
      </w:r>
      <w:r w:rsidRPr="008B6B4F">
        <w:rPr>
          <w:lang w:val="nl-NL"/>
        </w:rPr>
        <w:tab/>
      </w:r>
      <w:r w:rsidRPr="008B6B4F">
        <w:rPr>
          <w:lang w:val="nl-NL"/>
        </w:rPr>
        <w:tab/>
        <w:t>"productTitle": "Shaver series 9000 elektrisch scheerapparaat, nat/droog",</w:t>
      </w:r>
    </w:p>
    <w:p w14:paraId="2E445998" w14:textId="77777777" w:rsidR="002868CE" w:rsidRPr="002868CE" w:rsidRDefault="002868CE" w:rsidP="001E3CD1">
      <w:pPr>
        <w:pStyle w:val="Response"/>
      </w:pPr>
      <w:r w:rsidRPr="008B6B4F">
        <w:rPr>
          <w:lang w:val="nl-NL"/>
        </w:rPr>
        <w:tab/>
      </w:r>
      <w:r w:rsidRPr="008B6B4F">
        <w:rPr>
          <w:lang w:val="nl-NL"/>
        </w:rPr>
        <w:tab/>
      </w:r>
      <w:r w:rsidRPr="008B6B4F">
        <w:rPr>
          <w:lang w:val="nl-NL"/>
        </w:rPr>
        <w:tab/>
      </w:r>
      <w:r w:rsidRPr="008B6B4F">
        <w:rPr>
          <w:lang w:val="nl-NL"/>
        </w:rPr>
        <w:tab/>
      </w:r>
      <w:r w:rsidRPr="002868CE">
        <w:t>"alphanumeric": "S9711/31",</w:t>
      </w:r>
    </w:p>
    <w:p w14:paraId="0F2DD8D7" w14:textId="77777777" w:rsidR="002868CE" w:rsidRPr="002868CE" w:rsidRDefault="002868CE" w:rsidP="001E3CD1">
      <w:pPr>
        <w:pStyle w:val="Response"/>
      </w:pPr>
      <w:r w:rsidRPr="002868CE">
        <w:tab/>
      </w:r>
      <w:r w:rsidRPr="002868CE">
        <w:tab/>
      </w:r>
      <w:r w:rsidRPr="002868CE">
        <w:tab/>
      </w:r>
      <w:r w:rsidRPr="002868CE">
        <w:tab/>
        <w:t>"brandName": "Philips",</w:t>
      </w:r>
    </w:p>
    <w:p w14:paraId="6CE4618E" w14:textId="77777777" w:rsidR="002868CE" w:rsidRPr="002868CE" w:rsidRDefault="002868CE" w:rsidP="001E3CD1">
      <w:pPr>
        <w:pStyle w:val="Response"/>
      </w:pPr>
      <w:r w:rsidRPr="002868CE">
        <w:tab/>
      </w:r>
      <w:r w:rsidRPr="002868CE">
        <w:tab/>
      </w:r>
      <w:r w:rsidRPr="002868CE">
        <w:tab/>
      </w:r>
      <w:r w:rsidRPr="002868CE">
        <w:tab/>
        <w:t>"brand": {</w:t>
      </w:r>
    </w:p>
    <w:p w14:paraId="107F804C" w14:textId="77777777" w:rsidR="002868CE" w:rsidRPr="002868CE" w:rsidRDefault="002868CE" w:rsidP="001E3CD1">
      <w:pPr>
        <w:pStyle w:val="Response"/>
      </w:pPr>
      <w:r w:rsidRPr="002868CE">
        <w:tab/>
      </w:r>
      <w:r w:rsidRPr="002868CE">
        <w:tab/>
      </w:r>
      <w:r w:rsidRPr="002868CE">
        <w:tab/>
      </w:r>
      <w:r w:rsidRPr="002868CE">
        <w:tab/>
      </w:r>
      <w:r w:rsidRPr="002868CE">
        <w:tab/>
        <w:t>"brandLogo": "http://images.philips.com/is/image/PhilipsConsumer/PHI-BRP-global-001"</w:t>
      </w:r>
    </w:p>
    <w:p w14:paraId="066992E5" w14:textId="77777777" w:rsidR="002868CE" w:rsidRPr="008B6B4F" w:rsidRDefault="002868CE" w:rsidP="001E3CD1">
      <w:pPr>
        <w:pStyle w:val="Response"/>
        <w:rPr>
          <w:lang w:val="nl-NL"/>
        </w:rPr>
      </w:pPr>
      <w:r w:rsidRPr="002868CE">
        <w:tab/>
      </w:r>
      <w:r w:rsidRPr="002868CE">
        <w:tab/>
      </w:r>
      <w:r w:rsidRPr="002868CE">
        <w:tab/>
      </w:r>
      <w:r w:rsidRPr="002868CE">
        <w:tab/>
      </w:r>
      <w:r w:rsidRPr="008B6B4F">
        <w:rPr>
          <w:lang w:val="nl-NL"/>
        </w:rPr>
        <w:t>},</w:t>
      </w:r>
    </w:p>
    <w:p w14:paraId="1B34FFE9" w14:textId="77777777" w:rsidR="002868CE" w:rsidRPr="008B6B4F" w:rsidRDefault="002868CE" w:rsidP="001E3CD1">
      <w:pPr>
        <w:pStyle w:val="Response"/>
        <w:rPr>
          <w:lang w:val="nl-NL"/>
        </w:rPr>
      </w:pPr>
      <w:r w:rsidRPr="008B6B4F">
        <w:rPr>
          <w:lang w:val="nl-NL"/>
        </w:rPr>
        <w:tab/>
      </w:r>
      <w:r w:rsidRPr="008B6B4F">
        <w:rPr>
          <w:lang w:val="nl-NL"/>
        </w:rPr>
        <w:tab/>
      </w:r>
      <w:r w:rsidRPr="008B6B4F">
        <w:rPr>
          <w:lang w:val="nl-NL"/>
        </w:rPr>
        <w:tab/>
      </w:r>
      <w:r w:rsidRPr="008B6B4F">
        <w:rPr>
          <w:lang w:val="nl-NL"/>
        </w:rPr>
        <w:tab/>
        <w:t>"familyName": "Shaver series 9000",</w:t>
      </w:r>
    </w:p>
    <w:p w14:paraId="5B4A4145" w14:textId="77777777" w:rsidR="002868CE" w:rsidRPr="008B6B4F" w:rsidRDefault="002868CE" w:rsidP="001E3CD1">
      <w:pPr>
        <w:pStyle w:val="Response"/>
        <w:rPr>
          <w:lang w:val="nl-NL"/>
        </w:rPr>
      </w:pPr>
      <w:r w:rsidRPr="008B6B4F">
        <w:rPr>
          <w:lang w:val="nl-NL"/>
        </w:rPr>
        <w:lastRenderedPageBreak/>
        <w:tab/>
      </w:r>
      <w:r w:rsidRPr="008B6B4F">
        <w:rPr>
          <w:lang w:val="nl-NL"/>
        </w:rPr>
        <w:tab/>
      </w:r>
      <w:r w:rsidRPr="008B6B4F">
        <w:rPr>
          <w:lang w:val="nl-NL"/>
        </w:rPr>
        <w:tab/>
      </w:r>
      <w:r w:rsidRPr="008B6B4F">
        <w:rPr>
          <w:lang w:val="nl-NL"/>
        </w:rPr>
        <w:tab/>
        <w:t>"productURL": "/c-p/S9711_31/shaver-series-9000-elektrisch-scheerapparaat-voor-nat-en-droog-scheren-met-smartclean-pro-en-aquatec-voor-nat-en-droog-scheren",</w:t>
      </w:r>
    </w:p>
    <w:p w14:paraId="4AB6D3AD" w14:textId="77777777" w:rsidR="002868CE" w:rsidRPr="002868CE" w:rsidRDefault="002868CE" w:rsidP="001E3CD1">
      <w:pPr>
        <w:pStyle w:val="Response"/>
      </w:pPr>
      <w:r w:rsidRPr="008B6B4F">
        <w:rPr>
          <w:lang w:val="nl-NL"/>
        </w:rPr>
        <w:tab/>
      </w:r>
      <w:r w:rsidRPr="008B6B4F">
        <w:rPr>
          <w:lang w:val="nl-NL"/>
        </w:rPr>
        <w:tab/>
      </w:r>
      <w:r w:rsidRPr="008B6B4F">
        <w:rPr>
          <w:lang w:val="nl-NL"/>
        </w:rPr>
        <w:tab/>
      </w:r>
      <w:r w:rsidRPr="008B6B4F">
        <w:rPr>
          <w:lang w:val="nl-NL"/>
        </w:rPr>
        <w:tab/>
      </w:r>
      <w:r w:rsidRPr="002868CE">
        <w:t>"productPagePath": "/content/B2C/nl_NL/product-catalog/S9711_31",</w:t>
      </w:r>
    </w:p>
    <w:p w14:paraId="62E364FE" w14:textId="77777777" w:rsidR="002868CE" w:rsidRPr="008B6B4F" w:rsidRDefault="002868CE" w:rsidP="001E3CD1">
      <w:pPr>
        <w:pStyle w:val="Response"/>
        <w:rPr>
          <w:lang w:val="nl-NL"/>
        </w:rPr>
      </w:pPr>
      <w:r w:rsidRPr="002868CE">
        <w:tab/>
      </w:r>
      <w:r w:rsidRPr="002868CE">
        <w:tab/>
      </w:r>
      <w:r w:rsidRPr="002868CE">
        <w:tab/>
      </w:r>
      <w:r w:rsidRPr="002868CE">
        <w:tab/>
      </w:r>
      <w:r w:rsidRPr="008B6B4F">
        <w:rPr>
          <w:lang w:val="nl-NL"/>
        </w:rPr>
        <w:t>"descriptor": "elektrisch scheerapparaat, nat/droog",</w:t>
      </w:r>
    </w:p>
    <w:p w14:paraId="48A6599C" w14:textId="77777777" w:rsidR="002868CE" w:rsidRPr="002868CE" w:rsidRDefault="002868CE" w:rsidP="001E3CD1">
      <w:pPr>
        <w:pStyle w:val="Response"/>
      </w:pPr>
      <w:r w:rsidRPr="008B6B4F">
        <w:rPr>
          <w:lang w:val="nl-NL"/>
        </w:rPr>
        <w:tab/>
      </w:r>
      <w:r w:rsidRPr="008B6B4F">
        <w:rPr>
          <w:lang w:val="nl-NL"/>
        </w:rPr>
        <w:tab/>
      </w:r>
      <w:r w:rsidRPr="008B6B4F">
        <w:rPr>
          <w:lang w:val="nl-NL"/>
        </w:rPr>
        <w:tab/>
      </w:r>
      <w:r w:rsidRPr="008B6B4F">
        <w:rPr>
          <w:lang w:val="nl-NL"/>
        </w:rPr>
        <w:tab/>
      </w:r>
      <w:r w:rsidRPr="002868CE">
        <w:t>"domain": "http://www.philips.nl",</w:t>
      </w:r>
    </w:p>
    <w:p w14:paraId="30C8A0BF" w14:textId="77777777" w:rsidR="002868CE" w:rsidRPr="002868CE" w:rsidRDefault="002868CE" w:rsidP="001E3CD1">
      <w:pPr>
        <w:pStyle w:val="Response"/>
      </w:pPr>
      <w:r w:rsidRPr="002868CE">
        <w:tab/>
      </w:r>
      <w:r w:rsidRPr="002868CE">
        <w:tab/>
      </w:r>
      <w:r w:rsidRPr="002868CE">
        <w:tab/>
      </w:r>
      <w:r w:rsidRPr="002868CE">
        <w:tab/>
        <w:t>"versions": ["V-Track Precision-mesjes",</w:t>
      </w:r>
    </w:p>
    <w:p w14:paraId="1BCB8885" w14:textId="77777777" w:rsidR="002868CE" w:rsidRPr="008B6B4F" w:rsidRDefault="002868CE" w:rsidP="001E3CD1">
      <w:pPr>
        <w:pStyle w:val="Response"/>
        <w:rPr>
          <w:lang w:val="nl-NL"/>
        </w:rPr>
      </w:pPr>
      <w:r w:rsidRPr="002868CE">
        <w:tab/>
      </w:r>
      <w:r w:rsidRPr="002868CE">
        <w:tab/>
      </w:r>
      <w:r w:rsidRPr="002868CE">
        <w:tab/>
      </w:r>
      <w:r w:rsidRPr="002868CE">
        <w:tab/>
      </w:r>
      <w:r w:rsidRPr="008B6B4F">
        <w:rPr>
          <w:lang w:val="nl-NL"/>
        </w:rPr>
        <w:t>"50 min. draadloos gebruik/1 uur opladen",</w:t>
      </w:r>
    </w:p>
    <w:p w14:paraId="6A411494" w14:textId="77777777" w:rsidR="002868CE" w:rsidRPr="002868CE" w:rsidRDefault="002868CE" w:rsidP="001E3CD1">
      <w:pPr>
        <w:pStyle w:val="Response"/>
      </w:pPr>
      <w:r w:rsidRPr="008B6B4F">
        <w:rPr>
          <w:lang w:val="nl-NL"/>
        </w:rPr>
        <w:tab/>
      </w:r>
      <w:r w:rsidRPr="008B6B4F">
        <w:rPr>
          <w:lang w:val="nl-NL"/>
        </w:rPr>
        <w:tab/>
      </w:r>
      <w:r w:rsidRPr="008B6B4F">
        <w:rPr>
          <w:lang w:val="nl-NL"/>
        </w:rPr>
        <w:tab/>
      </w:r>
      <w:r w:rsidRPr="008B6B4F">
        <w:rPr>
          <w:lang w:val="nl-NL"/>
        </w:rPr>
        <w:tab/>
      </w:r>
      <w:r w:rsidRPr="002868CE">
        <w:t>"SmartClick-baardstyler",</w:t>
      </w:r>
    </w:p>
    <w:p w14:paraId="5DBF6FCB" w14:textId="77777777" w:rsidR="002868CE" w:rsidRPr="002868CE" w:rsidRDefault="002868CE" w:rsidP="001E3CD1">
      <w:pPr>
        <w:pStyle w:val="Response"/>
      </w:pPr>
      <w:r w:rsidRPr="002868CE">
        <w:tab/>
      </w:r>
      <w:r w:rsidRPr="002868CE">
        <w:tab/>
      </w:r>
      <w:r w:rsidRPr="002868CE">
        <w:tab/>
      </w:r>
      <w:r w:rsidRPr="002868CE">
        <w:tab/>
        <w:t>"SmartClean Pro"],</w:t>
      </w:r>
    </w:p>
    <w:p w14:paraId="1430AC85" w14:textId="77777777" w:rsidR="002868CE" w:rsidRPr="002868CE" w:rsidRDefault="002868CE" w:rsidP="001E3CD1">
      <w:pPr>
        <w:pStyle w:val="Response"/>
      </w:pPr>
      <w:r w:rsidRPr="002868CE">
        <w:tab/>
      </w:r>
      <w:r w:rsidRPr="002868CE">
        <w:tab/>
      </w:r>
      <w:r w:rsidRPr="002868CE">
        <w:tab/>
      </w:r>
      <w:r w:rsidRPr="002868CE">
        <w:tab/>
        <w:t>"productStatus": "NORMAL",</w:t>
      </w:r>
    </w:p>
    <w:p w14:paraId="2A5721C4" w14:textId="77777777" w:rsidR="002868CE" w:rsidRPr="002868CE" w:rsidRDefault="002868CE" w:rsidP="001E3CD1">
      <w:pPr>
        <w:pStyle w:val="Response"/>
      </w:pPr>
      <w:r w:rsidRPr="002868CE">
        <w:tab/>
      </w:r>
      <w:r w:rsidRPr="002868CE">
        <w:tab/>
      </w:r>
      <w:r w:rsidRPr="002868CE">
        <w:tab/>
      </w:r>
      <w:r w:rsidRPr="002868CE">
        <w:tab/>
        <w:t>"imageURL": "http://images.philips.com/is/image/PhilipsConsumer/S9711_31-IMS-nl_NL",</w:t>
      </w:r>
    </w:p>
    <w:p w14:paraId="6BB71F90" w14:textId="77777777" w:rsidR="002868CE" w:rsidRPr="002868CE" w:rsidRDefault="002868CE" w:rsidP="001E3CD1">
      <w:pPr>
        <w:pStyle w:val="Response"/>
      </w:pPr>
      <w:r w:rsidRPr="002868CE">
        <w:tab/>
      </w:r>
      <w:r w:rsidRPr="002868CE">
        <w:tab/>
      </w:r>
      <w:r w:rsidRPr="002868CE">
        <w:tab/>
      </w:r>
      <w:r w:rsidRPr="002868CE">
        <w:tab/>
        <w:t>"sop": "2014-08-18T00:00:00.000+02:00",</w:t>
      </w:r>
    </w:p>
    <w:p w14:paraId="6B42BC77" w14:textId="77777777" w:rsidR="002868CE" w:rsidRPr="002868CE" w:rsidRDefault="002868CE" w:rsidP="001E3CD1">
      <w:pPr>
        <w:pStyle w:val="Response"/>
      </w:pPr>
      <w:r w:rsidRPr="002868CE">
        <w:tab/>
      </w:r>
      <w:r w:rsidRPr="002868CE">
        <w:tab/>
      </w:r>
      <w:r w:rsidRPr="002868CE">
        <w:tab/>
      </w:r>
      <w:r w:rsidRPr="002868CE">
        <w:tab/>
        <w:t>"somp": "2014-08-18T00:00:00.000+02:00",</w:t>
      </w:r>
    </w:p>
    <w:p w14:paraId="7A450375" w14:textId="77777777" w:rsidR="002868CE" w:rsidRPr="002868CE" w:rsidRDefault="002868CE" w:rsidP="001E3CD1">
      <w:pPr>
        <w:pStyle w:val="Response"/>
      </w:pPr>
      <w:r w:rsidRPr="002868CE">
        <w:tab/>
      </w:r>
      <w:r w:rsidRPr="002868CE">
        <w:tab/>
      </w:r>
      <w:r w:rsidRPr="002868CE">
        <w:tab/>
      </w:r>
      <w:r w:rsidRPr="002868CE">
        <w:tab/>
        <w:t>"eop": "2024-09-01T00:00:00.000+02:00",</w:t>
      </w:r>
    </w:p>
    <w:p w14:paraId="44A2A4CD" w14:textId="77777777" w:rsidR="002868CE" w:rsidRPr="002868CE" w:rsidRDefault="002868CE" w:rsidP="001E3CD1">
      <w:pPr>
        <w:pStyle w:val="Response"/>
      </w:pPr>
      <w:r w:rsidRPr="002868CE">
        <w:tab/>
      </w:r>
      <w:r w:rsidRPr="002868CE">
        <w:tab/>
      </w:r>
      <w:r w:rsidRPr="002868CE">
        <w:tab/>
      </w:r>
      <w:r w:rsidRPr="002868CE">
        <w:tab/>
        <w:t>"isDeleted": false,</w:t>
      </w:r>
    </w:p>
    <w:p w14:paraId="2E992BB5" w14:textId="77777777" w:rsidR="002868CE" w:rsidRPr="002868CE" w:rsidRDefault="002868CE" w:rsidP="001E3CD1">
      <w:pPr>
        <w:pStyle w:val="Response"/>
      </w:pPr>
      <w:r w:rsidRPr="002868CE">
        <w:tab/>
      </w:r>
      <w:r w:rsidRPr="002868CE">
        <w:tab/>
      </w:r>
      <w:r w:rsidRPr="002868CE">
        <w:tab/>
      </w:r>
      <w:r w:rsidRPr="002868CE">
        <w:tab/>
        <w:t>"priority": 990000,</w:t>
      </w:r>
    </w:p>
    <w:p w14:paraId="452E936C" w14:textId="77777777" w:rsidR="002868CE" w:rsidRPr="002868CE" w:rsidRDefault="002868CE" w:rsidP="001E3CD1">
      <w:pPr>
        <w:pStyle w:val="Response"/>
      </w:pPr>
      <w:r w:rsidRPr="002868CE">
        <w:tab/>
      </w:r>
      <w:r w:rsidRPr="002868CE">
        <w:tab/>
      </w:r>
      <w:r w:rsidRPr="002868CE">
        <w:tab/>
      </w:r>
      <w:r w:rsidRPr="002868CE">
        <w:tab/>
        <w:t>"price": {</w:t>
      </w:r>
    </w:p>
    <w:p w14:paraId="26DA79D1" w14:textId="77777777" w:rsidR="002868CE" w:rsidRPr="002868CE" w:rsidRDefault="002868CE" w:rsidP="001E3CD1">
      <w:pPr>
        <w:pStyle w:val="Response"/>
      </w:pPr>
      <w:r w:rsidRPr="002868CE">
        <w:tab/>
      </w:r>
      <w:r w:rsidRPr="002868CE">
        <w:tab/>
      </w:r>
      <w:r w:rsidRPr="002868CE">
        <w:tab/>
      </w:r>
      <w:r w:rsidRPr="002868CE">
        <w:tab/>
      </w:r>
      <w:r w:rsidRPr="002868CE">
        <w:tab/>
        <w:t>"productPrice": "449.99",</w:t>
      </w:r>
    </w:p>
    <w:p w14:paraId="268009C4" w14:textId="77777777" w:rsidR="002868CE" w:rsidRPr="002868CE" w:rsidRDefault="002868CE" w:rsidP="001E3CD1">
      <w:pPr>
        <w:pStyle w:val="Response"/>
      </w:pPr>
      <w:r w:rsidRPr="002868CE">
        <w:tab/>
      </w:r>
      <w:r w:rsidRPr="002868CE">
        <w:tab/>
      </w:r>
      <w:r w:rsidRPr="002868CE">
        <w:tab/>
      </w:r>
      <w:r w:rsidRPr="002868CE">
        <w:tab/>
      </w:r>
      <w:r w:rsidRPr="002868CE">
        <w:tab/>
        <w:t>"displayPriceType": "srp",</w:t>
      </w:r>
    </w:p>
    <w:p w14:paraId="19035895" w14:textId="77777777" w:rsidR="002868CE" w:rsidRPr="002868CE" w:rsidRDefault="002868CE" w:rsidP="001E3CD1">
      <w:pPr>
        <w:pStyle w:val="Response"/>
      </w:pPr>
      <w:r w:rsidRPr="002868CE">
        <w:tab/>
      </w:r>
      <w:r w:rsidRPr="002868CE">
        <w:tab/>
      </w:r>
      <w:r w:rsidRPr="002868CE">
        <w:tab/>
      </w:r>
      <w:r w:rsidRPr="002868CE">
        <w:tab/>
      </w:r>
      <w:r w:rsidRPr="002868CE">
        <w:tab/>
        <w:t>"displayPrice": "449.99",</w:t>
      </w:r>
    </w:p>
    <w:p w14:paraId="3069FE55" w14:textId="77777777" w:rsidR="002868CE" w:rsidRPr="002868CE" w:rsidRDefault="002868CE" w:rsidP="001E3CD1">
      <w:pPr>
        <w:pStyle w:val="Response"/>
      </w:pPr>
      <w:r w:rsidRPr="002868CE">
        <w:tab/>
      </w:r>
      <w:r w:rsidRPr="002868CE">
        <w:tab/>
      </w:r>
      <w:r w:rsidRPr="002868CE">
        <w:tab/>
      </w:r>
      <w:r w:rsidRPr="002868CE">
        <w:tab/>
      </w:r>
      <w:r w:rsidRPr="002868CE">
        <w:tab/>
        <w:t>"currencyCode": "EUR",</w:t>
      </w:r>
    </w:p>
    <w:p w14:paraId="6D4ED12D" w14:textId="77777777" w:rsidR="002868CE" w:rsidRPr="002868CE" w:rsidRDefault="002868CE" w:rsidP="001E3CD1">
      <w:pPr>
        <w:pStyle w:val="Response"/>
      </w:pPr>
      <w:r w:rsidRPr="002868CE">
        <w:tab/>
      </w:r>
      <w:r w:rsidRPr="002868CE">
        <w:tab/>
      </w:r>
      <w:r w:rsidRPr="002868CE">
        <w:tab/>
      </w:r>
      <w:r w:rsidRPr="002868CE">
        <w:tab/>
      </w:r>
      <w:r w:rsidRPr="002868CE">
        <w:tab/>
        <w:t>"formattedPrice": "€ 449,99",</w:t>
      </w:r>
    </w:p>
    <w:p w14:paraId="03BBA470" w14:textId="77777777" w:rsidR="002868CE" w:rsidRPr="002868CE" w:rsidRDefault="002868CE" w:rsidP="001E3CD1">
      <w:pPr>
        <w:pStyle w:val="Response"/>
      </w:pPr>
      <w:r w:rsidRPr="002868CE">
        <w:tab/>
      </w:r>
      <w:r w:rsidRPr="002868CE">
        <w:tab/>
      </w:r>
      <w:r w:rsidRPr="002868CE">
        <w:tab/>
      </w:r>
      <w:r w:rsidRPr="002868CE">
        <w:tab/>
      </w:r>
      <w:r w:rsidRPr="002868CE">
        <w:tab/>
        <w:t>"formattedDisplayPrice": "€ 449,99"</w:t>
      </w:r>
    </w:p>
    <w:p w14:paraId="509FFE2E" w14:textId="77777777" w:rsidR="002868CE" w:rsidRPr="002868CE" w:rsidRDefault="002868CE" w:rsidP="001E3CD1">
      <w:pPr>
        <w:pStyle w:val="Response"/>
      </w:pPr>
      <w:r w:rsidRPr="002868CE">
        <w:tab/>
      </w:r>
      <w:r w:rsidRPr="002868CE">
        <w:tab/>
      </w:r>
      <w:r w:rsidRPr="002868CE">
        <w:tab/>
      </w:r>
      <w:r w:rsidRPr="002868CE">
        <w:tab/>
        <w:t>},</w:t>
      </w:r>
    </w:p>
    <w:p w14:paraId="24E70BF8" w14:textId="77777777" w:rsidR="002868CE" w:rsidRPr="002868CE" w:rsidRDefault="002868CE" w:rsidP="001E3CD1">
      <w:pPr>
        <w:pStyle w:val="Response"/>
      </w:pPr>
      <w:r w:rsidRPr="002868CE">
        <w:tab/>
      </w:r>
      <w:r w:rsidRPr="002868CE">
        <w:tab/>
      </w:r>
      <w:r w:rsidRPr="002868CE">
        <w:tab/>
      </w:r>
      <w:r w:rsidRPr="002868CE">
        <w:tab/>
        <w:t>"reviewStatistics": {</w:t>
      </w:r>
    </w:p>
    <w:p w14:paraId="4EC2FA17" w14:textId="77777777" w:rsidR="002868CE" w:rsidRPr="002868CE" w:rsidRDefault="002868CE" w:rsidP="001E3CD1">
      <w:pPr>
        <w:pStyle w:val="Response"/>
      </w:pPr>
      <w:r w:rsidRPr="002868CE">
        <w:tab/>
      </w:r>
      <w:r w:rsidRPr="002868CE">
        <w:tab/>
      </w:r>
      <w:r w:rsidRPr="002868CE">
        <w:tab/>
      </w:r>
      <w:r w:rsidRPr="002868CE">
        <w:tab/>
      </w:r>
      <w:r w:rsidRPr="002868CE">
        <w:tab/>
        <w:t>"averageOverallRating": 4.5,</w:t>
      </w:r>
    </w:p>
    <w:p w14:paraId="29012BC2" w14:textId="77777777" w:rsidR="002868CE" w:rsidRPr="002868CE" w:rsidRDefault="002868CE" w:rsidP="001E3CD1">
      <w:pPr>
        <w:pStyle w:val="Response"/>
      </w:pPr>
      <w:r w:rsidRPr="002868CE">
        <w:tab/>
      </w:r>
      <w:r w:rsidRPr="002868CE">
        <w:tab/>
      </w:r>
      <w:r w:rsidRPr="002868CE">
        <w:tab/>
      </w:r>
      <w:r w:rsidRPr="002868CE">
        <w:tab/>
      </w:r>
      <w:r w:rsidRPr="002868CE">
        <w:tab/>
        <w:t>"totalReviewCount": 4</w:t>
      </w:r>
    </w:p>
    <w:p w14:paraId="2CF87E6E" w14:textId="77777777" w:rsidR="002868CE" w:rsidRPr="002868CE" w:rsidRDefault="002868CE" w:rsidP="001E3CD1">
      <w:pPr>
        <w:pStyle w:val="Response"/>
      </w:pPr>
      <w:r w:rsidRPr="002868CE">
        <w:tab/>
      </w:r>
      <w:r w:rsidRPr="002868CE">
        <w:tab/>
      </w:r>
      <w:r w:rsidRPr="002868CE">
        <w:tab/>
      </w:r>
      <w:r w:rsidRPr="002868CE">
        <w:tab/>
        <w:t>},</w:t>
      </w:r>
    </w:p>
    <w:p w14:paraId="54170A57" w14:textId="77777777" w:rsidR="002868CE" w:rsidRPr="002868CE" w:rsidRDefault="002868CE" w:rsidP="001E3CD1">
      <w:pPr>
        <w:pStyle w:val="Response"/>
      </w:pPr>
      <w:r w:rsidRPr="002868CE">
        <w:tab/>
      </w:r>
      <w:r w:rsidRPr="002868CE">
        <w:tab/>
      </w:r>
      <w:r w:rsidRPr="002868CE">
        <w:tab/>
      </w:r>
      <w:r w:rsidRPr="002868CE">
        <w:tab/>
        <w:t>"wow": "Perfectie in elke beweging",</w:t>
      </w:r>
    </w:p>
    <w:p w14:paraId="12F49748" w14:textId="77777777" w:rsidR="002868CE" w:rsidRPr="008B6B4F" w:rsidRDefault="002868CE" w:rsidP="001E3CD1">
      <w:pPr>
        <w:pStyle w:val="Response"/>
        <w:rPr>
          <w:lang w:val="nl-NL"/>
        </w:rPr>
      </w:pPr>
      <w:r w:rsidRPr="002868CE">
        <w:tab/>
      </w:r>
      <w:r w:rsidRPr="002868CE">
        <w:tab/>
      </w:r>
      <w:r w:rsidRPr="002868CE">
        <w:tab/>
      </w:r>
      <w:r w:rsidRPr="002868CE">
        <w:tab/>
      </w:r>
      <w:r w:rsidRPr="008B6B4F">
        <w:rPr>
          <w:lang w:val="nl-NL"/>
        </w:rPr>
        <w:t>"subWOW": "Scheert tot 20% meer haar* af in één beweging",</w:t>
      </w:r>
    </w:p>
    <w:p w14:paraId="4C5C594E" w14:textId="77777777" w:rsidR="002868CE" w:rsidRPr="008B6B4F" w:rsidRDefault="002868CE" w:rsidP="001E3CD1">
      <w:pPr>
        <w:pStyle w:val="Response"/>
        <w:rPr>
          <w:lang w:val="nl-NL"/>
        </w:rPr>
      </w:pPr>
      <w:r w:rsidRPr="008B6B4F">
        <w:rPr>
          <w:lang w:val="nl-NL"/>
        </w:rPr>
        <w:tab/>
      </w:r>
      <w:r w:rsidRPr="008B6B4F">
        <w:rPr>
          <w:lang w:val="nl-NL"/>
        </w:rPr>
        <w:tab/>
      </w:r>
      <w:r w:rsidRPr="008B6B4F">
        <w:rPr>
          <w:lang w:val="nl-NL"/>
        </w:rPr>
        <w:tab/>
      </w:r>
      <w:r w:rsidRPr="008B6B4F">
        <w:rPr>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0DDAEF5D" w14:textId="77777777" w:rsidR="002868CE" w:rsidRPr="002868CE" w:rsidRDefault="002868CE" w:rsidP="001E3CD1">
      <w:pPr>
        <w:pStyle w:val="Response"/>
      </w:pPr>
      <w:r w:rsidRPr="008B6B4F">
        <w:rPr>
          <w:lang w:val="nl-NL"/>
        </w:rPr>
        <w:tab/>
      </w:r>
      <w:r w:rsidRPr="008B6B4F">
        <w:rPr>
          <w:lang w:val="nl-NL"/>
        </w:rPr>
        <w:tab/>
      </w:r>
      <w:r w:rsidRPr="008B6B4F">
        <w:rPr>
          <w:lang w:val="nl-NL"/>
        </w:rPr>
        <w:tab/>
      </w:r>
      <w:r w:rsidRPr="008B6B4F">
        <w:rPr>
          <w:lang w:val="nl-NL"/>
        </w:rPr>
        <w:tab/>
      </w:r>
      <w:r w:rsidRPr="002868CE">
        <w:t>"filterKeys": ["FK_BEARD_STYLER_SHAVERS",</w:t>
      </w:r>
    </w:p>
    <w:p w14:paraId="231D7716" w14:textId="77777777" w:rsidR="002868CE" w:rsidRPr="002868CE" w:rsidRDefault="002868CE" w:rsidP="001E3CD1">
      <w:pPr>
        <w:pStyle w:val="Response"/>
      </w:pPr>
      <w:r w:rsidRPr="002868CE">
        <w:tab/>
      </w:r>
      <w:r w:rsidRPr="002868CE">
        <w:tab/>
      </w:r>
      <w:r w:rsidRPr="002868CE">
        <w:tab/>
      </w:r>
      <w:r w:rsidRPr="002868CE">
        <w:tab/>
        <w:t>"FK_CLEANING_STATION_SHAVERS",</w:t>
      </w:r>
    </w:p>
    <w:p w14:paraId="3C6E5897" w14:textId="77777777" w:rsidR="002868CE" w:rsidRPr="002868CE" w:rsidRDefault="002868CE" w:rsidP="001E3CD1">
      <w:pPr>
        <w:pStyle w:val="Response"/>
      </w:pPr>
      <w:r w:rsidRPr="002868CE">
        <w:tab/>
      </w:r>
      <w:r w:rsidRPr="002868CE">
        <w:tab/>
      </w:r>
      <w:r w:rsidRPr="002868CE">
        <w:tab/>
      </w:r>
      <w:r w:rsidRPr="002868CE">
        <w:tab/>
        <w:t>"FK_CLEA_PEC",</w:t>
      </w:r>
    </w:p>
    <w:p w14:paraId="70496B46" w14:textId="77777777" w:rsidR="002868CE" w:rsidRPr="002868CE" w:rsidRDefault="002868CE" w:rsidP="001E3CD1">
      <w:pPr>
        <w:pStyle w:val="Response"/>
      </w:pPr>
      <w:r w:rsidRPr="002868CE">
        <w:tab/>
      </w:r>
      <w:r w:rsidRPr="002868CE">
        <w:tab/>
      </w:r>
      <w:r w:rsidRPr="002868CE">
        <w:tab/>
      </w:r>
      <w:r w:rsidRPr="002868CE">
        <w:tab/>
        <w:t>"FK_CONTOUR_HEAD_SHAVING_ULTIMATE",</w:t>
      </w:r>
    </w:p>
    <w:p w14:paraId="4BA55524" w14:textId="77777777" w:rsidR="002868CE" w:rsidRPr="002868CE" w:rsidRDefault="002868CE" w:rsidP="001E3CD1">
      <w:pPr>
        <w:pStyle w:val="Response"/>
      </w:pPr>
      <w:r w:rsidRPr="002868CE">
        <w:tab/>
      </w:r>
      <w:r w:rsidRPr="002868CE">
        <w:tab/>
      </w:r>
      <w:r w:rsidRPr="002868CE">
        <w:tab/>
      </w:r>
      <w:r w:rsidRPr="002868CE">
        <w:tab/>
        <w:t>"FK_DRY_AND_WET_SHAVE",</w:t>
      </w:r>
    </w:p>
    <w:p w14:paraId="20C01188" w14:textId="77777777" w:rsidR="002868CE" w:rsidRPr="002868CE" w:rsidRDefault="002868CE" w:rsidP="001E3CD1">
      <w:pPr>
        <w:pStyle w:val="Response"/>
      </w:pPr>
      <w:r w:rsidRPr="002868CE">
        <w:tab/>
      </w:r>
      <w:r w:rsidRPr="002868CE">
        <w:tab/>
      </w:r>
      <w:r w:rsidRPr="002868CE">
        <w:tab/>
      </w:r>
      <w:r w:rsidRPr="002868CE">
        <w:tab/>
        <w:t>"FK_GENERIC_GREEN",</w:t>
      </w:r>
    </w:p>
    <w:p w14:paraId="036D64E1" w14:textId="77777777" w:rsidR="002868CE" w:rsidRPr="002868CE" w:rsidRDefault="002868CE" w:rsidP="001E3CD1">
      <w:pPr>
        <w:pStyle w:val="Response"/>
      </w:pPr>
      <w:r w:rsidRPr="002868CE">
        <w:tab/>
      </w:r>
      <w:r w:rsidRPr="002868CE">
        <w:tab/>
      </w:r>
      <w:r w:rsidRPr="002868CE">
        <w:tab/>
      </w:r>
      <w:r w:rsidRPr="002868CE">
        <w:tab/>
        <w:t>"FK_HEAD_PERFORMANCE_ULTIMATE",</w:t>
      </w:r>
    </w:p>
    <w:p w14:paraId="16C3B062" w14:textId="77777777" w:rsidR="002868CE" w:rsidRPr="002868CE" w:rsidRDefault="002868CE" w:rsidP="001E3CD1">
      <w:pPr>
        <w:pStyle w:val="Response"/>
      </w:pPr>
      <w:r w:rsidRPr="002868CE">
        <w:tab/>
      </w:r>
      <w:r w:rsidRPr="002868CE">
        <w:tab/>
      </w:r>
      <w:r w:rsidRPr="002868CE">
        <w:tab/>
      </w:r>
      <w:r w:rsidRPr="002868CE">
        <w:tab/>
        <w:t>"FK_MG_23_SERIES",</w:t>
      </w:r>
    </w:p>
    <w:p w14:paraId="6C524C42" w14:textId="77777777" w:rsidR="002868CE" w:rsidRPr="002868CE" w:rsidRDefault="002868CE" w:rsidP="001E3CD1">
      <w:pPr>
        <w:pStyle w:val="Response"/>
      </w:pPr>
      <w:r w:rsidRPr="002868CE">
        <w:tab/>
      </w:r>
      <w:r w:rsidRPr="002868CE">
        <w:tab/>
      </w:r>
      <w:r w:rsidRPr="002868CE">
        <w:tab/>
      </w:r>
      <w:r w:rsidRPr="002868CE">
        <w:tab/>
        <w:t>"FK_PERSONAL_COMFORT_SETTINGS",</w:t>
      </w:r>
    </w:p>
    <w:p w14:paraId="2C4463B5" w14:textId="77777777" w:rsidR="002868CE" w:rsidRPr="002868CE" w:rsidRDefault="002868CE" w:rsidP="001E3CD1">
      <w:pPr>
        <w:pStyle w:val="Response"/>
      </w:pPr>
      <w:r w:rsidRPr="002868CE">
        <w:tab/>
      </w:r>
      <w:r w:rsidRPr="002868CE">
        <w:tab/>
      </w:r>
      <w:r w:rsidRPr="002868CE">
        <w:tab/>
      </w:r>
      <w:r w:rsidRPr="002868CE">
        <w:tab/>
        <w:t>"FK_REF_PEC",</w:t>
      </w:r>
    </w:p>
    <w:p w14:paraId="56B1E79A" w14:textId="77777777" w:rsidR="002868CE" w:rsidRPr="002868CE" w:rsidRDefault="002868CE" w:rsidP="001E3CD1">
      <w:pPr>
        <w:pStyle w:val="Response"/>
      </w:pPr>
      <w:r w:rsidRPr="002868CE">
        <w:tab/>
      </w:r>
      <w:r w:rsidRPr="002868CE">
        <w:tab/>
      </w:r>
      <w:r w:rsidRPr="002868CE">
        <w:tab/>
      </w:r>
      <w:r w:rsidRPr="002868CE">
        <w:tab/>
        <w:t>"FK_SHAVING_3_HEADS",</w:t>
      </w:r>
    </w:p>
    <w:p w14:paraId="020ED86A" w14:textId="77777777" w:rsidR="002868CE" w:rsidRPr="002868CE" w:rsidRDefault="002868CE" w:rsidP="001E3CD1">
      <w:pPr>
        <w:pStyle w:val="Response"/>
      </w:pPr>
      <w:r w:rsidRPr="002868CE">
        <w:tab/>
      </w:r>
      <w:r w:rsidRPr="002868CE">
        <w:tab/>
      </w:r>
      <w:r w:rsidRPr="002868CE">
        <w:tab/>
      </w:r>
      <w:r w:rsidRPr="002868CE">
        <w:tab/>
        <w:t>"FK_WASHABLE_SHAVERS",</w:t>
      </w:r>
    </w:p>
    <w:p w14:paraId="0E910957" w14:textId="77777777" w:rsidR="002868CE" w:rsidRPr="002868CE" w:rsidRDefault="002868CE" w:rsidP="001E3CD1">
      <w:pPr>
        <w:pStyle w:val="Response"/>
      </w:pPr>
      <w:r w:rsidRPr="002868CE">
        <w:tab/>
      </w:r>
      <w:r w:rsidRPr="002868CE">
        <w:tab/>
      </w:r>
      <w:r w:rsidRPr="002868CE">
        <w:tab/>
      </w:r>
      <w:r w:rsidRPr="002868CE">
        <w:tab/>
        <w:t>"MENS_SHAVING_CA",</w:t>
      </w:r>
    </w:p>
    <w:p w14:paraId="6D20163D" w14:textId="77777777" w:rsidR="002868CE" w:rsidRPr="002868CE" w:rsidRDefault="002868CE" w:rsidP="001E3CD1">
      <w:pPr>
        <w:pStyle w:val="Response"/>
      </w:pPr>
      <w:r w:rsidRPr="002868CE">
        <w:tab/>
      </w:r>
      <w:r w:rsidRPr="002868CE">
        <w:tab/>
      </w:r>
      <w:r w:rsidRPr="002868CE">
        <w:tab/>
      </w:r>
      <w:r w:rsidRPr="002868CE">
        <w:tab/>
        <w:t>"PERSONAL_CARE_GR",</w:t>
      </w:r>
    </w:p>
    <w:p w14:paraId="03020585" w14:textId="77777777" w:rsidR="002868CE" w:rsidRPr="002868CE" w:rsidRDefault="002868CE" w:rsidP="001E3CD1">
      <w:pPr>
        <w:pStyle w:val="Response"/>
      </w:pPr>
      <w:r w:rsidRPr="002868CE">
        <w:tab/>
      </w:r>
      <w:r w:rsidRPr="002868CE">
        <w:tab/>
      </w:r>
      <w:r w:rsidRPr="002868CE">
        <w:tab/>
      </w:r>
      <w:r w:rsidRPr="002868CE">
        <w:tab/>
        <w:t>"SERIES_SHAVERS_SU"],</w:t>
      </w:r>
    </w:p>
    <w:p w14:paraId="7F9A6D65" w14:textId="77777777" w:rsidR="002868CE" w:rsidRPr="002868CE" w:rsidRDefault="002868CE" w:rsidP="001E3CD1">
      <w:pPr>
        <w:pStyle w:val="Response"/>
      </w:pPr>
      <w:r w:rsidRPr="002868CE">
        <w:tab/>
      </w:r>
      <w:r w:rsidRPr="002868CE">
        <w:tab/>
      </w:r>
      <w:r w:rsidRPr="002868CE">
        <w:tab/>
      </w:r>
      <w:r w:rsidRPr="002868CE">
        <w:tab/>
        <w:t>"subcategory": "SERIES_SHAVERS_SU",</w:t>
      </w:r>
    </w:p>
    <w:p w14:paraId="6263B0BB" w14:textId="77777777" w:rsidR="002868CE" w:rsidRPr="002868CE" w:rsidRDefault="002868CE" w:rsidP="001E3CD1">
      <w:pPr>
        <w:pStyle w:val="Response"/>
      </w:pPr>
      <w:r w:rsidRPr="002868CE">
        <w:tab/>
      </w:r>
      <w:r w:rsidRPr="002868CE">
        <w:tab/>
      </w:r>
      <w:r w:rsidRPr="002868CE">
        <w:tab/>
      </w:r>
      <w:r w:rsidRPr="002868CE">
        <w:tab/>
        <w:t>"ProductReferenceType": "assigned"</w:t>
      </w:r>
    </w:p>
    <w:p w14:paraId="257FDC36" w14:textId="77777777" w:rsidR="002868CE" w:rsidRPr="002868CE" w:rsidRDefault="002868CE" w:rsidP="001E3CD1">
      <w:pPr>
        <w:pStyle w:val="Response"/>
      </w:pPr>
      <w:r w:rsidRPr="002868CE">
        <w:tab/>
      </w:r>
      <w:r w:rsidRPr="002868CE">
        <w:tab/>
      </w:r>
      <w:r w:rsidRPr="002868CE">
        <w:tab/>
        <w:t>},</w:t>
      </w:r>
    </w:p>
    <w:p w14:paraId="352FDB22" w14:textId="77777777" w:rsidR="002868CE" w:rsidRPr="002868CE" w:rsidRDefault="002868CE" w:rsidP="001E3CD1">
      <w:pPr>
        <w:pStyle w:val="Response"/>
      </w:pPr>
      <w:r w:rsidRPr="002868CE">
        <w:tab/>
      </w:r>
      <w:r w:rsidRPr="002868CE">
        <w:tab/>
      </w:r>
      <w:r w:rsidRPr="002868CE">
        <w:tab/>
        <w:t>{</w:t>
      </w:r>
    </w:p>
    <w:p w14:paraId="07F68730" w14:textId="77777777" w:rsidR="002868CE" w:rsidRPr="002868CE" w:rsidRDefault="002868CE" w:rsidP="001E3CD1">
      <w:pPr>
        <w:pStyle w:val="Response"/>
      </w:pPr>
      <w:r w:rsidRPr="002868CE">
        <w:tab/>
      </w:r>
      <w:r w:rsidRPr="002868CE">
        <w:tab/>
      </w:r>
      <w:r w:rsidRPr="002868CE">
        <w:tab/>
      </w:r>
      <w:r w:rsidRPr="002868CE">
        <w:tab/>
        <w:t>"locale": "nl_NL",</w:t>
      </w:r>
    </w:p>
    <w:p w14:paraId="17ACFC21" w14:textId="77777777" w:rsidR="002868CE" w:rsidRPr="002868CE" w:rsidRDefault="002868CE" w:rsidP="001E3CD1">
      <w:pPr>
        <w:pStyle w:val="Response"/>
      </w:pPr>
      <w:r w:rsidRPr="002868CE">
        <w:tab/>
      </w:r>
      <w:r w:rsidRPr="002868CE">
        <w:tab/>
      </w:r>
      <w:r w:rsidRPr="002868CE">
        <w:tab/>
      </w:r>
      <w:r w:rsidRPr="002868CE">
        <w:tab/>
        <w:t>"ctn": "S9521/31",</w:t>
      </w:r>
    </w:p>
    <w:p w14:paraId="62514099" w14:textId="77777777" w:rsidR="002868CE" w:rsidRPr="002868CE" w:rsidRDefault="002868CE" w:rsidP="001E3CD1">
      <w:pPr>
        <w:pStyle w:val="Response"/>
      </w:pPr>
      <w:r w:rsidRPr="002868CE">
        <w:tab/>
      </w:r>
      <w:r w:rsidRPr="002868CE">
        <w:tab/>
      </w:r>
      <w:r w:rsidRPr="002868CE">
        <w:tab/>
      </w:r>
      <w:r w:rsidRPr="002868CE">
        <w:tab/>
        <w:t>"dtn": "S9521/31",</w:t>
      </w:r>
    </w:p>
    <w:p w14:paraId="622819C7" w14:textId="77777777" w:rsidR="002868CE" w:rsidRPr="002868CE" w:rsidRDefault="002868CE" w:rsidP="001E3CD1">
      <w:pPr>
        <w:pStyle w:val="Response"/>
      </w:pPr>
      <w:r w:rsidRPr="002868CE">
        <w:tab/>
      </w:r>
      <w:r w:rsidRPr="002868CE">
        <w:tab/>
      </w:r>
      <w:r w:rsidRPr="002868CE">
        <w:tab/>
      </w:r>
      <w:r w:rsidRPr="002868CE">
        <w:tab/>
        <w:t>"productTitle": "Shaver series 9000 elektrisch scheerapparaat, nat/droog",</w:t>
      </w:r>
    </w:p>
    <w:p w14:paraId="3771CC39" w14:textId="77777777" w:rsidR="002868CE" w:rsidRPr="002868CE" w:rsidRDefault="002868CE" w:rsidP="001E3CD1">
      <w:pPr>
        <w:pStyle w:val="Response"/>
      </w:pPr>
      <w:r w:rsidRPr="002868CE">
        <w:tab/>
      </w:r>
      <w:r w:rsidRPr="002868CE">
        <w:tab/>
      </w:r>
      <w:r w:rsidRPr="002868CE">
        <w:tab/>
      </w:r>
      <w:r w:rsidRPr="002868CE">
        <w:tab/>
        <w:t>"alphanumeric": "S9521/31",</w:t>
      </w:r>
    </w:p>
    <w:p w14:paraId="23B473E3" w14:textId="77777777" w:rsidR="002868CE" w:rsidRPr="002868CE" w:rsidRDefault="002868CE" w:rsidP="001E3CD1">
      <w:pPr>
        <w:pStyle w:val="Response"/>
      </w:pPr>
      <w:r w:rsidRPr="002868CE">
        <w:tab/>
      </w:r>
      <w:r w:rsidRPr="002868CE">
        <w:tab/>
      </w:r>
      <w:r w:rsidRPr="002868CE">
        <w:tab/>
      </w:r>
      <w:r w:rsidRPr="002868CE">
        <w:tab/>
        <w:t>"brandName": "Philips",</w:t>
      </w:r>
    </w:p>
    <w:p w14:paraId="5CCE8263" w14:textId="77777777" w:rsidR="002868CE" w:rsidRPr="002868CE" w:rsidRDefault="002868CE" w:rsidP="001E3CD1">
      <w:pPr>
        <w:pStyle w:val="Response"/>
      </w:pPr>
      <w:r w:rsidRPr="002868CE">
        <w:tab/>
      </w:r>
      <w:r w:rsidRPr="002868CE">
        <w:tab/>
      </w:r>
      <w:r w:rsidRPr="002868CE">
        <w:tab/>
      </w:r>
      <w:r w:rsidRPr="002868CE">
        <w:tab/>
        <w:t>"brand": {</w:t>
      </w:r>
    </w:p>
    <w:p w14:paraId="796CEF45" w14:textId="77777777" w:rsidR="002868CE" w:rsidRPr="002868CE" w:rsidRDefault="002868CE" w:rsidP="001E3CD1">
      <w:pPr>
        <w:pStyle w:val="Response"/>
      </w:pPr>
      <w:r w:rsidRPr="002868CE">
        <w:tab/>
      </w:r>
      <w:r w:rsidRPr="002868CE">
        <w:tab/>
      </w:r>
      <w:r w:rsidRPr="002868CE">
        <w:tab/>
      </w:r>
      <w:r w:rsidRPr="002868CE">
        <w:tab/>
      </w:r>
      <w:r w:rsidRPr="002868CE">
        <w:tab/>
        <w:t>"brandLogo": "http://images.philips.com/is/image/PhilipsConsumer/PHI-BRP-global-001"</w:t>
      </w:r>
    </w:p>
    <w:p w14:paraId="63242C11" w14:textId="77777777" w:rsidR="002868CE" w:rsidRPr="008B6B4F" w:rsidRDefault="002868CE" w:rsidP="001E3CD1">
      <w:pPr>
        <w:pStyle w:val="Response"/>
        <w:rPr>
          <w:lang w:val="nl-NL"/>
        </w:rPr>
      </w:pPr>
      <w:r w:rsidRPr="002868CE">
        <w:tab/>
      </w:r>
      <w:r w:rsidRPr="002868CE">
        <w:tab/>
      </w:r>
      <w:r w:rsidRPr="002868CE">
        <w:tab/>
      </w:r>
      <w:r w:rsidRPr="002868CE">
        <w:tab/>
      </w:r>
      <w:r w:rsidRPr="008B6B4F">
        <w:rPr>
          <w:lang w:val="nl-NL"/>
        </w:rPr>
        <w:t>},</w:t>
      </w:r>
    </w:p>
    <w:p w14:paraId="7DBB67B5" w14:textId="77777777" w:rsidR="002868CE" w:rsidRPr="008B6B4F" w:rsidRDefault="002868CE" w:rsidP="001E3CD1">
      <w:pPr>
        <w:pStyle w:val="Response"/>
        <w:rPr>
          <w:lang w:val="nl-NL"/>
        </w:rPr>
      </w:pPr>
      <w:r w:rsidRPr="008B6B4F">
        <w:rPr>
          <w:lang w:val="nl-NL"/>
        </w:rPr>
        <w:tab/>
      </w:r>
      <w:r w:rsidRPr="008B6B4F">
        <w:rPr>
          <w:lang w:val="nl-NL"/>
        </w:rPr>
        <w:tab/>
      </w:r>
      <w:r w:rsidRPr="008B6B4F">
        <w:rPr>
          <w:lang w:val="nl-NL"/>
        </w:rPr>
        <w:tab/>
      </w:r>
      <w:r w:rsidRPr="008B6B4F">
        <w:rPr>
          <w:lang w:val="nl-NL"/>
        </w:rPr>
        <w:tab/>
        <w:t>"familyName": "Shaver series 9000",</w:t>
      </w:r>
    </w:p>
    <w:p w14:paraId="19867B4D" w14:textId="77777777" w:rsidR="002868CE" w:rsidRPr="008B6B4F" w:rsidRDefault="002868CE" w:rsidP="001E3CD1">
      <w:pPr>
        <w:pStyle w:val="Response"/>
        <w:rPr>
          <w:lang w:val="nl-NL"/>
        </w:rPr>
      </w:pPr>
      <w:r w:rsidRPr="008B6B4F">
        <w:rPr>
          <w:lang w:val="nl-NL"/>
        </w:rPr>
        <w:tab/>
      </w:r>
      <w:r w:rsidRPr="008B6B4F">
        <w:rPr>
          <w:lang w:val="nl-NL"/>
        </w:rPr>
        <w:tab/>
      </w:r>
      <w:r w:rsidRPr="008B6B4F">
        <w:rPr>
          <w:lang w:val="nl-NL"/>
        </w:rPr>
        <w:tab/>
      </w:r>
      <w:r w:rsidRPr="008B6B4F">
        <w:rPr>
          <w:lang w:val="nl-NL"/>
        </w:rPr>
        <w:tab/>
        <w:t>"productURL": "/c-p/S9521_31/shaver-series-9000-elektrisch-scheerapparaat-voor-nat-en-droog-scheren-met-smartclean-plus-en-aquatec-voor-nat-en-droog-scheren",</w:t>
      </w:r>
    </w:p>
    <w:p w14:paraId="5734E5DB" w14:textId="77777777" w:rsidR="002868CE" w:rsidRPr="002868CE" w:rsidRDefault="002868CE" w:rsidP="001E3CD1">
      <w:pPr>
        <w:pStyle w:val="Response"/>
      </w:pPr>
      <w:r w:rsidRPr="008B6B4F">
        <w:rPr>
          <w:lang w:val="nl-NL"/>
        </w:rPr>
        <w:tab/>
      </w:r>
      <w:r w:rsidRPr="008B6B4F">
        <w:rPr>
          <w:lang w:val="nl-NL"/>
        </w:rPr>
        <w:tab/>
      </w:r>
      <w:r w:rsidRPr="008B6B4F">
        <w:rPr>
          <w:lang w:val="nl-NL"/>
        </w:rPr>
        <w:tab/>
      </w:r>
      <w:r w:rsidRPr="008B6B4F">
        <w:rPr>
          <w:lang w:val="nl-NL"/>
        </w:rPr>
        <w:tab/>
      </w:r>
      <w:r w:rsidRPr="002868CE">
        <w:t>"productPagePath": "/content/B2C/nl_NL/product-catalog/S9521_31",</w:t>
      </w:r>
    </w:p>
    <w:p w14:paraId="2362D4D5" w14:textId="77777777" w:rsidR="002868CE" w:rsidRPr="008B6B4F" w:rsidRDefault="002868CE" w:rsidP="001E3CD1">
      <w:pPr>
        <w:pStyle w:val="Response"/>
        <w:rPr>
          <w:lang w:val="nl-NL"/>
        </w:rPr>
      </w:pPr>
      <w:r w:rsidRPr="002868CE">
        <w:tab/>
      </w:r>
      <w:r w:rsidRPr="002868CE">
        <w:tab/>
      </w:r>
      <w:r w:rsidRPr="002868CE">
        <w:tab/>
      </w:r>
      <w:r w:rsidRPr="002868CE">
        <w:tab/>
      </w:r>
      <w:r w:rsidRPr="008B6B4F">
        <w:rPr>
          <w:lang w:val="nl-NL"/>
        </w:rPr>
        <w:t>"descriptor": "elektrisch scheerapparaat, nat/droog",</w:t>
      </w:r>
    </w:p>
    <w:p w14:paraId="218BB3CA" w14:textId="77777777" w:rsidR="002868CE" w:rsidRPr="002868CE" w:rsidRDefault="002868CE" w:rsidP="001E3CD1">
      <w:pPr>
        <w:pStyle w:val="Response"/>
      </w:pPr>
      <w:r w:rsidRPr="008B6B4F">
        <w:rPr>
          <w:lang w:val="nl-NL"/>
        </w:rPr>
        <w:lastRenderedPageBreak/>
        <w:tab/>
      </w:r>
      <w:r w:rsidRPr="008B6B4F">
        <w:rPr>
          <w:lang w:val="nl-NL"/>
        </w:rPr>
        <w:tab/>
      </w:r>
      <w:r w:rsidRPr="008B6B4F">
        <w:rPr>
          <w:lang w:val="nl-NL"/>
        </w:rPr>
        <w:tab/>
      </w:r>
      <w:r w:rsidRPr="008B6B4F">
        <w:rPr>
          <w:lang w:val="nl-NL"/>
        </w:rPr>
        <w:tab/>
      </w:r>
      <w:r w:rsidRPr="002868CE">
        <w:t>"domain": "http://www.philips.nl",</w:t>
      </w:r>
    </w:p>
    <w:p w14:paraId="077D2002" w14:textId="77777777" w:rsidR="002868CE" w:rsidRPr="002868CE" w:rsidRDefault="002868CE" w:rsidP="001E3CD1">
      <w:pPr>
        <w:pStyle w:val="Response"/>
      </w:pPr>
      <w:r w:rsidRPr="002868CE">
        <w:tab/>
      </w:r>
      <w:r w:rsidRPr="002868CE">
        <w:tab/>
      </w:r>
      <w:r w:rsidRPr="002868CE">
        <w:tab/>
      </w:r>
      <w:r w:rsidRPr="002868CE">
        <w:tab/>
        <w:t>"versions": ["V-Track Precision-mesjes",</w:t>
      </w:r>
    </w:p>
    <w:p w14:paraId="6641951C" w14:textId="77777777" w:rsidR="002868CE" w:rsidRPr="008B6B4F" w:rsidRDefault="002868CE" w:rsidP="001E3CD1">
      <w:pPr>
        <w:pStyle w:val="Response"/>
        <w:rPr>
          <w:lang w:val="nl-NL"/>
        </w:rPr>
      </w:pPr>
      <w:r w:rsidRPr="002868CE">
        <w:tab/>
      </w:r>
      <w:r w:rsidRPr="002868CE">
        <w:tab/>
      </w:r>
      <w:r w:rsidRPr="002868CE">
        <w:tab/>
      </w:r>
      <w:r w:rsidRPr="002868CE">
        <w:tab/>
      </w:r>
      <w:r w:rsidRPr="008B6B4F">
        <w:rPr>
          <w:lang w:val="nl-NL"/>
        </w:rPr>
        <w:t>"50 min. draadloos gebruik/1 uur opladen",</w:t>
      </w:r>
    </w:p>
    <w:p w14:paraId="7D024FB3" w14:textId="77777777" w:rsidR="002868CE" w:rsidRPr="002868CE" w:rsidRDefault="002868CE" w:rsidP="001E3CD1">
      <w:pPr>
        <w:pStyle w:val="Response"/>
      </w:pPr>
      <w:r w:rsidRPr="008B6B4F">
        <w:rPr>
          <w:lang w:val="nl-NL"/>
        </w:rPr>
        <w:tab/>
      </w:r>
      <w:r w:rsidRPr="008B6B4F">
        <w:rPr>
          <w:lang w:val="nl-NL"/>
        </w:rPr>
        <w:tab/>
      </w:r>
      <w:r w:rsidRPr="008B6B4F">
        <w:rPr>
          <w:lang w:val="nl-NL"/>
        </w:rPr>
        <w:tab/>
      </w:r>
      <w:r w:rsidRPr="008B6B4F">
        <w:rPr>
          <w:lang w:val="nl-NL"/>
        </w:rPr>
        <w:tab/>
      </w:r>
      <w:r w:rsidRPr="002868CE">
        <w:t>"SmartClick-baardstyler",</w:t>
      </w:r>
    </w:p>
    <w:p w14:paraId="5CB881E2" w14:textId="77777777" w:rsidR="002868CE" w:rsidRPr="002868CE" w:rsidRDefault="002868CE" w:rsidP="001E3CD1">
      <w:pPr>
        <w:pStyle w:val="Response"/>
      </w:pPr>
      <w:r w:rsidRPr="002868CE">
        <w:tab/>
      </w:r>
      <w:r w:rsidRPr="002868CE">
        <w:tab/>
      </w:r>
      <w:r w:rsidRPr="002868CE">
        <w:tab/>
      </w:r>
      <w:r w:rsidRPr="002868CE">
        <w:tab/>
        <w:t>"SmartClean Plus"],</w:t>
      </w:r>
    </w:p>
    <w:p w14:paraId="2D5B9EAF" w14:textId="77777777" w:rsidR="002868CE" w:rsidRPr="002868CE" w:rsidRDefault="002868CE" w:rsidP="001E3CD1">
      <w:pPr>
        <w:pStyle w:val="Response"/>
      </w:pPr>
      <w:r w:rsidRPr="002868CE">
        <w:tab/>
      </w:r>
      <w:r w:rsidRPr="002868CE">
        <w:tab/>
      </w:r>
      <w:r w:rsidRPr="002868CE">
        <w:tab/>
      </w:r>
      <w:r w:rsidRPr="002868CE">
        <w:tab/>
        <w:t>"productStatus": "NORMAL",</w:t>
      </w:r>
    </w:p>
    <w:p w14:paraId="2EE36269" w14:textId="77777777" w:rsidR="002868CE" w:rsidRPr="002868CE" w:rsidRDefault="002868CE" w:rsidP="001E3CD1">
      <w:pPr>
        <w:pStyle w:val="Response"/>
      </w:pPr>
      <w:r w:rsidRPr="002868CE">
        <w:tab/>
      </w:r>
      <w:r w:rsidRPr="002868CE">
        <w:tab/>
      </w:r>
      <w:r w:rsidRPr="002868CE">
        <w:tab/>
      </w:r>
      <w:r w:rsidRPr="002868CE">
        <w:tab/>
        <w:t>"imageURL": "http://images.philips.com/is/image/PhilipsConsumer/S9521_31-IMS-nl_NL",</w:t>
      </w:r>
    </w:p>
    <w:p w14:paraId="644330E1" w14:textId="77777777" w:rsidR="002868CE" w:rsidRPr="002868CE" w:rsidRDefault="002868CE" w:rsidP="001E3CD1">
      <w:pPr>
        <w:pStyle w:val="Response"/>
      </w:pPr>
      <w:r w:rsidRPr="002868CE">
        <w:tab/>
      </w:r>
      <w:r w:rsidRPr="002868CE">
        <w:tab/>
      </w:r>
      <w:r w:rsidRPr="002868CE">
        <w:tab/>
      </w:r>
      <w:r w:rsidRPr="002868CE">
        <w:tab/>
        <w:t>"sop": "2014-08-18T00:00:00.000+02:00",</w:t>
      </w:r>
    </w:p>
    <w:p w14:paraId="00B726AC" w14:textId="77777777" w:rsidR="002868CE" w:rsidRPr="002868CE" w:rsidRDefault="002868CE" w:rsidP="001E3CD1">
      <w:pPr>
        <w:pStyle w:val="Response"/>
      </w:pPr>
      <w:r w:rsidRPr="002868CE">
        <w:tab/>
      </w:r>
      <w:r w:rsidRPr="002868CE">
        <w:tab/>
      </w:r>
      <w:r w:rsidRPr="002868CE">
        <w:tab/>
      </w:r>
      <w:r w:rsidRPr="002868CE">
        <w:tab/>
        <w:t>"somp": "2014-08-18T00:00:00.000+02:00",</w:t>
      </w:r>
    </w:p>
    <w:p w14:paraId="0D533C6D" w14:textId="77777777" w:rsidR="002868CE" w:rsidRPr="002868CE" w:rsidRDefault="002868CE" w:rsidP="001E3CD1">
      <w:pPr>
        <w:pStyle w:val="Response"/>
      </w:pPr>
      <w:r w:rsidRPr="002868CE">
        <w:tab/>
      </w:r>
      <w:r w:rsidRPr="002868CE">
        <w:tab/>
      </w:r>
      <w:r w:rsidRPr="002868CE">
        <w:tab/>
      </w:r>
      <w:r w:rsidRPr="002868CE">
        <w:tab/>
        <w:t>"eop": "2024-09-01T00:00:00.000+02:00",</w:t>
      </w:r>
    </w:p>
    <w:p w14:paraId="4D41CDF5" w14:textId="77777777" w:rsidR="002868CE" w:rsidRPr="002868CE" w:rsidRDefault="002868CE" w:rsidP="001E3CD1">
      <w:pPr>
        <w:pStyle w:val="Response"/>
      </w:pPr>
      <w:r w:rsidRPr="002868CE">
        <w:tab/>
      </w:r>
      <w:r w:rsidRPr="002868CE">
        <w:tab/>
      </w:r>
      <w:r w:rsidRPr="002868CE">
        <w:tab/>
      </w:r>
      <w:r w:rsidRPr="002868CE">
        <w:tab/>
        <w:t>"isDeleted": false,</w:t>
      </w:r>
    </w:p>
    <w:p w14:paraId="7087035C" w14:textId="77777777" w:rsidR="002868CE" w:rsidRPr="002868CE" w:rsidRDefault="002868CE" w:rsidP="001E3CD1">
      <w:pPr>
        <w:pStyle w:val="Response"/>
      </w:pPr>
      <w:r w:rsidRPr="002868CE">
        <w:tab/>
      </w:r>
      <w:r w:rsidRPr="002868CE">
        <w:tab/>
      </w:r>
      <w:r w:rsidRPr="002868CE">
        <w:tab/>
      </w:r>
      <w:r w:rsidRPr="002868CE">
        <w:tab/>
        <w:t>"priority": 990000,</w:t>
      </w:r>
    </w:p>
    <w:p w14:paraId="0698D05E" w14:textId="77777777" w:rsidR="002868CE" w:rsidRPr="002868CE" w:rsidRDefault="002868CE" w:rsidP="001E3CD1">
      <w:pPr>
        <w:pStyle w:val="Response"/>
      </w:pPr>
      <w:r w:rsidRPr="002868CE">
        <w:tab/>
      </w:r>
      <w:r w:rsidRPr="002868CE">
        <w:tab/>
      </w:r>
      <w:r w:rsidRPr="002868CE">
        <w:tab/>
      </w:r>
      <w:r w:rsidRPr="002868CE">
        <w:tab/>
        <w:t>"price": {</w:t>
      </w:r>
    </w:p>
    <w:p w14:paraId="2F7E6803" w14:textId="77777777" w:rsidR="002868CE" w:rsidRPr="002868CE" w:rsidRDefault="002868CE" w:rsidP="001E3CD1">
      <w:pPr>
        <w:pStyle w:val="Response"/>
      </w:pPr>
      <w:r w:rsidRPr="002868CE">
        <w:tab/>
      </w:r>
      <w:r w:rsidRPr="002868CE">
        <w:tab/>
      </w:r>
      <w:r w:rsidRPr="002868CE">
        <w:tab/>
      </w:r>
      <w:r w:rsidRPr="002868CE">
        <w:tab/>
      </w:r>
      <w:r w:rsidRPr="002868CE">
        <w:tab/>
        <w:t>"productPrice": "369.99",</w:t>
      </w:r>
    </w:p>
    <w:p w14:paraId="1F6907F8" w14:textId="77777777" w:rsidR="002868CE" w:rsidRPr="002868CE" w:rsidRDefault="002868CE" w:rsidP="001E3CD1">
      <w:pPr>
        <w:pStyle w:val="Response"/>
      </w:pPr>
      <w:r w:rsidRPr="002868CE">
        <w:tab/>
      </w:r>
      <w:r w:rsidRPr="002868CE">
        <w:tab/>
      </w:r>
      <w:r w:rsidRPr="002868CE">
        <w:tab/>
      </w:r>
      <w:r w:rsidRPr="002868CE">
        <w:tab/>
      </w:r>
      <w:r w:rsidRPr="002868CE">
        <w:tab/>
        <w:t>"displayPriceType": "srp",</w:t>
      </w:r>
    </w:p>
    <w:p w14:paraId="1B637682" w14:textId="77777777" w:rsidR="002868CE" w:rsidRPr="002868CE" w:rsidRDefault="002868CE" w:rsidP="001E3CD1">
      <w:pPr>
        <w:pStyle w:val="Response"/>
      </w:pPr>
      <w:r w:rsidRPr="002868CE">
        <w:tab/>
      </w:r>
      <w:r w:rsidRPr="002868CE">
        <w:tab/>
      </w:r>
      <w:r w:rsidRPr="002868CE">
        <w:tab/>
      </w:r>
      <w:r w:rsidRPr="002868CE">
        <w:tab/>
      </w:r>
      <w:r w:rsidRPr="002868CE">
        <w:tab/>
        <w:t>"displayPrice": "369.99",</w:t>
      </w:r>
    </w:p>
    <w:p w14:paraId="51C622A8" w14:textId="77777777" w:rsidR="002868CE" w:rsidRPr="002868CE" w:rsidRDefault="002868CE" w:rsidP="001E3CD1">
      <w:pPr>
        <w:pStyle w:val="Response"/>
      </w:pPr>
      <w:r w:rsidRPr="002868CE">
        <w:tab/>
      </w:r>
      <w:r w:rsidRPr="002868CE">
        <w:tab/>
      </w:r>
      <w:r w:rsidRPr="002868CE">
        <w:tab/>
      </w:r>
      <w:r w:rsidRPr="002868CE">
        <w:tab/>
      </w:r>
      <w:r w:rsidRPr="002868CE">
        <w:tab/>
        <w:t>"currencyCode": "EUR",</w:t>
      </w:r>
    </w:p>
    <w:p w14:paraId="392C612C" w14:textId="77777777" w:rsidR="002868CE" w:rsidRPr="002868CE" w:rsidRDefault="002868CE" w:rsidP="001E3CD1">
      <w:pPr>
        <w:pStyle w:val="Response"/>
      </w:pPr>
      <w:r w:rsidRPr="002868CE">
        <w:tab/>
      </w:r>
      <w:r w:rsidRPr="002868CE">
        <w:tab/>
      </w:r>
      <w:r w:rsidRPr="002868CE">
        <w:tab/>
      </w:r>
      <w:r w:rsidRPr="002868CE">
        <w:tab/>
      </w:r>
      <w:r w:rsidRPr="002868CE">
        <w:tab/>
        <w:t>"formattedPrice": "€ 369,99",</w:t>
      </w:r>
    </w:p>
    <w:p w14:paraId="76989C2A" w14:textId="77777777" w:rsidR="002868CE" w:rsidRPr="002868CE" w:rsidRDefault="002868CE" w:rsidP="001E3CD1">
      <w:pPr>
        <w:pStyle w:val="Response"/>
      </w:pPr>
      <w:r w:rsidRPr="002868CE">
        <w:tab/>
      </w:r>
      <w:r w:rsidRPr="002868CE">
        <w:tab/>
      </w:r>
      <w:r w:rsidRPr="002868CE">
        <w:tab/>
      </w:r>
      <w:r w:rsidRPr="002868CE">
        <w:tab/>
      </w:r>
      <w:r w:rsidRPr="002868CE">
        <w:tab/>
        <w:t>"formattedDisplayPrice": "€ 369,99"</w:t>
      </w:r>
    </w:p>
    <w:p w14:paraId="57ABE686" w14:textId="77777777" w:rsidR="002868CE" w:rsidRPr="002868CE" w:rsidRDefault="002868CE" w:rsidP="001E3CD1">
      <w:pPr>
        <w:pStyle w:val="Response"/>
      </w:pPr>
      <w:r w:rsidRPr="002868CE">
        <w:tab/>
      </w:r>
      <w:r w:rsidRPr="002868CE">
        <w:tab/>
      </w:r>
      <w:r w:rsidRPr="002868CE">
        <w:tab/>
      </w:r>
      <w:r w:rsidRPr="002868CE">
        <w:tab/>
        <w:t>},</w:t>
      </w:r>
    </w:p>
    <w:p w14:paraId="78B798D7" w14:textId="77777777" w:rsidR="002868CE" w:rsidRPr="002868CE" w:rsidRDefault="002868CE" w:rsidP="001E3CD1">
      <w:pPr>
        <w:pStyle w:val="Response"/>
      </w:pPr>
      <w:r w:rsidRPr="002868CE">
        <w:tab/>
      </w:r>
      <w:r w:rsidRPr="002868CE">
        <w:tab/>
      </w:r>
      <w:r w:rsidRPr="002868CE">
        <w:tab/>
      </w:r>
      <w:r w:rsidRPr="002868CE">
        <w:tab/>
        <w:t>"reviewStatistics": {</w:t>
      </w:r>
    </w:p>
    <w:p w14:paraId="366F5B1B" w14:textId="77777777" w:rsidR="002868CE" w:rsidRPr="002868CE" w:rsidRDefault="002868CE" w:rsidP="001E3CD1">
      <w:pPr>
        <w:pStyle w:val="Response"/>
      </w:pPr>
      <w:r w:rsidRPr="002868CE">
        <w:tab/>
      </w:r>
      <w:r w:rsidRPr="002868CE">
        <w:tab/>
      </w:r>
      <w:r w:rsidRPr="002868CE">
        <w:tab/>
      </w:r>
      <w:r w:rsidRPr="002868CE">
        <w:tab/>
      </w:r>
      <w:r w:rsidRPr="002868CE">
        <w:tab/>
        <w:t>"averageOverallRating": 4,</w:t>
      </w:r>
    </w:p>
    <w:p w14:paraId="6906DCF8" w14:textId="77777777" w:rsidR="002868CE" w:rsidRPr="002868CE" w:rsidRDefault="002868CE" w:rsidP="001E3CD1">
      <w:pPr>
        <w:pStyle w:val="Response"/>
      </w:pPr>
      <w:r w:rsidRPr="002868CE">
        <w:tab/>
      </w:r>
      <w:r w:rsidRPr="002868CE">
        <w:tab/>
      </w:r>
      <w:r w:rsidRPr="002868CE">
        <w:tab/>
      </w:r>
      <w:r w:rsidRPr="002868CE">
        <w:tab/>
      </w:r>
      <w:r w:rsidRPr="002868CE">
        <w:tab/>
        <w:t>"totalReviewCount": 1</w:t>
      </w:r>
    </w:p>
    <w:p w14:paraId="4757FED8" w14:textId="77777777" w:rsidR="002868CE" w:rsidRPr="002868CE" w:rsidRDefault="002868CE" w:rsidP="001E3CD1">
      <w:pPr>
        <w:pStyle w:val="Response"/>
      </w:pPr>
      <w:r w:rsidRPr="002868CE">
        <w:tab/>
      </w:r>
      <w:r w:rsidRPr="002868CE">
        <w:tab/>
      </w:r>
      <w:r w:rsidRPr="002868CE">
        <w:tab/>
      </w:r>
      <w:r w:rsidRPr="002868CE">
        <w:tab/>
        <w:t>},</w:t>
      </w:r>
    </w:p>
    <w:p w14:paraId="15D87BC3" w14:textId="77777777" w:rsidR="002868CE" w:rsidRPr="002868CE" w:rsidRDefault="002868CE" w:rsidP="001E3CD1">
      <w:pPr>
        <w:pStyle w:val="Response"/>
      </w:pPr>
      <w:r w:rsidRPr="002868CE">
        <w:tab/>
      </w:r>
      <w:r w:rsidRPr="002868CE">
        <w:tab/>
      </w:r>
      <w:r w:rsidRPr="002868CE">
        <w:tab/>
      </w:r>
      <w:r w:rsidRPr="002868CE">
        <w:tab/>
        <w:t>"wow": "Perfectie in elke beweging",</w:t>
      </w:r>
    </w:p>
    <w:p w14:paraId="2D10B2C5" w14:textId="77777777" w:rsidR="002868CE" w:rsidRPr="008B6B4F" w:rsidRDefault="002868CE" w:rsidP="001E3CD1">
      <w:pPr>
        <w:pStyle w:val="Response"/>
        <w:rPr>
          <w:lang w:val="nl-NL"/>
        </w:rPr>
      </w:pPr>
      <w:r w:rsidRPr="002868CE">
        <w:tab/>
      </w:r>
      <w:r w:rsidRPr="002868CE">
        <w:tab/>
      </w:r>
      <w:r w:rsidRPr="002868CE">
        <w:tab/>
      </w:r>
      <w:r w:rsidRPr="002868CE">
        <w:tab/>
      </w:r>
      <w:r w:rsidRPr="008B6B4F">
        <w:rPr>
          <w:lang w:val="nl-NL"/>
        </w:rPr>
        <w:t>"subWOW": "Scheert tot 20% meer haar* af in één beweging",</w:t>
      </w:r>
    </w:p>
    <w:p w14:paraId="74A6FB9E" w14:textId="77777777" w:rsidR="002868CE" w:rsidRPr="008B6B4F" w:rsidRDefault="002868CE" w:rsidP="001E3CD1">
      <w:pPr>
        <w:pStyle w:val="Response"/>
        <w:rPr>
          <w:lang w:val="nl-NL"/>
        </w:rPr>
      </w:pPr>
      <w:r w:rsidRPr="008B6B4F">
        <w:rPr>
          <w:lang w:val="nl-NL"/>
        </w:rPr>
        <w:tab/>
      </w:r>
      <w:r w:rsidRPr="008B6B4F">
        <w:rPr>
          <w:lang w:val="nl-NL"/>
        </w:rPr>
        <w:tab/>
      </w:r>
      <w:r w:rsidRPr="008B6B4F">
        <w:rPr>
          <w:lang w:val="nl-NL"/>
        </w:rPr>
        <w:tab/>
      </w:r>
      <w:r w:rsidRPr="008B6B4F">
        <w:rPr>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450FC440" w14:textId="77777777" w:rsidR="002868CE" w:rsidRPr="002868CE" w:rsidRDefault="002868CE" w:rsidP="001E3CD1">
      <w:pPr>
        <w:pStyle w:val="Response"/>
      </w:pPr>
      <w:r w:rsidRPr="008B6B4F">
        <w:rPr>
          <w:lang w:val="nl-NL"/>
        </w:rPr>
        <w:tab/>
      </w:r>
      <w:r w:rsidRPr="008B6B4F">
        <w:rPr>
          <w:lang w:val="nl-NL"/>
        </w:rPr>
        <w:tab/>
      </w:r>
      <w:r w:rsidRPr="008B6B4F">
        <w:rPr>
          <w:lang w:val="nl-NL"/>
        </w:rPr>
        <w:tab/>
      </w:r>
      <w:r w:rsidRPr="008B6B4F">
        <w:rPr>
          <w:lang w:val="nl-NL"/>
        </w:rPr>
        <w:tab/>
      </w:r>
      <w:r w:rsidRPr="002868CE">
        <w:t>"filterKeys": ["FK_BEARD_STYLER_SHAVERS",</w:t>
      </w:r>
    </w:p>
    <w:p w14:paraId="08E89BCD" w14:textId="77777777" w:rsidR="002868CE" w:rsidRPr="002868CE" w:rsidRDefault="002868CE" w:rsidP="001E3CD1">
      <w:pPr>
        <w:pStyle w:val="Response"/>
      </w:pPr>
      <w:r w:rsidRPr="002868CE">
        <w:tab/>
      </w:r>
      <w:r w:rsidRPr="002868CE">
        <w:tab/>
      </w:r>
      <w:r w:rsidRPr="002868CE">
        <w:tab/>
      </w:r>
      <w:r w:rsidRPr="002868CE">
        <w:tab/>
        <w:t>"FK_CLEANING_STATION_SHAVERS",</w:t>
      </w:r>
    </w:p>
    <w:p w14:paraId="5EADC510" w14:textId="77777777" w:rsidR="002868CE" w:rsidRPr="002868CE" w:rsidRDefault="002868CE" w:rsidP="001E3CD1">
      <w:pPr>
        <w:pStyle w:val="Response"/>
      </w:pPr>
      <w:r w:rsidRPr="002868CE">
        <w:tab/>
      </w:r>
      <w:r w:rsidRPr="002868CE">
        <w:tab/>
      </w:r>
      <w:r w:rsidRPr="002868CE">
        <w:tab/>
      </w:r>
      <w:r w:rsidRPr="002868CE">
        <w:tab/>
        <w:t>"FK_CLEA_PEC",</w:t>
      </w:r>
    </w:p>
    <w:p w14:paraId="4B6DDC7D" w14:textId="77777777" w:rsidR="002868CE" w:rsidRPr="002868CE" w:rsidRDefault="002868CE" w:rsidP="001E3CD1">
      <w:pPr>
        <w:pStyle w:val="Response"/>
      </w:pPr>
      <w:r w:rsidRPr="002868CE">
        <w:tab/>
      </w:r>
      <w:r w:rsidRPr="002868CE">
        <w:tab/>
      </w:r>
      <w:r w:rsidRPr="002868CE">
        <w:tab/>
      </w:r>
      <w:r w:rsidRPr="002868CE">
        <w:tab/>
        <w:t>"FK_CONTOUR_HEAD_SHAVING_ULTIMATE",</w:t>
      </w:r>
    </w:p>
    <w:p w14:paraId="50B093E8" w14:textId="77777777" w:rsidR="002868CE" w:rsidRPr="002868CE" w:rsidRDefault="002868CE" w:rsidP="001E3CD1">
      <w:pPr>
        <w:pStyle w:val="Response"/>
      </w:pPr>
      <w:r w:rsidRPr="002868CE">
        <w:tab/>
      </w:r>
      <w:r w:rsidRPr="002868CE">
        <w:tab/>
      </w:r>
      <w:r w:rsidRPr="002868CE">
        <w:tab/>
      </w:r>
      <w:r w:rsidRPr="002868CE">
        <w:tab/>
        <w:t>"FK_DRY_AND_WET_SHAVE",</w:t>
      </w:r>
    </w:p>
    <w:p w14:paraId="212705B9" w14:textId="77777777" w:rsidR="002868CE" w:rsidRPr="002868CE" w:rsidRDefault="002868CE" w:rsidP="001E3CD1">
      <w:pPr>
        <w:pStyle w:val="Response"/>
      </w:pPr>
      <w:r w:rsidRPr="002868CE">
        <w:tab/>
      </w:r>
      <w:r w:rsidRPr="002868CE">
        <w:tab/>
      </w:r>
      <w:r w:rsidRPr="002868CE">
        <w:tab/>
      </w:r>
      <w:r w:rsidRPr="002868CE">
        <w:tab/>
        <w:t>"FK_GENERIC_GREEN",</w:t>
      </w:r>
    </w:p>
    <w:p w14:paraId="711346E5" w14:textId="77777777" w:rsidR="002868CE" w:rsidRPr="002868CE" w:rsidRDefault="002868CE" w:rsidP="001E3CD1">
      <w:pPr>
        <w:pStyle w:val="Response"/>
      </w:pPr>
      <w:r w:rsidRPr="002868CE">
        <w:tab/>
      </w:r>
      <w:r w:rsidRPr="002868CE">
        <w:tab/>
      </w:r>
      <w:r w:rsidRPr="002868CE">
        <w:tab/>
      </w:r>
      <w:r w:rsidRPr="002868CE">
        <w:tab/>
        <w:t>"FK_HEAD_PERFORMANCE_ULTIMATE",</w:t>
      </w:r>
    </w:p>
    <w:p w14:paraId="0B93C458" w14:textId="77777777" w:rsidR="002868CE" w:rsidRPr="002868CE" w:rsidRDefault="002868CE" w:rsidP="001E3CD1">
      <w:pPr>
        <w:pStyle w:val="Response"/>
      </w:pPr>
      <w:r w:rsidRPr="002868CE">
        <w:tab/>
      </w:r>
      <w:r w:rsidRPr="002868CE">
        <w:tab/>
      </w:r>
      <w:r w:rsidRPr="002868CE">
        <w:tab/>
      </w:r>
      <w:r w:rsidRPr="002868CE">
        <w:tab/>
        <w:t>"FK_MG_23_SERIES",</w:t>
      </w:r>
    </w:p>
    <w:p w14:paraId="3EE00EE7" w14:textId="77777777" w:rsidR="002868CE" w:rsidRPr="002868CE" w:rsidRDefault="002868CE" w:rsidP="001E3CD1">
      <w:pPr>
        <w:pStyle w:val="Response"/>
      </w:pPr>
      <w:r w:rsidRPr="002868CE">
        <w:tab/>
      </w:r>
      <w:r w:rsidRPr="002868CE">
        <w:tab/>
      </w:r>
      <w:r w:rsidRPr="002868CE">
        <w:tab/>
      </w:r>
      <w:r w:rsidRPr="002868CE">
        <w:tab/>
        <w:t>"FK_PERSONAL_COMFORT_SETTINGS",</w:t>
      </w:r>
    </w:p>
    <w:p w14:paraId="34A890D4" w14:textId="77777777" w:rsidR="002868CE" w:rsidRPr="002868CE" w:rsidRDefault="002868CE" w:rsidP="001E3CD1">
      <w:pPr>
        <w:pStyle w:val="Response"/>
      </w:pPr>
      <w:r w:rsidRPr="002868CE">
        <w:tab/>
      </w:r>
      <w:r w:rsidRPr="002868CE">
        <w:tab/>
      </w:r>
      <w:r w:rsidRPr="002868CE">
        <w:tab/>
      </w:r>
      <w:r w:rsidRPr="002868CE">
        <w:tab/>
        <w:t>"FK_REF_PEC",</w:t>
      </w:r>
    </w:p>
    <w:p w14:paraId="41C8F7D9" w14:textId="77777777" w:rsidR="002868CE" w:rsidRPr="002868CE" w:rsidRDefault="002868CE" w:rsidP="001E3CD1">
      <w:pPr>
        <w:pStyle w:val="Response"/>
      </w:pPr>
      <w:r w:rsidRPr="002868CE">
        <w:tab/>
      </w:r>
      <w:r w:rsidRPr="002868CE">
        <w:tab/>
      </w:r>
      <w:r w:rsidRPr="002868CE">
        <w:tab/>
      </w:r>
      <w:r w:rsidRPr="002868CE">
        <w:tab/>
        <w:t>"FK_SHAVING_3_HEADS",</w:t>
      </w:r>
    </w:p>
    <w:p w14:paraId="55D909B6" w14:textId="77777777" w:rsidR="002868CE" w:rsidRPr="002868CE" w:rsidRDefault="002868CE" w:rsidP="001E3CD1">
      <w:pPr>
        <w:pStyle w:val="Response"/>
      </w:pPr>
      <w:r w:rsidRPr="002868CE">
        <w:tab/>
      </w:r>
      <w:r w:rsidRPr="002868CE">
        <w:tab/>
      </w:r>
      <w:r w:rsidRPr="002868CE">
        <w:tab/>
      </w:r>
      <w:r w:rsidRPr="002868CE">
        <w:tab/>
        <w:t>"FK_WASHABLE_SHAVERS",</w:t>
      </w:r>
    </w:p>
    <w:p w14:paraId="025668B5" w14:textId="77777777" w:rsidR="002868CE" w:rsidRPr="002868CE" w:rsidRDefault="002868CE" w:rsidP="001E3CD1">
      <w:pPr>
        <w:pStyle w:val="Response"/>
      </w:pPr>
      <w:r w:rsidRPr="002868CE">
        <w:tab/>
      </w:r>
      <w:r w:rsidRPr="002868CE">
        <w:tab/>
      </w:r>
      <w:r w:rsidRPr="002868CE">
        <w:tab/>
      </w:r>
      <w:r w:rsidRPr="002868CE">
        <w:tab/>
        <w:t>"MENS_SHAVING_CA",</w:t>
      </w:r>
    </w:p>
    <w:p w14:paraId="47FB9636" w14:textId="77777777" w:rsidR="002868CE" w:rsidRPr="002868CE" w:rsidRDefault="002868CE" w:rsidP="001E3CD1">
      <w:pPr>
        <w:pStyle w:val="Response"/>
      </w:pPr>
      <w:r w:rsidRPr="002868CE">
        <w:tab/>
      </w:r>
      <w:r w:rsidRPr="002868CE">
        <w:tab/>
      </w:r>
      <w:r w:rsidRPr="002868CE">
        <w:tab/>
      </w:r>
      <w:r w:rsidRPr="002868CE">
        <w:tab/>
        <w:t>"PERSONAL_CARE_GR",</w:t>
      </w:r>
    </w:p>
    <w:p w14:paraId="19BE60C6" w14:textId="77777777" w:rsidR="002868CE" w:rsidRPr="002868CE" w:rsidRDefault="002868CE" w:rsidP="001E3CD1">
      <w:pPr>
        <w:pStyle w:val="Response"/>
      </w:pPr>
      <w:r w:rsidRPr="002868CE">
        <w:tab/>
      </w:r>
      <w:r w:rsidRPr="002868CE">
        <w:tab/>
      </w:r>
      <w:r w:rsidRPr="002868CE">
        <w:tab/>
      </w:r>
      <w:r w:rsidRPr="002868CE">
        <w:tab/>
        <w:t>"SERIES_SHAVERS_SU"],</w:t>
      </w:r>
    </w:p>
    <w:p w14:paraId="37935D87" w14:textId="77777777" w:rsidR="002868CE" w:rsidRPr="002868CE" w:rsidRDefault="002868CE" w:rsidP="001E3CD1">
      <w:pPr>
        <w:pStyle w:val="Response"/>
      </w:pPr>
      <w:r w:rsidRPr="002868CE">
        <w:tab/>
      </w:r>
      <w:r w:rsidRPr="002868CE">
        <w:tab/>
      </w:r>
      <w:r w:rsidRPr="002868CE">
        <w:tab/>
      </w:r>
      <w:r w:rsidRPr="002868CE">
        <w:tab/>
        <w:t>"subcategory": "SERIES_SHAVERS_SU",</w:t>
      </w:r>
    </w:p>
    <w:p w14:paraId="2B77D677" w14:textId="77777777" w:rsidR="002868CE" w:rsidRPr="002868CE" w:rsidRDefault="002868CE" w:rsidP="001E3CD1">
      <w:pPr>
        <w:pStyle w:val="Response"/>
      </w:pPr>
      <w:r w:rsidRPr="002868CE">
        <w:tab/>
      </w:r>
      <w:r w:rsidRPr="002868CE">
        <w:tab/>
      </w:r>
      <w:r w:rsidRPr="002868CE">
        <w:tab/>
      </w:r>
      <w:r w:rsidRPr="002868CE">
        <w:tab/>
        <w:t>"ProductReferenceType": "assigned"</w:t>
      </w:r>
    </w:p>
    <w:p w14:paraId="2F6B6594" w14:textId="77777777" w:rsidR="002868CE" w:rsidRPr="002868CE" w:rsidRDefault="002868CE" w:rsidP="001E3CD1">
      <w:pPr>
        <w:pStyle w:val="Response"/>
      </w:pPr>
      <w:r w:rsidRPr="002868CE">
        <w:tab/>
      </w:r>
      <w:r w:rsidRPr="002868CE">
        <w:tab/>
      </w:r>
      <w:r w:rsidRPr="002868CE">
        <w:tab/>
        <w:t>},</w:t>
      </w:r>
    </w:p>
    <w:p w14:paraId="4624AA25" w14:textId="77777777" w:rsidR="002868CE" w:rsidRPr="002868CE" w:rsidRDefault="002868CE" w:rsidP="001E3CD1">
      <w:pPr>
        <w:pStyle w:val="Response"/>
      </w:pPr>
      <w:r w:rsidRPr="002868CE">
        <w:tab/>
      </w:r>
      <w:r w:rsidRPr="002868CE">
        <w:tab/>
      </w:r>
      <w:r w:rsidRPr="002868CE">
        <w:tab/>
        <w:t>{...}]</w:t>
      </w:r>
    </w:p>
    <w:p w14:paraId="07A01CF2" w14:textId="77777777" w:rsidR="002868CE" w:rsidRPr="002868CE" w:rsidRDefault="002868CE" w:rsidP="001E3CD1">
      <w:pPr>
        <w:pStyle w:val="Response"/>
      </w:pPr>
      <w:r w:rsidRPr="002868CE">
        <w:tab/>
      </w:r>
      <w:r w:rsidRPr="002868CE">
        <w:tab/>
        <w:t>},</w:t>
      </w:r>
    </w:p>
    <w:p w14:paraId="248318AD" w14:textId="77777777" w:rsidR="002868CE" w:rsidRPr="002868CE" w:rsidRDefault="002868CE" w:rsidP="001E3CD1">
      <w:pPr>
        <w:pStyle w:val="Response"/>
      </w:pPr>
      <w:r w:rsidRPr="002868CE">
        <w:tab/>
      </w:r>
      <w:r w:rsidRPr="002868CE">
        <w:tab/>
        <w:t>"richTexts": [],</w:t>
      </w:r>
    </w:p>
    <w:p w14:paraId="5456777E" w14:textId="77777777" w:rsidR="002868CE" w:rsidRPr="002868CE" w:rsidRDefault="002868CE" w:rsidP="001E3CD1">
      <w:pPr>
        <w:pStyle w:val="Response"/>
      </w:pPr>
      <w:r w:rsidRPr="002868CE">
        <w:tab/>
      </w:r>
      <w:r w:rsidRPr="002868CE">
        <w:tab/>
        <w:t>"relatedClusters": []</w:t>
      </w:r>
    </w:p>
    <w:p w14:paraId="14330407" w14:textId="77777777" w:rsidR="002868CE" w:rsidRPr="002868CE" w:rsidRDefault="002868CE" w:rsidP="001E3CD1">
      <w:pPr>
        <w:pStyle w:val="Response"/>
      </w:pPr>
      <w:r w:rsidRPr="002868CE">
        <w:tab/>
        <w:t>}</w:t>
      </w:r>
    </w:p>
    <w:p w14:paraId="042E3F90" w14:textId="77777777" w:rsidR="002868CE" w:rsidRPr="002868CE" w:rsidRDefault="002868CE" w:rsidP="001E3CD1">
      <w:pPr>
        <w:pStyle w:val="Response"/>
      </w:pPr>
      <w:r w:rsidRPr="002868CE">
        <w:t>}</w:t>
      </w:r>
    </w:p>
    <w:p w14:paraId="0CE26B07" w14:textId="77777777" w:rsidR="002868CE" w:rsidRDefault="002868CE" w:rsidP="00BE28E5">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4B5A34E1"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25" w:name="_Toc309312527"/>
      <w:r w:rsidRPr="00643F37">
        <w:lastRenderedPageBreak/>
        <w:t>Cluster - Overview</w:t>
      </w:r>
      <w:bookmarkEnd w:id="25"/>
    </w:p>
    <w:p w14:paraId="5F4BCC46"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Cluster Overview (WOW, Sub-WOW, Marketing Header Text, Image URL, Green Data Rating, Over All Rating, Price)</w:t>
      </w:r>
    </w:p>
    <w:p w14:paraId="79E876B7"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WOW – WOW</w:t>
      </w:r>
    </w:p>
    <w:p w14:paraId="661F40CA"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Marketing Header Text- MarketingTextHeader</w:t>
      </w:r>
    </w:p>
    <w:p w14:paraId="58057E64"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 URL  – Assets with image type as GAL</w:t>
      </w:r>
    </w:p>
    <w:p w14:paraId="65CEA994"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444C7825"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&lt;CLUSTER_CODE&gt;.overview</w:t>
      </w:r>
    </w:p>
    <w:p w14:paraId="44A9F410"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4704F4BC" w14:textId="77777777" w:rsidR="00065FF0"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http://www.philips.co.uk/prx/cluster/B2C/en_GB/CONSUMER/R400000325.overview</w:t>
      </w:r>
    </w:p>
    <w:p w14:paraId="242DB1DB"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321C2">
        <w:rPr>
          <w:rFonts w:asciiTheme="minorHAnsi" w:hAnsiTheme="minorHAnsi" w:cstheme="minorHAnsi"/>
          <w:sz w:val="20"/>
          <w:szCs w:val="20"/>
        </w:rPr>
        <w:t>http://www.philips.co.uk/prx/cluster/B2C/nl_NL/CONSUMER/CLICK_AN</w:t>
      </w:r>
      <w:r>
        <w:rPr>
          <w:rFonts w:asciiTheme="minorHAnsi" w:hAnsiTheme="minorHAnsi" w:cstheme="minorHAnsi"/>
          <w:sz w:val="20"/>
          <w:szCs w:val="20"/>
        </w:rPr>
        <w:t>D_STYLE_SHAVERS_SU.overview</w:t>
      </w:r>
    </w:p>
    <w:p w14:paraId="080CE512"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71BC9417" w14:textId="77777777" w:rsidR="00065FF0" w:rsidRPr="0070388C" w:rsidRDefault="00065FF0" w:rsidP="001E3CD1">
      <w:pPr>
        <w:pStyle w:val="Response"/>
      </w:pPr>
      <w:r w:rsidRPr="0070388C">
        <w:t>{</w:t>
      </w:r>
    </w:p>
    <w:p w14:paraId="6A8A2B2B" w14:textId="77777777" w:rsidR="00065FF0" w:rsidRPr="0070388C" w:rsidRDefault="00065FF0" w:rsidP="001E3CD1">
      <w:pPr>
        <w:pStyle w:val="Response"/>
      </w:pPr>
      <w:r w:rsidRPr="0070388C">
        <w:tab/>
        <w:t>"success": true,</w:t>
      </w:r>
    </w:p>
    <w:p w14:paraId="51A6F15A" w14:textId="77777777" w:rsidR="00065FF0" w:rsidRPr="0070388C" w:rsidRDefault="00065FF0" w:rsidP="001E3CD1">
      <w:pPr>
        <w:pStyle w:val="Response"/>
      </w:pPr>
      <w:r w:rsidRPr="0070388C">
        <w:tab/>
        <w:t>"data": {</w:t>
      </w:r>
    </w:p>
    <w:p w14:paraId="0C85F6A5" w14:textId="77777777" w:rsidR="00065FF0" w:rsidRPr="0070388C" w:rsidRDefault="00065FF0" w:rsidP="001E3CD1">
      <w:pPr>
        <w:pStyle w:val="Response"/>
      </w:pPr>
      <w:r w:rsidRPr="0070388C">
        <w:tab/>
      </w:r>
      <w:r w:rsidRPr="0070388C">
        <w:tab/>
        <w:t>"id": "R400000325",</w:t>
      </w:r>
    </w:p>
    <w:p w14:paraId="0A53CF78" w14:textId="77777777" w:rsidR="00065FF0" w:rsidRPr="0070388C" w:rsidRDefault="00065FF0" w:rsidP="001E3CD1">
      <w:pPr>
        <w:pStyle w:val="Response"/>
      </w:pPr>
      <w:r w:rsidRPr="0070388C">
        <w:tab/>
      </w:r>
      <w:r w:rsidRPr="0070388C">
        <w:tab/>
        <w:t>"title": "Soothers 0-6M",</w:t>
      </w:r>
    </w:p>
    <w:p w14:paraId="4C4AD28F" w14:textId="77777777" w:rsidR="00065FF0" w:rsidRPr="0070388C" w:rsidRDefault="00065FF0" w:rsidP="001E3CD1">
      <w:pPr>
        <w:pStyle w:val="Response"/>
      </w:pPr>
      <w:r w:rsidRPr="0070388C">
        <w:tab/>
      </w:r>
      <w:r w:rsidRPr="0070388C">
        <w:tab/>
        <w:t>"imageURL": "http://images.philips.com/is/image/PhilipsConsumer/SCF170_18-IMS-en_GB"</w:t>
      </w:r>
    </w:p>
    <w:p w14:paraId="6D7C98FB" w14:textId="77777777" w:rsidR="00065FF0" w:rsidRPr="0070388C" w:rsidRDefault="00065FF0" w:rsidP="001E3CD1">
      <w:pPr>
        <w:pStyle w:val="Response"/>
      </w:pPr>
      <w:r w:rsidRPr="0070388C">
        <w:tab/>
        <w:t>}</w:t>
      </w:r>
    </w:p>
    <w:p w14:paraId="6005B7A3" w14:textId="77777777" w:rsidR="00065FF0" w:rsidRPr="00643F37" w:rsidRDefault="00065FF0" w:rsidP="001E3CD1">
      <w:pPr>
        <w:pStyle w:val="Response"/>
      </w:pPr>
      <w:r w:rsidRPr="0070388C">
        <w:t>}</w:t>
      </w:r>
    </w:p>
    <w:p w14:paraId="231FED70"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26" w:name="_Toc309312528"/>
      <w:r w:rsidRPr="00643F37">
        <w:lastRenderedPageBreak/>
        <w:t>Cluster - Summary</w:t>
      </w:r>
      <w:bookmarkEnd w:id="26"/>
    </w:p>
    <w:p w14:paraId="75BBC200"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Cluster Summary (Name, ImageURL, Description)</w:t>
      </w:r>
    </w:p>
    <w:p w14:paraId="3F0E78B4"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Name – Name</w:t>
      </w:r>
    </w:p>
    <w:p w14:paraId="2939713A"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Description – Description (Currently this property unavailable)</w:t>
      </w:r>
    </w:p>
    <w:p w14:paraId="1BB97DC3"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Image-URL – Assets with image type as CMG, If not GAL If not IMS</w:t>
      </w:r>
    </w:p>
    <w:p w14:paraId="361A6474"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2D8C7BFA"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&lt;CLUSTER_CODE&gt;.summary</w:t>
      </w:r>
    </w:p>
    <w:p w14:paraId="017CE464"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2F527724" w14:textId="77777777" w:rsidR="00065FF0"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/cluster/B2C/en_GB/</w:t>
      </w:r>
      <w:r>
        <w:rPr>
          <w:rFonts w:asciiTheme="minorHAnsi" w:hAnsiTheme="minorHAnsi" w:cstheme="minorHAnsi"/>
          <w:sz w:val="20"/>
          <w:szCs w:val="20"/>
        </w:rPr>
        <w:t>CONSUMER/</w:t>
      </w:r>
      <w:r w:rsidRPr="00643F37">
        <w:rPr>
          <w:rFonts w:asciiTheme="minorHAnsi" w:hAnsiTheme="minorHAnsi" w:cstheme="minorHAnsi"/>
          <w:sz w:val="20"/>
          <w:szCs w:val="20"/>
        </w:rPr>
        <w:t>R400000325.summary</w:t>
      </w:r>
    </w:p>
    <w:p w14:paraId="09B17D5E"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321C2">
        <w:rPr>
          <w:rFonts w:asciiTheme="minorHAnsi" w:hAnsiTheme="minorHAnsi" w:cstheme="minorHAnsi"/>
          <w:sz w:val="20"/>
          <w:szCs w:val="20"/>
        </w:rPr>
        <w:t>http://www.philips.co.uk/prx/cluster/B2C/nl_NL/</w:t>
      </w:r>
      <w:r w:rsidRPr="002C5CDA">
        <w:rPr>
          <w:rFonts w:asciiTheme="minorHAnsi" w:hAnsiTheme="minorHAnsi" w:cstheme="minorHAnsi"/>
          <w:sz w:val="20"/>
          <w:szCs w:val="20"/>
        </w:rPr>
        <w:t xml:space="preserve"> </w:t>
      </w:r>
      <w:r>
        <w:rPr>
          <w:rFonts w:asciiTheme="minorHAnsi" w:hAnsiTheme="minorHAnsi" w:cstheme="minorHAnsi"/>
          <w:sz w:val="20"/>
          <w:szCs w:val="20"/>
        </w:rPr>
        <w:t>CONSUMER/</w:t>
      </w:r>
      <w:r w:rsidRPr="00E321C2">
        <w:rPr>
          <w:rFonts w:asciiTheme="minorHAnsi" w:hAnsiTheme="minorHAnsi" w:cstheme="minorHAnsi"/>
          <w:sz w:val="20"/>
          <w:szCs w:val="20"/>
        </w:rPr>
        <w:t>CLICK_AND_STYLE_SHAVERS_SU.summary</w:t>
      </w:r>
    </w:p>
    <w:p w14:paraId="211EB785" w14:textId="301AF2B9"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32732749" w14:textId="77777777" w:rsidR="00643F37" w:rsidRPr="00643F37" w:rsidRDefault="00643F37" w:rsidP="001E3CD1">
      <w:pPr>
        <w:pStyle w:val="Response"/>
      </w:pPr>
      <w:r w:rsidRPr="00643F37">
        <w:t xml:space="preserve">[ { </w:t>
      </w:r>
    </w:p>
    <w:p w14:paraId="06B6D751" w14:textId="77777777" w:rsidR="00643F37" w:rsidRPr="00643F37" w:rsidRDefault="00643F37" w:rsidP="001E3CD1">
      <w:pPr>
        <w:pStyle w:val="Response"/>
      </w:pPr>
      <w:r w:rsidRPr="00643F37">
        <w:t xml:space="preserve">    "success" : true,</w:t>
      </w:r>
    </w:p>
    <w:p w14:paraId="2F6EEFF4" w14:textId="77777777" w:rsidR="00643F37" w:rsidRPr="00643F37" w:rsidRDefault="00643F37" w:rsidP="001E3CD1">
      <w:pPr>
        <w:pStyle w:val="Response"/>
      </w:pPr>
      <w:r w:rsidRPr="00643F37">
        <w:t xml:space="preserve">    "data" : [ { </w:t>
      </w:r>
    </w:p>
    <w:p w14:paraId="4DF83FF4" w14:textId="77777777" w:rsidR="00643F37" w:rsidRPr="00643F37" w:rsidRDefault="00643F37" w:rsidP="001E3CD1">
      <w:pPr>
        <w:pStyle w:val="Response"/>
      </w:pPr>
      <w:r w:rsidRPr="00643F37">
        <w:t xml:space="preserve">        "name" : "Soothers 0-6M",</w:t>
      </w:r>
    </w:p>
    <w:p w14:paraId="47BA4516" w14:textId="77777777" w:rsidR="00643F37" w:rsidRPr="00643F37" w:rsidRDefault="00643F37" w:rsidP="001E3CD1">
      <w:pPr>
        <w:pStyle w:val="Response"/>
      </w:pPr>
      <w:r w:rsidRPr="00643F37">
        <w:t xml:space="preserve">        "imageUrl" : "http://images.philips.com/is/image/PhilipsConsumer/SCF170_18-IMS-global"</w:t>
      </w:r>
    </w:p>
    <w:p w14:paraId="4FF947D7" w14:textId="77777777" w:rsidR="00643F37" w:rsidRPr="00643F37" w:rsidRDefault="00643F37" w:rsidP="001E3CD1">
      <w:pPr>
        <w:pStyle w:val="Response"/>
      </w:pPr>
      <w:r w:rsidRPr="00643F37">
        <w:t xml:space="preserve">    } ]</w:t>
      </w:r>
    </w:p>
    <w:p w14:paraId="2945DDB2" w14:textId="77777777" w:rsidR="00643F37" w:rsidRPr="00643F37" w:rsidRDefault="00643F37" w:rsidP="001E3CD1">
      <w:pPr>
        <w:pStyle w:val="Response"/>
      </w:pPr>
      <w:r w:rsidRPr="00643F37">
        <w:t>} ]</w:t>
      </w:r>
    </w:p>
    <w:p w14:paraId="7856C04A"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4AE72A6" w14:textId="77777777" w:rsidR="00065FF0" w:rsidRPr="00643F37" w:rsidRDefault="00065FF0" w:rsidP="00065FF0">
      <w:pPr>
        <w:pStyle w:val="Heading3"/>
        <w:tabs>
          <w:tab w:val="left" w:pos="1134"/>
          <w:tab w:val="left" w:pos="1418"/>
          <w:tab w:val="left" w:pos="1701"/>
          <w:tab w:val="left" w:pos="1985"/>
          <w:tab w:val="left" w:pos="2268"/>
          <w:tab w:val="left" w:pos="2552"/>
          <w:tab w:val="left" w:pos="2835"/>
        </w:tabs>
      </w:pPr>
      <w:bookmarkStart w:id="27" w:name="_Toc405466796"/>
      <w:bookmarkStart w:id="28" w:name="_Toc309312529"/>
      <w:r w:rsidRPr="00643F37">
        <w:lastRenderedPageBreak/>
        <w:t>Cluster - Products</w:t>
      </w:r>
      <w:bookmarkEnd w:id="27"/>
      <w:bookmarkEnd w:id="28"/>
    </w:p>
    <w:p w14:paraId="337101FA"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Cluster Products(Product Titles and CTN)</w:t>
      </w:r>
    </w:p>
    <w:p w14:paraId="1165AC17"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ProductReferences – CTNs with product titles will be returned (If CTNs are not available for that country error response will be returned)</w:t>
      </w:r>
    </w:p>
    <w:p w14:paraId="0487A0C9"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622FFBDC"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/&lt;CLUSTER_CODE&gt;.products</w:t>
      </w:r>
    </w:p>
    <w:p w14:paraId="65DE13A4"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13A469ED" w14:textId="77777777" w:rsidR="00065FF0"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http://www.philips.co.uk/prx/cluster/B2C/nl_NL/CONSUMER/CLICK_AND_STYLE_SHAVERS_SU.products</w:t>
      </w:r>
    </w:p>
    <w:p w14:paraId="2580596E"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http://www.philips.co.uk/prx/cluster/B2C/nl_NL/CONSUMER/R400001381.products</w:t>
      </w:r>
    </w:p>
    <w:p w14:paraId="47F38A81" w14:textId="77777777" w:rsidR="00065FF0" w:rsidRPr="00643F37" w:rsidRDefault="00065FF0" w:rsidP="00065FF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651563E2" w14:textId="77777777" w:rsidR="00065FF0" w:rsidRPr="00300547" w:rsidRDefault="00065FF0" w:rsidP="001E3CD1">
      <w:pPr>
        <w:pStyle w:val="Response"/>
      </w:pPr>
      <w:r w:rsidRPr="00300547">
        <w:t>{</w:t>
      </w:r>
    </w:p>
    <w:p w14:paraId="00A5B9F6" w14:textId="77777777" w:rsidR="00065FF0" w:rsidRPr="00300547" w:rsidRDefault="00065FF0" w:rsidP="001E3CD1">
      <w:pPr>
        <w:pStyle w:val="Response"/>
      </w:pPr>
      <w:r w:rsidRPr="00300547">
        <w:tab/>
        <w:t>"success": true,</w:t>
      </w:r>
    </w:p>
    <w:p w14:paraId="70DBB236" w14:textId="77777777" w:rsidR="00065FF0" w:rsidRPr="00300547" w:rsidRDefault="00065FF0" w:rsidP="001E3CD1">
      <w:pPr>
        <w:pStyle w:val="Response"/>
      </w:pPr>
      <w:r w:rsidRPr="00300547">
        <w:tab/>
        <w:t>"data": {</w:t>
      </w:r>
    </w:p>
    <w:p w14:paraId="3750A307" w14:textId="77777777" w:rsidR="00065FF0" w:rsidRPr="00300547" w:rsidRDefault="00065FF0" w:rsidP="001E3CD1">
      <w:pPr>
        <w:pStyle w:val="Response"/>
      </w:pPr>
      <w:r w:rsidRPr="00300547">
        <w:tab/>
      </w:r>
      <w:r w:rsidRPr="00300547">
        <w:tab/>
        <w:t>"id": "R400001381",</w:t>
      </w:r>
    </w:p>
    <w:p w14:paraId="2B8B07A8" w14:textId="77777777" w:rsidR="00065FF0" w:rsidRPr="00300547" w:rsidRDefault="00065FF0" w:rsidP="001E3CD1">
      <w:pPr>
        <w:pStyle w:val="Response"/>
      </w:pPr>
      <w:r w:rsidRPr="00300547">
        <w:tab/>
      </w:r>
      <w:r w:rsidRPr="00300547">
        <w:tab/>
        <w:t>"imageURL": "http://images.philips.com/is/image/PhilipsConsumer/S9711_31-IMS-nl_NL",</w:t>
      </w:r>
    </w:p>
    <w:p w14:paraId="0FB16FC8" w14:textId="77777777" w:rsidR="00065FF0" w:rsidRPr="00300547" w:rsidRDefault="00065FF0" w:rsidP="001E3CD1">
      <w:pPr>
        <w:pStyle w:val="Response"/>
      </w:pPr>
      <w:r w:rsidRPr="00300547">
        <w:tab/>
      </w:r>
      <w:r w:rsidRPr="00300547">
        <w:tab/>
        <w:t>"products": [{</w:t>
      </w:r>
    </w:p>
    <w:p w14:paraId="251A0487" w14:textId="77777777" w:rsidR="00065FF0" w:rsidRPr="00300547" w:rsidRDefault="00065FF0" w:rsidP="001E3CD1">
      <w:pPr>
        <w:pStyle w:val="Response"/>
      </w:pPr>
      <w:r w:rsidRPr="00300547">
        <w:tab/>
      </w:r>
      <w:r w:rsidRPr="00300547">
        <w:tab/>
      </w:r>
      <w:r w:rsidRPr="00300547">
        <w:tab/>
        <w:t>"locale": "nl_NL",</w:t>
      </w:r>
    </w:p>
    <w:p w14:paraId="722C83B6" w14:textId="77777777" w:rsidR="00065FF0" w:rsidRPr="00300547" w:rsidRDefault="00065FF0" w:rsidP="001E3CD1">
      <w:pPr>
        <w:pStyle w:val="Response"/>
      </w:pPr>
      <w:r w:rsidRPr="00300547">
        <w:tab/>
      </w:r>
      <w:r w:rsidRPr="00300547">
        <w:tab/>
      </w:r>
      <w:r w:rsidRPr="00300547">
        <w:tab/>
        <w:t>"ctn": "S9711/31",</w:t>
      </w:r>
    </w:p>
    <w:p w14:paraId="30C5C0B3" w14:textId="77777777" w:rsidR="00065FF0" w:rsidRPr="00300547" w:rsidRDefault="00065FF0" w:rsidP="001E3CD1">
      <w:pPr>
        <w:pStyle w:val="Response"/>
        <w:rPr>
          <w:lang w:val="nl-NL"/>
        </w:rPr>
      </w:pPr>
      <w:r w:rsidRPr="00300547">
        <w:tab/>
      </w:r>
      <w:r w:rsidRPr="00300547">
        <w:tab/>
      </w:r>
      <w:r w:rsidRPr="00300547">
        <w:tab/>
      </w:r>
      <w:r w:rsidRPr="00300547">
        <w:rPr>
          <w:lang w:val="nl-NL"/>
        </w:rPr>
        <w:t>"dtn": "S9711/31",</w:t>
      </w:r>
    </w:p>
    <w:p w14:paraId="2D7E55F1" w14:textId="77777777" w:rsidR="00065FF0" w:rsidRPr="00300547" w:rsidRDefault="00065FF0" w:rsidP="001E3CD1">
      <w:pPr>
        <w:pStyle w:val="Response"/>
        <w:rPr>
          <w:lang w:val="nl-NL"/>
        </w:rPr>
      </w:pPr>
      <w:r w:rsidRPr="00300547">
        <w:rPr>
          <w:lang w:val="nl-NL"/>
        </w:rPr>
        <w:tab/>
      </w:r>
      <w:r w:rsidRPr="00300547">
        <w:rPr>
          <w:lang w:val="nl-NL"/>
        </w:rPr>
        <w:tab/>
      </w:r>
      <w:r w:rsidRPr="00300547">
        <w:rPr>
          <w:lang w:val="nl-NL"/>
        </w:rPr>
        <w:tab/>
        <w:t>"productTitle": "Shaver series 9000 elektrisch scheerapparaat, nat/droog",</w:t>
      </w:r>
    </w:p>
    <w:p w14:paraId="62B3B9E4"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"alphanumeric": "S9711/31",</w:t>
      </w:r>
    </w:p>
    <w:p w14:paraId="23EF5AA3" w14:textId="77777777" w:rsidR="00065FF0" w:rsidRPr="00300547" w:rsidRDefault="00065FF0" w:rsidP="001E3CD1">
      <w:pPr>
        <w:pStyle w:val="Response"/>
      </w:pPr>
      <w:r w:rsidRPr="00300547">
        <w:tab/>
      </w:r>
      <w:r w:rsidRPr="00300547">
        <w:tab/>
      </w:r>
      <w:r w:rsidRPr="00300547">
        <w:tab/>
        <w:t>"brandName": "Philips",</w:t>
      </w:r>
    </w:p>
    <w:p w14:paraId="3074EDE4" w14:textId="77777777" w:rsidR="00065FF0" w:rsidRPr="00300547" w:rsidRDefault="00065FF0" w:rsidP="001E3CD1">
      <w:pPr>
        <w:pStyle w:val="Response"/>
      </w:pPr>
      <w:r w:rsidRPr="00300547">
        <w:tab/>
      </w:r>
      <w:r w:rsidRPr="00300547">
        <w:tab/>
      </w:r>
      <w:r w:rsidRPr="00300547">
        <w:tab/>
        <w:t>"brand": {</w:t>
      </w:r>
    </w:p>
    <w:p w14:paraId="10D71308" w14:textId="77777777" w:rsidR="00065FF0" w:rsidRPr="00300547" w:rsidRDefault="00065FF0" w:rsidP="001E3CD1">
      <w:pPr>
        <w:pStyle w:val="Response"/>
      </w:pPr>
      <w:r w:rsidRPr="00300547">
        <w:tab/>
      </w:r>
      <w:r w:rsidRPr="00300547">
        <w:tab/>
      </w:r>
      <w:r w:rsidRPr="00300547">
        <w:tab/>
      </w:r>
      <w:r w:rsidRPr="00300547">
        <w:tab/>
        <w:t>"brandLogo": "http://images.philips.com/is/image/PhilipsConsumer/PHI-BRP-global-001"</w:t>
      </w:r>
    </w:p>
    <w:p w14:paraId="2601CD29" w14:textId="77777777" w:rsidR="00065FF0" w:rsidRPr="00300547" w:rsidRDefault="00065FF0" w:rsidP="001E3CD1">
      <w:pPr>
        <w:pStyle w:val="Response"/>
        <w:rPr>
          <w:lang w:val="nl-NL"/>
        </w:rPr>
      </w:pPr>
      <w:r w:rsidRPr="00300547">
        <w:tab/>
      </w:r>
      <w:r w:rsidRPr="00300547">
        <w:tab/>
      </w:r>
      <w:r w:rsidRPr="00300547">
        <w:tab/>
      </w:r>
      <w:r w:rsidRPr="00300547">
        <w:rPr>
          <w:lang w:val="nl-NL"/>
        </w:rPr>
        <w:t>},</w:t>
      </w:r>
    </w:p>
    <w:p w14:paraId="2E285AAA" w14:textId="77777777" w:rsidR="00065FF0" w:rsidRPr="00300547" w:rsidRDefault="00065FF0" w:rsidP="001E3CD1">
      <w:pPr>
        <w:pStyle w:val="Response"/>
        <w:rPr>
          <w:lang w:val="nl-NL"/>
        </w:rPr>
      </w:pPr>
      <w:r w:rsidRPr="00300547">
        <w:rPr>
          <w:lang w:val="nl-NL"/>
        </w:rPr>
        <w:tab/>
      </w:r>
      <w:r w:rsidRPr="00300547">
        <w:rPr>
          <w:lang w:val="nl-NL"/>
        </w:rPr>
        <w:tab/>
      </w:r>
      <w:r w:rsidRPr="00300547">
        <w:rPr>
          <w:lang w:val="nl-NL"/>
        </w:rPr>
        <w:tab/>
        <w:t>"familyName": "Shaver series 9000",</w:t>
      </w:r>
    </w:p>
    <w:p w14:paraId="5D2AEB25" w14:textId="77777777" w:rsidR="00065FF0" w:rsidRPr="00300547" w:rsidRDefault="00065FF0" w:rsidP="001E3CD1">
      <w:pPr>
        <w:pStyle w:val="Response"/>
        <w:rPr>
          <w:lang w:val="nl-NL"/>
        </w:rPr>
      </w:pPr>
      <w:r w:rsidRPr="00300547">
        <w:rPr>
          <w:lang w:val="nl-NL"/>
        </w:rPr>
        <w:tab/>
      </w:r>
      <w:r w:rsidRPr="00300547">
        <w:rPr>
          <w:lang w:val="nl-NL"/>
        </w:rPr>
        <w:tab/>
      </w:r>
      <w:r w:rsidRPr="00300547">
        <w:rPr>
          <w:lang w:val="nl-NL"/>
        </w:rPr>
        <w:tab/>
        <w:t>"productURL": "/c-p/S9711_31/shaver-series-9000-elektrisch-scheerapparaat-voor-nat-en-droog-scheren-met-smartclean-pro-en-aquatec-voor-nat-en-droog-scheren",</w:t>
      </w:r>
    </w:p>
    <w:p w14:paraId="528BDDE8"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"productPagePath": "/content/B2C/nl_NL/product-catalog/S9711_31",</w:t>
      </w:r>
    </w:p>
    <w:p w14:paraId="5ACCE399" w14:textId="77777777" w:rsidR="00065FF0" w:rsidRPr="00300547" w:rsidRDefault="00065FF0" w:rsidP="001E3CD1">
      <w:pPr>
        <w:pStyle w:val="Response"/>
        <w:rPr>
          <w:lang w:val="nl-NL"/>
        </w:rPr>
      </w:pPr>
      <w:r w:rsidRPr="00300547">
        <w:tab/>
      </w:r>
      <w:r w:rsidRPr="00300547">
        <w:tab/>
      </w:r>
      <w:r w:rsidRPr="00300547">
        <w:tab/>
      </w:r>
      <w:r w:rsidRPr="00300547">
        <w:rPr>
          <w:lang w:val="nl-NL"/>
        </w:rPr>
        <w:t>"descriptor": "elektrisch scheerapparaat, nat/droog",</w:t>
      </w:r>
    </w:p>
    <w:p w14:paraId="01444804"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"domain": "http://www.philips.nl",</w:t>
      </w:r>
    </w:p>
    <w:p w14:paraId="338B765B" w14:textId="77777777" w:rsidR="00065FF0" w:rsidRPr="00300547" w:rsidRDefault="00065FF0" w:rsidP="001E3CD1">
      <w:pPr>
        <w:pStyle w:val="Response"/>
      </w:pPr>
      <w:r w:rsidRPr="00300547">
        <w:tab/>
      </w:r>
      <w:r w:rsidRPr="00300547">
        <w:tab/>
      </w:r>
      <w:r w:rsidRPr="00300547">
        <w:tab/>
        <w:t>"versions": ["V-Track Precision-mesjes",</w:t>
      </w:r>
    </w:p>
    <w:p w14:paraId="08483DAE" w14:textId="77777777" w:rsidR="00065FF0" w:rsidRPr="00300547" w:rsidRDefault="00065FF0" w:rsidP="001E3CD1">
      <w:pPr>
        <w:pStyle w:val="Response"/>
        <w:rPr>
          <w:lang w:val="nl-NL"/>
        </w:rPr>
      </w:pPr>
      <w:r w:rsidRPr="00300547">
        <w:tab/>
      </w:r>
      <w:r w:rsidRPr="00300547">
        <w:tab/>
      </w:r>
      <w:r w:rsidRPr="00300547">
        <w:tab/>
      </w:r>
      <w:r w:rsidRPr="00300547">
        <w:rPr>
          <w:lang w:val="nl-NL"/>
        </w:rPr>
        <w:t>"50 min. draadloos gebruik/1 uur opladen",</w:t>
      </w:r>
    </w:p>
    <w:p w14:paraId="5672F92A"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"SmartClick-baardstyler",</w:t>
      </w:r>
    </w:p>
    <w:p w14:paraId="13CDA441" w14:textId="77777777" w:rsidR="00065FF0" w:rsidRPr="00300547" w:rsidRDefault="00065FF0" w:rsidP="001E3CD1">
      <w:pPr>
        <w:pStyle w:val="Response"/>
      </w:pPr>
      <w:r w:rsidRPr="00300547">
        <w:tab/>
      </w:r>
      <w:r w:rsidRPr="00300547">
        <w:tab/>
      </w:r>
      <w:r w:rsidRPr="00300547">
        <w:tab/>
        <w:t>"SmartClean Pro"],</w:t>
      </w:r>
    </w:p>
    <w:p w14:paraId="53230144" w14:textId="77777777" w:rsidR="00065FF0" w:rsidRPr="00300547" w:rsidRDefault="00065FF0" w:rsidP="001E3CD1">
      <w:pPr>
        <w:pStyle w:val="Response"/>
      </w:pPr>
      <w:r w:rsidRPr="00300547">
        <w:tab/>
      </w:r>
      <w:r w:rsidRPr="00300547">
        <w:tab/>
      </w:r>
      <w:r w:rsidRPr="00300547">
        <w:tab/>
        <w:t>"productStatus": "NORMAL",</w:t>
      </w:r>
    </w:p>
    <w:p w14:paraId="00F47BA1" w14:textId="77777777" w:rsidR="00065FF0" w:rsidRPr="00300547" w:rsidRDefault="00065FF0" w:rsidP="001E3CD1">
      <w:pPr>
        <w:pStyle w:val="Response"/>
      </w:pPr>
      <w:r w:rsidRPr="00300547">
        <w:tab/>
      </w:r>
      <w:r w:rsidRPr="00300547">
        <w:tab/>
      </w:r>
      <w:r w:rsidRPr="00300547">
        <w:tab/>
        <w:t>"imageURL": "http://images.philips.com/is/image/PhilipsConsumer/S9711_31-IMS-nl_NL",</w:t>
      </w:r>
    </w:p>
    <w:p w14:paraId="3E376E82" w14:textId="77777777" w:rsidR="00065FF0" w:rsidRPr="00300547" w:rsidRDefault="00065FF0" w:rsidP="001E3CD1">
      <w:pPr>
        <w:pStyle w:val="Response"/>
      </w:pPr>
      <w:r w:rsidRPr="00300547">
        <w:tab/>
      </w:r>
      <w:r w:rsidRPr="00300547">
        <w:tab/>
      </w:r>
      <w:r w:rsidRPr="00300547">
        <w:tab/>
        <w:t>"sop": "2014-08-18T00:00:00.000+02:00",</w:t>
      </w:r>
    </w:p>
    <w:p w14:paraId="6F9752B5" w14:textId="77777777" w:rsidR="00065FF0" w:rsidRPr="00300547" w:rsidRDefault="00065FF0" w:rsidP="001E3CD1">
      <w:pPr>
        <w:pStyle w:val="Response"/>
      </w:pPr>
      <w:r w:rsidRPr="00300547">
        <w:tab/>
      </w:r>
      <w:r w:rsidRPr="00300547">
        <w:tab/>
      </w:r>
      <w:r w:rsidRPr="00300547">
        <w:tab/>
        <w:t>"somp": "2014-08-18T00:00:00.000+02:00",</w:t>
      </w:r>
    </w:p>
    <w:p w14:paraId="1B4CDB1F" w14:textId="77777777" w:rsidR="00065FF0" w:rsidRPr="00300547" w:rsidRDefault="00065FF0" w:rsidP="001E3CD1">
      <w:pPr>
        <w:pStyle w:val="Response"/>
      </w:pPr>
      <w:r w:rsidRPr="00300547">
        <w:tab/>
      </w:r>
      <w:r w:rsidRPr="00300547">
        <w:tab/>
      </w:r>
      <w:r w:rsidRPr="00300547">
        <w:tab/>
        <w:t>"eop": "2024-09-01T00:00:00.000+02:00",</w:t>
      </w:r>
    </w:p>
    <w:p w14:paraId="6E7F075B" w14:textId="77777777" w:rsidR="00065FF0" w:rsidRPr="00300547" w:rsidRDefault="00065FF0" w:rsidP="001E3CD1">
      <w:pPr>
        <w:pStyle w:val="Response"/>
      </w:pPr>
      <w:r w:rsidRPr="00300547">
        <w:tab/>
      </w:r>
      <w:r w:rsidRPr="00300547">
        <w:tab/>
      </w:r>
      <w:r w:rsidRPr="00300547">
        <w:tab/>
        <w:t>"isDeleted": false,</w:t>
      </w:r>
    </w:p>
    <w:p w14:paraId="1A4A18C2" w14:textId="77777777" w:rsidR="00065FF0" w:rsidRPr="00300547" w:rsidRDefault="00065FF0" w:rsidP="001E3CD1">
      <w:pPr>
        <w:pStyle w:val="Response"/>
      </w:pPr>
      <w:r w:rsidRPr="00300547">
        <w:tab/>
      </w:r>
      <w:r w:rsidRPr="00300547">
        <w:tab/>
      </w:r>
      <w:r w:rsidRPr="00300547">
        <w:tab/>
        <w:t>"priority": 990000,</w:t>
      </w:r>
    </w:p>
    <w:p w14:paraId="27A49721" w14:textId="77777777" w:rsidR="00065FF0" w:rsidRPr="00300547" w:rsidRDefault="00065FF0" w:rsidP="001E3CD1">
      <w:pPr>
        <w:pStyle w:val="Response"/>
      </w:pPr>
      <w:r w:rsidRPr="00300547">
        <w:tab/>
      </w:r>
      <w:r w:rsidRPr="00300547">
        <w:tab/>
      </w:r>
      <w:r w:rsidRPr="00300547">
        <w:tab/>
        <w:t>"price": {</w:t>
      </w:r>
    </w:p>
    <w:p w14:paraId="70469FDB" w14:textId="77777777" w:rsidR="00065FF0" w:rsidRPr="00300547" w:rsidRDefault="00065FF0" w:rsidP="001E3CD1">
      <w:pPr>
        <w:pStyle w:val="Response"/>
      </w:pPr>
      <w:r w:rsidRPr="00300547">
        <w:tab/>
      </w:r>
      <w:r w:rsidRPr="00300547">
        <w:tab/>
      </w:r>
      <w:r w:rsidRPr="00300547">
        <w:tab/>
      </w:r>
      <w:r w:rsidRPr="00300547">
        <w:tab/>
        <w:t>"productPrice": "449.99",</w:t>
      </w:r>
    </w:p>
    <w:p w14:paraId="606F90B7" w14:textId="77777777" w:rsidR="00065FF0" w:rsidRPr="00300547" w:rsidRDefault="00065FF0" w:rsidP="001E3CD1">
      <w:pPr>
        <w:pStyle w:val="Response"/>
      </w:pPr>
      <w:r w:rsidRPr="00300547">
        <w:tab/>
      </w:r>
      <w:r w:rsidRPr="00300547">
        <w:tab/>
      </w:r>
      <w:r w:rsidRPr="00300547">
        <w:tab/>
      </w:r>
      <w:r w:rsidRPr="00300547">
        <w:tab/>
        <w:t>"displayPriceType": "srp",</w:t>
      </w:r>
    </w:p>
    <w:p w14:paraId="330F9592" w14:textId="77777777" w:rsidR="00065FF0" w:rsidRPr="00300547" w:rsidRDefault="00065FF0" w:rsidP="001E3CD1">
      <w:pPr>
        <w:pStyle w:val="Response"/>
      </w:pPr>
      <w:r w:rsidRPr="00300547">
        <w:tab/>
      </w:r>
      <w:r w:rsidRPr="00300547">
        <w:tab/>
      </w:r>
      <w:r w:rsidRPr="00300547">
        <w:tab/>
      </w:r>
      <w:r w:rsidRPr="00300547">
        <w:tab/>
        <w:t>"displayPrice": "449.99",</w:t>
      </w:r>
    </w:p>
    <w:p w14:paraId="77E9DAC0" w14:textId="77777777" w:rsidR="00065FF0" w:rsidRPr="00300547" w:rsidRDefault="00065FF0" w:rsidP="001E3CD1">
      <w:pPr>
        <w:pStyle w:val="Response"/>
      </w:pPr>
      <w:r w:rsidRPr="00300547">
        <w:tab/>
      </w:r>
      <w:r w:rsidRPr="00300547">
        <w:tab/>
      </w:r>
      <w:r w:rsidRPr="00300547">
        <w:tab/>
      </w:r>
      <w:r w:rsidRPr="00300547">
        <w:tab/>
        <w:t>"currencyCode": "EUR",</w:t>
      </w:r>
    </w:p>
    <w:p w14:paraId="6179FA59" w14:textId="77777777" w:rsidR="00065FF0" w:rsidRPr="00300547" w:rsidRDefault="00065FF0" w:rsidP="001E3CD1">
      <w:pPr>
        <w:pStyle w:val="Response"/>
      </w:pPr>
      <w:r w:rsidRPr="00300547">
        <w:tab/>
      </w:r>
      <w:r w:rsidRPr="00300547">
        <w:tab/>
      </w:r>
      <w:r w:rsidRPr="00300547">
        <w:tab/>
      </w:r>
      <w:r w:rsidRPr="00300547">
        <w:tab/>
        <w:t>"formattedPrice": "€ 449,99",</w:t>
      </w:r>
    </w:p>
    <w:p w14:paraId="1F861940" w14:textId="77777777" w:rsidR="00065FF0" w:rsidRPr="00300547" w:rsidRDefault="00065FF0" w:rsidP="001E3CD1">
      <w:pPr>
        <w:pStyle w:val="Response"/>
      </w:pPr>
      <w:r w:rsidRPr="00300547">
        <w:tab/>
      </w:r>
      <w:r w:rsidRPr="00300547">
        <w:tab/>
      </w:r>
      <w:r w:rsidRPr="00300547">
        <w:tab/>
      </w:r>
      <w:r w:rsidRPr="00300547">
        <w:tab/>
        <w:t>"formattedDisplayPrice": "€ 449,99"</w:t>
      </w:r>
    </w:p>
    <w:p w14:paraId="76837BD2" w14:textId="77777777" w:rsidR="00065FF0" w:rsidRPr="00300547" w:rsidRDefault="00065FF0" w:rsidP="001E3CD1">
      <w:pPr>
        <w:pStyle w:val="Response"/>
      </w:pPr>
      <w:r w:rsidRPr="00300547">
        <w:tab/>
      </w:r>
      <w:r w:rsidRPr="00300547">
        <w:tab/>
      </w:r>
      <w:r w:rsidRPr="00300547">
        <w:tab/>
        <w:t>},</w:t>
      </w:r>
    </w:p>
    <w:p w14:paraId="2D3223BF" w14:textId="77777777" w:rsidR="00065FF0" w:rsidRPr="00300547" w:rsidRDefault="00065FF0" w:rsidP="001E3CD1">
      <w:pPr>
        <w:pStyle w:val="Response"/>
      </w:pPr>
      <w:r w:rsidRPr="00300547">
        <w:tab/>
      </w:r>
      <w:r w:rsidRPr="00300547">
        <w:tab/>
      </w:r>
      <w:r w:rsidRPr="00300547">
        <w:tab/>
        <w:t>"reviewStatistics": {</w:t>
      </w:r>
    </w:p>
    <w:p w14:paraId="779224FC" w14:textId="77777777" w:rsidR="00065FF0" w:rsidRPr="00300547" w:rsidRDefault="00065FF0" w:rsidP="001E3CD1">
      <w:pPr>
        <w:pStyle w:val="Response"/>
      </w:pPr>
      <w:r w:rsidRPr="00300547">
        <w:tab/>
      </w:r>
      <w:r w:rsidRPr="00300547">
        <w:tab/>
      </w:r>
      <w:r w:rsidRPr="00300547">
        <w:tab/>
      </w:r>
      <w:r w:rsidRPr="00300547">
        <w:tab/>
        <w:t>"averageOverallRating": 4.5,</w:t>
      </w:r>
    </w:p>
    <w:p w14:paraId="3CA1C624" w14:textId="77777777" w:rsidR="00065FF0" w:rsidRPr="00300547" w:rsidRDefault="00065FF0" w:rsidP="001E3CD1">
      <w:pPr>
        <w:pStyle w:val="Response"/>
      </w:pPr>
      <w:r w:rsidRPr="00300547">
        <w:tab/>
      </w:r>
      <w:r w:rsidRPr="00300547">
        <w:tab/>
      </w:r>
      <w:r w:rsidRPr="00300547">
        <w:tab/>
      </w:r>
      <w:r w:rsidRPr="00300547">
        <w:tab/>
        <w:t>"totalReviewCount": 4</w:t>
      </w:r>
    </w:p>
    <w:p w14:paraId="253B30D1" w14:textId="77777777" w:rsidR="00065FF0" w:rsidRPr="00300547" w:rsidRDefault="00065FF0" w:rsidP="001E3CD1">
      <w:pPr>
        <w:pStyle w:val="Response"/>
      </w:pPr>
      <w:r w:rsidRPr="00300547">
        <w:tab/>
      </w:r>
      <w:r w:rsidRPr="00300547">
        <w:tab/>
      </w:r>
      <w:r w:rsidRPr="00300547">
        <w:tab/>
        <w:t>},</w:t>
      </w:r>
    </w:p>
    <w:p w14:paraId="6ACC7E51" w14:textId="77777777" w:rsidR="00065FF0" w:rsidRPr="00300547" w:rsidRDefault="00065FF0" w:rsidP="001E3CD1">
      <w:pPr>
        <w:pStyle w:val="Response"/>
      </w:pPr>
      <w:r w:rsidRPr="00300547">
        <w:tab/>
      </w:r>
      <w:r w:rsidRPr="00300547">
        <w:tab/>
      </w:r>
      <w:r w:rsidRPr="00300547">
        <w:tab/>
        <w:t>"wow": "Perfectie in elke beweging",</w:t>
      </w:r>
    </w:p>
    <w:p w14:paraId="4216D2B3" w14:textId="77777777" w:rsidR="00065FF0" w:rsidRPr="00300547" w:rsidRDefault="00065FF0" w:rsidP="001E3CD1">
      <w:pPr>
        <w:pStyle w:val="Response"/>
        <w:rPr>
          <w:lang w:val="nl-NL"/>
        </w:rPr>
      </w:pPr>
      <w:r w:rsidRPr="00300547">
        <w:tab/>
      </w:r>
      <w:r w:rsidRPr="00300547">
        <w:tab/>
      </w:r>
      <w:r w:rsidRPr="00300547">
        <w:tab/>
      </w:r>
      <w:r w:rsidRPr="00300547">
        <w:rPr>
          <w:lang w:val="nl-NL"/>
        </w:rPr>
        <w:t>"subWOW": "Scheert tot 20% meer haar* af in één beweging",</w:t>
      </w:r>
    </w:p>
    <w:p w14:paraId="009DFED0" w14:textId="77777777" w:rsidR="00065FF0" w:rsidRPr="00300547" w:rsidRDefault="00065FF0" w:rsidP="001E3CD1">
      <w:pPr>
        <w:pStyle w:val="Response"/>
        <w:rPr>
          <w:lang w:val="nl-NL"/>
        </w:rPr>
      </w:pPr>
      <w:r w:rsidRPr="00300547">
        <w:rPr>
          <w:lang w:val="nl-NL"/>
        </w:rPr>
        <w:tab/>
      </w:r>
      <w:r w:rsidRPr="00300547">
        <w:rPr>
          <w:lang w:val="nl-NL"/>
        </w:rPr>
        <w:tab/>
      </w:r>
      <w:r w:rsidRPr="00300547">
        <w:rPr>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4845269D" w14:textId="77777777" w:rsidR="00065FF0" w:rsidRPr="00300547" w:rsidRDefault="00065FF0" w:rsidP="001E3CD1">
      <w:pPr>
        <w:pStyle w:val="Response"/>
      </w:pPr>
      <w:r w:rsidRPr="00300547">
        <w:rPr>
          <w:lang w:val="nl-NL"/>
        </w:rPr>
        <w:lastRenderedPageBreak/>
        <w:tab/>
      </w:r>
      <w:r w:rsidRPr="00300547">
        <w:rPr>
          <w:lang w:val="nl-NL"/>
        </w:rPr>
        <w:tab/>
      </w:r>
      <w:r w:rsidRPr="00300547">
        <w:rPr>
          <w:lang w:val="nl-NL"/>
        </w:rPr>
        <w:tab/>
      </w:r>
      <w:r w:rsidRPr="00300547">
        <w:t>"filterKeys": ["FK_BEARD_STYLER_SHAVERS",</w:t>
      </w:r>
    </w:p>
    <w:p w14:paraId="1FE71F98" w14:textId="77777777" w:rsidR="00065FF0" w:rsidRPr="00300547" w:rsidRDefault="00065FF0" w:rsidP="001E3CD1">
      <w:pPr>
        <w:pStyle w:val="Response"/>
      </w:pPr>
      <w:r w:rsidRPr="00300547">
        <w:tab/>
      </w:r>
      <w:r w:rsidRPr="00300547">
        <w:tab/>
      </w:r>
      <w:r w:rsidRPr="00300547">
        <w:tab/>
        <w:t>"FK_CLEANING_STATION_SHAVERS",</w:t>
      </w:r>
    </w:p>
    <w:p w14:paraId="00B3BEE6" w14:textId="77777777" w:rsidR="00065FF0" w:rsidRPr="00300547" w:rsidRDefault="00065FF0" w:rsidP="001E3CD1">
      <w:pPr>
        <w:pStyle w:val="Response"/>
      </w:pPr>
      <w:r w:rsidRPr="00300547">
        <w:tab/>
      </w:r>
      <w:r w:rsidRPr="00300547">
        <w:tab/>
      </w:r>
      <w:r w:rsidRPr="00300547">
        <w:tab/>
        <w:t>"FK_CLEA_PEC",</w:t>
      </w:r>
    </w:p>
    <w:p w14:paraId="0AAF2545" w14:textId="77777777" w:rsidR="00065FF0" w:rsidRPr="00300547" w:rsidRDefault="00065FF0" w:rsidP="001E3CD1">
      <w:pPr>
        <w:pStyle w:val="Response"/>
      </w:pPr>
      <w:r w:rsidRPr="00300547">
        <w:tab/>
      </w:r>
      <w:r w:rsidRPr="00300547">
        <w:tab/>
      </w:r>
      <w:r w:rsidRPr="00300547">
        <w:tab/>
        <w:t>"FK_CONTOUR_HEAD_SHAVING_ULTIMATE",</w:t>
      </w:r>
    </w:p>
    <w:p w14:paraId="7C3585E1" w14:textId="77777777" w:rsidR="00065FF0" w:rsidRPr="00300547" w:rsidRDefault="00065FF0" w:rsidP="001E3CD1">
      <w:pPr>
        <w:pStyle w:val="Response"/>
      </w:pPr>
      <w:r w:rsidRPr="00300547">
        <w:tab/>
      </w:r>
      <w:r w:rsidRPr="00300547">
        <w:tab/>
      </w:r>
      <w:r w:rsidRPr="00300547">
        <w:tab/>
        <w:t>"FK_DRY_AND_WET_SHAVE",</w:t>
      </w:r>
    </w:p>
    <w:p w14:paraId="2C5E0ED3" w14:textId="77777777" w:rsidR="00065FF0" w:rsidRPr="00300547" w:rsidRDefault="00065FF0" w:rsidP="001E3CD1">
      <w:pPr>
        <w:pStyle w:val="Response"/>
      </w:pPr>
      <w:r w:rsidRPr="00300547">
        <w:tab/>
      </w:r>
      <w:r w:rsidRPr="00300547">
        <w:tab/>
      </w:r>
      <w:r w:rsidRPr="00300547">
        <w:tab/>
        <w:t>"FK_GENERIC_GREEN",</w:t>
      </w:r>
    </w:p>
    <w:p w14:paraId="2F6B7D1C" w14:textId="77777777" w:rsidR="00065FF0" w:rsidRPr="00300547" w:rsidRDefault="00065FF0" w:rsidP="001E3CD1">
      <w:pPr>
        <w:pStyle w:val="Response"/>
      </w:pPr>
      <w:r w:rsidRPr="00300547">
        <w:tab/>
      </w:r>
      <w:r w:rsidRPr="00300547">
        <w:tab/>
      </w:r>
      <w:r w:rsidRPr="00300547">
        <w:tab/>
        <w:t>"FK_HEAD_PERFORMANCE_ULTIMATE",</w:t>
      </w:r>
    </w:p>
    <w:p w14:paraId="49AB6773" w14:textId="77777777" w:rsidR="00065FF0" w:rsidRPr="00300547" w:rsidRDefault="00065FF0" w:rsidP="001E3CD1">
      <w:pPr>
        <w:pStyle w:val="Response"/>
      </w:pPr>
      <w:r w:rsidRPr="00300547">
        <w:tab/>
      </w:r>
      <w:r w:rsidRPr="00300547">
        <w:tab/>
      </w:r>
      <w:r w:rsidRPr="00300547">
        <w:tab/>
        <w:t>"FK_MG_23_SERIES",</w:t>
      </w:r>
    </w:p>
    <w:p w14:paraId="4FAC7D2B" w14:textId="77777777" w:rsidR="00065FF0" w:rsidRPr="00300547" w:rsidRDefault="00065FF0" w:rsidP="001E3CD1">
      <w:pPr>
        <w:pStyle w:val="Response"/>
      </w:pPr>
      <w:r w:rsidRPr="00300547">
        <w:tab/>
      </w:r>
      <w:r w:rsidRPr="00300547">
        <w:tab/>
      </w:r>
      <w:r w:rsidRPr="00300547">
        <w:tab/>
        <w:t>"FK_PERSONAL_COMFORT_SETTINGS",</w:t>
      </w:r>
    </w:p>
    <w:p w14:paraId="274AC505" w14:textId="77777777" w:rsidR="00065FF0" w:rsidRPr="00300547" w:rsidRDefault="00065FF0" w:rsidP="001E3CD1">
      <w:pPr>
        <w:pStyle w:val="Response"/>
      </w:pPr>
      <w:r w:rsidRPr="00300547">
        <w:tab/>
      </w:r>
      <w:r w:rsidRPr="00300547">
        <w:tab/>
      </w:r>
      <w:r w:rsidRPr="00300547">
        <w:tab/>
        <w:t>"FK_REF_PEC",</w:t>
      </w:r>
    </w:p>
    <w:p w14:paraId="7A7527F4" w14:textId="77777777" w:rsidR="00065FF0" w:rsidRPr="00300547" w:rsidRDefault="00065FF0" w:rsidP="001E3CD1">
      <w:pPr>
        <w:pStyle w:val="Response"/>
      </w:pPr>
      <w:r w:rsidRPr="00300547">
        <w:tab/>
      </w:r>
      <w:r w:rsidRPr="00300547">
        <w:tab/>
      </w:r>
      <w:r w:rsidRPr="00300547">
        <w:tab/>
        <w:t>"FK_SHAVING_3_HEADS",</w:t>
      </w:r>
    </w:p>
    <w:p w14:paraId="7B8AC55B" w14:textId="77777777" w:rsidR="00065FF0" w:rsidRPr="00300547" w:rsidRDefault="00065FF0" w:rsidP="001E3CD1">
      <w:pPr>
        <w:pStyle w:val="Response"/>
      </w:pPr>
      <w:r w:rsidRPr="00300547">
        <w:tab/>
      </w:r>
      <w:r w:rsidRPr="00300547">
        <w:tab/>
      </w:r>
      <w:r w:rsidRPr="00300547">
        <w:tab/>
        <w:t>"FK_WASHABLE_SHAVERS",</w:t>
      </w:r>
    </w:p>
    <w:p w14:paraId="15C22EB8" w14:textId="77777777" w:rsidR="00065FF0" w:rsidRPr="00300547" w:rsidRDefault="00065FF0" w:rsidP="001E3CD1">
      <w:pPr>
        <w:pStyle w:val="Response"/>
      </w:pPr>
      <w:r w:rsidRPr="00300547">
        <w:tab/>
      </w:r>
      <w:r w:rsidRPr="00300547">
        <w:tab/>
      </w:r>
      <w:r w:rsidRPr="00300547">
        <w:tab/>
        <w:t>"MENS_SHAVING_CA",</w:t>
      </w:r>
    </w:p>
    <w:p w14:paraId="558709A8" w14:textId="77777777" w:rsidR="00065FF0" w:rsidRPr="00300547" w:rsidRDefault="00065FF0" w:rsidP="001E3CD1">
      <w:pPr>
        <w:pStyle w:val="Response"/>
      </w:pPr>
      <w:r w:rsidRPr="00300547">
        <w:tab/>
      </w:r>
      <w:r w:rsidRPr="00300547">
        <w:tab/>
      </w:r>
      <w:r w:rsidRPr="00300547">
        <w:tab/>
        <w:t>"PERSONAL_CARE_GR",</w:t>
      </w:r>
    </w:p>
    <w:p w14:paraId="388A5071" w14:textId="77777777" w:rsidR="00065FF0" w:rsidRPr="00300547" w:rsidRDefault="00065FF0" w:rsidP="001E3CD1">
      <w:pPr>
        <w:pStyle w:val="Response"/>
      </w:pPr>
      <w:r w:rsidRPr="00300547">
        <w:tab/>
      </w:r>
      <w:r w:rsidRPr="00300547">
        <w:tab/>
      </w:r>
      <w:r w:rsidRPr="00300547">
        <w:tab/>
        <w:t>"SERIES_SHAVERS_SU"],</w:t>
      </w:r>
    </w:p>
    <w:p w14:paraId="2D3CD3CC" w14:textId="77777777" w:rsidR="00065FF0" w:rsidRPr="00300547" w:rsidRDefault="00065FF0" w:rsidP="001E3CD1">
      <w:pPr>
        <w:pStyle w:val="Response"/>
      </w:pPr>
      <w:r w:rsidRPr="00300547">
        <w:tab/>
      </w:r>
      <w:r w:rsidRPr="00300547">
        <w:tab/>
      </w:r>
      <w:r w:rsidRPr="00300547">
        <w:tab/>
        <w:t>"subcategory": "SERIES_SHAVERS_SU",</w:t>
      </w:r>
    </w:p>
    <w:p w14:paraId="1195FD4C" w14:textId="77777777" w:rsidR="00065FF0" w:rsidRPr="00300547" w:rsidRDefault="00065FF0" w:rsidP="001E3CD1">
      <w:pPr>
        <w:pStyle w:val="Response"/>
      </w:pPr>
      <w:r w:rsidRPr="00300547">
        <w:tab/>
      </w:r>
      <w:r w:rsidRPr="00300547">
        <w:tab/>
      </w:r>
      <w:r w:rsidRPr="00300547">
        <w:tab/>
        <w:t>"ProductReferenceType": "assigned"</w:t>
      </w:r>
    </w:p>
    <w:p w14:paraId="42230B53" w14:textId="77777777" w:rsidR="00065FF0" w:rsidRPr="00300547" w:rsidRDefault="00065FF0" w:rsidP="001E3CD1">
      <w:pPr>
        <w:pStyle w:val="Response"/>
      </w:pPr>
      <w:r w:rsidRPr="00300547">
        <w:tab/>
      </w:r>
      <w:r w:rsidRPr="00300547">
        <w:tab/>
        <w:t>},</w:t>
      </w:r>
    </w:p>
    <w:p w14:paraId="55764A44" w14:textId="77777777" w:rsidR="00065FF0" w:rsidRPr="00300547" w:rsidRDefault="00065FF0" w:rsidP="001E3CD1">
      <w:pPr>
        <w:pStyle w:val="Response"/>
      </w:pPr>
      <w:r w:rsidRPr="00300547">
        <w:tab/>
      </w:r>
      <w:r w:rsidRPr="00300547">
        <w:tab/>
        <w:t>{</w:t>
      </w:r>
    </w:p>
    <w:p w14:paraId="360BE7BF" w14:textId="77777777" w:rsidR="00065FF0" w:rsidRPr="00300547" w:rsidRDefault="00065FF0" w:rsidP="001E3CD1">
      <w:pPr>
        <w:pStyle w:val="Response"/>
      </w:pPr>
      <w:r w:rsidRPr="00300547">
        <w:tab/>
      </w:r>
      <w:r w:rsidRPr="00300547">
        <w:tab/>
      </w:r>
      <w:r w:rsidRPr="00300547">
        <w:tab/>
        <w:t>"locale": "nl_NL",</w:t>
      </w:r>
    </w:p>
    <w:p w14:paraId="01C66A73" w14:textId="77777777" w:rsidR="00065FF0" w:rsidRPr="00300547" w:rsidRDefault="00065FF0" w:rsidP="001E3CD1">
      <w:pPr>
        <w:pStyle w:val="Response"/>
      </w:pPr>
      <w:r w:rsidRPr="00300547">
        <w:tab/>
      </w:r>
      <w:r w:rsidRPr="00300547">
        <w:tab/>
      </w:r>
      <w:r w:rsidRPr="00300547">
        <w:tab/>
        <w:t>"ctn": "S9521/31",</w:t>
      </w:r>
    </w:p>
    <w:p w14:paraId="33EE6C02" w14:textId="77777777" w:rsidR="00065FF0" w:rsidRPr="00300547" w:rsidRDefault="00065FF0" w:rsidP="001E3CD1">
      <w:pPr>
        <w:pStyle w:val="Response"/>
      </w:pPr>
      <w:r w:rsidRPr="00300547">
        <w:tab/>
      </w:r>
      <w:r w:rsidRPr="00300547">
        <w:tab/>
      </w:r>
      <w:r w:rsidRPr="00300547">
        <w:tab/>
        <w:t>"dtn": "S9521/31",</w:t>
      </w:r>
    </w:p>
    <w:p w14:paraId="5CB26557" w14:textId="77777777" w:rsidR="00065FF0" w:rsidRPr="00300547" w:rsidRDefault="00065FF0" w:rsidP="001E3CD1">
      <w:pPr>
        <w:pStyle w:val="Response"/>
      </w:pPr>
      <w:r w:rsidRPr="00300547">
        <w:tab/>
      </w:r>
      <w:r w:rsidRPr="00300547">
        <w:tab/>
      </w:r>
      <w:r w:rsidRPr="00300547">
        <w:tab/>
        <w:t>"productTitle": "Shaver series 9000 elektrisch scheerapparaat, nat/droog",</w:t>
      </w:r>
    </w:p>
    <w:p w14:paraId="42E69891" w14:textId="77777777" w:rsidR="00065FF0" w:rsidRPr="00300547" w:rsidRDefault="00065FF0" w:rsidP="001E3CD1">
      <w:pPr>
        <w:pStyle w:val="Response"/>
      </w:pPr>
      <w:r w:rsidRPr="00300547">
        <w:tab/>
      </w:r>
      <w:r w:rsidRPr="00300547">
        <w:tab/>
      </w:r>
      <w:r w:rsidRPr="00300547">
        <w:tab/>
        <w:t>"alphanumeric": "S9521/31",</w:t>
      </w:r>
    </w:p>
    <w:p w14:paraId="2377C3FA" w14:textId="77777777" w:rsidR="00065FF0" w:rsidRPr="00300547" w:rsidRDefault="00065FF0" w:rsidP="001E3CD1">
      <w:pPr>
        <w:pStyle w:val="Response"/>
      </w:pPr>
      <w:r w:rsidRPr="00300547">
        <w:tab/>
      </w:r>
      <w:r w:rsidRPr="00300547">
        <w:tab/>
      </w:r>
      <w:r w:rsidRPr="00300547">
        <w:tab/>
        <w:t>"brandName": "Philips",</w:t>
      </w:r>
    </w:p>
    <w:p w14:paraId="44A6045E" w14:textId="77777777" w:rsidR="00065FF0" w:rsidRPr="00300547" w:rsidRDefault="00065FF0" w:rsidP="001E3CD1">
      <w:pPr>
        <w:pStyle w:val="Response"/>
      </w:pPr>
      <w:r w:rsidRPr="00300547">
        <w:tab/>
      </w:r>
      <w:r w:rsidRPr="00300547">
        <w:tab/>
      </w:r>
      <w:r w:rsidRPr="00300547">
        <w:tab/>
        <w:t>"brand": {</w:t>
      </w:r>
    </w:p>
    <w:p w14:paraId="30026CFB" w14:textId="77777777" w:rsidR="00065FF0" w:rsidRPr="00300547" w:rsidRDefault="00065FF0" w:rsidP="001E3CD1">
      <w:pPr>
        <w:pStyle w:val="Response"/>
      </w:pPr>
      <w:r w:rsidRPr="00300547">
        <w:tab/>
      </w:r>
      <w:r w:rsidRPr="00300547">
        <w:tab/>
      </w:r>
      <w:r w:rsidRPr="00300547">
        <w:tab/>
      </w:r>
      <w:r w:rsidRPr="00300547">
        <w:tab/>
        <w:t>"brandLogo": "http://images.philips.com/is/image/PhilipsConsumer/PHI-BRP-global-001"</w:t>
      </w:r>
    </w:p>
    <w:p w14:paraId="681BA310" w14:textId="77777777" w:rsidR="00065FF0" w:rsidRPr="00300547" w:rsidRDefault="00065FF0" w:rsidP="001E3CD1">
      <w:pPr>
        <w:pStyle w:val="Response"/>
        <w:rPr>
          <w:lang w:val="nl-NL"/>
        </w:rPr>
      </w:pPr>
      <w:r w:rsidRPr="00300547">
        <w:tab/>
      </w:r>
      <w:r w:rsidRPr="00300547">
        <w:tab/>
      </w:r>
      <w:r w:rsidRPr="00300547">
        <w:tab/>
      </w:r>
      <w:r w:rsidRPr="00300547">
        <w:rPr>
          <w:lang w:val="nl-NL"/>
        </w:rPr>
        <w:t>},</w:t>
      </w:r>
    </w:p>
    <w:p w14:paraId="074B7A67" w14:textId="77777777" w:rsidR="00065FF0" w:rsidRPr="00300547" w:rsidRDefault="00065FF0" w:rsidP="001E3CD1">
      <w:pPr>
        <w:pStyle w:val="Response"/>
        <w:rPr>
          <w:lang w:val="nl-NL"/>
        </w:rPr>
      </w:pPr>
      <w:r w:rsidRPr="00300547">
        <w:rPr>
          <w:lang w:val="nl-NL"/>
        </w:rPr>
        <w:tab/>
      </w:r>
      <w:r w:rsidRPr="00300547">
        <w:rPr>
          <w:lang w:val="nl-NL"/>
        </w:rPr>
        <w:tab/>
      </w:r>
      <w:r w:rsidRPr="00300547">
        <w:rPr>
          <w:lang w:val="nl-NL"/>
        </w:rPr>
        <w:tab/>
        <w:t>"familyName": "Shaver series 9000",</w:t>
      </w:r>
    </w:p>
    <w:p w14:paraId="75A36FDF" w14:textId="77777777" w:rsidR="00065FF0" w:rsidRPr="00300547" w:rsidRDefault="00065FF0" w:rsidP="001E3CD1">
      <w:pPr>
        <w:pStyle w:val="Response"/>
        <w:rPr>
          <w:lang w:val="nl-NL"/>
        </w:rPr>
      </w:pPr>
      <w:r w:rsidRPr="00300547">
        <w:rPr>
          <w:lang w:val="nl-NL"/>
        </w:rPr>
        <w:tab/>
      </w:r>
      <w:r w:rsidRPr="00300547">
        <w:rPr>
          <w:lang w:val="nl-NL"/>
        </w:rPr>
        <w:tab/>
      </w:r>
      <w:r w:rsidRPr="00300547">
        <w:rPr>
          <w:lang w:val="nl-NL"/>
        </w:rPr>
        <w:tab/>
        <w:t>"productURL": "/c-p/S9521_31/shaver-series-9000-elektrisch-scheerapparaat-voor-nat-en-droog-scheren-met-smartclean-plus-en-aquatec-voor-nat-en-droog-scheren",</w:t>
      </w:r>
    </w:p>
    <w:p w14:paraId="1A07AF88"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"productPagePath": "/content/B2C/nl_NL/product-catalog/S9521_31",</w:t>
      </w:r>
    </w:p>
    <w:p w14:paraId="33E5AF13" w14:textId="77777777" w:rsidR="00065FF0" w:rsidRPr="00300547" w:rsidRDefault="00065FF0" w:rsidP="001E3CD1">
      <w:pPr>
        <w:pStyle w:val="Response"/>
        <w:rPr>
          <w:lang w:val="nl-NL"/>
        </w:rPr>
      </w:pPr>
      <w:r w:rsidRPr="00300547">
        <w:tab/>
      </w:r>
      <w:r w:rsidRPr="00300547">
        <w:tab/>
      </w:r>
      <w:r w:rsidRPr="00300547">
        <w:tab/>
      </w:r>
      <w:r w:rsidRPr="00300547">
        <w:rPr>
          <w:lang w:val="nl-NL"/>
        </w:rPr>
        <w:t>"descriptor": "elektrisch scheerapparaat, nat/droog",</w:t>
      </w:r>
    </w:p>
    <w:p w14:paraId="0D7A4E5D"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"domain": "http://www.philips.nl",</w:t>
      </w:r>
    </w:p>
    <w:p w14:paraId="281CECD3" w14:textId="77777777" w:rsidR="00065FF0" w:rsidRPr="00300547" w:rsidRDefault="00065FF0" w:rsidP="001E3CD1">
      <w:pPr>
        <w:pStyle w:val="Response"/>
      </w:pPr>
      <w:r w:rsidRPr="00300547">
        <w:tab/>
      </w:r>
      <w:r w:rsidRPr="00300547">
        <w:tab/>
      </w:r>
      <w:r w:rsidRPr="00300547">
        <w:tab/>
        <w:t>"versions": ["V-Track Precision-mesjes",</w:t>
      </w:r>
    </w:p>
    <w:p w14:paraId="78B6267A" w14:textId="77777777" w:rsidR="00065FF0" w:rsidRPr="00300547" w:rsidRDefault="00065FF0" w:rsidP="001E3CD1">
      <w:pPr>
        <w:pStyle w:val="Response"/>
        <w:rPr>
          <w:lang w:val="nl-NL"/>
        </w:rPr>
      </w:pPr>
      <w:r w:rsidRPr="00300547">
        <w:tab/>
      </w:r>
      <w:r w:rsidRPr="00300547">
        <w:tab/>
      </w:r>
      <w:r w:rsidRPr="00300547">
        <w:tab/>
      </w:r>
      <w:r w:rsidRPr="00300547">
        <w:rPr>
          <w:lang w:val="nl-NL"/>
        </w:rPr>
        <w:t>"50 min. draadloos gebruik/1 uur opladen",</w:t>
      </w:r>
    </w:p>
    <w:p w14:paraId="7EEF0FA0"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"SmartClick-baardstyler",</w:t>
      </w:r>
    </w:p>
    <w:p w14:paraId="34377053" w14:textId="77777777" w:rsidR="00065FF0" w:rsidRPr="00300547" w:rsidRDefault="00065FF0" w:rsidP="001E3CD1">
      <w:pPr>
        <w:pStyle w:val="Response"/>
      </w:pPr>
      <w:r w:rsidRPr="00300547">
        <w:tab/>
      </w:r>
      <w:r w:rsidRPr="00300547">
        <w:tab/>
      </w:r>
      <w:r w:rsidRPr="00300547">
        <w:tab/>
        <w:t>"SmartClean Plus"],</w:t>
      </w:r>
    </w:p>
    <w:p w14:paraId="4DDCFC17" w14:textId="77777777" w:rsidR="00065FF0" w:rsidRPr="00300547" w:rsidRDefault="00065FF0" w:rsidP="001E3CD1">
      <w:pPr>
        <w:pStyle w:val="Response"/>
      </w:pPr>
      <w:r w:rsidRPr="00300547">
        <w:tab/>
      </w:r>
      <w:r w:rsidRPr="00300547">
        <w:tab/>
      </w:r>
      <w:r w:rsidRPr="00300547">
        <w:tab/>
        <w:t>"productStatus": "NORMAL",</w:t>
      </w:r>
    </w:p>
    <w:p w14:paraId="31BFD353" w14:textId="77777777" w:rsidR="00065FF0" w:rsidRPr="00300547" w:rsidRDefault="00065FF0" w:rsidP="001E3CD1">
      <w:pPr>
        <w:pStyle w:val="Response"/>
      </w:pPr>
      <w:r w:rsidRPr="00300547">
        <w:tab/>
      </w:r>
      <w:r w:rsidRPr="00300547">
        <w:tab/>
      </w:r>
      <w:r w:rsidRPr="00300547">
        <w:tab/>
        <w:t>"imageURL": "http://images.philips.com/is/image/PhilipsConsumer/S9521_31-IMS-nl_NL",</w:t>
      </w:r>
    </w:p>
    <w:p w14:paraId="271AF03E" w14:textId="77777777" w:rsidR="00065FF0" w:rsidRPr="00300547" w:rsidRDefault="00065FF0" w:rsidP="001E3CD1">
      <w:pPr>
        <w:pStyle w:val="Response"/>
      </w:pPr>
      <w:r w:rsidRPr="00300547">
        <w:tab/>
      </w:r>
      <w:r w:rsidRPr="00300547">
        <w:tab/>
      </w:r>
      <w:r w:rsidRPr="00300547">
        <w:tab/>
        <w:t>"sop": "2014-08-18T00:00:00.000+02:00",</w:t>
      </w:r>
    </w:p>
    <w:p w14:paraId="4F7F533D" w14:textId="77777777" w:rsidR="00065FF0" w:rsidRPr="00300547" w:rsidRDefault="00065FF0" w:rsidP="001E3CD1">
      <w:pPr>
        <w:pStyle w:val="Response"/>
      </w:pPr>
      <w:r w:rsidRPr="00300547">
        <w:tab/>
      </w:r>
      <w:r w:rsidRPr="00300547">
        <w:tab/>
      </w:r>
      <w:r w:rsidRPr="00300547">
        <w:tab/>
        <w:t>"somp": "2014-08-18T00:00:00.000+02:00",</w:t>
      </w:r>
    </w:p>
    <w:p w14:paraId="62A92765" w14:textId="77777777" w:rsidR="00065FF0" w:rsidRPr="00300547" w:rsidRDefault="00065FF0" w:rsidP="001E3CD1">
      <w:pPr>
        <w:pStyle w:val="Response"/>
      </w:pPr>
      <w:r w:rsidRPr="00300547">
        <w:tab/>
      </w:r>
      <w:r w:rsidRPr="00300547">
        <w:tab/>
      </w:r>
      <w:r w:rsidRPr="00300547">
        <w:tab/>
        <w:t>"eop": "2024-09-01T00:00:00.000+02:00",</w:t>
      </w:r>
    </w:p>
    <w:p w14:paraId="0E593E89" w14:textId="77777777" w:rsidR="00065FF0" w:rsidRPr="00300547" w:rsidRDefault="00065FF0" w:rsidP="001E3CD1">
      <w:pPr>
        <w:pStyle w:val="Response"/>
      </w:pPr>
      <w:r w:rsidRPr="00300547">
        <w:tab/>
      </w:r>
      <w:r w:rsidRPr="00300547">
        <w:tab/>
      </w:r>
      <w:r w:rsidRPr="00300547">
        <w:tab/>
        <w:t>"isDeleted": false,</w:t>
      </w:r>
    </w:p>
    <w:p w14:paraId="10C0D661" w14:textId="77777777" w:rsidR="00065FF0" w:rsidRPr="00300547" w:rsidRDefault="00065FF0" w:rsidP="001E3CD1">
      <w:pPr>
        <w:pStyle w:val="Response"/>
      </w:pPr>
      <w:r w:rsidRPr="00300547">
        <w:tab/>
      </w:r>
      <w:r w:rsidRPr="00300547">
        <w:tab/>
      </w:r>
      <w:r w:rsidRPr="00300547">
        <w:tab/>
        <w:t>"priority": 990000,</w:t>
      </w:r>
    </w:p>
    <w:p w14:paraId="50ECFB17" w14:textId="77777777" w:rsidR="00065FF0" w:rsidRPr="00300547" w:rsidRDefault="00065FF0" w:rsidP="001E3CD1">
      <w:pPr>
        <w:pStyle w:val="Response"/>
      </w:pPr>
      <w:r w:rsidRPr="00300547">
        <w:tab/>
      </w:r>
      <w:r w:rsidRPr="00300547">
        <w:tab/>
      </w:r>
      <w:r w:rsidRPr="00300547">
        <w:tab/>
        <w:t>"price": {</w:t>
      </w:r>
    </w:p>
    <w:p w14:paraId="2E696F82" w14:textId="77777777" w:rsidR="00065FF0" w:rsidRPr="00300547" w:rsidRDefault="00065FF0" w:rsidP="001E3CD1">
      <w:pPr>
        <w:pStyle w:val="Response"/>
      </w:pPr>
      <w:r w:rsidRPr="00300547">
        <w:tab/>
      </w:r>
      <w:r w:rsidRPr="00300547">
        <w:tab/>
      </w:r>
      <w:r w:rsidRPr="00300547">
        <w:tab/>
      </w:r>
      <w:r w:rsidRPr="00300547">
        <w:tab/>
        <w:t>"productPrice": "369.99",</w:t>
      </w:r>
    </w:p>
    <w:p w14:paraId="1DE79303" w14:textId="77777777" w:rsidR="00065FF0" w:rsidRPr="00300547" w:rsidRDefault="00065FF0" w:rsidP="001E3CD1">
      <w:pPr>
        <w:pStyle w:val="Response"/>
      </w:pPr>
      <w:r w:rsidRPr="00300547">
        <w:tab/>
      </w:r>
      <w:r w:rsidRPr="00300547">
        <w:tab/>
      </w:r>
      <w:r w:rsidRPr="00300547">
        <w:tab/>
      </w:r>
      <w:r w:rsidRPr="00300547">
        <w:tab/>
        <w:t>"displayPriceType": "srp",</w:t>
      </w:r>
    </w:p>
    <w:p w14:paraId="57FFAA30" w14:textId="77777777" w:rsidR="00065FF0" w:rsidRPr="00300547" w:rsidRDefault="00065FF0" w:rsidP="001E3CD1">
      <w:pPr>
        <w:pStyle w:val="Response"/>
      </w:pPr>
      <w:r w:rsidRPr="00300547">
        <w:tab/>
      </w:r>
      <w:r w:rsidRPr="00300547">
        <w:tab/>
      </w:r>
      <w:r w:rsidRPr="00300547">
        <w:tab/>
      </w:r>
      <w:r w:rsidRPr="00300547">
        <w:tab/>
        <w:t>"displayPrice": "369.99",</w:t>
      </w:r>
    </w:p>
    <w:p w14:paraId="0630D3F3" w14:textId="77777777" w:rsidR="00065FF0" w:rsidRPr="00300547" w:rsidRDefault="00065FF0" w:rsidP="001E3CD1">
      <w:pPr>
        <w:pStyle w:val="Response"/>
      </w:pPr>
      <w:r w:rsidRPr="00300547">
        <w:tab/>
      </w:r>
      <w:r w:rsidRPr="00300547">
        <w:tab/>
      </w:r>
      <w:r w:rsidRPr="00300547">
        <w:tab/>
      </w:r>
      <w:r w:rsidRPr="00300547">
        <w:tab/>
        <w:t>"currencyCode": "EUR",</w:t>
      </w:r>
    </w:p>
    <w:p w14:paraId="1A3FC2F5" w14:textId="77777777" w:rsidR="00065FF0" w:rsidRPr="00300547" w:rsidRDefault="00065FF0" w:rsidP="001E3CD1">
      <w:pPr>
        <w:pStyle w:val="Response"/>
      </w:pPr>
      <w:r w:rsidRPr="00300547">
        <w:tab/>
      </w:r>
      <w:r w:rsidRPr="00300547">
        <w:tab/>
      </w:r>
      <w:r w:rsidRPr="00300547">
        <w:tab/>
      </w:r>
      <w:r w:rsidRPr="00300547">
        <w:tab/>
        <w:t>"formattedPrice": "€ 369,99",</w:t>
      </w:r>
    </w:p>
    <w:p w14:paraId="1B26F4E4" w14:textId="77777777" w:rsidR="00065FF0" w:rsidRPr="00300547" w:rsidRDefault="00065FF0" w:rsidP="001E3CD1">
      <w:pPr>
        <w:pStyle w:val="Response"/>
      </w:pPr>
      <w:r w:rsidRPr="00300547">
        <w:tab/>
      </w:r>
      <w:r w:rsidRPr="00300547">
        <w:tab/>
      </w:r>
      <w:r w:rsidRPr="00300547">
        <w:tab/>
      </w:r>
      <w:r w:rsidRPr="00300547">
        <w:tab/>
        <w:t>"formattedDisplayPrice": "€ 369,99"</w:t>
      </w:r>
    </w:p>
    <w:p w14:paraId="408D9809" w14:textId="77777777" w:rsidR="00065FF0" w:rsidRPr="00300547" w:rsidRDefault="00065FF0" w:rsidP="001E3CD1">
      <w:pPr>
        <w:pStyle w:val="Response"/>
      </w:pPr>
      <w:r w:rsidRPr="00300547">
        <w:tab/>
      </w:r>
      <w:r w:rsidRPr="00300547">
        <w:tab/>
      </w:r>
      <w:r w:rsidRPr="00300547">
        <w:tab/>
        <w:t>},</w:t>
      </w:r>
    </w:p>
    <w:p w14:paraId="130E5682" w14:textId="77777777" w:rsidR="00065FF0" w:rsidRPr="00300547" w:rsidRDefault="00065FF0" w:rsidP="001E3CD1">
      <w:pPr>
        <w:pStyle w:val="Response"/>
      </w:pPr>
      <w:r w:rsidRPr="00300547">
        <w:tab/>
      </w:r>
      <w:r w:rsidRPr="00300547">
        <w:tab/>
      </w:r>
      <w:r w:rsidRPr="00300547">
        <w:tab/>
        <w:t>"reviewStatistics": {</w:t>
      </w:r>
    </w:p>
    <w:p w14:paraId="28196669" w14:textId="77777777" w:rsidR="00065FF0" w:rsidRPr="00300547" w:rsidRDefault="00065FF0" w:rsidP="001E3CD1">
      <w:pPr>
        <w:pStyle w:val="Response"/>
      </w:pPr>
      <w:r w:rsidRPr="00300547">
        <w:tab/>
      </w:r>
      <w:r w:rsidRPr="00300547">
        <w:tab/>
      </w:r>
      <w:r w:rsidRPr="00300547">
        <w:tab/>
      </w:r>
      <w:r w:rsidRPr="00300547">
        <w:tab/>
        <w:t>"averageOverallRating": 4,</w:t>
      </w:r>
    </w:p>
    <w:p w14:paraId="717A91EC" w14:textId="77777777" w:rsidR="00065FF0" w:rsidRPr="00300547" w:rsidRDefault="00065FF0" w:rsidP="001E3CD1">
      <w:pPr>
        <w:pStyle w:val="Response"/>
      </w:pPr>
      <w:r w:rsidRPr="00300547">
        <w:tab/>
      </w:r>
      <w:r w:rsidRPr="00300547">
        <w:tab/>
      </w:r>
      <w:r w:rsidRPr="00300547">
        <w:tab/>
      </w:r>
      <w:r w:rsidRPr="00300547">
        <w:tab/>
        <w:t>"totalReviewCount": 1</w:t>
      </w:r>
    </w:p>
    <w:p w14:paraId="063D0B64" w14:textId="77777777" w:rsidR="00065FF0" w:rsidRPr="00300547" w:rsidRDefault="00065FF0" w:rsidP="001E3CD1">
      <w:pPr>
        <w:pStyle w:val="Response"/>
      </w:pPr>
      <w:r w:rsidRPr="00300547">
        <w:tab/>
      </w:r>
      <w:r w:rsidRPr="00300547">
        <w:tab/>
      </w:r>
      <w:r w:rsidRPr="00300547">
        <w:tab/>
        <w:t>},</w:t>
      </w:r>
    </w:p>
    <w:p w14:paraId="6EEAAA28" w14:textId="77777777" w:rsidR="00065FF0" w:rsidRPr="00300547" w:rsidRDefault="00065FF0" w:rsidP="001E3CD1">
      <w:pPr>
        <w:pStyle w:val="Response"/>
      </w:pPr>
      <w:r w:rsidRPr="00300547">
        <w:tab/>
      </w:r>
      <w:r w:rsidRPr="00300547">
        <w:tab/>
      </w:r>
      <w:r w:rsidRPr="00300547">
        <w:tab/>
        <w:t>"wow": "Perfectie in elke beweging",</w:t>
      </w:r>
    </w:p>
    <w:p w14:paraId="3B8EAE87" w14:textId="77777777" w:rsidR="00065FF0" w:rsidRPr="00300547" w:rsidRDefault="00065FF0" w:rsidP="001E3CD1">
      <w:pPr>
        <w:pStyle w:val="Response"/>
        <w:rPr>
          <w:lang w:val="nl-NL"/>
        </w:rPr>
      </w:pPr>
      <w:r w:rsidRPr="00300547">
        <w:tab/>
      </w:r>
      <w:r w:rsidRPr="00300547">
        <w:tab/>
      </w:r>
      <w:r w:rsidRPr="00300547">
        <w:tab/>
      </w:r>
      <w:r w:rsidRPr="00300547">
        <w:rPr>
          <w:lang w:val="nl-NL"/>
        </w:rPr>
        <w:t>"subWOW": "Scheert tot 20% meer haar* af in één beweging",</w:t>
      </w:r>
    </w:p>
    <w:p w14:paraId="6BCA3D64" w14:textId="77777777" w:rsidR="00065FF0" w:rsidRPr="00300547" w:rsidRDefault="00065FF0" w:rsidP="001E3CD1">
      <w:pPr>
        <w:pStyle w:val="Response"/>
        <w:rPr>
          <w:lang w:val="nl-NL"/>
        </w:rPr>
      </w:pPr>
      <w:r w:rsidRPr="00300547">
        <w:rPr>
          <w:lang w:val="nl-NL"/>
        </w:rPr>
        <w:tab/>
      </w:r>
      <w:r w:rsidRPr="00300547">
        <w:rPr>
          <w:lang w:val="nl-NL"/>
        </w:rPr>
        <w:tab/>
      </w:r>
      <w:r w:rsidRPr="00300547">
        <w:rPr>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48A2290D"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"filterKeys": ["FK_BEARD_STYLER_SHAVERS",</w:t>
      </w:r>
    </w:p>
    <w:p w14:paraId="100DBE01" w14:textId="77777777" w:rsidR="00065FF0" w:rsidRPr="00300547" w:rsidRDefault="00065FF0" w:rsidP="001E3CD1">
      <w:pPr>
        <w:pStyle w:val="Response"/>
      </w:pPr>
      <w:r w:rsidRPr="00300547">
        <w:tab/>
      </w:r>
      <w:r w:rsidRPr="00300547">
        <w:tab/>
      </w:r>
      <w:r w:rsidRPr="00300547">
        <w:tab/>
        <w:t>"FK_CLEANING_STATION_SHAVERS",</w:t>
      </w:r>
    </w:p>
    <w:p w14:paraId="7A3EDD83" w14:textId="77777777" w:rsidR="00065FF0" w:rsidRPr="00300547" w:rsidRDefault="00065FF0" w:rsidP="001E3CD1">
      <w:pPr>
        <w:pStyle w:val="Response"/>
      </w:pPr>
      <w:r w:rsidRPr="00300547">
        <w:tab/>
      </w:r>
      <w:r w:rsidRPr="00300547">
        <w:tab/>
      </w:r>
      <w:r w:rsidRPr="00300547">
        <w:tab/>
        <w:t>"FK_CLEA_PEC",</w:t>
      </w:r>
    </w:p>
    <w:p w14:paraId="58C4F0C9" w14:textId="77777777" w:rsidR="00065FF0" w:rsidRPr="00300547" w:rsidRDefault="00065FF0" w:rsidP="001E3CD1">
      <w:pPr>
        <w:pStyle w:val="Response"/>
      </w:pPr>
      <w:r w:rsidRPr="00300547">
        <w:tab/>
      </w:r>
      <w:r w:rsidRPr="00300547">
        <w:tab/>
      </w:r>
      <w:r w:rsidRPr="00300547">
        <w:tab/>
        <w:t>"FK_CONTOUR_HEAD_SHAVING_ULTIMATE",</w:t>
      </w:r>
    </w:p>
    <w:p w14:paraId="16563526" w14:textId="77777777" w:rsidR="00065FF0" w:rsidRPr="00300547" w:rsidRDefault="00065FF0" w:rsidP="001E3CD1">
      <w:pPr>
        <w:pStyle w:val="Response"/>
      </w:pPr>
      <w:r w:rsidRPr="00300547">
        <w:tab/>
      </w:r>
      <w:r w:rsidRPr="00300547">
        <w:tab/>
      </w:r>
      <w:r w:rsidRPr="00300547">
        <w:tab/>
        <w:t>"FK_DRY_AND_WET_SHAVE",</w:t>
      </w:r>
    </w:p>
    <w:p w14:paraId="0441BC63" w14:textId="77777777" w:rsidR="00065FF0" w:rsidRPr="00300547" w:rsidRDefault="00065FF0" w:rsidP="001E3CD1">
      <w:pPr>
        <w:pStyle w:val="Response"/>
      </w:pPr>
      <w:r w:rsidRPr="00300547">
        <w:tab/>
      </w:r>
      <w:r w:rsidRPr="00300547">
        <w:tab/>
      </w:r>
      <w:r w:rsidRPr="00300547">
        <w:tab/>
        <w:t>"FK_GENERIC_GREEN",</w:t>
      </w:r>
    </w:p>
    <w:p w14:paraId="68E4E3AD" w14:textId="77777777" w:rsidR="00065FF0" w:rsidRPr="00300547" w:rsidRDefault="00065FF0" w:rsidP="001E3CD1">
      <w:pPr>
        <w:pStyle w:val="Response"/>
      </w:pPr>
      <w:r w:rsidRPr="00300547">
        <w:tab/>
      </w:r>
      <w:r w:rsidRPr="00300547">
        <w:tab/>
      </w:r>
      <w:r w:rsidRPr="00300547">
        <w:tab/>
        <w:t>"FK_HEAD_PERFORMANCE_ULTIMATE",</w:t>
      </w:r>
    </w:p>
    <w:p w14:paraId="2FFF4927" w14:textId="77777777" w:rsidR="00065FF0" w:rsidRPr="00300547" w:rsidRDefault="00065FF0" w:rsidP="001E3CD1">
      <w:pPr>
        <w:pStyle w:val="Response"/>
      </w:pPr>
      <w:r w:rsidRPr="00300547">
        <w:lastRenderedPageBreak/>
        <w:tab/>
      </w:r>
      <w:r w:rsidRPr="00300547">
        <w:tab/>
      </w:r>
      <w:r w:rsidRPr="00300547">
        <w:tab/>
        <w:t>"FK_MG_23_SERIES",</w:t>
      </w:r>
    </w:p>
    <w:p w14:paraId="6FA626D2" w14:textId="77777777" w:rsidR="00065FF0" w:rsidRPr="00300547" w:rsidRDefault="00065FF0" w:rsidP="001E3CD1">
      <w:pPr>
        <w:pStyle w:val="Response"/>
      </w:pPr>
      <w:r w:rsidRPr="00300547">
        <w:tab/>
      </w:r>
      <w:r w:rsidRPr="00300547">
        <w:tab/>
      </w:r>
      <w:r w:rsidRPr="00300547">
        <w:tab/>
        <w:t>"FK_PERSONAL_COMFORT_SETTINGS",</w:t>
      </w:r>
    </w:p>
    <w:p w14:paraId="542C3555" w14:textId="77777777" w:rsidR="00065FF0" w:rsidRPr="00300547" w:rsidRDefault="00065FF0" w:rsidP="001E3CD1">
      <w:pPr>
        <w:pStyle w:val="Response"/>
      </w:pPr>
      <w:r w:rsidRPr="00300547">
        <w:tab/>
      </w:r>
      <w:r w:rsidRPr="00300547">
        <w:tab/>
      </w:r>
      <w:r w:rsidRPr="00300547">
        <w:tab/>
        <w:t>"FK_REF_PEC",</w:t>
      </w:r>
    </w:p>
    <w:p w14:paraId="3F06DF10" w14:textId="77777777" w:rsidR="00065FF0" w:rsidRPr="00300547" w:rsidRDefault="00065FF0" w:rsidP="001E3CD1">
      <w:pPr>
        <w:pStyle w:val="Response"/>
      </w:pPr>
      <w:r w:rsidRPr="00300547">
        <w:tab/>
      </w:r>
      <w:r w:rsidRPr="00300547">
        <w:tab/>
      </w:r>
      <w:r w:rsidRPr="00300547">
        <w:tab/>
        <w:t>"FK_SHAVING_3_HEADS",</w:t>
      </w:r>
    </w:p>
    <w:p w14:paraId="05A832D8" w14:textId="77777777" w:rsidR="00065FF0" w:rsidRPr="00300547" w:rsidRDefault="00065FF0" w:rsidP="001E3CD1">
      <w:pPr>
        <w:pStyle w:val="Response"/>
      </w:pPr>
      <w:r w:rsidRPr="00300547">
        <w:tab/>
      </w:r>
      <w:r w:rsidRPr="00300547">
        <w:tab/>
      </w:r>
      <w:r w:rsidRPr="00300547">
        <w:tab/>
        <w:t>"FK_WASHABLE_SHAVERS",</w:t>
      </w:r>
    </w:p>
    <w:p w14:paraId="20B34DA1" w14:textId="77777777" w:rsidR="00065FF0" w:rsidRPr="00300547" w:rsidRDefault="00065FF0" w:rsidP="001E3CD1">
      <w:pPr>
        <w:pStyle w:val="Response"/>
      </w:pPr>
      <w:r w:rsidRPr="00300547">
        <w:tab/>
      </w:r>
      <w:r w:rsidRPr="00300547">
        <w:tab/>
      </w:r>
      <w:r w:rsidRPr="00300547">
        <w:tab/>
        <w:t>"MENS_SHAVING_CA",</w:t>
      </w:r>
    </w:p>
    <w:p w14:paraId="19B5E611" w14:textId="77777777" w:rsidR="00065FF0" w:rsidRPr="00300547" w:rsidRDefault="00065FF0" w:rsidP="001E3CD1">
      <w:pPr>
        <w:pStyle w:val="Response"/>
      </w:pPr>
      <w:r w:rsidRPr="00300547">
        <w:tab/>
      </w:r>
      <w:r w:rsidRPr="00300547">
        <w:tab/>
      </w:r>
      <w:r w:rsidRPr="00300547">
        <w:tab/>
        <w:t>"PERSONAL_CARE_GR",</w:t>
      </w:r>
    </w:p>
    <w:p w14:paraId="7247E613" w14:textId="77777777" w:rsidR="00065FF0" w:rsidRPr="00300547" w:rsidRDefault="00065FF0" w:rsidP="001E3CD1">
      <w:pPr>
        <w:pStyle w:val="Response"/>
      </w:pPr>
      <w:r w:rsidRPr="00300547">
        <w:tab/>
      </w:r>
      <w:r w:rsidRPr="00300547">
        <w:tab/>
      </w:r>
      <w:r w:rsidRPr="00300547">
        <w:tab/>
        <w:t>"SERIES_SHAVERS_SU"],</w:t>
      </w:r>
    </w:p>
    <w:p w14:paraId="4B52672E" w14:textId="77777777" w:rsidR="00065FF0" w:rsidRPr="00300547" w:rsidRDefault="00065FF0" w:rsidP="001E3CD1">
      <w:pPr>
        <w:pStyle w:val="Response"/>
      </w:pPr>
      <w:r w:rsidRPr="00300547">
        <w:tab/>
      </w:r>
      <w:r w:rsidRPr="00300547">
        <w:tab/>
      </w:r>
      <w:r w:rsidRPr="00300547">
        <w:tab/>
        <w:t>"subcategory": "SERIES_SHAVERS_SU",</w:t>
      </w:r>
    </w:p>
    <w:p w14:paraId="334D285A" w14:textId="77777777" w:rsidR="00065FF0" w:rsidRPr="00300547" w:rsidRDefault="00065FF0" w:rsidP="001E3CD1">
      <w:pPr>
        <w:pStyle w:val="Response"/>
      </w:pPr>
      <w:r w:rsidRPr="00300547">
        <w:tab/>
      </w:r>
      <w:r w:rsidRPr="00300547">
        <w:tab/>
      </w:r>
      <w:r w:rsidRPr="00300547">
        <w:tab/>
        <w:t>"ProductReferenceType": "assigned"</w:t>
      </w:r>
    </w:p>
    <w:p w14:paraId="3211D9F7" w14:textId="77777777" w:rsidR="00065FF0" w:rsidRPr="00300547" w:rsidRDefault="00065FF0" w:rsidP="001E3CD1">
      <w:pPr>
        <w:pStyle w:val="Response"/>
      </w:pPr>
      <w:r w:rsidRPr="00300547">
        <w:tab/>
      </w:r>
      <w:r w:rsidRPr="00300547">
        <w:tab/>
        <w:t>},</w:t>
      </w:r>
    </w:p>
    <w:p w14:paraId="71E3A754" w14:textId="77777777" w:rsidR="00065FF0" w:rsidRPr="00300547" w:rsidRDefault="00065FF0" w:rsidP="001E3CD1">
      <w:pPr>
        <w:pStyle w:val="Response"/>
      </w:pPr>
      <w:r w:rsidRPr="00300547">
        <w:tab/>
      </w:r>
      <w:r w:rsidRPr="00300547">
        <w:tab/>
        <w:t>{</w:t>
      </w:r>
    </w:p>
    <w:p w14:paraId="4597301C" w14:textId="77777777" w:rsidR="00065FF0" w:rsidRPr="00300547" w:rsidRDefault="00065FF0" w:rsidP="001E3CD1">
      <w:pPr>
        <w:pStyle w:val="Response"/>
      </w:pPr>
      <w:r w:rsidRPr="00300547">
        <w:tab/>
      </w:r>
      <w:r w:rsidRPr="00300547">
        <w:tab/>
      </w:r>
      <w:r w:rsidRPr="00300547">
        <w:tab/>
        <w:t>"locale": "nl_NL",</w:t>
      </w:r>
    </w:p>
    <w:p w14:paraId="541D7FE8" w14:textId="77777777" w:rsidR="00065FF0" w:rsidRPr="00300547" w:rsidRDefault="00065FF0" w:rsidP="001E3CD1">
      <w:pPr>
        <w:pStyle w:val="Response"/>
      </w:pPr>
      <w:r w:rsidRPr="00300547">
        <w:tab/>
      </w:r>
      <w:r w:rsidRPr="00300547">
        <w:tab/>
      </w:r>
      <w:r w:rsidRPr="00300547">
        <w:tab/>
        <w:t>"ctn": "S9511/31",</w:t>
      </w:r>
    </w:p>
    <w:p w14:paraId="0AC0CA0A" w14:textId="77777777" w:rsidR="00065FF0" w:rsidRPr="00300547" w:rsidRDefault="00065FF0" w:rsidP="001E3CD1">
      <w:pPr>
        <w:pStyle w:val="Response"/>
      </w:pPr>
      <w:r w:rsidRPr="00300547">
        <w:tab/>
      </w:r>
      <w:r w:rsidRPr="00300547">
        <w:tab/>
      </w:r>
      <w:r w:rsidRPr="00300547">
        <w:tab/>
        <w:t>"dtn": "S9511/31",</w:t>
      </w:r>
    </w:p>
    <w:p w14:paraId="2113A48C" w14:textId="77777777" w:rsidR="00065FF0" w:rsidRPr="00300547" w:rsidRDefault="00065FF0" w:rsidP="001E3CD1">
      <w:pPr>
        <w:pStyle w:val="Response"/>
      </w:pPr>
      <w:r w:rsidRPr="00300547">
        <w:tab/>
      </w:r>
      <w:r w:rsidRPr="00300547">
        <w:tab/>
      </w:r>
      <w:r w:rsidRPr="00300547">
        <w:tab/>
        <w:t>"productTitle": "Shaver series 9000 elektrisch scheerapparaat, nat/droog",</w:t>
      </w:r>
    </w:p>
    <w:p w14:paraId="099C4A35" w14:textId="77777777" w:rsidR="00065FF0" w:rsidRPr="00300547" w:rsidRDefault="00065FF0" w:rsidP="001E3CD1">
      <w:pPr>
        <w:pStyle w:val="Response"/>
      </w:pPr>
      <w:r w:rsidRPr="00300547">
        <w:tab/>
      </w:r>
      <w:r w:rsidRPr="00300547">
        <w:tab/>
      </w:r>
      <w:r w:rsidRPr="00300547">
        <w:tab/>
        <w:t>"alphanumeric": "S9511/31",</w:t>
      </w:r>
    </w:p>
    <w:p w14:paraId="4BD78156" w14:textId="77777777" w:rsidR="00065FF0" w:rsidRPr="00300547" w:rsidRDefault="00065FF0" w:rsidP="001E3CD1">
      <w:pPr>
        <w:pStyle w:val="Response"/>
      </w:pPr>
      <w:r w:rsidRPr="00300547">
        <w:tab/>
      </w:r>
      <w:r w:rsidRPr="00300547">
        <w:tab/>
      </w:r>
      <w:r w:rsidRPr="00300547">
        <w:tab/>
        <w:t>"brandName": "Philips",</w:t>
      </w:r>
    </w:p>
    <w:p w14:paraId="25898EEB" w14:textId="77777777" w:rsidR="00065FF0" w:rsidRPr="00300547" w:rsidRDefault="00065FF0" w:rsidP="001E3CD1">
      <w:pPr>
        <w:pStyle w:val="Response"/>
      </w:pPr>
      <w:r w:rsidRPr="00300547">
        <w:tab/>
      </w:r>
      <w:r w:rsidRPr="00300547">
        <w:tab/>
      </w:r>
      <w:r w:rsidRPr="00300547">
        <w:tab/>
        <w:t>"brand": {</w:t>
      </w:r>
    </w:p>
    <w:p w14:paraId="293C9C92" w14:textId="77777777" w:rsidR="00065FF0" w:rsidRPr="00300547" w:rsidRDefault="00065FF0" w:rsidP="001E3CD1">
      <w:pPr>
        <w:pStyle w:val="Response"/>
      </w:pPr>
      <w:r w:rsidRPr="00300547">
        <w:tab/>
      </w:r>
      <w:r w:rsidRPr="00300547">
        <w:tab/>
      </w:r>
      <w:r w:rsidRPr="00300547">
        <w:tab/>
      </w:r>
      <w:r w:rsidRPr="00300547">
        <w:tab/>
        <w:t>"brandLogo": "http://images.philips.com/is/image/PhilipsConsumer/PHI-BRP-global-001"</w:t>
      </w:r>
    </w:p>
    <w:p w14:paraId="154F66A8" w14:textId="77777777" w:rsidR="00065FF0" w:rsidRPr="00300547" w:rsidRDefault="00065FF0" w:rsidP="001E3CD1">
      <w:pPr>
        <w:pStyle w:val="Response"/>
        <w:rPr>
          <w:lang w:val="nl-NL"/>
        </w:rPr>
      </w:pPr>
      <w:r w:rsidRPr="00300547">
        <w:tab/>
      </w:r>
      <w:r w:rsidRPr="00300547">
        <w:tab/>
      </w:r>
      <w:r w:rsidRPr="00300547">
        <w:tab/>
      </w:r>
      <w:r w:rsidRPr="00300547">
        <w:rPr>
          <w:lang w:val="nl-NL"/>
        </w:rPr>
        <w:t>},</w:t>
      </w:r>
    </w:p>
    <w:p w14:paraId="2221F7CD" w14:textId="77777777" w:rsidR="00065FF0" w:rsidRPr="00300547" w:rsidRDefault="00065FF0" w:rsidP="001E3CD1">
      <w:pPr>
        <w:pStyle w:val="Response"/>
        <w:rPr>
          <w:lang w:val="nl-NL"/>
        </w:rPr>
      </w:pPr>
      <w:r w:rsidRPr="00300547">
        <w:rPr>
          <w:lang w:val="nl-NL"/>
        </w:rPr>
        <w:tab/>
      </w:r>
      <w:r w:rsidRPr="00300547">
        <w:rPr>
          <w:lang w:val="nl-NL"/>
        </w:rPr>
        <w:tab/>
      </w:r>
      <w:r w:rsidRPr="00300547">
        <w:rPr>
          <w:lang w:val="nl-NL"/>
        </w:rPr>
        <w:tab/>
        <w:t>"familyName": "Shaver series 9000",</w:t>
      </w:r>
    </w:p>
    <w:p w14:paraId="0C2C32DE" w14:textId="77777777" w:rsidR="00065FF0" w:rsidRPr="00300547" w:rsidRDefault="00065FF0" w:rsidP="001E3CD1">
      <w:pPr>
        <w:pStyle w:val="Response"/>
        <w:rPr>
          <w:lang w:val="nl-NL"/>
        </w:rPr>
      </w:pPr>
      <w:r w:rsidRPr="00300547">
        <w:rPr>
          <w:lang w:val="nl-NL"/>
        </w:rPr>
        <w:tab/>
      </w:r>
      <w:r w:rsidRPr="00300547">
        <w:rPr>
          <w:lang w:val="nl-NL"/>
        </w:rPr>
        <w:tab/>
      </w:r>
      <w:r w:rsidRPr="00300547">
        <w:rPr>
          <w:lang w:val="nl-NL"/>
        </w:rPr>
        <w:tab/>
        <w:t>"productURL": "/c-p/S9511_31/shaver-series-9000-elektrisch-scheerapparaat-voor-nat-en-droog-scheren-met-smartclean-plus-en-aquatec-voor-nat-en-droog-scheren",</w:t>
      </w:r>
    </w:p>
    <w:p w14:paraId="16A81564"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"productPagePath": "/content/B2C/nl_NL/product-catalog/S9511_31",</w:t>
      </w:r>
    </w:p>
    <w:p w14:paraId="49494D48" w14:textId="77777777" w:rsidR="00065FF0" w:rsidRPr="00300547" w:rsidRDefault="00065FF0" w:rsidP="001E3CD1">
      <w:pPr>
        <w:pStyle w:val="Response"/>
        <w:rPr>
          <w:lang w:val="nl-NL"/>
        </w:rPr>
      </w:pPr>
      <w:r w:rsidRPr="00300547">
        <w:tab/>
      </w:r>
      <w:r w:rsidRPr="00300547">
        <w:tab/>
      </w:r>
      <w:r w:rsidRPr="00300547">
        <w:tab/>
      </w:r>
      <w:r w:rsidRPr="00300547">
        <w:rPr>
          <w:lang w:val="nl-NL"/>
        </w:rPr>
        <w:t>"descriptor": "elektrisch scheerapparaat, nat/droog",</w:t>
      </w:r>
    </w:p>
    <w:p w14:paraId="1C26A697"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"domain": "http://www.philips.nl",</w:t>
      </w:r>
    </w:p>
    <w:p w14:paraId="11D1A3C2" w14:textId="77777777" w:rsidR="00065FF0" w:rsidRPr="00300547" w:rsidRDefault="00065FF0" w:rsidP="001E3CD1">
      <w:pPr>
        <w:pStyle w:val="Response"/>
      </w:pPr>
      <w:r w:rsidRPr="00300547">
        <w:tab/>
      </w:r>
      <w:r w:rsidRPr="00300547">
        <w:tab/>
      </w:r>
      <w:r w:rsidRPr="00300547">
        <w:tab/>
        <w:t>"versions": ["V-Track Precision-mesjes",</w:t>
      </w:r>
    </w:p>
    <w:p w14:paraId="32840618" w14:textId="77777777" w:rsidR="00065FF0" w:rsidRPr="00300547" w:rsidRDefault="00065FF0" w:rsidP="001E3CD1">
      <w:pPr>
        <w:pStyle w:val="Response"/>
        <w:rPr>
          <w:lang w:val="nl-NL"/>
        </w:rPr>
      </w:pPr>
      <w:r w:rsidRPr="00300547">
        <w:tab/>
      </w:r>
      <w:r w:rsidRPr="00300547">
        <w:tab/>
      </w:r>
      <w:r w:rsidRPr="00300547">
        <w:tab/>
      </w:r>
      <w:r w:rsidRPr="00300547">
        <w:rPr>
          <w:lang w:val="nl-NL"/>
        </w:rPr>
        <w:t>"50 min. draadloos gebruik/1 uur opladen",</w:t>
      </w:r>
    </w:p>
    <w:p w14:paraId="0DEA9E8A"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"SmartClick-baardstyler",</w:t>
      </w:r>
    </w:p>
    <w:p w14:paraId="7CD0C31C" w14:textId="77777777" w:rsidR="00065FF0" w:rsidRPr="00300547" w:rsidRDefault="00065FF0" w:rsidP="001E3CD1">
      <w:pPr>
        <w:pStyle w:val="Response"/>
      </w:pPr>
      <w:r w:rsidRPr="00300547">
        <w:tab/>
      </w:r>
      <w:r w:rsidRPr="00300547">
        <w:tab/>
      </w:r>
      <w:r w:rsidRPr="00300547">
        <w:tab/>
        <w:t>"SmartClean Plus"],</w:t>
      </w:r>
    </w:p>
    <w:p w14:paraId="6FDA051A" w14:textId="77777777" w:rsidR="00065FF0" w:rsidRPr="00300547" w:rsidRDefault="00065FF0" w:rsidP="001E3CD1">
      <w:pPr>
        <w:pStyle w:val="Response"/>
      </w:pPr>
      <w:r w:rsidRPr="00300547">
        <w:tab/>
      </w:r>
      <w:r w:rsidRPr="00300547">
        <w:tab/>
      </w:r>
      <w:r w:rsidRPr="00300547">
        <w:tab/>
        <w:t>"productStatus": "NORMAL",</w:t>
      </w:r>
    </w:p>
    <w:p w14:paraId="1A02A0EC" w14:textId="77777777" w:rsidR="00065FF0" w:rsidRPr="00300547" w:rsidRDefault="00065FF0" w:rsidP="001E3CD1">
      <w:pPr>
        <w:pStyle w:val="Response"/>
      </w:pPr>
      <w:r w:rsidRPr="00300547">
        <w:tab/>
      </w:r>
      <w:r w:rsidRPr="00300547">
        <w:tab/>
      </w:r>
      <w:r w:rsidRPr="00300547">
        <w:tab/>
        <w:t>"imageURL": "http://images.philips.com/is/image/PhilipsConsumer/S9511_31-IMS-nl_NL",</w:t>
      </w:r>
    </w:p>
    <w:p w14:paraId="71E4358E" w14:textId="77777777" w:rsidR="00065FF0" w:rsidRPr="00300547" w:rsidRDefault="00065FF0" w:rsidP="001E3CD1">
      <w:pPr>
        <w:pStyle w:val="Response"/>
      </w:pPr>
      <w:r w:rsidRPr="00300547">
        <w:tab/>
      </w:r>
      <w:r w:rsidRPr="00300547">
        <w:tab/>
      </w:r>
      <w:r w:rsidRPr="00300547">
        <w:tab/>
        <w:t>"sop": "2014-08-18T00:00:00.000+02:00",</w:t>
      </w:r>
    </w:p>
    <w:p w14:paraId="5AE76EC9" w14:textId="77777777" w:rsidR="00065FF0" w:rsidRPr="00300547" w:rsidRDefault="00065FF0" w:rsidP="001E3CD1">
      <w:pPr>
        <w:pStyle w:val="Response"/>
      </w:pPr>
      <w:r w:rsidRPr="00300547">
        <w:tab/>
      </w:r>
      <w:r w:rsidRPr="00300547">
        <w:tab/>
      </w:r>
      <w:r w:rsidRPr="00300547">
        <w:tab/>
        <w:t>"somp": "2014-08-18T00:00:00.000+02:00",</w:t>
      </w:r>
    </w:p>
    <w:p w14:paraId="7B920BED" w14:textId="77777777" w:rsidR="00065FF0" w:rsidRPr="00300547" w:rsidRDefault="00065FF0" w:rsidP="001E3CD1">
      <w:pPr>
        <w:pStyle w:val="Response"/>
      </w:pPr>
      <w:r w:rsidRPr="00300547">
        <w:tab/>
      </w:r>
      <w:r w:rsidRPr="00300547">
        <w:tab/>
      </w:r>
      <w:r w:rsidRPr="00300547">
        <w:tab/>
        <w:t>"eop": "2024-09-01T00:00:00.000+02:00",</w:t>
      </w:r>
    </w:p>
    <w:p w14:paraId="2CE08D6B" w14:textId="77777777" w:rsidR="00065FF0" w:rsidRPr="00300547" w:rsidRDefault="00065FF0" w:rsidP="001E3CD1">
      <w:pPr>
        <w:pStyle w:val="Response"/>
      </w:pPr>
      <w:r w:rsidRPr="00300547">
        <w:tab/>
      </w:r>
      <w:r w:rsidRPr="00300547">
        <w:tab/>
      </w:r>
      <w:r w:rsidRPr="00300547">
        <w:tab/>
        <w:t>"isDeleted": false,</w:t>
      </w:r>
    </w:p>
    <w:p w14:paraId="3D9E0130" w14:textId="77777777" w:rsidR="00065FF0" w:rsidRPr="00300547" w:rsidRDefault="00065FF0" w:rsidP="001E3CD1">
      <w:pPr>
        <w:pStyle w:val="Response"/>
      </w:pPr>
      <w:r w:rsidRPr="00300547">
        <w:tab/>
      </w:r>
      <w:r w:rsidRPr="00300547">
        <w:tab/>
      </w:r>
      <w:r w:rsidRPr="00300547">
        <w:tab/>
        <w:t>"priority": 990000,</w:t>
      </w:r>
    </w:p>
    <w:p w14:paraId="71A05491" w14:textId="77777777" w:rsidR="00065FF0" w:rsidRPr="00300547" w:rsidRDefault="00065FF0" w:rsidP="001E3CD1">
      <w:pPr>
        <w:pStyle w:val="Response"/>
      </w:pPr>
      <w:r w:rsidRPr="00300547">
        <w:tab/>
      </w:r>
      <w:r w:rsidRPr="00300547">
        <w:tab/>
      </w:r>
      <w:r w:rsidRPr="00300547">
        <w:tab/>
        <w:t>"price": {</w:t>
      </w:r>
    </w:p>
    <w:p w14:paraId="2ED93F7B" w14:textId="77777777" w:rsidR="00065FF0" w:rsidRPr="00300547" w:rsidRDefault="00065FF0" w:rsidP="001E3CD1">
      <w:pPr>
        <w:pStyle w:val="Response"/>
      </w:pPr>
      <w:r w:rsidRPr="00300547">
        <w:tab/>
      </w:r>
      <w:r w:rsidRPr="00300547">
        <w:tab/>
      </w:r>
      <w:r w:rsidRPr="00300547">
        <w:tab/>
      </w:r>
      <w:r w:rsidRPr="00300547">
        <w:tab/>
        <w:t>"productPrice": "369.99",</w:t>
      </w:r>
    </w:p>
    <w:p w14:paraId="5F650E73" w14:textId="77777777" w:rsidR="00065FF0" w:rsidRPr="00300547" w:rsidRDefault="00065FF0" w:rsidP="001E3CD1">
      <w:pPr>
        <w:pStyle w:val="Response"/>
      </w:pPr>
      <w:r w:rsidRPr="00300547">
        <w:tab/>
      </w:r>
      <w:r w:rsidRPr="00300547">
        <w:tab/>
      </w:r>
      <w:r w:rsidRPr="00300547">
        <w:tab/>
      </w:r>
      <w:r w:rsidRPr="00300547">
        <w:tab/>
        <w:t>"displayPriceType": "srp",</w:t>
      </w:r>
    </w:p>
    <w:p w14:paraId="42E83788" w14:textId="77777777" w:rsidR="00065FF0" w:rsidRPr="00300547" w:rsidRDefault="00065FF0" w:rsidP="001E3CD1">
      <w:pPr>
        <w:pStyle w:val="Response"/>
      </w:pPr>
      <w:r w:rsidRPr="00300547">
        <w:tab/>
      </w:r>
      <w:r w:rsidRPr="00300547">
        <w:tab/>
      </w:r>
      <w:r w:rsidRPr="00300547">
        <w:tab/>
      </w:r>
      <w:r w:rsidRPr="00300547">
        <w:tab/>
        <w:t>"displayPrice": "369.99",</w:t>
      </w:r>
    </w:p>
    <w:p w14:paraId="61A72981" w14:textId="77777777" w:rsidR="00065FF0" w:rsidRPr="00300547" w:rsidRDefault="00065FF0" w:rsidP="001E3CD1">
      <w:pPr>
        <w:pStyle w:val="Response"/>
      </w:pPr>
      <w:r w:rsidRPr="00300547">
        <w:tab/>
      </w:r>
      <w:r w:rsidRPr="00300547">
        <w:tab/>
      </w:r>
      <w:r w:rsidRPr="00300547">
        <w:tab/>
      </w:r>
      <w:r w:rsidRPr="00300547">
        <w:tab/>
        <w:t>"currencyCode": "EUR",</w:t>
      </w:r>
    </w:p>
    <w:p w14:paraId="64F0368B" w14:textId="77777777" w:rsidR="00065FF0" w:rsidRPr="00300547" w:rsidRDefault="00065FF0" w:rsidP="001E3CD1">
      <w:pPr>
        <w:pStyle w:val="Response"/>
      </w:pPr>
      <w:r w:rsidRPr="00300547">
        <w:tab/>
      </w:r>
      <w:r w:rsidRPr="00300547">
        <w:tab/>
      </w:r>
      <w:r w:rsidRPr="00300547">
        <w:tab/>
      </w:r>
      <w:r w:rsidRPr="00300547">
        <w:tab/>
        <w:t>"formattedPrice": "€ 369,99",</w:t>
      </w:r>
    </w:p>
    <w:p w14:paraId="6E6955EC" w14:textId="77777777" w:rsidR="00065FF0" w:rsidRPr="00300547" w:rsidRDefault="00065FF0" w:rsidP="001E3CD1">
      <w:pPr>
        <w:pStyle w:val="Response"/>
      </w:pPr>
      <w:r w:rsidRPr="00300547">
        <w:tab/>
      </w:r>
      <w:r w:rsidRPr="00300547">
        <w:tab/>
      </w:r>
      <w:r w:rsidRPr="00300547">
        <w:tab/>
      </w:r>
      <w:r w:rsidRPr="00300547">
        <w:tab/>
        <w:t>"formattedDisplayPrice": "€ 369,99"</w:t>
      </w:r>
    </w:p>
    <w:p w14:paraId="5A12405C" w14:textId="77777777" w:rsidR="00065FF0" w:rsidRPr="00300547" w:rsidRDefault="00065FF0" w:rsidP="001E3CD1">
      <w:pPr>
        <w:pStyle w:val="Response"/>
      </w:pPr>
      <w:r w:rsidRPr="00300547">
        <w:tab/>
      </w:r>
      <w:r w:rsidRPr="00300547">
        <w:tab/>
      </w:r>
      <w:r w:rsidRPr="00300547">
        <w:tab/>
        <w:t>},</w:t>
      </w:r>
    </w:p>
    <w:p w14:paraId="093BEC68" w14:textId="77777777" w:rsidR="00065FF0" w:rsidRPr="00300547" w:rsidRDefault="00065FF0" w:rsidP="001E3CD1">
      <w:pPr>
        <w:pStyle w:val="Response"/>
      </w:pPr>
      <w:r w:rsidRPr="00300547">
        <w:tab/>
      </w:r>
      <w:r w:rsidRPr="00300547">
        <w:tab/>
      </w:r>
      <w:r w:rsidRPr="00300547">
        <w:tab/>
        <w:t>"reviewStatistics": {</w:t>
      </w:r>
    </w:p>
    <w:p w14:paraId="5AE9033C" w14:textId="77777777" w:rsidR="00065FF0" w:rsidRPr="00300547" w:rsidRDefault="00065FF0" w:rsidP="001E3CD1">
      <w:pPr>
        <w:pStyle w:val="Response"/>
      </w:pPr>
      <w:r w:rsidRPr="00300547">
        <w:tab/>
      </w:r>
      <w:r w:rsidRPr="00300547">
        <w:tab/>
      </w:r>
      <w:r w:rsidRPr="00300547">
        <w:tab/>
      </w:r>
      <w:r w:rsidRPr="00300547">
        <w:tab/>
        <w:t>"averageOverallRating": 4.4,</w:t>
      </w:r>
    </w:p>
    <w:p w14:paraId="382DEA24" w14:textId="77777777" w:rsidR="00065FF0" w:rsidRPr="00300547" w:rsidRDefault="00065FF0" w:rsidP="001E3CD1">
      <w:pPr>
        <w:pStyle w:val="Response"/>
      </w:pPr>
      <w:r w:rsidRPr="00300547">
        <w:tab/>
      </w:r>
      <w:r w:rsidRPr="00300547">
        <w:tab/>
      </w:r>
      <w:r w:rsidRPr="00300547">
        <w:tab/>
      </w:r>
      <w:r w:rsidRPr="00300547">
        <w:tab/>
        <w:t>"totalReviewCount": 5</w:t>
      </w:r>
    </w:p>
    <w:p w14:paraId="547C3CA5" w14:textId="77777777" w:rsidR="00065FF0" w:rsidRPr="00300547" w:rsidRDefault="00065FF0" w:rsidP="001E3CD1">
      <w:pPr>
        <w:pStyle w:val="Response"/>
      </w:pPr>
      <w:r w:rsidRPr="00300547">
        <w:tab/>
      </w:r>
      <w:r w:rsidRPr="00300547">
        <w:tab/>
      </w:r>
      <w:r w:rsidRPr="00300547">
        <w:tab/>
        <w:t>},</w:t>
      </w:r>
    </w:p>
    <w:p w14:paraId="3D2F706A" w14:textId="77777777" w:rsidR="00065FF0" w:rsidRPr="00300547" w:rsidRDefault="00065FF0" w:rsidP="001E3CD1">
      <w:pPr>
        <w:pStyle w:val="Response"/>
      </w:pPr>
      <w:r w:rsidRPr="00300547">
        <w:tab/>
      </w:r>
      <w:r w:rsidRPr="00300547">
        <w:tab/>
      </w:r>
      <w:r w:rsidRPr="00300547">
        <w:tab/>
        <w:t>"wow": "Perfectie in elke beweging",</w:t>
      </w:r>
    </w:p>
    <w:p w14:paraId="5FF8709E" w14:textId="77777777" w:rsidR="00065FF0" w:rsidRPr="00300547" w:rsidRDefault="00065FF0" w:rsidP="001E3CD1">
      <w:pPr>
        <w:pStyle w:val="Response"/>
        <w:rPr>
          <w:lang w:val="nl-NL"/>
        </w:rPr>
      </w:pPr>
      <w:r w:rsidRPr="00300547">
        <w:tab/>
      </w:r>
      <w:r w:rsidRPr="00300547">
        <w:tab/>
      </w:r>
      <w:r w:rsidRPr="00300547">
        <w:tab/>
      </w:r>
      <w:r w:rsidRPr="00300547">
        <w:rPr>
          <w:lang w:val="nl-NL"/>
        </w:rPr>
        <w:t>"subWOW": "Scheert tot 20% meer haar* af in één beweging",</w:t>
      </w:r>
    </w:p>
    <w:p w14:paraId="59053CA2" w14:textId="77777777" w:rsidR="00065FF0" w:rsidRPr="00300547" w:rsidRDefault="00065FF0" w:rsidP="001E3CD1">
      <w:pPr>
        <w:pStyle w:val="Response"/>
        <w:rPr>
          <w:lang w:val="nl-NL"/>
        </w:rPr>
      </w:pPr>
      <w:r w:rsidRPr="00300547">
        <w:rPr>
          <w:lang w:val="nl-NL"/>
        </w:rPr>
        <w:tab/>
      </w:r>
      <w:r w:rsidRPr="00300547">
        <w:rPr>
          <w:lang w:val="nl-NL"/>
        </w:rPr>
        <w:tab/>
      </w:r>
      <w:r w:rsidRPr="00300547">
        <w:rPr>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38F3E785"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"filterKeys": ["FK_BEARD_STYLER_SHAVERS",</w:t>
      </w:r>
    </w:p>
    <w:p w14:paraId="0005BCE6" w14:textId="77777777" w:rsidR="00065FF0" w:rsidRPr="00300547" w:rsidRDefault="00065FF0" w:rsidP="001E3CD1">
      <w:pPr>
        <w:pStyle w:val="Response"/>
      </w:pPr>
      <w:r w:rsidRPr="00300547">
        <w:tab/>
      </w:r>
      <w:r w:rsidRPr="00300547">
        <w:tab/>
      </w:r>
      <w:r w:rsidRPr="00300547">
        <w:tab/>
        <w:t>"FK_CLEANING_STATION_SHAVERS",</w:t>
      </w:r>
    </w:p>
    <w:p w14:paraId="772C8663" w14:textId="77777777" w:rsidR="00065FF0" w:rsidRPr="00300547" w:rsidRDefault="00065FF0" w:rsidP="001E3CD1">
      <w:pPr>
        <w:pStyle w:val="Response"/>
      </w:pPr>
      <w:r w:rsidRPr="00300547">
        <w:tab/>
      </w:r>
      <w:r w:rsidRPr="00300547">
        <w:tab/>
      </w:r>
      <w:r w:rsidRPr="00300547">
        <w:tab/>
        <w:t>"FK_CLEA_PEC",</w:t>
      </w:r>
    </w:p>
    <w:p w14:paraId="022C8512" w14:textId="77777777" w:rsidR="00065FF0" w:rsidRPr="00300547" w:rsidRDefault="00065FF0" w:rsidP="001E3CD1">
      <w:pPr>
        <w:pStyle w:val="Response"/>
      </w:pPr>
      <w:r w:rsidRPr="00300547">
        <w:tab/>
      </w:r>
      <w:r w:rsidRPr="00300547">
        <w:tab/>
      </w:r>
      <w:r w:rsidRPr="00300547">
        <w:tab/>
        <w:t>"FK_CONTOUR_HEAD_SHAVING_ULTIMATE",</w:t>
      </w:r>
    </w:p>
    <w:p w14:paraId="00F9C39B" w14:textId="77777777" w:rsidR="00065FF0" w:rsidRPr="00300547" w:rsidRDefault="00065FF0" w:rsidP="001E3CD1">
      <w:pPr>
        <w:pStyle w:val="Response"/>
      </w:pPr>
      <w:r w:rsidRPr="00300547">
        <w:tab/>
      </w:r>
      <w:r w:rsidRPr="00300547">
        <w:tab/>
      </w:r>
      <w:r w:rsidRPr="00300547">
        <w:tab/>
        <w:t>"FK_DRY_AND_WET_SHAVE",</w:t>
      </w:r>
    </w:p>
    <w:p w14:paraId="08D1D067" w14:textId="77777777" w:rsidR="00065FF0" w:rsidRPr="00300547" w:rsidRDefault="00065FF0" w:rsidP="001E3CD1">
      <w:pPr>
        <w:pStyle w:val="Response"/>
      </w:pPr>
      <w:r w:rsidRPr="00300547">
        <w:tab/>
      </w:r>
      <w:r w:rsidRPr="00300547">
        <w:tab/>
      </w:r>
      <w:r w:rsidRPr="00300547">
        <w:tab/>
        <w:t>"FK_GENERIC_GREEN",</w:t>
      </w:r>
    </w:p>
    <w:p w14:paraId="7434C7A4" w14:textId="77777777" w:rsidR="00065FF0" w:rsidRPr="00300547" w:rsidRDefault="00065FF0" w:rsidP="001E3CD1">
      <w:pPr>
        <w:pStyle w:val="Response"/>
      </w:pPr>
      <w:r w:rsidRPr="00300547">
        <w:tab/>
      </w:r>
      <w:r w:rsidRPr="00300547">
        <w:tab/>
      </w:r>
      <w:r w:rsidRPr="00300547">
        <w:tab/>
        <w:t>"FK_HEAD_PERFORMANCE_ULTIMATE",</w:t>
      </w:r>
    </w:p>
    <w:p w14:paraId="27DBCF8E" w14:textId="77777777" w:rsidR="00065FF0" w:rsidRPr="00300547" w:rsidRDefault="00065FF0" w:rsidP="001E3CD1">
      <w:pPr>
        <w:pStyle w:val="Response"/>
      </w:pPr>
      <w:r w:rsidRPr="00300547">
        <w:tab/>
      </w:r>
      <w:r w:rsidRPr="00300547">
        <w:tab/>
      </w:r>
      <w:r w:rsidRPr="00300547">
        <w:tab/>
        <w:t>"FK_MG_23_SERIES",</w:t>
      </w:r>
    </w:p>
    <w:p w14:paraId="36B6328F" w14:textId="77777777" w:rsidR="00065FF0" w:rsidRPr="00300547" w:rsidRDefault="00065FF0" w:rsidP="001E3CD1">
      <w:pPr>
        <w:pStyle w:val="Response"/>
      </w:pPr>
      <w:r w:rsidRPr="00300547">
        <w:tab/>
      </w:r>
      <w:r w:rsidRPr="00300547">
        <w:tab/>
      </w:r>
      <w:r w:rsidRPr="00300547">
        <w:tab/>
        <w:t>"FK_PERSONAL_COMFORT_SETTINGS",</w:t>
      </w:r>
    </w:p>
    <w:p w14:paraId="06BE65BB" w14:textId="77777777" w:rsidR="00065FF0" w:rsidRPr="00300547" w:rsidRDefault="00065FF0" w:rsidP="001E3CD1">
      <w:pPr>
        <w:pStyle w:val="Response"/>
      </w:pPr>
      <w:r w:rsidRPr="00300547">
        <w:tab/>
      </w:r>
      <w:r w:rsidRPr="00300547">
        <w:tab/>
      </w:r>
      <w:r w:rsidRPr="00300547">
        <w:tab/>
        <w:t>"FK_REF_PEC",</w:t>
      </w:r>
    </w:p>
    <w:p w14:paraId="515158E0" w14:textId="77777777" w:rsidR="00065FF0" w:rsidRPr="00300547" w:rsidRDefault="00065FF0" w:rsidP="001E3CD1">
      <w:pPr>
        <w:pStyle w:val="Response"/>
      </w:pPr>
      <w:r w:rsidRPr="00300547">
        <w:tab/>
      </w:r>
      <w:r w:rsidRPr="00300547">
        <w:tab/>
      </w:r>
      <w:r w:rsidRPr="00300547">
        <w:tab/>
        <w:t>"FK_SHAVING_3_HEADS",</w:t>
      </w:r>
    </w:p>
    <w:p w14:paraId="38CB6E14" w14:textId="77777777" w:rsidR="00065FF0" w:rsidRPr="00300547" w:rsidRDefault="00065FF0" w:rsidP="001E3CD1">
      <w:pPr>
        <w:pStyle w:val="Response"/>
      </w:pPr>
      <w:r w:rsidRPr="00300547">
        <w:tab/>
      </w:r>
      <w:r w:rsidRPr="00300547">
        <w:tab/>
      </w:r>
      <w:r w:rsidRPr="00300547">
        <w:tab/>
        <w:t>"FK_WASHABLE_SHAVERS",</w:t>
      </w:r>
    </w:p>
    <w:p w14:paraId="6F4AD3E6" w14:textId="77777777" w:rsidR="00065FF0" w:rsidRPr="00300547" w:rsidRDefault="00065FF0" w:rsidP="001E3CD1">
      <w:pPr>
        <w:pStyle w:val="Response"/>
      </w:pPr>
      <w:r w:rsidRPr="00300547">
        <w:tab/>
      </w:r>
      <w:r w:rsidRPr="00300547">
        <w:tab/>
      </w:r>
      <w:r w:rsidRPr="00300547">
        <w:tab/>
        <w:t>"MENS_SHAVING_CA",</w:t>
      </w:r>
    </w:p>
    <w:p w14:paraId="24B00835" w14:textId="77777777" w:rsidR="00065FF0" w:rsidRPr="00300547" w:rsidRDefault="00065FF0" w:rsidP="001E3CD1">
      <w:pPr>
        <w:pStyle w:val="Response"/>
      </w:pPr>
      <w:r w:rsidRPr="00300547">
        <w:tab/>
      </w:r>
      <w:r w:rsidRPr="00300547">
        <w:tab/>
      </w:r>
      <w:r w:rsidRPr="00300547">
        <w:tab/>
        <w:t>"PERSONAL_CARE_GR",</w:t>
      </w:r>
    </w:p>
    <w:p w14:paraId="10379114" w14:textId="77777777" w:rsidR="00065FF0" w:rsidRPr="00300547" w:rsidRDefault="00065FF0" w:rsidP="001E3CD1">
      <w:pPr>
        <w:pStyle w:val="Response"/>
      </w:pPr>
      <w:r w:rsidRPr="00300547">
        <w:lastRenderedPageBreak/>
        <w:tab/>
      </w:r>
      <w:r w:rsidRPr="00300547">
        <w:tab/>
      </w:r>
      <w:r w:rsidRPr="00300547">
        <w:tab/>
        <w:t>"SERIES_SHAVERS_SU"],</w:t>
      </w:r>
    </w:p>
    <w:p w14:paraId="3EC56C1B" w14:textId="77777777" w:rsidR="00065FF0" w:rsidRPr="00300547" w:rsidRDefault="00065FF0" w:rsidP="001E3CD1">
      <w:pPr>
        <w:pStyle w:val="Response"/>
      </w:pPr>
      <w:r w:rsidRPr="00300547">
        <w:tab/>
      </w:r>
      <w:r w:rsidRPr="00300547">
        <w:tab/>
      </w:r>
      <w:r w:rsidRPr="00300547">
        <w:tab/>
        <w:t>"subcategory": "SERIES_SHAVERS_SU",</w:t>
      </w:r>
    </w:p>
    <w:p w14:paraId="36D1185B" w14:textId="77777777" w:rsidR="00065FF0" w:rsidRPr="00300547" w:rsidRDefault="00065FF0" w:rsidP="001E3CD1">
      <w:pPr>
        <w:pStyle w:val="Response"/>
      </w:pPr>
      <w:r w:rsidRPr="00300547">
        <w:tab/>
      </w:r>
      <w:r w:rsidRPr="00300547">
        <w:tab/>
      </w:r>
      <w:r w:rsidRPr="00300547">
        <w:tab/>
        <w:t>"ProductReferenceType": "assigned"</w:t>
      </w:r>
    </w:p>
    <w:p w14:paraId="0EA03F04" w14:textId="77777777" w:rsidR="00065FF0" w:rsidRPr="00300547" w:rsidRDefault="00065FF0" w:rsidP="001E3CD1">
      <w:pPr>
        <w:pStyle w:val="Response"/>
      </w:pPr>
      <w:r w:rsidRPr="00300547">
        <w:tab/>
      </w:r>
      <w:r w:rsidRPr="00300547">
        <w:tab/>
        <w:t>},</w:t>
      </w:r>
    </w:p>
    <w:p w14:paraId="349E3BC5" w14:textId="77777777" w:rsidR="00065FF0" w:rsidRPr="00300547" w:rsidRDefault="00065FF0" w:rsidP="001E3CD1">
      <w:pPr>
        <w:pStyle w:val="Response"/>
      </w:pPr>
      <w:r w:rsidRPr="00300547">
        <w:tab/>
      </w:r>
      <w:r w:rsidRPr="00300547">
        <w:tab/>
        <w:t>{</w:t>
      </w:r>
    </w:p>
    <w:p w14:paraId="3567BAB3" w14:textId="77777777" w:rsidR="00065FF0" w:rsidRPr="00300547" w:rsidRDefault="00065FF0" w:rsidP="001E3CD1">
      <w:pPr>
        <w:pStyle w:val="Response"/>
      </w:pPr>
      <w:r w:rsidRPr="00300547">
        <w:tab/>
      </w:r>
      <w:r w:rsidRPr="00300547">
        <w:tab/>
      </w:r>
      <w:r w:rsidRPr="00300547">
        <w:tab/>
        <w:t>"locale": "nl_NL",</w:t>
      </w:r>
    </w:p>
    <w:p w14:paraId="67723F77" w14:textId="77777777" w:rsidR="00065FF0" w:rsidRPr="00300547" w:rsidRDefault="00065FF0" w:rsidP="001E3CD1">
      <w:pPr>
        <w:pStyle w:val="Response"/>
      </w:pPr>
      <w:r w:rsidRPr="00300547">
        <w:tab/>
      </w:r>
      <w:r w:rsidRPr="00300547">
        <w:tab/>
      </w:r>
      <w:r w:rsidRPr="00300547">
        <w:tab/>
        <w:t>"ctn": "S9041/12",</w:t>
      </w:r>
    </w:p>
    <w:p w14:paraId="24F99B4A" w14:textId="77777777" w:rsidR="00065FF0" w:rsidRPr="00300547" w:rsidRDefault="00065FF0" w:rsidP="001E3CD1">
      <w:pPr>
        <w:pStyle w:val="Response"/>
      </w:pPr>
      <w:r w:rsidRPr="00300547">
        <w:tab/>
      </w:r>
      <w:r w:rsidRPr="00300547">
        <w:tab/>
      </w:r>
      <w:r w:rsidRPr="00300547">
        <w:tab/>
        <w:t>"dtn": "S9041/12",</w:t>
      </w:r>
    </w:p>
    <w:p w14:paraId="16C71E4F" w14:textId="77777777" w:rsidR="00065FF0" w:rsidRPr="00300547" w:rsidRDefault="00065FF0" w:rsidP="001E3CD1">
      <w:pPr>
        <w:pStyle w:val="Response"/>
      </w:pPr>
      <w:r w:rsidRPr="00300547">
        <w:tab/>
      </w:r>
      <w:r w:rsidRPr="00300547">
        <w:tab/>
      </w:r>
      <w:r w:rsidRPr="00300547">
        <w:tab/>
        <w:t>"productTitle": "Shaver series 9000 elektrisch scheerapparaat, nat/droog",</w:t>
      </w:r>
    </w:p>
    <w:p w14:paraId="6FE2678E" w14:textId="77777777" w:rsidR="00065FF0" w:rsidRPr="00300547" w:rsidRDefault="00065FF0" w:rsidP="001E3CD1">
      <w:pPr>
        <w:pStyle w:val="Response"/>
      </w:pPr>
      <w:r w:rsidRPr="00300547">
        <w:tab/>
      </w:r>
      <w:r w:rsidRPr="00300547">
        <w:tab/>
      </w:r>
      <w:r w:rsidRPr="00300547">
        <w:tab/>
        <w:t>"alphanumeric": "S9041/12",</w:t>
      </w:r>
    </w:p>
    <w:p w14:paraId="5BABAEE4" w14:textId="77777777" w:rsidR="00065FF0" w:rsidRPr="00300547" w:rsidRDefault="00065FF0" w:rsidP="001E3CD1">
      <w:pPr>
        <w:pStyle w:val="Response"/>
      </w:pPr>
      <w:r w:rsidRPr="00300547">
        <w:tab/>
      </w:r>
      <w:r w:rsidRPr="00300547">
        <w:tab/>
      </w:r>
      <w:r w:rsidRPr="00300547">
        <w:tab/>
        <w:t>"brandName": "Philips",</w:t>
      </w:r>
    </w:p>
    <w:p w14:paraId="646147DA" w14:textId="77777777" w:rsidR="00065FF0" w:rsidRPr="00300547" w:rsidRDefault="00065FF0" w:rsidP="001E3CD1">
      <w:pPr>
        <w:pStyle w:val="Response"/>
      </w:pPr>
      <w:r w:rsidRPr="00300547">
        <w:tab/>
      </w:r>
      <w:r w:rsidRPr="00300547">
        <w:tab/>
      </w:r>
      <w:r w:rsidRPr="00300547">
        <w:tab/>
        <w:t>"brand": {</w:t>
      </w:r>
    </w:p>
    <w:p w14:paraId="030E6D09" w14:textId="77777777" w:rsidR="00065FF0" w:rsidRPr="00300547" w:rsidRDefault="00065FF0" w:rsidP="001E3CD1">
      <w:pPr>
        <w:pStyle w:val="Response"/>
      </w:pPr>
      <w:r w:rsidRPr="00300547">
        <w:tab/>
      </w:r>
      <w:r w:rsidRPr="00300547">
        <w:tab/>
      </w:r>
      <w:r w:rsidRPr="00300547">
        <w:tab/>
      </w:r>
      <w:r w:rsidRPr="00300547">
        <w:tab/>
        <w:t>"brandLogo": "http://images.philips.com/is/image/PhilipsConsumer/PHI-BRP-global-001"</w:t>
      </w:r>
    </w:p>
    <w:p w14:paraId="5B79A8E4" w14:textId="77777777" w:rsidR="00065FF0" w:rsidRPr="00300547" w:rsidRDefault="00065FF0" w:rsidP="001E3CD1">
      <w:pPr>
        <w:pStyle w:val="Response"/>
      </w:pPr>
      <w:r w:rsidRPr="00300547">
        <w:tab/>
      </w:r>
      <w:r w:rsidRPr="00300547">
        <w:tab/>
      </w:r>
      <w:r w:rsidRPr="00300547">
        <w:tab/>
        <w:t>},</w:t>
      </w:r>
    </w:p>
    <w:p w14:paraId="65511CA1" w14:textId="77777777" w:rsidR="00065FF0" w:rsidRPr="00300547" w:rsidRDefault="00065FF0" w:rsidP="001E3CD1">
      <w:pPr>
        <w:pStyle w:val="Response"/>
      </w:pPr>
      <w:r w:rsidRPr="00300547">
        <w:tab/>
      </w:r>
      <w:r w:rsidRPr="00300547">
        <w:tab/>
      </w:r>
      <w:r w:rsidRPr="00300547">
        <w:tab/>
        <w:t>"familyName": "Shaver series 9000",</w:t>
      </w:r>
    </w:p>
    <w:p w14:paraId="73C4293F" w14:textId="77777777" w:rsidR="00065FF0" w:rsidRPr="00300547" w:rsidRDefault="00065FF0" w:rsidP="001E3CD1">
      <w:pPr>
        <w:pStyle w:val="Response"/>
      </w:pPr>
      <w:r w:rsidRPr="00300547">
        <w:tab/>
      </w:r>
      <w:r w:rsidRPr="00300547">
        <w:tab/>
      </w:r>
      <w:r w:rsidRPr="00300547">
        <w:tab/>
        <w:t>"productURL": "/c-p/S9041_12/shaver-series-9000-scheerapparaat-met-smartclick-precisietrimmer-en-aquatec-voor-nat-en-droog-scheren",</w:t>
      </w:r>
    </w:p>
    <w:p w14:paraId="476F5125" w14:textId="77777777" w:rsidR="00065FF0" w:rsidRPr="00300547" w:rsidRDefault="00065FF0" w:rsidP="001E3CD1">
      <w:pPr>
        <w:pStyle w:val="Response"/>
      </w:pPr>
      <w:r w:rsidRPr="00300547">
        <w:tab/>
      </w:r>
      <w:r w:rsidRPr="00300547">
        <w:tab/>
      </w:r>
      <w:r w:rsidRPr="00300547">
        <w:tab/>
        <w:t>"productPagePath": "/content/B2C/nl_NL/product-catalog/S9041_12",</w:t>
      </w:r>
    </w:p>
    <w:p w14:paraId="1488CAA4" w14:textId="77777777" w:rsidR="00065FF0" w:rsidRPr="00300547" w:rsidRDefault="00065FF0" w:rsidP="001E3CD1">
      <w:pPr>
        <w:pStyle w:val="Response"/>
        <w:rPr>
          <w:lang w:val="nl-NL"/>
        </w:rPr>
      </w:pPr>
      <w:r w:rsidRPr="00300547">
        <w:tab/>
      </w:r>
      <w:r w:rsidRPr="00300547">
        <w:tab/>
      </w:r>
      <w:r w:rsidRPr="00300547">
        <w:tab/>
      </w:r>
      <w:r w:rsidRPr="00300547">
        <w:rPr>
          <w:lang w:val="nl-NL"/>
        </w:rPr>
        <w:t>"descriptor": "elektrisch scheerapparaat, nat/droog",</w:t>
      </w:r>
    </w:p>
    <w:p w14:paraId="5ED2B305"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"domain": "http://www.philips.nl",</w:t>
      </w:r>
    </w:p>
    <w:p w14:paraId="542A9E8E" w14:textId="77777777" w:rsidR="00065FF0" w:rsidRPr="00300547" w:rsidRDefault="00065FF0" w:rsidP="001E3CD1">
      <w:pPr>
        <w:pStyle w:val="Response"/>
      </w:pPr>
      <w:r w:rsidRPr="00300547">
        <w:tab/>
      </w:r>
      <w:r w:rsidRPr="00300547">
        <w:tab/>
      </w:r>
      <w:r w:rsidRPr="00300547">
        <w:tab/>
        <w:t>"versions": ["V-Track Precision-mesjes",</w:t>
      </w:r>
    </w:p>
    <w:p w14:paraId="0211A254" w14:textId="77777777" w:rsidR="00065FF0" w:rsidRPr="00300547" w:rsidRDefault="00065FF0" w:rsidP="001E3CD1">
      <w:pPr>
        <w:pStyle w:val="Response"/>
        <w:rPr>
          <w:lang w:val="nl-NL"/>
        </w:rPr>
      </w:pPr>
      <w:r w:rsidRPr="00300547">
        <w:tab/>
      </w:r>
      <w:r w:rsidRPr="00300547">
        <w:tab/>
      </w:r>
      <w:r w:rsidRPr="00300547">
        <w:tab/>
      </w:r>
      <w:r w:rsidRPr="00300547">
        <w:rPr>
          <w:lang w:val="nl-NL"/>
        </w:rPr>
        <w:t>"50 min. draadloos gebruik/1 uur opladen",</w:t>
      </w:r>
    </w:p>
    <w:p w14:paraId="798D23D7" w14:textId="77777777" w:rsidR="00065FF0" w:rsidRPr="0070388C" w:rsidRDefault="00065FF0" w:rsidP="001E3CD1">
      <w:pPr>
        <w:pStyle w:val="Response"/>
      </w:pPr>
      <w:r w:rsidRPr="00300547">
        <w:rPr>
          <w:lang w:val="nl-NL"/>
        </w:rPr>
        <w:tab/>
      </w:r>
      <w:r w:rsidRPr="00300547">
        <w:rPr>
          <w:lang w:val="nl-NL"/>
        </w:rPr>
        <w:tab/>
      </w:r>
      <w:r w:rsidRPr="00300547">
        <w:rPr>
          <w:lang w:val="nl-NL"/>
        </w:rPr>
        <w:tab/>
      </w:r>
      <w:r w:rsidRPr="0070388C">
        <w:t>"SmartClick-precisietrimmer"],</w:t>
      </w:r>
    </w:p>
    <w:p w14:paraId="36A4D935" w14:textId="77777777" w:rsidR="00065FF0" w:rsidRPr="0070388C" w:rsidRDefault="00065FF0" w:rsidP="001E3CD1">
      <w:pPr>
        <w:pStyle w:val="Response"/>
      </w:pPr>
      <w:r w:rsidRPr="0070388C">
        <w:tab/>
      </w:r>
      <w:r w:rsidRPr="0070388C">
        <w:tab/>
      </w:r>
      <w:r w:rsidRPr="0070388C">
        <w:tab/>
        <w:t>"productStatus": "NORMAL",</w:t>
      </w:r>
    </w:p>
    <w:p w14:paraId="6D2D9873" w14:textId="77777777" w:rsidR="00065FF0" w:rsidRPr="0070388C" w:rsidRDefault="00065FF0" w:rsidP="001E3CD1">
      <w:pPr>
        <w:pStyle w:val="Response"/>
      </w:pPr>
      <w:r w:rsidRPr="0070388C">
        <w:tab/>
      </w:r>
      <w:r w:rsidRPr="0070388C">
        <w:tab/>
      </w:r>
      <w:r w:rsidRPr="0070388C">
        <w:tab/>
        <w:t>"imageURL": "http://images.philips.com/is/image/PhilipsConsumer/S9041_12-IMS-nl_NL",</w:t>
      </w:r>
    </w:p>
    <w:p w14:paraId="093E5796" w14:textId="77777777" w:rsidR="00065FF0" w:rsidRPr="0070388C" w:rsidRDefault="00065FF0" w:rsidP="001E3CD1">
      <w:pPr>
        <w:pStyle w:val="Response"/>
      </w:pPr>
      <w:r w:rsidRPr="0070388C">
        <w:tab/>
      </w:r>
      <w:r w:rsidRPr="0070388C">
        <w:tab/>
      </w:r>
      <w:r w:rsidRPr="0070388C">
        <w:tab/>
        <w:t>"sop": "2014-08-18T00:00:00.000+02:00",</w:t>
      </w:r>
    </w:p>
    <w:p w14:paraId="37B2C6DF" w14:textId="77777777" w:rsidR="00065FF0" w:rsidRPr="0070388C" w:rsidRDefault="00065FF0" w:rsidP="001E3CD1">
      <w:pPr>
        <w:pStyle w:val="Response"/>
      </w:pPr>
      <w:r w:rsidRPr="0070388C">
        <w:tab/>
      </w:r>
      <w:r w:rsidRPr="0070388C">
        <w:tab/>
      </w:r>
      <w:r w:rsidRPr="0070388C">
        <w:tab/>
        <w:t>"somp": "2014-08-18T00:00:00.000+02:00",</w:t>
      </w:r>
    </w:p>
    <w:p w14:paraId="60842763" w14:textId="77777777" w:rsidR="00065FF0" w:rsidRPr="0070388C" w:rsidRDefault="00065FF0" w:rsidP="001E3CD1">
      <w:pPr>
        <w:pStyle w:val="Response"/>
      </w:pPr>
      <w:r w:rsidRPr="0070388C">
        <w:tab/>
      </w:r>
      <w:r w:rsidRPr="0070388C">
        <w:tab/>
      </w:r>
      <w:r w:rsidRPr="0070388C">
        <w:tab/>
        <w:t>"eop": "2024-09-01T00:00:00.000+02:00",</w:t>
      </w:r>
    </w:p>
    <w:p w14:paraId="48E7DAA7" w14:textId="77777777" w:rsidR="00065FF0" w:rsidRPr="0070388C" w:rsidRDefault="00065FF0" w:rsidP="001E3CD1">
      <w:pPr>
        <w:pStyle w:val="Response"/>
      </w:pPr>
      <w:r w:rsidRPr="0070388C">
        <w:tab/>
      </w:r>
      <w:r w:rsidRPr="0070388C">
        <w:tab/>
      </w:r>
      <w:r w:rsidRPr="0070388C">
        <w:tab/>
        <w:t>"isDeleted": false,</w:t>
      </w:r>
    </w:p>
    <w:p w14:paraId="01BC22C5" w14:textId="77777777" w:rsidR="00065FF0" w:rsidRPr="0070388C" w:rsidRDefault="00065FF0" w:rsidP="001E3CD1">
      <w:pPr>
        <w:pStyle w:val="Response"/>
      </w:pPr>
      <w:r w:rsidRPr="0070388C">
        <w:tab/>
      </w:r>
      <w:r w:rsidRPr="0070388C">
        <w:tab/>
      </w:r>
      <w:r w:rsidRPr="0070388C">
        <w:tab/>
        <w:t>"priority": 990000,</w:t>
      </w:r>
    </w:p>
    <w:p w14:paraId="298E9AD6" w14:textId="77777777" w:rsidR="00065FF0" w:rsidRPr="0070388C" w:rsidRDefault="00065FF0" w:rsidP="001E3CD1">
      <w:pPr>
        <w:pStyle w:val="Response"/>
      </w:pPr>
      <w:r w:rsidRPr="0070388C">
        <w:tab/>
      </w:r>
      <w:r w:rsidRPr="0070388C">
        <w:tab/>
      </w:r>
      <w:r w:rsidRPr="0070388C">
        <w:tab/>
        <w:t>"price": {</w:t>
      </w:r>
    </w:p>
    <w:p w14:paraId="5ED6D138" w14:textId="77777777" w:rsidR="00065FF0" w:rsidRPr="0070388C" w:rsidRDefault="00065FF0" w:rsidP="001E3CD1">
      <w:pPr>
        <w:pStyle w:val="Response"/>
      </w:pPr>
      <w:r w:rsidRPr="0070388C">
        <w:tab/>
      </w:r>
      <w:r w:rsidRPr="0070388C">
        <w:tab/>
      </w:r>
      <w:r w:rsidRPr="0070388C">
        <w:tab/>
      </w:r>
      <w:r w:rsidRPr="0070388C">
        <w:tab/>
        <w:t>"productPrice": "239.99",</w:t>
      </w:r>
    </w:p>
    <w:p w14:paraId="72253B24" w14:textId="77777777" w:rsidR="00065FF0" w:rsidRPr="0070388C" w:rsidRDefault="00065FF0" w:rsidP="001E3CD1">
      <w:pPr>
        <w:pStyle w:val="Response"/>
      </w:pPr>
      <w:r w:rsidRPr="0070388C">
        <w:tab/>
      </w:r>
      <w:r w:rsidRPr="0070388C">
        <w:tab/>
      </w:r>
      <w:r w:rsidRPr="0070388C">
        <w:tab/>
      </w:r>
      <w:r w:rsidRPr="0070388C">
        <w:tab/>
        <w:t>"displayPriceType": "srp",</w:t>
      </w:r>
    </w:p>
    <w:p w14:paraId="195AC034" w14:textId="77777777" w:rsidR="00065FF0" w:rsidRPr="0070388C" w:rsidRDefault="00065FF0" w:rsidP="001E3CD1">
      <w:pPr>
        <w:pStyle w:val="Response"/>
      </w:pPr>
      <w:r w:rsidRPr="0070388C">
        <w:tab/>
      </w:r>
      <w:r w:rsidRPr="0070388C">
        <w:tab/>
      </w:r>
      <w:r w:rsidRPr="0070388C">
        <w:tab/>
      </w:r>
      <w:r w:rsidRPr="0070388C">
        <w:tab/>
        <w:t>"displayPrice": "239.99",</w:t>
      </w:r>
    </w:p>
    <w:p w14:paraId="498C4290" w14:textId="77777777" w:rsidR="00065FF0" w:rsidRPr="0070388C" w:rsidRDefault="00065FF0" w:rsidP="001E3CD1">
      <w:pPr>
        <w:pStyle w:val="Response"/>
      </w:pPr>
      <w:r w:rsidRPr="0070388C">
        <w:tab/>
      </w:r>
      <w:r w:rsidRPr="0070388C">
        <w:tab/>
      </w:r>
      <w:r w:rsidRPr="0070388C">
        <w:tab/>
      </w:r>
      <w:r w:rsidRPr="0070388C">
        <w:tab/>
        <w:t>"currencyCode": "EUR",</w:t>
      </w:r>
    </w:p>
    <w:p w14:paraId="24E26694" w14:textId="77777777" w:rsidR="00065FF0" w:rsidRPr="0070388C" w:rsidRDefault="00065FF0" w:rsidP="001E3CD1">
      <w:pPr>
        <w:pStyle w:val="Response"/>
      </w:pPr>
      <w:r w:rsidRPr="0070388C">
        <w:tab/>
      </w:r>
      <w:r w:rsidRPr="0070388C">
        <w:tab/>
      </w:r>
      <w:r w:rsidRPr="0070388C">
        <w:tab/>
      </w:r>
      <w:r w:rsidRPr="0070388C">
        <w:tab/>
        <w:t>"formattedPrice": "€ 239,99",</w:t>
      </w:r>
    </w:p>
    <w:p w14:paraId="1C86148F" w14:textId="77777777" w:rsidR="00065FF0" w:rsidRPr="0070388C" w:rsidRDefault="00065FF0" w:rsidP="001E3CD1">
      <w:pPr>
        <w:pStyle w:val="Response"/>
      </w:pPr>
      <w:r w:rsidRPr="0070388C">
        <w:tab/>
      </w:r>
      <w:r w:rsidRPr="0070388C">
        <w:tab/>
      </w:r>
      <w:r w:rsidRPr="0070388C">
        <w:tab/>
      </w:r>
      <w:r w:rsidRPr="0070388C">
        <w:tab/>
        <w:t>"formattedDisplayPrice": "€ 239,99"</w:t>
      </w:r>
    </w:p>
    <w:p w14:paraId="5ECF6ECA" w14:textId="77777777" w:rsidR="00065FF0" w:rsidRPr="0070388C" w:rsidRDefault="00065FF0" w:rsidP="001E3CD1">
      <w:pPr>
        <w:pStyle w:val="Response"/>
      </w:pPr>
      <w:r w:rsidRPr="0070388C">
        <w:tab/>
      </w:r>
      <w:r w:rsidRPr="0070388C">
        <w:tab/>
      </w:r>
      <w:r w:rsidRPr="0070388C">
        <w:tab/>
        <w:t>},</w:t>
      </w:r>
    </w:p>
    <w:p w14:paraId="56DA281A" w14:textId="77777777" w:rsidR="00065FF0" w:rsidRPr="0070388C" w:rsidRDefault="00065FF0" w:rsidP="001E3CD1">
      <w:pPr>
        <w:pStyle w:val="Response"/>
      </w:pPr>
      <w:r w:rsidRPr="0070388C">
        <w:tab/>
      </w:r>
      <w:r w:rsidRPr="0070388C">
        <w:tab/>
      </w:r>
      <w:r w:rsidRPr="0070388C">
        <w:tab/>
        <w:t>"reviewStatistics": {</w:t>
      </w:r>
    </w:p>
    <w:p w14:paraId="0A415CCB" w14:textId="77777777" w:rsidR="00065FF0" w:rsidRPr="0070388C" w:rsidRDefault="00065FF0" w:rsidP="001E3CD1">
      <w:pPr>
        <w:pStyle w:val="Response"/>
      </w:pPr>
      <w:r w:rsidRPr="0070388C">
        <w:tab/>
      </w:r>
      <w:r w:rsidRPr="0070388C">
        <w:tab/>
      </w:r>
      <w:r w:rsidRPr="0070388C">
        <w:tab/>
      </w:r>
      <w:r w:rsidRPr="0070388C">
        <w:tab/>
        <w:t>"averageOverallRating": 5,</w:t>
      </w:r>
    </w:p>
    <w:p w14:paraId="08918814" w14:textId="77777777" w:rsidR="00065FF0" w:rsidRPr="0070388C" w:rsidRDefault="00065FF0" w:rsidP="001E3CD1">
      <w:pPr>
        <w:pStyle w:val="Response"/>
      </w:pPr>
      <w:r w:rsidRPr="0070388C">
        <w:tab/>
      </w:r>
      <w:r w:rsidRPr="0070388C">
        <w:tab/>
      </w:r>
      <w:r w:rsidRPr="0070388C">
        <w:tab/>
      </w:r>
      <w:r w:rsidRPr="0070388C">
        <w:tab/>
        <w:t>"totalReviewCount": 2</w:t>
      </w:r>
    </w:p>
    <w:p w14:paraId="521E20CF" w14:textId="77777777" w:rsidR="00065FF0" w:rsidRPr="0070388C" w:rsidRDefault="00065FF0" w:rsidP="001E3CD1">
      <w:pPr>
        <w:pStyle w:val="Response"/>
      </w:pPr>
      <w:r w:rsidRPr="0070388C">
        <w:tab/>
      </w:r>
      <w:r w:rsidRPr="0070388C">
        <w:tab/>
      </w:r>
      <w:r w:rsidRPr="0070388C">
        <w:tab/>
        <w:t>},</w:t>
      </w:r>
    </w:p>
    <w:p w14:paraId="68DD9238" w14:textId="77777777" w:rsidR="00065FF0" w:rsidRPr="0070388C" w:rsidRDefault="00065FF0" w:rsidP="001E3CD1">
      <w:pPr>
        <w:pStyle w:val="Response"/>
      </w:pPr>
      <w:r w:rsidRPr="0070388C">
        <w:tab/>
      </w:r>
      <w:r w:rsidRPr="0070388C">
        <w:tab/>
      </w:r>
      <w:r w:rsidRPr="0070388C">
        <w:tab/>
        <w:t>"wow": "Perfectie in elke beweging",</w:t>
      </w:r>
    </w:p>
    <w:p w14:paraId="173F5333" w14:textId="77777777" w:rsidR="00065FF0" w:rsidRPr="00300547" w:rsidRDefault="00065FF0" w:rsidP="001E3CD1">
      <w:pPr>
        <w:pStyle w:val="Response"/>
        <w:rPr>
          <w:lang w:val="nl-NL"/>
        </w:rPr>
      </w:pPr>
      <w:r w:rsidRPr="0070388C">
        <w:tab/>
      </w:r>
      <w:r w:rsidRPr="0070388C">
        <w:tab/>
      </w:r>
      <w:r w:rsidRPr="0070388C">
        <w:tab/>
      </w:r>
      <w:r w:rsidRPr="00300547">
        <w:rPr>
          <w:lang w:val="nl-NL"/>
        </w:rPr>
        <w:t>"subWOW": "Scheert tot 20% meer haar* af in één beweging",</w:t>
      </w:r>
    </w:p>
    <w:p w14:paraId="736791BB" w14:textId="77777777" w:rsidR="00065FF0" w:rsidRPr="00300547" w:rsidRDefault="00065FF0" w:rsidP="001E3CD1">
      <w:pPr>
        <w:pStyle w:val="Response"/>
        <w:rPr>
          <w:lang w:val="nl-NL"/>
        </w:rPr>
      </w:pPr>
      <w:r w:rsidRPr="00300547">
        <w:rPr>
          <w:lang w:val="nl-NL"/>
        </w:rPr>
        <w:tab/>
      </w:r>
      <w:r w:rsidRPr="00300547">
        <w:rPr>
          <w:lang w:val="nl-NL"/>
        </w:rPr>
        <w:tab/>
      </w:r>
      <w:r w:rsidRPr="00300547">
        <w:rPr>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674EBAB4" w14:textId="77777777" w:rsidR="00065FF0" w:rsidRPr="00300547" w:rsidRDefault="00065FF0" w:rsidP="001E3CD1">
      <w:pPr>
        <w:pStyle w:val="Response"/>
      </w:pPr>
      <w:r w:rsidRPr="00300547">
        <w:rPr>
          <w:lang w:val="nl-NL"/>
        </w:rPr>
        <w:tab/>
      </w:r>
      <w:r w:rsidRPr="00300547">
        <w:rPr>
          <w:lang w:val="nl-NL"/>
        </w:rPr>
        <w:tab/>
      </w:r>
      <w:r w:rsidRPr="00300547">
        <w:rPr>
          <w:lang w:val="nl-NL"/>
        </w:rPr>
        <w:tab/>
      </w:r>
      <w:r w:rsidRPr="00300547">
        <w:t>"filterKeys": ["FK_CLEA_PEC",</w:t>
      </w:r>
    </w:p>
    <w:p w14:paraId="525D6A53" w14:textId="77777777" w:rsidR="00065FF0" w:rsidRPr="00300547" w:rsidRDefault="00065FF0" w:rsidP="001E3CD1">
      <w:pPr>
        <w:pStyle w:val="Response"/>
      </w:pPr>
      <w:r w:rsidRPr="00300547">
        <w:tab/>
      </w:r>
      <w:r w:rsidRPr="00300547">
        <w:tab/>
      </w:r>
      <w:r w:rsidRPr="00300547">
        <w:tab/>
        <w:t>"FK_CONTOUR_HEAD_SHAVING_ULTIMATE",</w:t>
      </w:r>
    </w:p>
    <w:p w14:paraId="64C4D14F" w14:textId="77777777" w:rsidR="00065FF0" w:rsidRPr="00300547" w:rsidRDefault="00065FF0" w:rsidP="001E3CD1">
      <w:pPr>
        <w:pStyle w:val="Response"/>
      </w:pPr>
      <w:r w:rsidRPr="00300547">
        <w:tab/>
      </w:r>
      <w:r w:rsidRPr="00300547">
        <w:tab/>
      </w:r>
      <w:r w:rsidRPr="00300547">
        <w:tab/>
        <w:t>"FK_DRY_AND_WET_SHAVE",</w:t>
      </w:r>
    </w:p>
    <w:p w14:paraId="6D9EB7C3" w14:textId="77777777" w:rsidR="00065FF0" w:rsidRPr="00300547" w:rsidRDefault="00065FF0" w:rsidP="001E3CD1">
      <w:pPr>
        <w:pStyle w:val="Response"/>
      </w:pPr>
      <w:r w:rsidRPr="00300547">
        <w:tab/>
      </w:r>
      <w:r w:rsidRPr="00300547">
        <w:tab/>
      </w:r>
      <w:r w:rsidRPr="00300547">
        <w:tab/>
        <w:t>"FK_GENERIC_GREEN",</w:t>
      </w:r>
    </w:p>
    <w:p w14:paraId="7CFC9B8A" w14:textId="77777777" w:rsidR="00065FF0" w:rsidRPr="00300547" w:rsidRDefault="00065FF0" w:rsidP="001E3CD1">
      <w:pPr>
        <w:pStyle w:val="Response"/>
      </w:pPr>
      <w:r w:rsidRPr="00300547">
        <w:tab/>
      </w:r>
      <w:r w:rsidRPr="00300547">
        <w:tab/>
      </w:r>
      <w:r w:rsidRPr="00300547">
        <w:tab/>
        <w:t>"FK_HEAD_PERFORMANCE_ULTIMATE",</w:t>
      </w:r>
    </w:p>
    <w:p w14:paraId="01E7E5F6" w14:textId="77777777" w:rsidR="00065FF0" w:rsidRPr="00300547" w:rsidRDefault="00065FF0" w:rsidP="001E3CD1">
      <w:pPr>
        <w:pStyle w:val="Response"/>
      </w:pPr>
      <w:r w:rsidRPr="00300547">
        <w:tab/>
      </w:r>
      <w:r w:rsidRPr="00300547">
        <w:tab/>
      </w:r>
      <w:r w:rsidRPr="00300547">
        <w:tab/>
        <w:t>"FK_MG_23_SERIES",</w:t>
      </w:r>
    </w:p>
    <w:p w14:paraId="386DC657" w14:textId="77777777" w:rsidR="00065FF0" w:rsidRPr="00300547" w:rsidRDefault="00065FF0" w:rsidP="001E3CD1">
      <w:pPr>
        <w:pStyle w:val="Response"/>
      </w:pPr>
      <w:r w:rsidRPr="00300547">
        <w:tab/>
      </w:r>
      <w:r w:rsidRPr="00300547">
        <w:tab/>
      </w:r>
      <w:r w:rsidRPr="00300547">
        <w:tab/>
        <w:t>"FK_REF_PEC",</w:t>
      </w:r>
    </w:p>
    <w:p w14:paraId="665EC562" w14:textId="77777777" w:rsidR="00065FF0" w:rsidRPr="00300547" w:rsidRDefault="00065FF0" w:rsidP="001E3CD1">
      <w:pPr>
        <w:pStyle w:val="Response"/>
      </w:pPr>
      <w:r w:rsidRPr="00300547">
        <w:tab/>
      </w:r>
      <w:r w:rsidRPr="00300547">
        <w:tab/>
      </w:r>
      <w:r w:rsidRPr="00300547">
        <w:tab/>
        <w:t>"FK_SHAVING_3_HEADS",</w:t>
      </w:r>
    </w:p>
    <w:p w14:paraId="5CC71FE9" w14:textId="77777777" w:rsidR="00065FF0" w:rsidRPr="00300547" w:rsidRDefault="00065FF0" w:rsidP="001E3CD1">
      <w:pPr>
        <w:pStyle w:val="Response"/>
      </w:pPr>
      <w:r w:rsidRPr="00300547">
        <w:tab/>
      </w:r>
      <w:r w:rsidRPr="00300547">
        <w:tab/>
      </w:r>
      <w:r w:rsidRPr="00300547">
        <w:tab/>
        <w:t>"FK_SIDEBURN_TRIMMER_SHAVERS",</w:t>
      </w:r>
    </w:p>
    <w:p w14:paraId="5E200948" w14:textId="77777777" w:rsidR="00065FF0" w:rsidRPr="00300547" w:rsidRDefault="00065FF0" w:rsidP="001E3CD1">
      <w:pPr>
        <w:pStyle w:val="Response"/>
      </w:pPr>
      <w:r w:rsidRPr="00300547">
        <w:tab/>
      </w:r>
      <w:r w:rsidRPr="00300547">
        <w:tab/>
      </w:r>
      <w:r w:rsidRPr="00300547">
        <w:tab/>
        <w:t>"FK_WASHABLE_SHAVERS",</w:t>
      </w:r>
    </w:p>
    <w:p w14:paraId="0E10EE9E" w14:textId="77777777" w:rsidR="00065FF0" w:rsidRPr="00300547" w:rsidRDefault="00065FF0" w:rsidP="001E3CD1">
      <w:pPr>
        <w:pStyle w:val="Response"/>
      </w:pPr>
      <w:r w:rsidRPr="00300547">
        <w:tab/>
      </w:r>
      <w:r w:rsidRPr="00300547">
        <w:tab/>
      </w:r>
      <w:r w:rsidRPr="00300547">
        <w:tab/>
        <w:t>"MENS_SHAVING_CA",</w:t>
      </w:r>
    </w:p>
    <w:p w14:paraId="3A9EE69C" w14:textId="77777777" w:rsidR="00065FF0" w:rsidRPr="00300547" w:rsidRDefault="00065FF0" w:rsidP="001E3CD1">
      <w:pPr>
        <w:pStyle w:val="Response"/>
      </w:pPr>
      <w:r w:rsidRPr="00300547">
        <w:tab/>
      </w:r>
      <w:r w:rsidRPr="00300547">
        <w:tab/>
      </w:r>
      <w:r w:rsidRPr="00300547">
        <w:tab/>
        <w:t>"PERSONAL_CARE_GR",</w:t>
      </w:r>
    </w:p>
    <w:p w14:paraId="7D01C5E3" w14:textId="77777777" w:rsidR="00065FF0" w:rsidRPr="00300547" w:rsidRDefault="00065FF0" w:rsidP="001E3CD1">
      <w:pPr>
        <w:pStyle w:val="Response"/>
      </w:pPr>
      <w:r w:rsidRPr="00300547">
        <w:tab/>
      </w:r>
      <w:r w:rsidRPr="00300547">
        <w:tab/>
      </w:r>
      <w:r w:rsidRPr="00300547">
        <w:tab/>
        <w:t>"SERIES_SHAVERS_SU"],</w:t>
      </w:r>
    </w:p>
    <w:p w14:paraId="48117FCA" w14:textId="77777777" w:rsidR="00065FF0" w:rsidRPr="00300547" w:rsidRDefault="00065FF0" w:rsidP="001E3CD1">
      <w:pPr>
        <w:pStyle w:val="Response"/>
      </w:pPr>
      <w:r w:rsidRPr="00300547">
        <w:tab/>
      </w:r>
      <w:r w:rsidRPr="00300547">
        <w:tab/>
      </w:r>
      <w:r w:rsidRPr="00300547">
        <w:tab/>
        <w:t>"subcategory": "SERIES_SHAVERS_SU",</w:t>
      </w:r>
    </w:p>
    <w:p w14:paraId="626038A1" w14:textId="77777777" w:rsidR="00065FF0" w:rsidRPr="00300547" w:rsidRDefault="00065FF0" w:rsidP="001E3CD1">
      <w:pPr>
        <w:pStyle w:val="Response"/>
      </w:pPr>
      <w:r w:rsidRPr="00300547">
        <w:tab/>
      </w:r>
      <w:r w:rsidRPr="00300547">
        <w:tab/>
      </w:r>
      <w:r w:rsidRPr="00300547">
        <w:tab/>
        <w:t>"ProductReferenceType": "assigned"</w:t>
      </w:r>
    </w:p>
    <w:p w14:paraId="206966EF" w14:textId="77777777" w:rsidR="00065FF0" w:rsidRPr="00300547" w:rsidRDefault="00065FF0" w:rsidP="001E3CD1">
      <w:pPr>
        <w:pStyle w:val="Response"/>
        <w:rPr>
          <w:lang w:val="nl-NL"/>
        </w:rPr>
      </w:pPr>
      <w:r w:rsidRPr="00300547">
        <w:tab/>
      </w:r>
      <w:r w:rsidRPr="00300547">
        <w:tab/>
      </w:r>
      <w:r w:rsidRPr="00300547">
        <w:rPr>
          <w:lang w:val="nl-NL"/>
        </w:rPr>
        <w:t>}]</w:t>
      </w:r>
    </w:p>
    <w:p w14:paraId="069EAEA0" w14:textId="77777777" w:rsidR="00065FF0" w:rsidRPr="00300547" w:rsidRDefault="00065FF0" w:rsidP="001E3CD1">
      <w:pPr>
        <w:pStyle w:val="Response"/>
        <w:rPr>
          <w:lang w:val="nl-NL"/>
        </w:rPr>
      </w:pPr>
      <w:r w:rsidRPr="00300547">
        <w:rPr>
          <w:lang w:val="nl-NL"/>
        </w:rPr>
        <w:tab/>
        <w:t>}</w:t>
      </w:r>
    </w:p>
    <w:p w14:paraId="109DF4C3" w14:textId="77777777" w:rsidR="00065FF0" w:rsidRPr="00300547" w:rsidRDefault="00065FF0" w:rsidP="001E3CD1">
      <w:pPr>
        <w:pStyle w:val="Response"/>
        <w:rPr>
          <w:lang w:val="nl-NL"/>
        </w:rPr>
      </w:pPr>
      <w:r w:rsidRPr="00300547">
        <w:rPr>
          <w:lang w:val="nl-NL"/>
        </w:rPr>
        <w:t>}</w:t>
      </w:r>
    </w:p>
    <w:p w14:paraId="46D2F69B"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29" w:name="_Toc309312530"/>
      <w:r w:rsidRPr="00643F37">
        <w:lastRenderedPageBreak/>
        <w:t>Cluster - Features</w:t>
      </w:r>
      <w:bookmarkEnd w:id="29"/>
    </w:p>
    <w:p w14:paraId="264B7E23"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Cluster Features (Base &amp; Differentiating Features)</w:t>
      </w:r>
    </w:p>
    <w:p w14:paraId="3932D8C9"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Filters – Under purpose object check for type, Features (Both base and differentiating features should be returned)</w:t>
      </w:r>
    </w:p>
    <w:p w14:paraId="56CF7168" w14:textId="77777777" w:rsidR="004455EE" w:rsidRPr="00643F37" w:rsidRDefault="00E75BB3"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r>
      <w:r w:rsidR="004455EE" w:rsidRPr="00E75BB3">
        <w:rPr>
          <w:rFonts w:asciiTheme="minorHAnsi" w:hAnsiTheme="minorHAnsi" w:cstheme="minorHAnsi"/>
          <w:b/>
          <w:sz w:val="20"/>
          <w:szCs w:val="20"/>
        </w:rPr>
        <w:t>Format:</w:t>
      </w:r>
    </w:p>
    <w:p w14:paraId="6F3E8443" w14:textId="77777777" w:rsidR="004455EE" w:rsidRPr="00643F37"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&lt;CLUSTER_CODE&gt;.features</w:t>
      </w:r>
    </w:p>
    <w:p w14:paraId="4C64E43E" w14:textId="77777777" w:rsidR="004455EE" w:rsidRPr="00643F37"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5594F98F" w14:textId="2EF54FD2" w:rsidR="004455EE" w:rsidRPr="00643F37"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008B6B4F">
        <w:rPr>
          <w:rFonts w:asciiTheme="minorHAnsi" w:hAnsiTheme="minorHAnsi" w:cstheme="minorHAnsi"/>
          <w:sz w:val="20"/>
          <w:szCs w:val="20"/>
        </w:rPr>
        <w:t>/cluster/B2C/en_US</w:t>
      </w:r>
      <w:r w:rsidRPr="00643F37">
        <w:rPr>
          <w:rFonts w:asciiTheme="minorHAnsi" w:hAnsiTheme="minorHAnsi" w:cstheme="minorHAnsi"/>
          <w:sz w:val="20"/>
          <w:szCs w:val="20"/>
        </w:rPr>
        <w:t>/</w:t>
      </w:r>
      <w:r>
        <w:rPr>
          <w:rFonts w:asciiTheme="minorHAnsi" w:hAnsiTheme="minorHAnsi" w:cstheme="minorHAnsi"/>
          <w:sz w:val="20"/>
          <w:szCs w:val="20"/>
        </w:rPr>
        <w:t>CONSUMER/</w:t>
      </w:r>
      <w:r w:rsidRPr="00643F37">
        <w:rPr>
          <w:rFonts w:asciiTheme="minorHAnsi" w:hAnsiTheme="minorHAnsi" w:cstheme="minorHAnsi"/>
          <w:sz w:val="20"/>
          <w:szCs w:val="20"/>
        </w:rPr>
        <w:t>R4</w:t>
      </w:r>
      <w:r w:rsidR="008B6B4F">
        <w:rPr>
          <w:rFonts w:asciiTheme="minorHAnsi" w:hAnsiTheme="minorHAnsi" w:cstheme="minorHAnsi"/>
          <w:sz w:val="20"/>
          <w:szCs w:val="20"/>
        </w:rPr>
        <w:t>1</w:t>
      </w:r>
      <w:r w:rsidRPr="00643F37">
        <w:rPr>
          <w:rFonts w:asciiTheme="minorHAnsi" w:hAnsiTheme="minorHAnsi" w:cstheme="minorHAnsi"/>
          <w:sz w:val="20"/>
          <w:szCs w:val="20"/>
        </w:rPr>
        <w:t>000</w:t>
      </w:r>
      <w:r w:rsidR="008B6B4F">
        <w:rPr>
          <w:rFonts w:asciiTheme="minorHAnsi" w:hAnsiTheme="minorHAnsi" w:cstheme="minorHAnsi"/>
          <w:sz w:val="20"/>
          <w:szCs w:val="20"/>
        </w:rPr>
        <w:t>1</w:t>
      </w:r>
      <w:r w:rsidRPr="00643F37">
        <w:rPr>
          <w:rFonts w:asciiTheme="minorHAnsi" w:hAnsiTheme="minorHAnsi" w:cstheme="minorHAnsi"/>
          <w:sz w:val="20"/>
          <w:szCs w:val="20"/>
        </w:rPr>
        <w:t>3</w:t>
      </w:r>
      <w:r w:rsidR="008B6B4F">
        <w:rPr>
          <w:rFonts w:asciiTheme="minorHAnsi" w:hAnsiTheme="minorHAnsi" w:cstheme="minorHAnsi"/>
          <w:sz w:val="20"/>
          <w:szCs w:val="20"/>
        </w:rPr>
        <w:t>81</w:t>
      </w:r>
      <w:r w:rsidRPr="00643F37">
        <w:rPr>
          <w:rFonts w:asciiTheme="minorHAnsi" w:hAnsiTheme="minorHAnsi" w:cstheme="minorHAnsi"/>
          <w:sz w:val="20"/>
          <w:szCs w:val="20"/>
        </w:rPr>
        <w:t>.features</w:t>
      </w:r>
    </w:p>
    <w:p w14:paraId="476CC21C" w14:textId="6315CFBD" w:rsidR="00643F37" w:rsidRPr="00643F37" w:rsidRDefault="00E75BB3"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70A79BE5" w14:textId="77777777" w:rsidR="002F31E0" w:rsidRDefault="002F31E0" w:rsidP="002F31E0">
      <w:pPr>
        <w:pStyle w:val="Response"/>
      </w:pPr>
      <w:r>
        <w:t>{</w:t>
      </w:r>
    </w:p>
    <w:p w14:paraId="691490A8" w14:textId="77777777" w:rsidR="002F31E0" w:rsidRDefault="002F31E0" w:rsidP="002F31E0">
      <w:pPr>
        <w:pStyle w:val="Response"/>
      </w:pPr>
      <w:r>
        <w:tab/>
        <w:t>success: true,</w:t>
      </w:r>
    </w:p>
    <w:p w14:paraId="54FE6F98" w14:textId="77777777" w:rsidR="002F31E0" w:rsidRDefault="002F31E0" w:rsidP="002F31E0">
      <w:pPr>
        <w:pStyle w:val="Response"/>
      </w:pPr>
      <w:r>
        <w:tab/>
        <w:t xml:space="preserve">data: </w:t>
      </w:r>
    </w:p>
    <w:p w14:paraId="400C1002" w14:textId="77777777" w:rsidR="002F31E0" w:rsidRDefault="002F31E0" w:rsidP="002F31E0">
      <w:pPr>
        <w:pStyle w:val="Response"/>
      </w:pPr>
      <w:r>
        <w:tab/>
      </w:r>
      <w:r>
        <w:tab/>
        <w:t>{</w:t>
      </w:r>
    </w:p>
    <w:p w14:paraId="29CEE4E2" w14:textId="77777777" w:rsidR="002F31E0" w:rsidRDefault="002F31E0" w:rsidP="002F31E0">
      <w:pPr>
        <w:pStyle w:val="Response"/>
      </w:pPr>
      <w:r>
        <w:tab/>
      </w:r>
      <w:r>
        <w:tab/>
        <w:t xml:space="preserve">KeyBenefitArea: </w:t>
      </w:r>
    </w:p>
    <w:p w14:paraId="012F88DF" w14:textId="77777777" w:rsidR="002F31E0" w:rsidRDefault="002F31E0" w:rsidP="002F31E0">
      <w:pPr>
        <w:pStyle w:val="Response"/>
      </w:pPr>
      <w:r>
        <w:tab/>
      </w:r>
      <w:r>
        <w:tab/>
      </w:r>
      <w:r>
        <w:tab/>
        <w:t>{</w:t>
      </w:r>
    </w:p>
    <w:p w14:paraId="17A29387" w14:textId="77777777" w:rsidR="002F31E0" w:rsidRDefault="002F31E0" w:rsidP="002F31E0">
      <w:pPr>
        <w:pStyle w:val="Response"/>
      </w:pPr>
      <w:r>
        <w:tab/>
      </w:r>
      <w:r>
        <w:tab/>
      </w:r>
      <w:r>
        <w:tab/>
        <w:t>keyBenefitAreaCode: "K4026714",</w:t>
      </w:r>
    </w:p>
    <w:p w14:paraId="53026494" w14:textId="77777777" w:rsidR="002F31E0" w:rsidRDefault="002F31E0" w:rsidP="002F31E0">
      <w:pPr>
        <w:pStyle w:val="Response"/>
      </w:pPr>
      <w:r>
        <w:tab/>
      </w:r>
      <w:r>
        <w:tab/>
      </w:r>
      <w:r>
        <w:tab/>
        <w:t>keyBenefitAreaName: "Designed for perfection",</w:t>
      </w:r>
    </w:p>
    <w:p w14:paraId="1DD9727F" w14:textId="77777777" w:rsidR="002F31E0" w:rsidRDefault="002F31E0" w:rsidP="002F31E0">
      <w:pPr>
        <w:pStyle w:val="Response"/>
      </w:pPr>
      <w:r>
        <w:tab/>
      </w:r>
      <w:r>
        <w:tab/>
      </w:r>
      <w:r>
        <w:tab/>
        <w:t>keyBenefitAreaRank: "1",</w:t>
      </w:r>
    </w:p>
    <w:p w14:paraId="3A0A4382" w14:textId="77777777" w:rsidR="002F31E0" w:rsidRDefault="002F31E0" w:rsidP="002F31E0">
      <w:pPr>
        <w:pStyle w:val="Response"/>
      </w:pPr>
      <w:r>
        <w:tab/>
      </w:r>
      <w:r>
        <w:tab/>
      </w:r>
      <w:r>
        <w:tab/>
        <w:t xml:space="preserve">feature: </w:t>
      </w:r>
    </w:p>
    <w:p w14:paraId="36CCB61B" w14:textId="7563CB57" w:rsidR="002F31E0" w:rsidRDefault="002F31E0" w:rsidP="002F31E0">
      <w:pPr>
        <w:pStyle w:val="Response"/>
      </w:pPr>
      <w:r>
        <w:tab/>
      </w:r>
      <w:r>
        <w:tab/>
      </w:r>
      <w:r>
        <w:tab/>
        <w:t>[</w:t>
      </w:r>
      <w:r>
        <w:t>{</w:t>
      </w:r>
      <w:r>
        <w:tab/>
      </w:r>
    </w:p>
    <w:p w14:paraId="66730884" w14:textId="77777777" w:rsidR="002F31E0" w:rsidRDefault="002F31E0" w:rsidP="002F31E0">
      <w:pPr>
        <w:pStyle w:val="Response"/>
      </w:pPr>
      <w:r>
        <w:tab/>
      </w:r>
      <w:r>
        <w:tab/>
      </w:r>
      <w:r>
        <w:tab/>
      </w:r>
      <w:r>
        <w:tab/>
        <w:t>featureCode: "F400063045",</w:t>
      </w:r>
    </w:p>
    <w:p w14:paraId="661AA091" w14:textId="77777777" w:rsidR="002F31E0" w:rsidRDefault="002F31E0" w:rsidP="002F31E0">
      <w:pPr>
        <w:pStyle w:val="Response"/>
      </w:pPr>
      <w:r>
        <w:tab/>
      </w:r>
      <w:r>
        <w:tab/>
      </w:r>
      <w:r>
        <w:tab/>
      </w:r>
      <w:r>
        <w:tab/>
        <w:t>featureReferenceName: "V-Track Precision Blades (Cypress US)",</w:t>
      </w:r>
    </w:p>
    <w:p w14:paraId="268EDB1B" w14:textId="77777777" w:rsidR="002F31E0" w:rsidRDefault="002F31E0" w:rsidP="002F31E0">
      <w:pPr>
        <w:pStyle w:val="Response"/>
      </w:pPr>
      <w:r>
        <w:tab/>
      </w:r>
      <w:r>
        <w:tab/>
      </w:r>
      <w:r>
        <w:tab/>
      </w:r>
      <w:r>
        <w:tab/>
        <w:t>featureName: "V-Track Precision Blades",</w:t>
      </w:r>
    </w:p>
    <w:p w14:paraId="51785B05" w14:textId="77777777" w:rsidR="002F31E0" w:rsidRDefault="002F31E0" w:rsidP="002F31E0">
      <w:pPr>
        <w:pStyle w:val="Response"/>
      </w:pPr>
      <w:r>
        <w:tab/>
      </w:r>
      <w:r>
        <w:tab/>
      </w:r>
      <w:r>
        <w:tab/>
      </w:r>
      <w:r>
        <w:tab/>
        <w:t>featureLongDescription: "Newly designed shaving system cuts hairs up to 30% closer*",</w:t>
      </w:r>
    </w:p>
    <w:p w14:paraId="1148C236" w14:textId="77777777" w:rsidR="002F31E0" w:rsidRDefault="002F31E0" w:rsidP="002F31E0">
      <w:pPr>
        <w:pStyle w:val="Response"/>
      </w:pPr>
      <w:r>
        <w:tab/>
      </w:r>
      <w:r>
        <w:tab/>
      </w:r>
      <w:r>
        <w:tab/>
      </w:r>
      <w:r>
        <w:tab/>
        <w:t>featureGlossary: "The V-Track Precision Blades collect hair in the optimal cutting position, resulting in a more comfortable shave that’s 30% closer. The blades also self-sharpen to ensure a premium shave day after day.",</w:t>
      </w:r>
    </w:p>
    <w:p w14:paraId="2F4F3A9B" w14:textId="77777777" w:rsidR="002F31E0" w:rsidRDefault="002F31E0" w:rsidP="002F31E0">
      <w:pPr>
        <w:pStyle w:val="Response"/>
      </w:pPr>
      <w:r>
        <w:tab/>
      </w:r>
      <w:r>
        <w:tab/>
      </w:r>
      <w:r>
        <w:tab/>
      </w:r>
      <w:r>
        <w:tab/>
        <w:t>featureRank: "2",</w:t>
      </w:r>
    </w:p>
    <w:p w14:paraId="0D880D80" w14:textId="77777777" w:rsidR="002F31E0" w:rsidRDefault="002F31E0" w:rsidP="002F31E0">
      <w:pPr>
        <w:pStyle w:val="Response"/>
      </w:pPr>
      <w:r>
        <w:tab/>
      </w:r>
      <w:r>
        <w:tab/>
      </w:r>
      <w:r>
        <w:tab/>
      </w:r>
      <w:r>
        <w:tab/>
        <w:t>featureTopRank: "2"</w:t>
      </w:r>
    </w:p>
    <w:p w14:paraId="377A9C07" w14:textId="77777777" w:rsidR="002F31E0" w:rsidRDefault="002F31E0" w:rsidP="002F31E0">
      <w:pPr>
        <w:pStyle w:val="Response"/>
      </w:pPr>
      <w:r>
        <w:tab/>
      </w:r>
      <w:r>
        <w:tab/>
      </w:r>
      <w:r>
        <w:tab/>
      </w:r>
      <w:r>
        <w:tab/>
        <w:t>},</w:t>
      </w:r>
    </w:p>
    <w:p w14:paraId="75C078AE" w14:textId="77777777" w:rsidR="002F31E0" w:rsidRDefault="002F31E0" w:rsidP="002F31E0">
      <w:pPr>
        <w:pStyle w:val="Response"/>
      </w:pPr>
      <w:r>
        <w:tab/>
      </w:r>
      <w:r>
        <w:tab/>
      </w:r>
      <w:r>
        <w:tab/>
      </w:r>
      <w:r>
        <w:tab/>
        <w:t>{</w:t>
      </w:r>
    </w:p>
    <w:p w14:paraId="73E297A1" w14:textId="77777777" w:rsidR="002F31E0" w:rsidRDefault="002F31E0" w:rsidP="002F31E0">
      <w:pPr>
        <w:pStyle w:val="Response"/>
      </w:pPr>
      <w:r>
        <w:tab/>
      </w:r>
      <w:r>
        <w:tab/>
      </w:r>
      <w:r>
        <w:tab/>
      </w:r>
      <w:r>
        <w:tab/>
        <w:t>featureCode: "F400063046",</w:t>
      </w:r>
    </w:p>
    <w:p w14:paraId="56DFF565" w14:textId="77777777" w:rsidR="002F31E0" w:rsidRDefault="002F31E0" w:rsidP="002F31E0">
      <w:pPr>
        <w:pStyle w:val="Response"/>
      </w:pPr>
      <w:r>
        <w:tab/>
      </w:r>
      <w:r>
        <w:tab/>
      </w:r>
      <w:r>
        <w:tab/>
      </w:r>
      <w:r>
        <w:tab/>
        <w:t>featureReferenceName: "Contour Detect Technology (Cypress US)",</w:t>
      </w:r>
    </w:p>
    <w:p w14:paraId="68D611E9" w14:textId="77777777" w:rsidR="002F31E0" w:rsidRDefault="002F31E0" w:rsidP="002F31E0">
      <w:pPr>
        <w:pStyle w:val="Response"/>
      </w:pPr>
      <w:r>
        <w:tab/>
      </w:r>
      <w:r>
        <w:tab/>
      </w:r>
      <w:r>
        <w:tab/>
      </w:r>
      <w:r>
        <w:tab/>
        <w:t>featureName: "Contour Detect Technology",</w:t>
      </w:r>
    </w:p>
    <w:p w14:paraId="7779F8E6" w14:textId="77777777" w:rsidR="002F31E0" w:rsidRDefault="002F31E0" w:rsidP="002F31E0">
      <w:pPr>
        <w:pStyle w:val="Response"/>
      </w:pPr>
      <w:r>
        <w:tab/>
      </w:r>
      <w:r>
        <w:tab/>
      </w:r>
      <w:r>
        <w:tab/>
      </w:r>
      <w:r>
        <w:tab/>
        <w:t>featureLongDescription: "Heads move in 8 directions to cut up to 20% more hair*",</w:t>
      </w:r>
    </w:p>
    <w:p w14:paraId="1D4E86EB" w14:textId="77777777" w:rsidR="002F31E0" w:rsidRDefault="002F31E0" w:rsidP="002F31E0">
      <w:pPr>
        <w:pStyle w:val="Response"/>
      </w:pPr>
      <w:r>
        <w:tab/>
      </w:r>
      <w:r>
        <w:tab/>
      </w:r>
      <w:r>
        <w:tab/>
      </w:r>
      <w:r>
        <w:tab/>
        <w:t>featureGlossary: "Each shaving head independently moves in 8 directions to follow your face's every curve. This superior contouring helps capture up to 20% more hair in a single pass.*",</w:t>
      </w:r>
    </w:p>
    <w:p w14:paraId="689AA67B" w14:textId="77777777" w:rsidR="002F31E0" w:rsidRDefault="002F31E0" w:rsidP="002F31E0">
      <w:pPr>
        <w:pStyle w:val="Response"/>
      </w:pPr>
      <w:r>
        <w:tab/>
      </w:r>
      <w:r>
        <w:tab/>
      </w:r>
      <w:r>
        <w:tab/>
      </w:r>
      <w:r>
        <w:tab/>
        <w:t>featureRank: "1",</w:t>
      </w:r>
    </w:p>
    <w:p w14:paraId="0FF1B6F8" w14:textId="77777777" w:rsidR="002F31E0" w:rsidRDefault="002F31E0" w:rsidP="002F31E0">
      <w:pPr>
        <w:pStyle w:val="Response"/>
      </w:pPr>
      <w:r>
        <w:tab/>
      </w:r>
      <w:r>
        <w:tab/>
      </w:r>
      <w:r>
        <w:tab/>
      </w:r>
      <w:r>
        <w:tab/>
        <w:t>featureTopRank: "1"</w:t>
      </w:r>
    </w:p>
    <w:p w14:paraId="47050C5A" w14:textId="77777777" w:rsidR="002F31E0" w:rsidRDefault="002F31E0" w:rsidP="002F31E0">
      <w:pPr>
        <w:pStyle w:val="Response"/>
      </w:pPr>
      <w:r>
        <w:tab/>
      </w:r>
      <w:r>
        <w:tab/>
      </w:r>
      <w:r>
        <w:tab/>
      </w:r>
      <w:r>
        <w:tab/>
        <w:t>}</w:t>
      </w:r>
    </w:p>
    <w:p w14:paraId="50038404" w14:textId="3AB02917" w:rsidR="002F31E0" w:rsidRDefault="002F31E0" w:rsidP="002F31E0">
      <w:pPr>
        <w:pStyle w:val="Response"/>
      </w:pPr>
      <w:r>
        <w:tab/>
      </w:r>
      <w:r>
        <w:tab/>
      </w:r>
      <w:r>
        <w:tab/>
        <w:t>]},</w:t>
      </w:r>
    </w:p>
    <w:p w14:paraId="31EC62DF" w14:textId="77777777" w:rsidR="002F31E0" w:rsidRDefault="002F31E0" w:rsidP="002F31E0">
      <w:pPr>
        <w:pStyle w:val="Response"/>
      </w:pPr>
      <w:r>
        <w:tab/>
      </w:r>
      <w:r>
        <w:tab/>
      </w:r>
      <w:r>
        <w:tab/>
        <w:t>{</w:t>
      </w:r>
    </w:p>
    <w:p w14:paraId="5499E18C" w14:textId="77777777" w:rsidR="002F31E0" w:rsidRDefault="002F31E0" w:rsidP="002F31E0">
      <w:pPr>
        <w:pStyle w:val="Response"/>
      </w:pPr>
      <w:r>
        <w:tab/>
      </w:r>
      <w:r>
        <w:tab/>
      </w:r>
      <w:r>
        <w:tab/>
        <w:t>keyBenefitAreaCode: "K4026734",</w:t>
      </w:r>
    </w:p>
    <w:p w14:paraId="2E6E9E36" w14:textId="77777777" w:rsidR="002F31E0" w:rsidRDefault="002F31E0" w:rsidP="002F31E0">
      <w:pPr>
        <w:pStyle w:val="Response"/>
      </w:pPr>
      <w:r>
        <w:tab/>
      </w:r>
      <w:r>
        <w:tab/>
      </w:r>
      <w:r>
        <w:tab/>
        <w:t>keyBenefitAreaName: "A comfortable shave",</w:t>
      </w:r>
    </w:p>
    <w:p w14:paraId="64B85C1A" w14:textId="77777777" w:rsidR="002F31E0" w:rsidRDefault="002F31E0" w:rsidP="002F31E0">
      <w:pPr>
        <w:pStyle w:val="Response"/>
      </w:pPr>
      <w:r>
        <w:tab/>
      </w:r>
      <w:r>
        <w:tab/>
      </w:r>
      <w:r>
        <w:tab/>
        <w:t>keyBenefitAreaRank: "2",</w:t>
      </w:r>
    </w:p>
    <w:p w14:paraId="0FB22D29" w14:textId="77777777" w:rsidR="002F31E0" w:rsidRDefault="002F31E0" w:rsidP="002F31E0">
      <w:pPr>
        <w:pStyle w:val="Response"/>
      </w:pPr>
      <w:r>
        <w:tab/>
      </w:r>
      <w:r>
        <w:tab/>
      </w:r>
      <w:r>
        <w:tab/>
        <w:t xml:space="preserve">feature: </w:t>
      </w:r>
    </w:p>
    <w:p w14:paraId="417B3DF5" w14:textId="13253DDC" w:rsidR="002F31E0" w:rsidRDefault="002F31E0" w:rsidP="002F31E0">
      <w:pPr>
        <w:pStyle w:val="Response"/>
      </w:pPr>
      <w:r>
        <w:tab/>
      </w:r>
      <w:r>
        <w:tab/>
      </w:r>
      <w:r>
        <w:tab/>
        <w:t>[{</w:t>
      </w:r>
    </w:p>
    <w:p w14:paraId="3004C575" w14:textId="77777777" w:rsidR="002F31E0" w:rsidRDefault="002F31E0" w:rsidP="002F31E0">
      <w:pPr>
        <w:pStyle w:val="Response"/>
      </w:pPr>
      <w:r>
        <w:tab/>
      </w:r>
      <w:r>
        <w:tab/>
      </w:r>
      <w:r>
        <w:tab/>
      </w:r>
      <w:r>
        <w:tab/>
        <w:t>featureCode: "F400063049",</w:t>
      </w:r>
    </w:p>
    <w:p w14:paraId="4217F118" w14:textId="77777777" w:rsidR="002F31E0" w:rsidRDefault="002F31E0" w:rsidP="002F31E0">
      <w:pPr>
        <w:pStyle w:val="Response"/>
      </w:pPr>
      <w:r>
        <w:tab/>
      </w:r>
      <w:r>
        <w:tab/>
      </w:r>
      <w:r>
        <w:tab/>
      </w:r>
      <w:r>
        <w:tab/>
        <w:t>featureReferenceName: "Aquatec Wet &amp; Dry (Cypress US)",</w:t>
      </w:r>
    </w:p>
    <w:p w14:paraId="2B890C86" w14:textId="77777777" w:rsidR="002F31E0" w:rsidRDefault="002F31E0" w:rsidP="002F31E0">
      <w:pPr>
        <w:pStyle w:val="Response"/>
      </w:pPr>
      <w:r>
        <w:tab/>
      </w:r>
      <w:r>
        <w:tab/>
      </w:r>
      <w:r>
        <w:tab/>
      </w:r>
      <w:r>
        <w:tab/>
        <w:t>featureName: "Aquatec Wet &amp; Dry",</w:t>
      </w:r>
    </w:p>
    <w:p w14:paraId="43B22C3F" w14:textId="77777777" w:rsidR="002F31E0" w:rsidRDefault="002F31E0" w:rsidP="002F31E0">
      <w:pPr>
        <w:pStyle w:val="Response"/>
      </w:pPr>
      <w:r>
        <w:tab/>
      </w:r>
      <w:r>
        <w:tab/>
      </w:r>
      <w:r>
        <w:tab/>
      </w:r>
      <w:r>
        <w:tab/>
        <w:t>featureLongDescription: "For a comfortable dry shave or a refreshing wet shave",</w:t>
      </w:r>
    </w:p>
    <w:p w14:paraId="2558563D" w14:textId="77777777" w:rsidR="002F31E0" w:rsidRDefault="002F31E0" w:rsidP="002F31E0">
      <w:pPr>
        <w:pStyle w:val="Response"/>
      </w:pPr>
      <w:r>
        <w:tab/>
      </w:r>
      <w:r>
        <w:tab/>
      </w:r>
      <w:r>
        <w:tab/>
      </w:r>
      <w:r>
        <w:tab/>
        <w:t>featureGlossary: "AquaTec technology lets you shave whichever way you prefer. Enjoy a comfortable dry shave, or a refreshing wet shave with shaving gel or foam.",</w:t>
      </w:r>
    </w:p>
    <w:p w14:paraId="48F12479" w14:textId="77777777" w:rsidR="002F31E0" w:rsidRDefault="002F31E0" w:rsidP="002F31E0">
      <w:pPr>
        <w:pStyle w:val="Response"/>
      </w:pPr>
      <w:r>
        <w:tab/>
      </w:r>
      <w:r>
        <w:tab/>
      </w:r>
      <w:r>
        <w:tab/>
      </w:r>
      <w:r>
        <w:tab/>
        <w:t>featureRank: "2",</w:t>
      </w:r>
    </w:p>
    <w:p w14:paraId="66110647" w14:textId="77777777" w:rsidR="002F31E0" w:rsidRDefault="002F31E0" w:rsidP="002F31E0">
      <w:pPr>
        <w:pStyle w:val="Response"/>
      </w:pPr>
      <w:r>
        <w:tab/>
      </w:r>
      <w:r>
        <w:tab/>
      </w:r>
      <w:r>
        <w:tab/>
      </w:r>
      <w:r>
        <w:tab/>
        <w:t>featureTopRank: "4"</w:t>
      </w:r>
    </w:p>
    <w:p w14:paraId="362AC735" w14:textId="77777777" w:rsidR="002F31E0" w:rsidRDefault="002F31E0" w:rsidP="002F31E0">
      <w:pPr>
        <w:pStyle w:val="Response"/>
      </w:pPr>
      <w:r>
        <w:tab/>
      </w:r>
      <w:r>
        <w:tab/>
      </w:r>
      <w:r>
        <w:tab/>
      </w:r>
      <w:r>
        <w:tab/>
        <w:t>}</w:t>
      </w:r>
    </w:p>
    <w:p w14:paraId="1B2220D6" w14:textId="07EAC3E2" w:rsidR="002F31E0" w:rsidRDefault="002F31E0" w:rsidP="002F31E0">
      <w:pPr>
        <w:pStyle w:val="Response"/>
      </w:pPr>
      <w:r>
        <w:tab/>
      </w:r>
      <w:r>
        <w:tab/>
      </w:r>
      <w:r>
        <w:tab/>
        <w:t>]}</w:t>
      </w:r>
    </w:p>
    <w:p w14:paraId="07527063" w14:textId="77777777" w:rsidR="002F31E0" w:rsidRDefault="002F31E0" w:rsidP="002F31E0">
      <w:pPr>
        <w:pStyle w:val="Response"/>
      </w:pPr>
      <w:r>
        <w:tab/>
      </w:r>
      <w:r>
        <w:tab/>
        <w:t>}</w:t>
      </w:r>
    </w:p>
    <w:p w14:paraId="1F6E5F60" w14:textId="41B99422" w:rsidR="00643F37" w:rsidRPr="008B6B4F" w:rsidRDefault="002F31E0" w:rsidP="002F31E0">
      <w:pPr>
        <w:pStyle w:val="Response"/>
      </w:pPr>
      <w:r>
        <w:t>}</w:t>
      </w:r>
      <w:r w:rsidR="00643F37" w:rsidRPr="00643F37">
        <w:t xml:space="preserve">        </w:t>
      </w:r>
    </w:p>
    <w:p w14:paraId="684DB945" w14:textId="77777777" w:rsidR="00643F37" w:rsidRPr="00643F37" w:rsidRDefault="00643F37" w:rsidP="005C6C94">
      <w:pPr>
        <w:pStyle w:val="Heading3"/>
        <w:tabs>
          <w:tab w:val="left" w:pos="1134"/>
          <w:tab w:val="left" w:pos="1418"/>
          <w:tab w:val="left" w:pos="1701"/>
          <w:tab w:val="left" w:pos="1985"/>
          <w:tab w:val="left" w:pos="2268"/>
          <w:tab w:val="left" w:pos="2552"/>
          <w:tab w:val="left" w:pos="2835"/>
        </w:tabs>
        <w:rPr>
          <w:rFonts w:asciiTheme="minorHAnsi" w:hAnsiTheme="minorHAnsi" w:cstheme="minorHAnsi"/>
          <w:szCs w:val="20"/>
        </w:rPr>
      </w:pPr>
      <w:bookmarkStart w:id="30" w:name="_Toc309312531"/>
      <w:r w:rsidRPr="005C6C94">
        <w:lastRenderedPageBreak/>
        <w:t>Cluster - Specification</w:t>
      </w:r>
      <w:bookmarkEnd w:id="30"/>
    </w:p>
    <w:p w14:paraId="16579BCA" w14:textId="77777777" w:rsidR="004455EE" w:rsidRPr="00643F37"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Cluster Specification (Base &amp; Differentiating Specifications)</w:t>
      </w:r>
    </w:p>
    <w:p w14:paraId="3A005D24" w14:textId="77777777" w:rsidR="004455EE" w:rsidRPr="00643F37"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Filters – Under purpose object check for type, CSItems with both types can be returned (Both base and differentiating specification should be returned)</w:t>
      </w:r>
    </w:p>
    <w:p w14:paraId="3B01EFDE" w14:textId="77777777" w:rsidR="004455EE" w:rsidRPr="00643F37"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545BDD8E" w14:textId="77777777" w:rsidR="004455EE" w:rsidRPr="00643F37"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&lt;CLUSTER_CODE&gt;.specification</w:t>
      </w:r>
    </w:p>
    <w:p w14:paraId="634F7C7B" w14:textId="77777777" w:rsidR="004455EE" w:rsidRPr="00643F37"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7B676A19" w14:textId="22944992" w:rsidR="004455EE" w:rsidRPr="00643F37"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/cluster/B2C/en_GB/</w:t>
      </w:r>
      <w:r>
        <w:rPr>
          <w:rFonts w:asciiTheme="minorHAnsi" w:hAnsiTheme="minorHAnsi" w:cstheme="minorHAnsi"/>
          <w:sz w:val="20"/>
          <w:szCs w:val="20"/>
        </w:rPr>
        <w:t>CONSUMER/</w:t>
      </w:r>
      <w:r w:rsidRPr="00643F37">
        <w:rPr>
          <w:rFonts w:asciiTheme="minorHAnsi" w:hAnsiTheme="minorHAnsi" w:cstheme="minorHAnsi"/>
          <w:sz w:val="20"/>
          <w:szCs w:val="20"/>
        </w:rPr>
        <w:t>R400000325.specification</w:t>
      </w:r>
    </w:p>
    <w:p w14:paraId="495E451B" w14:textId="77777777" w:rsidR="004455EE" w:rsidRPr="00643F37"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280BE023" w14:textId="4D01BA5B" w:rsidR="00B67219" w:rsidRDefault="00B67219" w:rsidP="00B67219">
      <w:pPr>
        <w:pStyle w:val="Response"/>
      </w:pPr>
      <w:r>
        <w:t>{</w:t>
      </w:r>
      <w:r>
        <w:t xml:space="preserve"> </w:t>
      </w:r>
      <w:r>
        <w:t>success: true,</w:t>
      </w:r>
    </w:p>
    <w:p w14:paraId="725FDAA4" w14:textId="56571411" w:rsidR="00B67219" w:rsidRDefault="00B67219" w:rsidP="00B67219">
      <w:pPr>
        <w:pStyle w:val="Response"/>
      </w:pPr>
      <w:r>
        <w:tab/>
        <w:t xml:space="preserve">data: </w:t>
      </w:r>
      <w:r>
        <w:tab/>
        <w:t>{</w:t>
      </w:r>
    </w:p>
    <w:p w14:paraId="6253AD5A" w14:textId="77777777" w:rsidR="00B67219" w:rsidRDefault="00B67219" w:rsidP="00B67219">
      <w:pPr>
        <w:pStyle w:val="Response"/>
      </w:pPr>
      <w:r>
        <w:tab/>
        <w:t>csChapter: [</w:t>
      </w:r>
    </w:p>
    <w:p w14:paraId="3F2E4590" w14:textId="77777777" w:rsidR="00B67219" w:rsidRDefault="00B67219" w:rsidP="00B67219">
      <w:pPr>
        <w:pStyle w:val="Response"/>
      </w:pPr>
      <w:r>
        <w:tab/>
      </w:r>
      <w:r>
        <w:tab/>
        <w:t>{</w:t>
      </w:r>
    </w:p>
    <w:p w14:paraId="6D2F866B" w14:textId="77777777" w:rsidR="00B67219" w:rsidRDefault="00B67219" w:rsidP="00B67219">
      <w:pPr>
        <w:pStyle w:val="Response"/>
      </w:pPr>
      <w:r>
        <w:tab/>
      </w:r>
      <w:r>
        <w:tab/>
        <w:t>csChapterCode: "3000815",</w:t>
      </w:r>
    </w:p>
    <w:p w14:paraId="5344A04B" w14:textId="77777777" w:rsidR="00B67219" w:rsidRDefault="00B67219" w:rsidP="00B67219">
      <w:pPr>
        <w:pStyle w:val="Response"/>
      </w:pPr>
      <w:r>
        <w:tab/>
      </w:r>
      <w:r>
        <w:tab/>
        <w:t>csChapterName: "Accessories",</w:t>
      </w:r>
    </w:p>
    <w:p w14:paraId="0AC64CF8" w14:textId="77777777" w:rsidR="00B67219" w:rsidRDefault="00B67219" w:rsidP="00B67219">
      <w:pPr>
        <w:pStyle w:val="Response"/>
      </w:pPr>
      <w:r>
        <w:tab/>
      </w:r>
      <w:r>
        <w:tab/>
        <w:t>csChapterRank: "2",</w:t>
      </w:r>
    </w:p>
    <w:p w14:paraId="748372E6" w14:textId="77777777" w:rsidR="00B67219" w:rsidRDefault="00B67219" w:rsidP="00B67219">
      <w:pPr>
        <w:pStyle w:val="Response"/>
      </w:pPr>
      <w:r>
        <w:tab/>
      </w:r>
      <w:r>
        <w:tab/>
        <w:t>csItem: [</w:t>
      </w:r>
    </w:p>
    <w:p w14:paraId="71DBD338" w14:textId="77777777" w:rsidR="00B67219" w:rsidRDefault="00B67219" w:rsidP="00B67219">
      <w:pPr>
        <w:pStyle w:val="Response"/>
      </w:pPr>
      <w:r>
        <w:tab/>
      </w:r>
      <w:r>
        <w:tab/>
      </w:r>
      <w:r>
        <w:tab/>
        <w:t>{</w:t>
      </w:r>
    </w:p>
    <w:p w14:paraId="1942FA51" w14:textId="77777777" w:rsidR="00B67219" w:rsidRDefault="00B67219" w:rsidP="00B67219">
      <w:pPr>
        <w:pStyle w:val="Response"/>
      </w:pPr>
      <w:r>
        <w:tab/>
      </w:r>
      <w:r>
        <w:tab/>
      </w:r>
      <w:r>
        <w:tab/>
        <w:t>csItemCode: "IT4032632",</w:t>
      </w:r>
    </w:p>
    <w:p w14:paraId="3989A95A" w14:textId="77777777" w:rsidR="00B67219" w:rsidRDefault="00B67219" w:rsidP="00B67219">
      <w:pPr>
        <w:pStyle w:val="Response"/>
      </w:pPr>
      <w:r>
        <w:tab/>
      </w:r>
      <w:r>
        <w:tab/>
      </w:r>
      <w:r>
        <w:tab/>
        <w:t>csItemName: "SmartClean PRO",</w:t>
      </w:r>
    </w:p>
    <w:p w14:paraId="7132B6D0" w14:textId="77777777" w:rsidR="00B67219" w:rsidRDefault="00B67219" w:rsidP="00B67219">
      <w:pPr>
        <w:pStyle w:val="Response"/>
      </w:pPr>
      <w:r>
        <w:tab/>
      </w:r>
      <w:r>
        <w:tab/>
      </w:r>
      <w:r>
        <w:tab/>
        <w:t>csItemRank: "1"</w:t>
      </w:r>
    </w:p>
    <w:p w14:paraId="419C3097" w14:textId="77777777" w:rsidR="00B67219" w:rsidRDefault="00B67219" w:rsidP="00B67219">
      <w:pPr>
        <w:pStyle w:val="Response"/>
      </w:pPr>
      <w:r>
        <w:tab/>
      </w:r>
      <w:r>
        <w:tab/>
      </w:r>
      <w:r>
        <w:tab/>
        <w:t>},</w:t>
      </w:r>
    </w:p>
    <w:p w14:paraId="2000E168" w14:textId="77777777" w:rsidR="00B67219" w:rsidRDefault="00B67219" w:rsidP="00B67219">
      <w:pPr>
        <w:pStyle w:val="Response"/>
      </w:pPr>
      <w:r>
        <w:tab/>
      </w:r>
      <w:r>
        <w:tab/>
      </w:r>
      <w:r>
        <w:tab/>
        <w:t>{</w:t>
      </w:r>
    </w:p>
    <w:p w14:paraId="5CD4105F" w14:textId="77777777" w:rsidR="00B67219" w:rsidRDefault="00B67219" w:rsidP="00B67219">
      <w:pPr>
        <w:pStyle w:val="Response"/>
      </w:pPr>
      <w:r>
        <w:tab/>
      </w:r>
      <w:r>
        <w:tab/>
      </w:r>
      <w:r>
        <w:tab/>
        <w:t>csItemCode: "IT4032633",</w:t>
      </w:r>
    </w:p>
    <w:p w14:paraId="4E84F230" w14:textId="77777777" w:rsidR="00B67219" w:rsidRDefault="00B67219" w:rsidP="00B67219">
      <w:pPr>
        <w:pStyle w:val="Response"/>
      </w:pPr>
      <w:r>
        <w:tab/>
      </w:r>
      <w:r>
        <w:tab/>
      </w:r>
      <w:r>
        <w:tab/>
        <w:t>csItemName: "SmartClick",</w:t>
      </w:r>
    </w:p>
    <w:p w14:paraId="5D4C07EF" w14:textId="77777777" w:rsidR="00B67219" w:rsidRDefault="00B67219" w:rsidP="00B67219">
      <w:pPr>
        <w:pStyle w:val="Response"/>
      </w:pPr>
      <w:r>
        <w:tab/>
      </w:r>
      <w:r>
        <w:tab/>
      </w:r>
      <w:r>
        <w:tab/>
        <w:t>csItemRank: "2"</w:t>
      </w:r>
    </w:p>
    <w:p w14:paraId="48D93643" w14:textId="77777777" w:rsidR="00B67219" w:rsidRDefault="00B67219" w:rsidP="00B67219">
      <w:pPr>
        <w:pStyle w:val="Response"/>
      </w:pPr>
      <w:r>
        <w:tab/>
      </w:r>
      <w:r>
        <w:tab/>
      </w:r>
      <w:r>
        <w:tab/>
        <w:t>}]</w:t>
      </w:r>
    </w:p>
    <w:p w14:paraId="50038B65" w14:textId="77777777" w:rsidR="00B67219" w:rsidRDefault="00B67219" w:rsidP="00B67219">
      <w:pPr>
        <w:pStyle w:val="Response"/>
      </w:pPr>
      <w:r>
        <w:tab/>
      </w:r>
      <w:r>
        <w:tab/>
        <w:t>},</w:t>
      </w:r>
    </w:p>
    <w:p w14:paraId="3307807A" w14:textId="77777777" w:rsidR="00B67219" w:rsidRDefault="00B67219" w:rsidP="00B67219">
      <w:pPr>
        <w:pStyle w:val="Response"/>
      </w:pPr>
      <w:r>
        <w:tab/>
      </w:r>
      <w:r>
        <w:tab/>
        <w:t>{</w:t>
      </w:r>
    </w:p>
    <w:p w14:paraId="41D8998B" w14:textId="77777777" w:rsidR="00B67219" w:rsidRDefault="00B67219" w:rsidP="00B67219">
      <w:pPr>
        <w:pStyle w:val="Response"/>
      </w:pPr>
      <w:r>
        <w:tab/>
      </w:r>
      <w:r>
        <w:tab/>
        <w:t>csChapterCode: "3000821",</w:t>
      </w:r>
    </w:p>
    <w:p w14:paraId="2D873F71" w14:textId="77777777" w:rsidR="00B67219" w:rsidRDefault="00B67219" w:rsidP="00B67219">
      <w:pPr>
        <w:pStyle w:val="Response"/>
      </w:pPr>
      <w:r>
        <w:tab/>
      </w:r>
      <w:r>
        <w:tab/>
        <w:t>csChapterName: "Power",</w:t>
      </w:r>
    </w:p>
    <w:p w14:paraId="389992A4" w14:textId="77777777" w:rsidR="00B67219" w:rsidRDefault="00B67219" w:rsidP="00B67219">
      <w:pPr>
        <w:pStyle w:val="Response"/>
      </w:pPr>
      <w:r>
        <w:tab/>
      </w:r>
      <w:r>
        <w:tab/>
        <w:t>csChapterRank: "6",</w:t>
      </w:r>
    </w:p>
    <w:p w14:paraId="769B6714" w14:textId="77777777" w:rsidR="00B67219" w:rsidRDefault="00B67219" w:rsidP="00B67219">
      <w:pPr>
        <w:pStyle w:val="Response"/>
      </w:pPr>
      <w:r>
        <w:tab/>
      </w:r>
      <w:r>
        <w:tab/>
        <w:t>csItem: [</w:t>
      </w:r>
    </w:p>
    <w:p w14:paraId="42CE71BC" w14:textId="77777777" w:rsidR="00B67219" w:rsidRDefault="00B67219" w:rsidP="00B67219">
      <w:pPr>
        <w:pStyle w:val="Response"/>
      </w:pPr>
      <w:r>
        <w:tab/>
      </w:r>
      <w:r>
        <w:tab/>
      </w:r>
      <w:r>
        <w:tab/>
        <w:t>{</w:t>
      </w:r>
    </w:p>
    <w:p w14:paraId="04EE22BA" w14:textId="77777777" w:rsidR="00B67219" w:rsidRDefault="00B67219" w:rsidP="00B67219">
      <w:pPr>
        <w:pStyle w:val="Response"/>
      </w:pPr>
      <w:r>
        <w:tab/>
      </w:r>
      <w:r>
        <w:tab/>
      </w:r>
      <w:r>
        <w:tab/>
        <w:t>csItemCode: "IT4015298",</w:t>
      </w:r>
    </w:p>
    <w:p w14:paraId="3EB6DC7D" w14:textId="77777777" w:rsidR="00B67219" w:rsidRDefault="00B67219" w:rsidP="00B67219">
      <w:pPr>
        <w:pStyle w:val="Response"/>
      </w:pPr>
      <w:r>
        <w:tab/>
      </w:r>
      <w:r>
        <w:tab/>
      </w:r>
      <w:r>
        <w:tab/>
        <w:t>csItemName: "Run time",</w:t>
      </w:r>
    </w:p>
    <w:p w14:paraId="0835739E" w14:textId="77777777" w:rsidR="00B67219" w:rsidRDefault="00B67219" w:rsidP="00B67219">
      <w:pPr>
        <w:pStyle w:val="Response"/>
      </w:pPr>
      <w:r>
        <w:tab/>
      </w:r>
      <w:r>
        <w:tab/>
      </w:r>
      <w:r>
        <w:tab/>
        <w:t>csItemRank: "2"</w:t>
      </w:r>
    </w:p>
    <w:p w14:paraId="05A11D77" w14:textId="77777777" w:rsidR="00B67219" w:rsidRDefault="00B67219" w:rsidP="00B67219">
      <w:pPr>
        <w:pStyle w:val="Response"/>
      </w:pPr>
      <w:r>
        <w:tab/>
      </w:r>
      <w:r>
        <w:tab/>
      </w:r>
      <w:r>
        <w:tab/>
        <w:t>}]</w:t>
      </w:r>
    </w:p>
    <w:p w14:paraId="10F40007" w14:textId="77777777" w:rsidR="00B67219" w:rsidRDefault="00B67219" w:rsidP="00B67219">
      <w:pPr>
        <w:pStyle w:val="Response"/>
      </w:pPr>
      <w:r>
        <w:tab/>
      </w:r>
      <w:r>
        <w:tab/>
        <w:t>},</w:t>
      </w:r>
    </w:p>
    <w:p w14:paraId="7BB1BCF1" w14:textId="77777777" w:rsidR="00B67219" w:rsidRDefault="00B67219" w:rsidP="00B67219">
      <w:pPr>
        <w:pStyle w:val="Response"/>
      </w:pPr>
      <w:r>
        <w:tab/>
      </w:r>
      <w:r>
        <w:tab/>
        <w:t>{</w:t>
      </w:r>
    </w:p>
    <w:p w14:paraId="6CAA76CA" w14:textId="77777777" w:rsidR="00B67219" w:rsidRDefault="00B67219" w:rsidP="00B67219">
      <w:pPr>
        <w:pStyle w:val="Response"/>
      </w:pPr>
      <w:r>
        <w:tab/>
      </w:r>
      <w:r>
        <w:tab/>
        <w:t>csChapterCode: "CH4001523",</w:t>
      </w:r>
    </w:p>
    <w:p w14:paraId="629C0C5B" w14:textId="77777777" w:rsidR="00B67219" w:rsidRDefault="00B67219" w:rsidP="00B67219">
      <w:pPr>
        <w:pStyle w:val="Response"/>
      </w:pPr>
      <w:r>
        <w:tab/>
      </w:r>
      <w:r>
        <w:tab/>
        <w:t>csChapterName: "Shaving Performance",</w:t>
      </w:r>
    </w:p>
    <w:p w14:paraId="1792EB55" w14:textId="77777777" w:rsidR="00B67219" w:rsidRDefault="00B67219" w:rsidP="00B67219">
      <w:pPr>
        <w:pStyle w:val="Response"/>
      </w:pPr>
      <w:r>
        <w:tab/>
      </w:r>
      <w:r>
        <w:tab/>
        <w:t>csChapterRank: "1",</w:t>
      </w:r>
    </w:p>
    <w:p w14:paraId="7A5AE169" w14:textId="77777777" w:rsidR="00B67219" w:rsidRDefault="00B67219" w:rsidP="00B67219">
      <w:pPr>
        <w:pStyle w:val="Response"/>
      </w:pPr>
      <w:r>
        <w:tab/>
      </w:r>
      <w:r>
        <w:tab/>
        <w:t>csItem: [</w:t>
      </w:r>
    </w:p>
    <w:p w14:paraId="0B866891" w14:textId="77777777" w:rsidR="00B67219" w:rsidRDefault="00B67219" w:rsidP="00B67219">
      <w:pPr>
        <w:pStyle w:val="Response"/>
      </w:pPr>
      <w:r>
        <w:tab/>
      </w:r>
      <w:r>
        <w:tab/>
      </w:r>
      <w:r>
        <w:tab/>
        <w:t>{</w:t>
      </w:r>
    </w:p>
    <w:p w14:paraId="3E663A0C" w14:textId="77777777" w:rsidR="00B67219" w:rsidRDefault="00B67219" w:rsidP="00B67219">
      <w:pPr>
        <w:pStyle w:val="Response"/>
      </w:pPr>
      <w:r>
        <w:tab/>
      </w:r>
      <w:r>
        <w:tab/>
      </w:r>
      <w:r>
        <w:tab/>
        <w:t>csItemCode: "IT4007976",</w:t>
      </w:r>
    </w:p>
    <w:p w14:paraId="72CDC11D" w14:textId="77777777" w:rsidR="00B67219" w:rsidRDefault="00B67219" w:rsidP="00B67219">
      <w:pPr>
        <w:pStyle w:val="Response"/>
      </w:pPr>
      <w:r>
        <w:tab/>
      </w:r>
      <w:r>
        <w:tab/>
      </w:r>
      <w:r>
        <w:tab/>
        <w:t>csItemName: "Shaving system",</w:t>
      </w:r>
    </w:p>
    <w:p w14:paraId="5A765ECF" w14:textId="77777777" w:rsidR="00B67219" w:rsidRDefault="00B67219" w:rsidP="00B67219">
      <w:pPr>
        <w:pStyle w:val="Response"/>
      </w:pPr>
      <w:r>
        <w:tab/>
      </w:r>
      <w:r>
        <w:tab/>
      </w:r>
      <w:r>
        <w:tab/>
        <w:t>csItemRank: "1"</w:t>
      </w:r>
    </w:p>
    <w:p w14:paraId="0A200CFC" w14:textId="77777777" w:rsidR="00B67219" w:rsidRDefault="00B67219" w:rsidP="00B67219">
      <w:pPr>
        <w:pStyle w:val="Response"/>
      </w:pPr>
      <w:r>
        <w:tab/>
      </w:r>
      <w:r>
        <w:tab/>
      </w:r>
      <w:r>
        <w:tab/>
        <w:t>}]</w:t>
      </w:r>
    </w:p>
    <w:p w14:paraId="0A9ED49A" w14:textId="77777777" w:rsidR="00B67219" w:rsidRDefault="00B67219" w:rsidP="00B67219">
      <w:pPr>
        <w:pStyle w:val="Response"/>
      </w:pPr>
      <w:r>
        <w:tab/>
      </w:r>
      <w:r>
        <w:tab/>
        <w:t>},</w:t>
      </w:r>
    </w:p>
    <w:p w14:paraId="0A4EBC24" w14:textId="77777777" w:rsidR="00B67219" w:rsidRDefault="00B67219" w:rsidP="00B67219">
      <w:pPr>
        <w:pStyle w:val="Response"/>
      </w:pPr>
      <w:r>
        <w:tab/>
      </w:r>
      <w:r>
        <w:tab/>
        <w:t>{</w:t>
      </w:r>
    </w:p>
    <w:p w14:paraId="09945A4B" w14:textId="77777777" w:rsidR="00B67219" w:rsidRDefault="00B67219" w:rsidP="00B67219">
      <w:pPr>
        <w:pStyle w:val="Response"/>
      </w:pPr>
      <w:r>
        <w:tab/>
      </w:r>
      <w:r>
        <w:tab/>
        <w:t>csChapterCode: "CH4001524",</w:t>
      </w:r>
    </w:p>
    <w:p w14:paraId="1B589EFA" w14:textId="77777777" w:rsidR="00B67219" w:rsidRDefault="00B67219" w:rsidP="00B67219">
      <w:pPr>
        <w:pStyle w:val="Response"/>
      </w:pPr>
      <w:r>
        <w:tab/>
      </w:r>
      <w:r>
        <w:tab/>
        <w:t>csChapterName: "Ease of use",</w:t>
      </w:r>
    </w:p>
    <w:p w14:paraId="31D7AB59" w14:textId="77777777" w:rsidR="00B67219" w:rsidRDefault="00B67219" w:rsidP="00B67219">
      <w:pPr>
        <w:pStyle w:val="Response"/>
      </w:pPr>
      <w:r>
        <w:tab/>
      </w:r>
      <w:r>
        <w:tab/>
        <w:t>csChapterRank: "4",</w:t>
      </w:r>
    </w:p>
    <w:p w14:paraId="39D53698" w14:textId="77777777" w:rsidR="00B67219" w:rsidRDefault="00B67219" w:rsidP="00B67219">
      <w:pPr>
        <w:pStyle w:val="Response"/>
      </w:pPr>
      <w:r>
        <w:tab/>
      </w:r>
      <w:r>
        <w:tab/>
        <w:t>csItem: [</w:t>
      </w:r>
    </w:p>
    <w:p w14:paraId="439C4713" w14:textId="77777777" w:rsidR="00B67219" w:rsidRDefault="00B67219" w:rsidP="00B67219">
      <w:pPr>
        <w:pStyle w:val="Response"/>
      </w:pPr>
      <w:r>
        <w:tab/>
      </w:r>
      <w:r>
        <w:tab/>
      </w:r>
      <w:r>
        <w:tab/>
        <w:t>{</w:t>
      </w:r>
    </w:p>
    <w:p w14:paraId="5D5F8648" w14:textId="77777777" w:rsidR="00B67219" w:rsidRDefault="00B67219" w:rsidP="00B67219">
      <w:pPr>
        <w:pStyle w:val="Response"/>
      </w:pPr>
      <w:r>
        <w:tab/>
      </w:r>
      <w:r>
        <w:tab/>
      </w:r>
      <w:r>
        <w:tab/>
        <w:t>csItemCode: "IT4007985",</w:t>
      </w:r>
    </w:p>
    <w:p w14:paraId="34AF64F4" w14:textId="77777777" w:rsidR="00B67219" w:rsidRDefault="00B67219" w:rsidP="00B67219">
      <w:pPr>
        <w:pStyle w:val="Response"/>
      </w:pPr>
      <w:r>
        <w:tab/>
      </w:r>
      <w:r>
        <w:tab/>
      </w:r>
      <w:r>
        <w:tab/>
        <w:t>csItemName: "Cleaning",</w:t>
      </w:r>
    </w:p>
    <w:p w14:paraId="47C0B497" w14:textId="77777777" w:rsidR="00B67219" w:rsidRDefault="00B67219" w:rsidP="00B67219">
      <w:pPr>
        <w:pStyle w:val="Response"/>
      </w:pPr>
      <w:r>
        <w:tab/>
      </w:r>
      <w:r>
        <w:tab/>
      </w:r>
      <w:r>
        <w:tab/>
        <w:t>csItemRank: "2"</w:t>
      </w:r>
    </w:p>
    <w:p w14:paraId="46DCD76D" w14:textId="77777777" w:rsidR="00B67219" w:rsidRDefault="00B67219" w:rsidP="00B67219">
      <w:pPr>
        <w:pStyle w:val="Response"/>
      </w:pPr>
      <w:r>
        <w:tab/>
      </w:r>
      <w:r>
        <w:tab/>
      </w:r>
      <w:r>
        <w:tab/>
        <w:t>}]</w:t>
      </w:r>
    </w:p>
    <w:p w14:paraId="214150E2" w14:textId="77777777" w:rsidR="00B67219" w:rsidRDefault="00B67219" w:rsidP="00B67219">
      <w:pPr>
        <w:pStyle w:val="Response"/>
      </w:pPr>
      <w:r>
        <w:tab/>
      </w:r>
      <w:r>
        <w:tab/>
        <w:t>}</w:t>
      </w:r>
    </w:p>
    <w:p w14:paraId="61C8B13C" w14:textId="77777777" w:rsidR="00B67219" w:rsidRDefault="00B67219" w:rsidP="00B67219">
      <w:pPr>
        <w:pStyle w:val="Response"/>
      </w:pPr>
      <w:r>
        <w:tab/>
        <w:t>]}</w:t>
      </w:r>
    </w:p>
    <w:p w14:paraId="0BB135C6" w14:textId="06E0D77D" w:rsidR="00643F37" w:rsidRPr="00643F37" w:rsidRDefault="00B67219" w:rsidP="00B67219">
      <w:pPr>
        <w:pStyle w:val="Response"/>
        <w:rPr>
          <w:rFonts w:asciiTheme="minorHAnsi" w:hAnsiTheme="minorHAnsi" w:cstheme="minorHAnsi"/>
          <w:sz w:val="20"/>
          <w:szCs w:val="20"/>
        </w:rPr>
      </w:pPr>
      <w:r>
        <w:t>}</w:t>
      </w:r>
      <w:r w:rsidR="004455EE">
        <w:t xml:space="preserve"> </w:t>
      </w:r>
    </w:p>
    <w:p w14:paraId="2868922C"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31" w:name="_Toc309312532"/>
      <w:r w:rsidRPr="00643F37">
        <w:lastRenderedPageBreak/>
        <w:t>Cluster - Assets</w:t>
      </w:r>
      <w:bookmarkEnd w:id="31"/>
    </w:p>
    <w:p w14:paraId="34AE435B" w14:textId="77777777" w:rsidR="004455EE" w:rsidRPr="00643F37" w:rsidRDefault="00E75BB3"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r>
      <w:r w:rsidR="004455EE" w:rsidRPr="00E75BB3">
        <w:rPr>
          <w:rFonts w:asciiTheme="minorHAnsi" w:hAnsiTheme="minorHAnsi" w:cstheme="minorHAnsi"/>
          <w:b/>
          <w:sz w:val="20"/>
          <w:szCs w:val="20"/>
        </w:rPr>
        <w:t>Format:</w:t>
      </w:r>
    </w:p>
    <w:p w14:paraId="1C5AD89F" w14:textId="77777777" w:rsidR="004455EE" w:rsidRPr="00643F37"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&lt;CLUSTER_CODE&gt;.assets</w:t>
      </w:r>
    </w:p>
    <w:p w14:paraId="64350814" w14:textId="77777777" w:rsidR="004455EE" w:rsidRPr="00643F37"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6183C992" w14:textId="77777777" w:rsidR="004455EE"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http://www.philips.co.uk/prx/cluster/B2C/en_GB/CONSUMER/R400000325.assets</w:t>
      </w:r>
    </w:p>
    <w:p w14:paraId="17D8CBDF" w14:textId="77777777" w:rsidR="004455EE" w:rsidRPr="00643F37" w:rsidRDefault="004455EE"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1008FF">
        <w:rPr>
          <w:rFonts w:asciiTheme="minorHAnsi" w:hAnsiTheme="minorHAnsi" w:cstheme="minorHAnsi"/>
          <w:sz w:val="20"/>
          <w:szCs w:val="20"/>
        </w:rPr>
        <w:t>http://www.philips.co.uk/prx/cluster/B2C/nl_NL/CONSUMER/CLICK_AND_STYLE_SHAVERS_SU.assets</w:t>
      </w:r>
    </w:p>
    <w:p w14:paraId="4ECF2D10" w14:textId="7688AEBF" w:rsidR="00643F37" w:rsidRPr="00643F37" w:rsidRDefault="00E75BB3" w:rsidP="004455E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r w:rsidR="009E5FA5">
        <w:rPr>
          <w:rFonts w:asciiTheme="minorHAnsi" w:hAnsiTheme="minorHAnsi" w:cstheme="minorHAnsi"/>
          <w:b/>
          <w:sz w:val="20"/>
          <w:szCs w:val="20"/>
        </w:rPr>
        <w:t xml:space="preserve"> </w:t>
      </w:r>
    </w:p>
    <w:p w14:paraId="375083E7" w14:textId="77777777" w:rsid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9075400" w14:textId="77777777" w:rsidR="009E5FA5" w:rsidRPr="009E5FA5" w:rsidRDefault="009E5FA5" w:rsidP="001E3CD1">
      <w:pPr>
        <w:pStyle w:val="Response"/>
      </w:pPr>
      <w:r w:rsidRPr="009E5FA5">
        <w:t xml:space="preserve">[ { </w:t>
      </w:r>
    </w:p>
    <w:p w14:paraId="792E41E3" w14:textId="77777777" w:rsidR="009E5FA5" w:rsidRPr="009E5FA5" w:rsidRDefault="009E5FA5" w:rsidP="001E3CD1">
      <w:pPr>
        <w:pStyle w:val="Response"/>
      </w:pPr>
      <w:r w:rsidRPr="009E5FA5">
        <w:t xml:space="preserve">    "success" : true,</w:t>
      </w:r>
    </w:p>
    <w:p w14:paraId="7EA2A303" w14:textId="77777777" w:rsidR="009E5FA5" w:rsidRPr="009E5FA5" w:rsidRDefault="009E5FA5" w:rsidP="001E3CD1">
      <w:pPr>
        <w:pStyle w:val="Response"/>
      </w:pPr>
      <w:r w:rsidRPr="009E5FA5">
        <w:t xml:space="preserve">    "data" : [ { </w:t>
      </w:r>
    </w:p>
    <w:p w14:paraId="4054AC8A" w14:textId="77777777" w:rsidR="009E5FA5" w:rsidRPr="008B6B4F" w:rsidRDefault="009E5FA5" w:rsidP="001E3CD1">
      <w:pPr>
        <w:pStyle w:val="Response"/>
        <w:rPr>
          <w:lang w:val="nl-NL"/>
        </w:rPr>
      </w:pPr>
      <w:r w:rsidRPr="009E5FA5">
        <w:t xml:space="preserve">        </w:t>
      </w:r>
      <w:r w:rsidRPr="008B6B4F">
        <w:rPr>
          <w:lang w:val="nl-NL"/>
        </w:rPr>
        <w:t xml:space="preserve">"assets" : { </w:t>
      </w:r>
    </w:p>
    <w:p w14:paraId="0B6C0D1E" w14:textId="77777777" w:rsidR="009E5FA5" w:rsidRPr="008B6B4F" w:rsidRDefault="009E5FA5" w:rsidP="001E3CD1">
      <w:pPr>
        <w:pStyle w:val="Response"/>
        <w:rPr>
          <w:lang w:val="nl-NL"/>
        </w:rPr>
      </w:pPr>
      <w:r w:rsidRPr="008B6B4F">
        <w:rPr>
          <w:lang w:val="nl-NL"/>
        </w:rPr>
        <w:t xml:space="preserve">            "asset" : [ { </w:t>
      </w:r>
    </w:p>
    <w:p w14:paraId="4B3FE95A" w14:textId="77777777" w:rsidR="009E5FA5" w:rsidRPr="008B6B4F" w:rsidRDefault="009E5FA5" w:rsidP="001E3CD1">
      <w:pPr>
        <w:pStyle w:val="Response"/>
        <w:rPr>
          <w:lang w:val="nl-NL"/>
        </w:rPr>
      </w:pPr>
      <w:r w:rsidRPr="008B6B4F">
        <w:rPr>
          <w:lang w:val="nl-NL"/>
        </w:rPr>
        <w:t xml:space="preserve">                "code" : "SCF170_18",</w:t>
      </w:r>
    </w:p>
    <w:p w14:paraId="6DE7F709" w14:textId="77777777" w:rsidR="009E5FA5" w:rsidRPr="008B6B4F" w:rsidRDefault="009E5FA5" w:rsidP="001E3CD1">
      <w:pPr>
        <w:pStyle w:val="Response"/>
        <w:rPr>
          <w:lang w:val="nl-NL"/>
        </w:rPr>
      </w:pPr>
      <w:r w:rsidRPr="008B6B4F">
        <w:rPr>
          <w:lang w:val="nl-NL"/>
        </w:rPr>
        <w:t xml:space="preserve">                "type" : "DFU",</w:t>
      </w:r>
    </w:p>
    <w:p w14:paraId="76FD1033" w14:textId="77777777" w:rsidR="009E5FA5" w:rsidRPr="008B6B4F" w:rsidRDefault="009E5FA5" w:rsidP="001E3CD1">
      <w:pPr>
        <w:pStyle w:val="Response"/>
        <w:rPr>
          <w:lang w:val="nl-NL"/>
        </w:rPr>
      </w:pPr>
      <w:r w:rsidRPr="008B6B4F">
        <w:rPr>
          <w:lang w:val="nl-NL"/>
        </w:rPr>
        <w:t xml:space="preserve">                "locale" : "en_GB",</w:t>
      </w:r>
    </w:p>
    <w:p w14:paraId="65635F26" w14:textId="77777777" w:rsidR="009E5FA5" w:rsidRPr="009E5FA5" w:rsidRDefault="009E5FA5" w:rsidP="001E3CD1">
      <w:pPr>
        <w:pStyle w:val="Response"/>
      </w:pPr>
      <w:r w:rsidRPr="008B6B4F">
        <w:rPr>
          <w:lang w:val="nl-NL"/>
        </w:rPr>
        <w:t xml:space="preserve">                </w:t>
      </w:r>
      <w:r w:rsidRPr="009E5FA5">
        <w:t>"number" : "001",</w:t>
      </w:r>
    </w:p>
    <w:p w14:paraId="304620ED" w14:textId="77777777" w:rsidR="009E5FA5" w:rsidRPr="009E5FA5" w:rsidRDefault="009E5FA5" w:rsidP="001E3CD1">
      <w:pPr>
        <w:pStyle w:val="Response"/>
      </w:pPr>
      <w:r w:rsidRPr="009E5FA5">
        <w:t xml:space="preserve">                "description" : "User manual",</w:t>
      </w:r>
    </w:p>
    <w:p w14:paraId="0D6A0210" w14:textId="77777777" w:rsidR="009E5FA5" w:rsidRPr="009E5FA5" w:rsidRDefault="009E5FA5" w:rsidP="001E3CD1">
      <w:pPr>
        <w:pStyle w:val="Response"/>
      </w:pPr>
      <w:r w:rsidRPr="009E5FA5">
        <w:t xml:space="preserve">                "extension" : "pdf",</w:t>
      </w:r>
    </w:p>
    <w:p w14:paraId="36DDCABF" w14:textId="77777777" w:rsidR="009E5FA5" w:rsidRPr="009E5FA5" w:rsidRDefault="009E5FA5" w:rsidP="001E3CD1">
      <w:pPr>
        <w:pStyle w:val="Response"/>
      </w:pPr>
      <w:r w:rsidRPr="009E5FA5">
        <w:t xml:space="preserve">                "lastModified" : "2013-01-30",</w:t>
      </w:r>
    </w:p>
    <w:p w14:paraId="75B7DE4B" w14:textId="77777777" w:rsidR="009E5FA5" w:rsidRPr="009E5FA5" w:rsidRDefault="009E5FA5" w:rsidP="001E3CD1">
      <w:pPr>
        <w:pStyle w:val="Response"/>
      </w:pPr>
      <w:r w:rsidRPr="009E5FA5">
        <w:t xml:space="preserve">                "extent" : "94903",</w:t>
      </w:r>
    </w:p>
    <w:p w14:paraId="29D7EC71" w14:textId="77777777" w:rsidR="009E5FA5" w:rsidRPr="009E5FA5" w:rsidRDefault="009E5FA5" w:rsidP="001E3CD1">
      <w:pPr>
        <w:pStyle w:val="Response"/>
      </w:pPr>
      <w:r w:rsidRPr="009E5FA5">
        <w:t xml:space="preserve">                "asset" : "http://download.p4c.philips.com/files/s/scf170_18/scf170_18_dfu_eng.pdf"</w:t>
      </w:r>
    </w:p>
    <w:p w14:paraId="5B967501" w14:textId="77777777" w:rsidR="009E5FA5" w:rsidRPr="008B6B4F" w:rsidRDefault="009E5FA5" w:rsidP="001E3CD1">
      <w:pPr>
        <w:pStyle w:val="Response"/>
        <w:rPr>
          <w:lang w:val="nl-NL"/>
        </w:rPr>
      </w:pPr>
      <w:r w:rsidRPr="009E5FA5">
        <w:t xml:space="preserve">            </w:t>
      </w:r>
      <w:r w:rsidRPr="008B6B4F">
        <w:rPr>
          <w:lang w:val="nl-NL"/>
        </w:rPr>
        <w:t xml:space="preserve">}, { </w:t>
      </w:r>
    </w:p>
    <w:p w14:paraId="36138BEB" w14:textId="77777777" w:rsidR="009E5FA5" w:rsidRPr="008B6B4F" w:rsidRDefault="009E5FA5" w:rsidP="001E3CD1">
      <w:pPr>
        <w:pStyle w:val="Response"/>
        <w:rPr>
          <w:lang w:val="nl-NL"/>
        </w:rPr>
      </w:pPr>
      <w:r w:rsidRPr="008B6B4F">
        <w:rPr>
          <w:lang w:val="nl-NL"/>
        </w:rPr>
        <w:t xml:space="preserve">                "code" : "SCF170_18",</w:t>
      </w:r>
    </w:p>
    <w:p w14:paraId="26EB8712" w14:textId="77777777" w:rsidR="009E5FA5" w:rsidRPr="008B6B4F" w:rsidRDefault="009E5FA5" w:rsidP="001E3CD1">
      <w:pPr>
        <w:pStyle w:val="Response"/>
        <w:rPr>
          <w:lang w:val="nl-NL"/>
        </w:rPr>
      </w:pPr>
      <w:r w:rsidRPr="008B6B4F">
        <w:rPr>
          <w:lang w:val="nl-NL"/>
        </w:rPr>
        <w:t xml:space="preserve">                "type" : "PSS",</w:t>
      </w:r>
    </w:p>
    <w:p w14:paraId="34A98911" w14:textId="77777777" w:rsidR="009E5FA5" w:rsidRPr="008B6B4F" w:rsidRDefault="009E5FA5" w:rsidP="001E3CD1">
      <w:pPr>
        <w:pStyle w:val="Response"/>
        <w:rPr>
          <w:lang w:val="nl-NL"/>
        </w:rPr>
      </w:pPr>
      <w:r w:rsidRPr="008B6B4F">
        <w:rPr>
          <w:lang w:val="nl-NL"/>
        </w:rPr>
        <w:t xml:space="preserve">                "locale" : "en_GB",</w:t>
      </w:r>
    </w:p>
    <w:p w14:paraId="66FC2E9C" w14:textId="77777777" w:rsidR="009E5FA5" w:rsidRPr="009E5FA5" w:rsidRDefault="009E5FA5" w:rsidP="001E3CD1">
      <w:pPr>
        <w:pStyle w:val="Response"/>
      </w:pPr>
      <w:r w:rsidRPr="008B6B4F">
        <w:rPr>
          <w:lang w:val="nl-NL"/>
        </w:rPr>
        <w:t xml:space="preserve">                </w:t>
      </w:r>
      <w:r w:rsidRPr="009E5FA5">
        <w:t>"number" : "001",</w:t>
      </w:r>
    </w:p>
    <w:p w14:paraId="739503EA" w14:textId="77777777" w:rsidR="009E5FA5" w:rsidRPr="009E5FA5" w:rsidRDefault="009E5FA5" w:rsidP="001E3CD1">
      <w:pPr>
        <w:pStyle w:val="Response"/>
      </w:pPr>
      <w:r w:rsidRPr="009E5FA5">
        <w:t xml:space="preserve">                "description" : "Leaflet",</w:t>
      </w:r>
    </w:p>
    <w:p w14:paraId="36C421C4" w14:textId="77777777" w:rsidR="009E5FA5" w:rsidRPr="009E5FA5" w:rsidRDefault="009E5FA5" w:rsidP="001E3CD1">
      <w:pPr>
        <w:pStyle w:val="Response"/>
      </w:pPr>
      <w:r w:rsidRPr="009E5FA5">
        <w:t xml:space="preserve">                "extension" : "pdf",</w:t>
      </w:r>
    </w:p>
    <w:p w14:paraId="1D503C7D" w14:textId="77777777" w:rsidR="009E5FA5" w:rsidRPr="009E5FA5" w:rsidRDefault="009E5FA5" w:rsidP="001E3CD1">
      <w:pPr>
        <w:pStyle w:val="Response"/>
      </w:pPr>
      <w:r w:rsidRPr="009E5FA5">
        <w:t xml:space="preserve">                "lastModified" : "2013-01-30",</w:t>
      </w:r>
    </w:p>
    <w:p w14:paraId="2A2D4A8C" w14:textId="77777777" w:rsidR="009E5FA5" w:rsidRPr="009E5FA5" w:rsidRDefault="009E5FA5" w:rsidP="001E3CD1">
      <w:pPr>
        <w:pStyle w:val="Response"/>
      </w:pPr>
      <w:r w:rsidRPr="009E5FA5">
        <w:t xml:space="preserve">                "extent" : "548815",</w:t>
      </w:r>
    </w:p>
    <w:p w14:paraId="2691AD1C" w14:textId="77777777" w:rsidR="009E5FA5" w:rsidRPr="009E5FA5" w:rsidRDefault="009E5FA5" w:rsidP="001E3CD1">
      <w:pPr>
        <w:pStyle w:val="Response"/>
      </w:pPr>
      <w:r w:rsidRPr="009E5FA5">
        <w:t xml:space="preserve">                "asset" : "http://download.p4c.philips.com/files/s/scf170_18/scf170_18_pss_enggb.pdf"</w:t>
      </w:r>
    </w:p>
    <w:p w14:paraId="3DAAD341" w14:textId="77777777" w:rsidR="009E5FA5" w:rsidRPr="009E5FA5" w:rsidRDefault="009E5FA5" w:rsidP="001E3CD1">
      <w:pPr>
        <w:pStyle w:val="Response"/>
      </w:pPr>
      <w:r w:rsidRPr="009E5FA5">
        <w:t xml:space="preserve">            },</w:t>
      </w:r>
    </w:p>
    <w:p w14:paraId="5D773469" w14:textId="77777777" w:rsidR="009E5FA5" w:rsidRPr="009E5FA5" w:rsidRDefault="009E5FA5" w:rsidP="001E3CD1">
      <w:pPr>
        <w:pStyle w:val="Response"/>
      </w:pPr>
      <w:r w:rsidRPr="009E5FA5">
        <w:t xml:space="preserve">            {...}]</w:t>
      </w:r>
    </w:p>
    <w:p w14:paraId="41228B24" w14:textId="77777777" w:rsidR="009E5FA5" w:rsidRPr="009E5FA5" w:rsidRDefault="009E5FA5" w:rsidP="001E3CD1">
      <w:pPr>
        <w:pStyle w:val="Response"/>
      </w:pPr>
      <w:r w:rsidRPr="009E5FA5">
        <w:t xml:space="preserve">        }</w:t>
      </w:r>
    </w:p>
    <w:p w14:paraId="6540CC9A" w14:textId="77777777" w:rsidR="009E5FA5" w:rsidRPr="009E5FA5" w:rsidRDefault="009E5FA5" w:rsidP="001E3CD1">
      <w:pPr>
        <w:pStyle w:val="Response"/>
      </w:pPr>
      <w:r w:rsidRPr="009E5FA5">
        <w:t xml:space="preserve">    } ]</w:t>
      </w:r>
    </w:p>
    <w:p w14:paraId="01F618B3" w14:textId="77777777" w:rsidR="009E5FA5" w:rsidRPr="009E5FA5" w:rsidRDefault="009E5FA5" w:rsidP="001E3CD1">
      <w:pPr>
        <w:pStyle w:val="Response"/>
      </w:pPr>
      <w:r w:rsidRPr="009E5FA5">
        <w:t>} ]</w:t>
      </w:r>
    </w:p>
    <w:p w14:paraId="6D89A64C" w14:textId="6E5FD111" w:rsidR="00B67219" w:rsidRDefault="00B67219">
      <w:pPr>
        <w:rPr>
          <w:rFonts w:asciiTheme="minorHAnsi" w:hAnsiTheme="minorHAnsi" w:cstheme="minorHAnsi"/>
          <w:sz w:val="20"/>
          <w:szCs w:val="20"/>
        </w:rPr>
      </w:pPr>
      <w:r>
        <w:rPr>
          <w:rFonts w:asciiTheme="minorHAnsi" w:hAnsiTheme="minorHAnsi" w:cstheme="minorHAnsi"/>
          <w:sz w:val="20"/>
          <w:szCs w:val="20"/>
        </w:rPr>
        <w:br w:type="page"/>
      </w:r>
    </w:p>
    <w:p w14:paraId="76F37083" w14:textId="452F3A33" w:rsidR="00B67219" w:rsidRPr="00643F37" w:rsidRDefault="00B67219" w:rsidP="00B67219">
      <w:pPr>
        <w:pStyle w:val="Heading3"/>
        <w:tabs>
          <w:tab w:val="left" w:pos="1134"/>
          <w:tab w:val="left" w:pos="1418"/>
          <w:tab w:val="left" w:pos="1701"/>
          <w:tab w:val="left" w:pos="1985"/>
          <w:tab w:val="left" w:pos="2268"/>
          <w:tab w:val="left" w:pos="2552"/>
          <w:tab w:val="left" w:pos="2835"/>
        </w:tabs>
      </w:pPr>
      <w:r w:rsidRPr="00643F37">
        <w:lastRenderedPageBreak/>
        <w:t xml:space="preserve">Cluster - </w:t>
      </w:r>
      <w:r>
        <w:t>Richtext</w:t>
      </w:r>
    </w:p>
    <w:p w14:paraId="74303EC2" w14:textId="77777777" w:rsidR="00B67219" w:rsidRPr="00643F37"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79E48B57" w14:textId="2E244EF8" w:rsidR="00B67219" w:rsidRPr="00643F37"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w:t>
      </w:r>
      <w:r>
        <w:rPr>
          <w:rFonts w:asciiTheme="minorHAnsi" w:hAnsiTheme="minorHAnsi" w:cstheme="minorHAnsi"/>
          <w:sz w:val="20"/>
          <w:szCs w:val="20"/>
        </w:rPr>
        <w:t>richtexts</w:t>
      </w:r>
    </w:p>
    <w:p w14:paraId="4FC273FA" w14:textId="77777777" w:rsidR="00B67219" w:rsidRPr="00643F37"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3FBF64C3" w14:textId="32DBD0C6" w:rsidR="00B67219"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hyperlink r:id="rId15" w:history="1">
        <w:r w:rsidRPr="00985C17">
          <w:rPr>
            <w:rStyle w:val="Hyperlink"/>
            <w:rFonts w:asciiTheme="minorHAnsi" w:hAnsiTheme="minorHAnsi" w:cstheme="minorHAnsi"/>
            <w:sz w:val="20"/>
            <w:szCs w:val="20"/>
          </w:rPr>
          <w:t>http://www.philips.co.uk/prx/cluster/B2C/en_US/CONSUMER/R400001381.richtexts</w:t>
        </w:r>
      </w:hyperlink>
    </w:p>
    <w:p w14:paraId="2FDFF12B" w14:textId="2C896AA7" w:rsidR="00B67219" w:rsidRPr="00643F37"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r>
        <w:rPr>
          <w:rFonts w:asciiTheme="minorHAnsi" w:hAnsiTheme="minorHAnsi" w:cstheme="minorHAnsi"/>
          <w:b/>
          <w:sz w:val="20"/>
          <w:szCs w:val="20"/>
        </w:rPr>
        <w:t xml:space="preserve"> </w:t>
      </w:r>
    </w:p>
    <w:p w14:paraId="3D33B864" w14:textId="77777777" w:rsidR="00B67219"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DD4CBC9" w14:textId="77777777" w:rsidR="00B67219" w:rsidRDefault="00B67219" w:rsidP="00B67219">
      <w:pPr>
        <w:pStyle w:val="Response"/>
      </w:pPr>
      <w:r w:rsidRPr="009E5FA5">
        <w:t>[</w:t>
      </w:r>
      <w:r>
        <w:t>{</w:t>
      </w:r>
    </w:p>
    <w:p w14:paraId="379A849C" w14:textId="492C5315" w:rsidR="00B67219" w:rsidRDefault="00B67219" w:rsidP="00B67219">
      <w:pPr>
        <w:pStyle w:val="Response"/>
      </w:pPr>
      <w:r>
        <w:t xml:space="preserve">  </w:t>
      </w:r>
      <w:r>
        <w:t>success: true,</w:t>
      </w:r>
    </w:p>
    <w:p w14:paraId="3DDE1D0E" w14:textId="390CB7DF" w:rsidR="00B67219" w:rsidRDefault="00B67219" w:rsidP="00B67219">
      <w:pPr>
        <w:pStyle w:val="Response"/>
      </w:pPr>
      <w:r>
        <w:t xml:space="preserve">  </w:t>
      </w:r>
      <w:r>
        <w:t>data:</w:t>
      </w:r>
      <w:r>
        <w:tab/>
      </w:r>
      <w:r>
        <w:t>{</w:t>
      </w:r>
    </w:p>
    <w:p w14:paraId="0D0D6766" w14:textId="77777777" w:rsidR="00B67219" w:rsidRDefault="00B67219" w:rsidP="00B67219">
      <w:pPr>
        <w:pStyle w:val="Response"/>
        <w:ind w:firstLine="720"/>
      </w:pPr>
      <w:r>
        <w:t>richTexts: [ ]</w:t>
      </w:r>
    </w:p>
    <w:p w14:paraId="56446834" w14:textId="77777777" w:rsidR="00B67219" w:rsidRDefault="00B67219" w:rsidP="00B67219">
      <w:pPr>
        <w:pStyle w:val="Response"/>
        <w:ind w:firstLine="720"/>
      </w:pPr>
      <w:r>
        <w:t>}</w:t>
      </w:r>
    </w:p>
    <w:p w14:paraId="271A5307" w14:textId="195E7CEB" w:rsidR="00B67219" w:rsidRPr="009E5FA5" w:rsidRDefault="00B67219" w:rsidP="00B67219">
      <w:pPr>
        <w:pStyle w:val="Response"/>
      </w:pPr>
      <w:r>
        <w:t>}</w:t>
      </w:r>
      <w:r w:rsidRPr="009E5FA5">
        <w:t xml:space="preserve"> ]</w:t>
      </w:r>
    </w:p>
    <w:p w14:paraId="6CE4752E" w14:textId="647252F3" w:rsidR="009E5FA5" w:rsidRDefault="009E5FA5"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44612D5" w14:textId="77777777" w:rsidR="00B67219" w:rsidRDefault="00B67219">
      <w:pPr>
        <w:rPr>
          <w:rFonts w:asciiTheme="minorHAnsi" w:hAnsiTheme="minorHAnsi" w:cstheme="minorHAnsi"/>
          <w:sz w:val="20"/>
          <w:szCs w:val="20"/>
        </w:rPr>
      </w:pPr>
      <w:r>
        <w:rPr>
          <w:rFonts w:asciiTheme="minorHAnsi" w:hAnsiTheme="minorHAnsi" w:cstheme="minorHAnsi"/>
          <w:sz w:val="20"/>
          <w:szCs w:val="20"/>
        </w:rPr>
        <w:br w:type="page"/>
      </w:r>
    </w:p>
    <w:p w14:paraId="0F4D2970" w14:textId="723BAFFF" w:rsidR="00B67219" w:rsidRPr="00643F37" w:rsidRDefault="00B67219" w:rsidP="00B67219">
      <w:pPr>
        <w:pStyle w:val="Heading3"/>
        <w:tabs>
          <w:tab w:val="left" w:pos="1134"/>
          <w:tab w:val="left" w:pos="1418"/>
          <w:tab w:val="left" w:pos="1701"/>
          <w:tab w:val="left" w:pos="1985"/>
          <w:tab w:val="left" w:pos="2268"/>
          <w:tab w:val="left" w:pos="2552"/>
          <w:tab w:val="left" w:pos="2835"/>
        </w:tabs>
      </w:pPr>
      <w:r w:rsidRPr="00643F37">
        <w:lastRenderedPageBreak/>
        <w:t xml:space="preserve">Cluster - </w:t>
      </w:r>
      <w:r>
        <w:t>Navigation</w:t>
      </w:r>
    </w:p>
    <w:p w14:paraId="1E3B723B" w14:textId="77777777" w:rsidR="00B67219" w:rsidRPr="00643F37"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699A0479" w14:textId="192A6CE7" w:rsidR="00B67219" w:rsidRPr="00643F37"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w:t>
      </w:r>
      <w:r>
        <w:rPr>
          <w:rFonts w:asciiTheme="minorHAnsi" w:hAnsiTheme="minorHAnsi" w:cstheme="minorHAnsi"/>
          <w:sz w:val="20"/>
          <w:szCs w:val="20"/>
        </w:rPr>
        <w:t>navigation</w:t>
      </w:r>
    </w:p>
    <w:p w14:paraId="54AA8D77" w14:textId="77777777" w:rsidR="00B67219" w:rsidRPr="00643F37"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2E020392" w14:textId="61215317" w:rsidR="00B67219"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67219">
        <w:rPr>
          <w:rFonts w:asciiTheme="minorHAnsi" w:hAnsiTheme="minorHAnsi" w:cstheme="minorHAnsi"/>
          <w:sz w:val="20"/>
          <w:szCs w:val="20"/>
        </w:rPr>
        <w:t>http://www.philips.co.uk/prx/cluster/B2C/en_</w:t>
      </w:r>
      <w:r>
        <w:rPr>
          <w:rFonts w:asciiTheme="minorHAnsi" w:hAnsiTheme="minorHAnsi" w:cstheme="minorHAnsi"/>
          <w:sz w:val="20"/>
          <w:szCs w:val="20"/>
        </w:rPr>
        <w:t>US/CONSUMER/R400001381.navigation</w:t>
      </w:r>
    </w:p>
    <w:p w14:paraId="1E4FBCC0" w14:textId="77777777" w:rsidR="00B67219" w:rsidRPr="00643F37"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r>
        <w:rPr>
          <w:rFonts w:asciiTheme="minorHAnsi" w:hAnsiTheme="minorHAnsi" w:cstheme="minorHAnsi"/>
          <w:b/>
          <w:sz w:val="20"/>
          <w:szCs w:val="20"/>
        </w:rPr>
        <w:t xml:space="preserve"> </w:t>
      </w:r>
    </w:p>
    <w:p w14:paraId="7408DAE1" w14:textId="77777777" w:rsidR="00B67219"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2C1CE5F" w14:textId="77777777" w:rsidR="00B67219" w:rsidRDefault="00B67219" w:rsidP="00B67219">
      <w:pPr>
        <w:pStyle w:val="Response"/>
      </w:pPr>
      <w:r w:rsidRPr="009E5FA5">
        <w:t>[</w:t>
      </w:r>
      <w:r>
        <w:t>{</w:t>
      </w:r>
    </w:p>
    <w:p w14:paraId="3016C3E4" w14:textId="77777777" w:rsidR="00B67219" w:rsidRDefault="00B67219" w:rsidP="00B67219">
      <w:pPr>
        <w:pStyle w:val="Response"/>
      </w:pPr>
      <w:r>
        <w:t xml:space="preserve">  success: true,</w:t>
      </w:r>
    </w:p>
    <w:p w14:paraId="7465D033" w14:textId="77777777" w:rsidR="00B67219" w:rsidRDefault="00B67219" w:rsidP="00B67219">
      <w:pPr>
        <w:pStyle w:val="Response"/>
      </w:pPr>
      <w:r>
        <w:t xml:space="preserve">  data:</w:t>
      </w:r>
      <w:r>
        <w:tab/>
        <w:t>{</w:t>
      </w:r>
    </w:p>
    <w:p w14:paraId="40B5018E" w14:textId="77777777" w:rsidR="00B67219" w:rsidRDefault="00B67219" w:rsidP="00B67219">
      <w:pPr>
        <w:pStyle w:val="Response"/>
        <w:ind w:firstLine="720"/>
      </w:pPr>
      <w:r>
        <w:t>overview: "true",</w:t>
      </w:r>
    </w:p>
    <w:p w14:paraId="37636056" w14:textId="77777777" w:rsidR="00B67219" w:rsidRDefault="00B67219" w:rsidP="00B67219">
      <w:pPr>
        <w:pStyle w:val="Response"/>
        <w:ind w:firstLine="720"/>
      </w:pPr>
      <w:r>
        <w:t>downloads: "false"</w:t>
      </w:r>
    </w:p>
    <w:p w14:paraId="407AFBF0" w14:textId="7A73A6AB" w:rsidR="00B67219" w:rsidRDefault="00B67219" w:rsidP="00B67219">
      <w:pPr>
        <w:pStyle w:val="Response"/>
        <w:ind w:firstLine="720"/>
      </w:pPr>
      <w:r>
        <w:t>}</w:t>
      </w:r>
    </w:p>
    <w:p w14:paraId="49200ECA" w14:textId="77777777" w:rsidR="00B67219" w:rsidRPr="009E5FA5" w:rsidRDefault="00B67219" w:rsidP="00B67219">
      <w:pPr>
        <w:pStyle w:val="Response"/>
      </w:pPr>
      <w:r>
        <w:t>}</w:t>
      </w:r>
      <w:r w:rsidRPr="009E5FA5">
        <w:t xml:space="preserve"> ]</w:t>
      </w:r>
    </w:p>
    <w:p w14:paraId="5E47BD34" w14:textId="0E80F510" w:rsidR="00B67219" w:rsidRDefault="00B67219"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308872D" w14:textId="77777777" w:rsidR="00B67219" w:rsidRDefault="00B67219">
      <w:pPr>
        <w:rPr>
          <w:rFonts w:asciiTheme="minorHAnsi" w:hAnsiTheme="minorHAnsi" w:cstheme="minorHAnsi"/>
          <w:sz w:val="20"/>
          <w:szCs w:val="20"/>
        </w:rPr>
      </w:pPr>
      <w:r>
        <w:rPr>
          <w:rFonts w:asciiTheme="minorHAnsi" w:hAnsiTheme="minorHAnsi" w:cstheme="minorHAnsi"/>
          <w:sz w:val="20"/>
          <w:szCs w:val="20"/>
        </w:rPr>
        <w:br w:type="page"/>
      </w:r>
    </w:p>
    <w:p w14:paraId="32BD05C0" w14:textId="5D617F95" w:rsidR="00B67219" w:rsidRPr="00643F37" w:rsidRDefault="00B67219" w:rsidP="00B67219">
      <w:pPr>
        <w:pStyle w:val="Heading3"/>
        <w:tabs>
          <w:tab w:val="left" w:pos="1134"/>
          <w:tab w:val="left" w:pos="1418"/>
          <w:tab w:val="left" w:pos="1701"/>
          <w:tab w:val="left" w:pos="1985"/>
          <w:tab w:val="left" w:pos="2268"/>
          <w:tab w:val="left" w:pos="2552"/>
          <w:tab w:val="left" w:pos="2835"/>
        </w:tabs>
      </w:pPr>
      <w:r w:rsidRPr="00643F37">
        <w:lastRenderedPageBreak/>
        <w:t xml:space="preserve">Cluster - </w:t>
      </w:r>
      <w:r>
        <w:t>Listclusters</w:t>
      </w:r>
    </w:p>
    <w:p w14:paraId="1892637B" w14:textId="77777777" w:rsidR="00B67219" w:rsidRPr="00643F37"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42FF1929" w14:textId="0AC9B25E" w:rsidR="00B67219" w:rsidRPr="00643F37"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w:t>
      </w:r>
      <w:r>
        <w:rPr>
          <w:rFonts w:asciiTheme="minorHAnsi" w:hAnsiTheme="minorHAnsi" w:cstheme="minorHAnsi"/>
          <w:sz w:val="20"/>
          <w:szCs w:val="20"/>
        </w:rPr>
        <w:t>listclusters.(&lt;clusterId</w:t>
      </w:r>
      <w:r w:rsidR="00733CD8">
        <w:rPr>
          <w:rFonts w:asciiTheme="minorHAnsi" w:hAnsiTheme="minorHAnsi" w:cstheme="minorHAnsi"/>
          <w:sz w:val="20"/>
          <w:szCs w:val="20"/>
        </w:rPr>
        <w:t>1&gt;,&lt;clusterId2&gt;,...)</w:t>
      </w:r>
    </w:p>
    <w:p w14:paraId="4F750B91" w14:textId="77777777" w:rsidR="00B67219" w:rsidRPr="00643F37"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5CF1AC1B" w14:textId="61BB787C" w:rsidR="00B67219"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hyperlink r:id="rId16" w:history="1">
        <w:r w:rsidRPr="00985C17">
          <w:rPr>
            <w:rStyle w:val="Hyperlink"/>
            <w:rFonts w:asciiTheme="minorHAnsi" w:hAnsiTheme="minorHAnsi" w:cstheme="minorHAnsi"/>
            <w:sz w:val="20"/>
            <w:szCs w:val="20"/>
          </w:rPr>
          <w:t>http://www.philips.co.uk/prx/cluster/B2C/en_US/CONSUMER/listclusters.(R400001381,R400001639)</w:t>
        </w:r>
      </w:hyperlink>
    </w:p>
    <w:p w14:paraId="199BC167" w14:textId="3E646ADD" w:rsidR="00B67219" w:rsidRPr="00643F37"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r>
        <w:rPr>
          <w:rFonts w:asciiTheme="minorHAnsi" w:hAnsiTheme="minorHAnsi" w:cstheme="minorHAnsi"/>
          <w:b/>
          <w:sz w:val="20"/>
          <w:szCs w:val="20"/>
        </w:rPr>
        <w:t xml:space="preserve"> </w:t>
      </w:r>
    </w:p>
    <w:p w14:paraId="0757582D" w14:textId="77777777" w:rsidR="00B67219" w:rsidRDefault="00B67219" w:rsidP="00B6721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2912F34" w14:textId="14AECA2D" w:rsidR="00733CD8" w:rsidRDefault="00733CD8" w:rsidP="00733CD8">
      <w:pPr>
        <w:pStyle w:val="Response"/>
      </w:pPr>
      <w:r>
        <w:t>data: [</w:t>
      </w:r>
    </w:p>
    <w:p w14:paraId="06CC9EDB" w14:textId="77777777" w:rsidR="00733CD8" w:rsidRDefault="00733CD8" w:rsidP="00733CD8">
      <w:pPr>
        <w:pStyle w:val="Response"/>
      </w:pPr>
      <w:r>
        <w:t>{</w:t>
      </w:r>
    </w:p>
    <w:p w14:paraId="72F6FD8A" w14:textId="77777777" w:rsidR="00733CD8" w:rsidRDefault="00733CD8" w:rsidP="00733CD8">
      <w:pPr>
        <w:pStyle w:val="Response"/>
      </w:pPr>
      <w:r>
        <w:t>id: "R400001381",</w:t>
      </w:r>
    </w:p>
    <w:p w14:paraId="08698A00" w14:textId="77777777" w:rsidR="00733CD8" w:rsidRDefault="00733CD8" w:rsidP="00733CD8">
      <w:pPr>
        <w:pStyle w:val="Response"/>
      </w:pPr>
      <w:r>
        <w:t>title: "SHAVER Series 9000",</w:t>
      </w:r>
    </w:p>
    <w:p w14:paraId="53DFE702" w14:textId="77777777" w:rsidR="00733CD8" w:rsidRDefault="00733CD8" w:rsidP="00733CD8">
      <w:pPr>
        <w:pStyle w:val="Response"/>
      </w:pPr>
      <w:r>
        <w:t>lowestPrice: "$249.99",</w:t>
      </w:r>
    </w:p>
    <w:p w14:paraId="4FAE1CBB" w14:textId="77777777" w:rsidR="00733CD8" w:rsidRDefault="00733CD8" w:rsidP="00733CD8">
      <w:pPr>
        <w:pStyle w:val="Response"/>
      </w:pPr>
      <w:r>
        <w:t>noOfProducts: 2,</w:t>
      </w:r>
    </w:p>
    <w:p w14:paraId="65910613" w14:textId="77777777" w:rsidR="00733CD8" w:rsidRDefault="00733CD8" w:rsidP="00733CD8">
      <w:pPr>
        <w:pStyle w:val="Response"/>
      </w:pPr>
      <w:r>
        <w:t>features: [</w:t>
      </w:r>
    </w:p>
    <w:p w14:paraId="07A3066F" w14:textId="77777777" w:rsidR="00733CD8" w:rsidRDefault="00733CD8" w:rsidP="00733CD8">
      <w:pPr>
        <w:pStyle w:val="Response"/>
      </w:pPr>
      <w:r>
        <w:tab/>
        <w:t>{</w:t>
      </w:r>
    </w:p>
    <w:p w14:paraId="143A89A6" w14:textId="77777777" w:rsidR="00733CD8" w:rsidRDefault="00733CD8" w:rsidP="00733CD8">
      <w:pPr>
        <w:pStyle w:val="Response"/>
      </w:pPr>
      <w:r>
        <w:tab/>
        <w:t>featureLongdescription: "Heads move in 8 directions to cut up to 20% more hair*",</w:t>
      </w:r>
    </w:p>
    <w:p w14:paraId="24BF570F" w14:textId="77777777" w:rsidR="00733CD8" w:rsidRDefault="00733CD8" w:rsidP="00733CD8">
      <w:pPr>
        <w:pStyle w:val="Response"/>
      </w:pPr>
      <w:r>
        <w:tab/>
        <w:t>logo: "",</w:t>
      </w:r>
    </w:p>
    <w:p w14:paraId="5B7BA54D" w14:textId="77777777" w:rsidR="00733CD8" w:rsidRDefault="00733CD8" w:rsidP="00733CD8">
      <w:pPr>
        <w:pStyle w:val="Response"/>
      </w:pPr>
      <w:r>
        <w:tab/>
        <w:t>featureName: "Contour Detect Technology",</w:t>
      </w:r>
    </w:p>
    <w:p w14:paraId="3181666C" w14:textId="77777777" w:rsidR="00733CD8" w:rsidRDefault="00733CD8" w:rsidP="00733CD8">
      <w:pPr>
        <w:pStyle w:val="Response"/>
      </w:pPr>
      <w:r>
        <w:tab/>
        <w:t>featureTopRank: "1"</w:t>
      </w:r>
    </w:p>
    <w:p w14:paraId="4C4302D8" w14:textId="77777777" w:rsidR="00733CD8" w:rsidRDefault="00733CD8" w:rsidP="00733CD8">
      <w:pPr>
        <w:pStyle w:val="Response"/>
      </w:pPr>
      <w:r>
        <w:tab/>
        <w:t>},</w:t>
      </w:r>
    </w:p>
    <w:p w14:paraId="41D0E87E" w14:textId="77777777" w:rsidR="00733CD8" w:rsidRDefault="00733CD8" w:rsidP="00733CD8">
      <w:pPr>
        <w:pStyle w:val="Response"/>
      </w:pPr>
      <w:r>
        <w:tab/>
        <w:t>{</w:t>
      </w:r>
    </w:p>
    <w:p w14:paraId="06740351" w14:textId="77777777" w:rsidR="00733CD8" w:rsidRDefault="00733CD8" w:rsidP="00733CD8">
      <w:pPr>
        <w:pStyle w:val="Response"/>
      </w:pPr>
      <w:r>
        <w:tab/>
        <w:t>featureLongdescription: "Newly designed shaving system cuts hairs up to 30% closer*",</w:t>
      </w:r>
    </w:p>
    <w:p w14:paraId="2BAFF03A" w14:textId="77777777" w:rsidR="00733CD8" w:rsidRDefault="00733CD8" w:rsidP="00733CD8">
      <w:pPr>
        <w:pStyle w:val="Response"/>
      </w:pPr>
      <w:r>
        <w:tab/>
        <w:t>logo: "",</w:t>
      </w:r>
    </w:p>
    <w:p w14:paraId="179FA495" w14:textId="77777777" w:rsidR="00733CD8" w:rsidRDefault="00733CD8" w:rsidP="00733CD8">
      <w:pPr>
        <w:pStyle w:val="Response"/>
      </w:pPr>
      <w:r>
        <w:tab/>
        <w:t>featureName: "V-Track Precision Blades",</w:t>
      </w:r>
    </w:p>
    <w:p w14:paraId="6279B4DB" w14:textId="77777777" w:rsidR="00733CD8" w:rsidRDefault="00733CD8" w:rsidP="00733CD8">
      <w:pPr>
        <w:pStyle w:val="Response"/>
      </w:pPr>
      <w:r>
        <w:tab/>
        <w:t>featureTopRank: "2"</w:t>
      </w:r>
    </w:p>
    <w:p w14:paraId="721C0F65" w14:textId="77777777" w:rsidR="00733CD8" w:rsidRDefault="00733CD8" w:rsidP="00733CD8">
      <w:pPr>
        <w:pStyle w:val="Response"/>
      </w:pPr>
      <w:r>
        <w:tab/>
        <w:t>},</w:t>
      </w:r>
    </w:p>
    <w:p w14:paraId="39878DBA" w14:textId="77777777" w:rsidR="00733CD8" w:rsidRDefault="00733CD8" w:rsidP="00733CD8">
      <w:pPr>
        <w:pStyle w:val="Response"/>
      </w:pPr>
      <w:r>
        <w:tab/>
        <w:t>{</w:t>
      </w:r>
    </w:p>
    <w:p w14:paraId="2054F21D" w14:textId="77777777" w:rsidR="00733CD8" w:rsidRDefault="00733CD8" w:rsidP="00733CD8">
      <w:pPr>
        <w:pStyle w:val="Response"/>
      </w:pPr>
      <w:r>
        <w:tab/>
        <w:t>featureLongdescription: "For a comfortable dry shave or a refreshing wet shave",</w:t>
      </w:r>
    </w:p>
    <w:p w14:paraId="75D8F855" w14:textId="77777777" w:rsidR="00733CD8" w:rsidRDefault="00733CD8" w:rsidP="00733CD8">
      <w:pPr>
        <w:pStyle w:val="Response"/>
      </w:pPr>
      <w:r>
        <w:tab/>
        <w:t>logo: "",</w:t>
      </w:r>
    </w:p>
    <w:p w14:paraId="1FBBBEC1" w14:textId="77777777" w:rsidR="00733CD8" w:rsidRDefault="00733CD8" w:rsidP="00733CD8">
      <w:pPr>
        <w:pStyle w:val="Response"/>
      </w:pPr>
      <w:r>
        <w:tab/>
        <w:t>featureName: "Aquatec Wet &amp; Dry",</w:t>
      </w:r>
    </w:p>
    <w:p w14:paraId="0091BEEB" w14:textId="77777777" w:rsidR="00733CD8" w:rsidRDefault="00733CD8" w:rsidP="00733CD8">
      <w:pPr>
        <w:pStyle w:val="Response"/>
      </w:pPr>
      <w:r>
        <w:tab/>
        <w:t>featureTopRank: "4"</w:t>
      </w:r>
    </w:p>
    <w:p w14:paraId="7255F7D0" w14:textId="77777777" w:rsidR="00733CD8" w:rsidRDefault="00733CD8" w:rsidP="00733CD8">
      <w:pPr>
        <w:pStyle w:val="Response"/>
      </w:pPr>
      <w:r>
        <w:tab/>
        <w:t>}</w:t>
      </w:r>
    </w:p>
    <w:p w14:paraId="6710DA7A" w14:textId="77777777" w:rsidR="00733CD8" w:rsidRDefault="00733CD8" w:rsidP="00733CD8">
      <w:pPr>
        <w:pStyle w:val="Response"/>
      </w:pPr>
      <w:r>
        <w:t>],</w:t>
      </w:r>
    </w:p>
    <w:p w14:paraId="0C9A5FB4" w14:textId="77777777" w:rsidR="00733CD8" w:rsidRDefault="00733CD8" w:rsidP="00733CD8">
      <w:pPr>
        <w:pStyle w:val="Response"/>
      </w:pPr>
      <w:r>
        <w:t>marketingTextHeader: "The Shaver series 9000 is our most advanced shaver yet. The unique contour detect technology offers exceptional coverage over every contour of your face, and the V-Track system guides hairs into the best cutting position for the closest results.",</w:t>
      </w:r>
    </w:p>
    <w:p w14:paraId="195626A7" w14:textId="77777777" w:rsidR="00733CD8" w:rsidRDefault="00733CD8" w:rsidP="00733CD8">
      <w:pPr>
        <w:pStyle w:val="Response"/>
      </w:pPr>
      <w:r>
        <w:t>imageURL: "http://images.philips.com/is/image/PhilipsConsumer/R400001381-CLP-global-001",</w:t>
      </w:r>
    </w:p>
    <w:p w14:paraId="1915993B" w14:textId="77777777" w:rsidR="00733CD8" w:rsidRDefault="00733CD8" w:rsidP="00733CD8">
      <w:pPr>
        <w:pStyle w:val="Response"/>
      </w:pPr>
      <w:r>
        <w:t>status: "NORMAL"</w:t>
      </w:r>
    </w:p>
    <w:p w14:paraId="6CA427A0" w14:textId="77777777" w:rsidR="00733CD8" w:rsidRDefault="00733CD8" w:rsidP="00733CD8">
      <w:pPr>
        <w:pStyle w:val="Response"/>
      </w:pPr>
      <w:r>
        <w:t>},</w:t>
      </w:r>
    </w:p>
    <w:p w14:paraId="709111FE" w14:textId="77777777" w:rsidR="00733CD8" w:rsidRDefault="00733CD8" w:rsidP="00733CD8">
      <w:pPr>
        <w:pStyle w:val="Response"/>
      </w:pPr>
      <w:r>
        <w:t>{</w:t>
      </w:r>
    </w:p>
    <w:p w14:paraId="086C3AA2" w14:textId="77777777" w:rsidR="00733CD8" w:rsidRDefault="00733CD8" w:rsidP="00733CD8">
      <w:pPr>
        <w:pStyle w:val="Response"/>
      </w:pPr>
      <w:r>
        <w:t>id: "R400001639",</w:t>
      </w:r>
    </w:p>
    <w:p w14:paraId="3B1207FB" w14:textId="77777777" w:rsidR="00733CD8" w:rsidRDefault="00733CD8" w:rsidP="00733CD8">
      <w:pPr>
        <w:pStyle w:val="Response"/>
      </w:pPr>
      <w:r>
        <w:t>title: "Xelsis automatic espresso machine",</w:t>
      </w:r>
    </w:p>
    <w:p w14:paraId="3DC90BB0" w14:textId="77777777" w:rsidR="00733CD8" w:rsidRDefault="00733CD8" w:rsidP="00733CD8">
      <w:pPr>
        <w:pStyle w:val="Response"/>
      </w:pPr>
      <w:r>
        <w:t>lowestPrice: "$2,999.00",</w:t>
      </w:r>
    </w:p>
    <w:p w14:paraId="64D2412B" w14:textId="77777777" w:rsidR="00733CD8" w:rsidRDefault="00733CD8" w:rsidP="00733CD8">
      <w:pPr>
        <w:pStyle w:val="Response"/>
      </w:pPr>
      <w:r>
        <w:t>noOfProducts: 1,</w:t>
      </w:r>
    </w:p>
    <w:p w14:paraId="711AED7A" w14:textId="77777777" w:rsidR="00733CD8" w:rsidRDefault="00733CD8" w:rsidP="00733CD8">
      <w:pPr>
        <w:pStyle w:val="Response"/>
      </w:pPr>
      <w:r>
        <w:t>features: [</w:t>
      </w:r>
    </w:p>
    <w:p w14:paraId="31155FE0" w14:textId="77777777" w:rsidR="00733CD8" w:rsidRDefault="00733CD8" w:rsidP="00733CD8">
      <w:pPr>
        <w:pStyle w:val="Response"/>
      </w:pPr>
      <w:r>
        <w:tab/>
        <w:t>{</w:t>
      </w:r>
    </w:p>
    <w:p w14:paraId="1C0BE646" w14:textId="77777777" w:rsidR="00733CD8" w:rsidRDefault="00733CD8" w:rsidP="00733CD8">
      <w:pPr>
        <w:pStyle w:val="Response"/>
      </w:pPr>
      <w:r>
        <w:tab/>
        <w:t>featureLongdescription: "Perfect froth thanks to the dual chamber milk carafe",</w:t>
      </w:r>
    </w:p>
    <w:p w14:paraId="0F8DD35D" w14:textId="77777777" w:rsidR="00733CD8" w:rsidRDefault="00733CD8" w:rsidP="00733CD8">
      <w:pPr>
        <w:pStyle w:val="Response"/>
      </w:pPr>
      <w:r>
        <w:tab/>
        <w:t>logo: "",</w:t>
      </w:r>
    </w:p>
    <w:p w14:paraId="4EF258A6" w14:textId="77777777" w:rsidR="00733CD8" w:rsidRDefault="00733CD8" w:rsidP="00733CD8">
      <w:pPr>
        <w:pStyle w:val="Response"/>
      </w:pPr>
      <w:r>
        <w:tab/>
        <w:t>featureName: "Dual chamber milk carafe",</w:t>
      </w:r>
    </w:p>
    <w:p w14:paraId="423FA52E" w14:textId="77777777" w:rsidR="00733CD8" w:rsidRDefault="00733CD8" w:rsidP="00733CD8">
      <w:pPr>
        <w:pStyle w:val="Response"/>
      </w:pPr>
      <w:r>
        <w:tab/>
        <w:t>featureTopRank: "5"</w:t>
      </w:r>
    </w:p>
    <w:p w14:paraId="1EB0BD7D" w14:textId="77777777" w:rsidR="00733CD8" w:rsidRDefault="00733CD8" w:rsidP="00733CD8">
      <w:pPr>
        <w:pStyle w:val="Response"/>
      </w:pPr>
      <w:r>
        <w:tab/>
        <w:t>},</w:t>
      </w:r>
    </w:p>
    <w:p w14:paraId="7D622DD6" w14:textId="77777777" w:rsidR="00733CD8" w:rsidRDefault="00733CD8" w:rsidP="00733CD8">
      <w:pPr>
        <w:pStyle w:val="Response"/>
      </w:pPr>
      <w:r>
        <w:tab/>
        <w:t>{</w:t>
      </w:r>
    </w:p>
    <w:p w14:paraId="3A856B3F" w14:textId="77777777" w:rsidR="00733CD8" w:rsidRDefault="00733CD8" w:rsidP="00733CD8">
      <w:pPr>
        <w:pStyle w:val="Response"/>
      </w:pPr>
      <w:r>
        <w:tab/>
        <w:t>featureLongdescription: "Proven hygiene with the patented steam cleaning carafe",</w:t>
      </w:r>
    </w:p>
    <w:p w14:paraId="2B701725" w14:textId="77777777" w:rsidR="00733CD8" w:rsidRDefault="00733CD8" w:rsidP="00733CD8">
      <w:pPr>
        <w:pStyle w:val="Response"/>
      </w:pPr>
      <w:r>
        <w:tab/>
        <w:t>logo: "",</w:t>
      </w:r>
    </w:p>
    <w:p w14:paraId="0634B652" w14:textId="77777777" w:rsidR="00733CD8" w:rsidRDefault="00733CD8" w:rsidP="00733CD8">
      <w:pPr>
        <w:pStyle w:val="Response"/>
      </w:pPr>
      <w:r>
        <w:tab/>
        <w:t>featureName: "Hygienic steam cleaning carafe",</w:t>
      </w:r>
    </w:p>
    <w:p w14:paraId="2F430D08" w14:textId="77777777" w:rsidR="00733CD8" w:rsidRDefault="00733CD8" w:rsidP="00733CD8">
      <w:pPr>
        <w:pStyle w:val="Response"/>
      </w:pPr>
      <w:r>
        <w:tab/>
        <w:t>featureTopRank: "19"</w:t>
      </w:r>
    </w:p>
    <w:p w14:paraId="3A57A9F3" w14:textId="77777777" w:rsidR="00733CD8" w:rsidRDefault="00733CD8" w:rsidP="00733CD8">
      <w:pPr>
        <w:pStyle w:val="Response"/>
      </w:pPr>
      <w:r>
        <w:tab/>
        <w:t>}</w:t>
      </w:r>
    </w:p>
    <w:p w14:paraId="501F920A" w14:textId="77777777" w:rsidR="00733CD8" w:rsidRDefault="00733CD8" w:rsidP="00733CD8">
      <w:pPr>
        <w:pStyle w:val="Response"/>
      </w:pPr>
      <w:r>
        <w:t>],</w:t>
      </w:r>
    </w:p>
    <w:p w14:paraId="66325D67" w14:textId="77777777" w:rsidR="00733CD8" w:rsidRDefault="00733CD8" w:rsidP="00733CD8">
      <w:pPr>
        <w:pStyle w:val="Response"/>
      </w:pPr>
      <w:r>
        <w:t>imageURL: "http://images.philips.com/is/image/PhilipsConsumer/HD8954_47-IMS-en_US",</w:t>
      </w:r>
    </w:p>
    <w:p w14:paraId="3536151B" w14:textId="77777777" w:rsidR="00733CD8" w:rsidRDefault="00733CD8" w:rsidP="00733CD8">
      <w:pPr>
        <w:pStyle w:val="Response"/>
      </w:pPr>
      <w:r>
        <w:t>status: "NORMAL"</w:t>
      </w:r>
    </w:p>
    <w:p w14:paraId="76D47ABB" w14:textId="77777777" w:rsidR="00733CD8" w:rsidRDefault="00733CD8" w:rsidP="00733CD8">
      <w:pPr>
        <w:pStyle w:val="Response"/>
      </w:pPr>
      <w:r>
        <w:t>}</w:t>
      </w:r>
    </w:p>
    <w:p w14:paraId="5075548A" w14:textId="77777777" w:rsidR="00733CD8" w:rsidRDefault="00733CD8" w:rsidP="00733CD8">
      <w:pPr>
        <w:pStyle w:val="Response"/>
      </w:pPr>
      <w:r>
        <w:t>],</w:t>
      </w:r>
    </w:p>
    <w:p w14:paraId="41CDEFBF" w14:textId="42FBC809" w:rsidR="00B67219" w:rsidRPr="00643F37" w:rsidRDefault="00733CD8" w:rsidP="00733CD8">
      <w:pPr>
        <w:pStyle w:val="Response"/>
        <w:rPr>
          <w:rFonts w:asciiTheme="minorHAnsi" w:hAnsiTheme="minorHAnsi" w:cstheme="minorHAnsi"/>
          <w:sz w:val="20"/>
          <w:szCs w:val="20"/>
        </w:rPr>
      </w:pPr>
      <w:r>
        <w:t>success: true</w:t>
      </w:r>
    </w:p>
    <w:p w14:paraId="26E117D3" w14:textId="77777777" w:rsidR="00643F37" w:rsidRPr="006E1D3F" w:rsidRDefault="00643F37" w:rsidP="006E1D3F">
      <w:pPr>
        <w:pStyle w:val="Heading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32" w:name="_Toc309312533"/>
      <w:r w:rsidRPr="006E1D3F">
        <w:rPr>
          <w:rFonts w:asciiTheme="minorHAnsi" w:hAnsiTheme="minorHAnsi" w:cstheme="minorHAnsi"/>
          <w:bCs w:val="0"/>
          <w:color w:val="0B5ED7"/>
          <w:sz w:val="28"/>
        </w:rPr>
        <w:lastRenderedPageBreak/>
        <w:t>Catalog Information Service API</w:t>
      </w:r>
      <w:bookmarkEnd w:id="32"/>
    </w:p>
    <w:p w14:paraId="245BCA81" w14:textId="77777777" w:rsidR="00643F37" w:rsidRPr="00643F37" w:rsidRDefault="00643F37" w:rsidP="00643F37">
      <w:pPr>
        <w:pStyle w:val="Heading3"/>
        <w:tabs>
          <w:tab w:val="left" w:pos="1134"/>
          <w:tab w:val="left" w:pos="1418"/>
          <w:tab w:val="left" w:pos="1701"/>
          <w:tab w:val="left" w:pos="1985"/>
          <w:tab w:val="left" w:pos="2268"/>
          <w:tab w:val="left" w:pos="2552"/>
          <w:tab w:val="left" w:pos="2835"/>
        </w:tabs>
      </w:pPr>
      <w:bookmarkStart w:id="33" w:name="_Toc309312534"/>
      <w:r w:rsidRPr="00643F37">
        <w:lastRenderedPageBreak/>
        <w:t>Category - List Groups Call</w:t>
      </w:r>
      <w:bookmarkEnd w:id="33"/>
    </w:p>
    <w:p w14:paraId="707469F6" w14:textId="0741060B"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3D11FDED"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http://&lt;SERVER-INFO&gt;/category/&lt;SECTOR-CODE&gt;/&lt;LANGUAGE-CODE_COUNTRY-CODE&gt;/&lt;CATALOG-CODE&gt;.groups</w:t>
      </w:r>
    </w:p>
    <w:p w14:paraId="764734CD" w14:textId="12F69818"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24C19628" w14:textId="57A08A84"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/category/B2C/en_GB/CONSUMER.groups</w:t>
      </w:r>
    </w:p>
    <w:p w14:paraId="31AA55C6" w14:textId="1A9D0919"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/category/B2C/en_GB/CONSUMER.groups?SortOrder=RANK</w:t>
      </w:r>
    </w:p>
    <w:p w14:paraId="6EA94D37" w14:textId="6CFB9A7D"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/category/B2C/en_GB/CONSUMER.groups?SortOrder=CODE</w:t>
      </w:r>
    </w:p>
    <w:p w14:paraId="09FC43FE" w14:textId="77777777" w:rsidR="000D7A27" w:rsidRPr="000D7A27" w:rsidRDefault="000D7A2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0D7A27">
        <w:rPr>
          <w:rFonts w:asciiTheme="minorHAnsi" w:hAnsiTheme="minorHAnsi" w:cstheme="minorHAnsi"/>
          <w:sz w:val="20"/>
          <w:szCs w:val="20"/>
        </w:rPr>
        <w:t>http://www.philips.co.uk/prx/category/B2B_LI/en_GB/LP_PROF_ATG.groups</w:t>
      </w:r>
    </w:p>
    <w:p w14:paraId="70043156" w14:textId="2DC9264A"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63E2AFF9" w14:textId="77777777" w:rsidR="00B431A3" w:rsidRPr="00B431A3" w:rsidRDefault="00B431A3" w:rsidP="001E3CD1">
      <w:pPr>
        <w:pStyle w:val="Response"/>
      </w:pPr>
      <w:r w:rsidRPr="00B431A3">
        <w:t>{</w:t>
      </w:r>
    </w:p>
    <w:p w14:paraId="0A85D979" w14:textId="77777777" w:rsidR="00B431A3" w:rsidRPr="00B431A3" w:rsidRDefault="00B431A3" w:rsidP="001E3CD1">
      <w:pPr>
        <w:pStyle w:val="Response"/>
      </w:pPr>
    </w:p>
    <w:p w14:paraId="4BF4ADA7" w14:textId="77777777" w:rsidR="00B431A3" w:rsidRPr="00B431A3" w:rsidRDefault="00B431A3" w:rsidP="001E3CD1">
      <w:pPr>
        <w:pStyle w:val="Response"/>
      </w:pPr>
      <w:r w:rsidRPr="00B431A3">
        <w:t xml:space="preserve">    "success":true,</w:t>
      </w:r>
    </w:p>
    <w:p w14:paraId="04B6D070" w14:textId="77777777" w:rsidR="00B431A3" w:rsidRPr="00B431A3" w:rsidRDefault="00B431A3" w:rsidP="001E3CD1">
      <w:pPr>
        <w:pStyle w:val="Response"/>
      </w:pPr>
      <w:r w:rsidRPr="00B431A3">
        <w:t xml:space="preserve">    "data":[</w:t>
      </w:r>
    </w:p>
    <w:p w14:paraId="74671A52" w14:textId="77777777" w:rsidR="00B431A3" w:rsidRPr="00B431A3" w:rsidRDefault="00B431A3" w:rsidP="001E3CD1">
      <w:pPr>
        <w:pStyle w:val="Response"/>
      </w:pPr>
      <w:r w:rsidRPr="00B431A3">
        <w:t xml:space="preserve">        {</w:t>
      </w:r>
    </w:p>
    <w:p w14:paraId="3269C07D" w14:textId="77777777" w:rsidR="00B431A3" w:rsidRPr="00B431A3" w:rsidRDefault="00B431A3" w:rsidP="001E3CD1">
      <w:pPr>
        <w:pStyle w:val="Response"/>
      </w:pPr>
      <w:r w:rsidRPr="00B431A3">
        <w:t xml:space="preserve">            "Name":"Accessories",</w:t>
      </w:r>
    </w:p>
    <w:p w14:paraId="1E0A4943" w14:textId="77777777" w:rsidR="00B431A3" w:rsidRPr="00B431A3" w:rsidRDefault="00B431A3" w:rsidP="001E3CD1">
      <w:pPr>
        <w:pStyle w:val="Response"/>
      </w:pPr>
      <w:r w:rsidRPr="00B431A3">
        <w:t xml:space="preserve">            "CODE":"ACCESSORIES_GR",</w:t>
      </w:r>
    </w:p>
    <w:p w14:paraId="0BA95E9E" w14:textId="77777777" w:rsidR="00B431A3" w:rsidRPr="00B431A3" w:rsidRDefault="00B431A3" w:rsidP="001E3CD1">
      <w:pPr>
        <w:pStyle w:val="Response"/>
      </w:pPr>
      <w:r w:rsidRPr="00B431A3">
        <w:t xml:space="preserve">            "ImageURL":""</w:t>
      </w:r>
    </w:p>
    <w:p w14:paraId="7B9F8D9D" w14:textId="77777777" w:rsidR="00B431A3" w:rsidRPr="00B431A3" w:rsidRDefault="00B431A3" w:rsidP="001E3CD1">
      <w:pPr>
        <w:pStyle w:val="Response"/>
      </w:pPr>
      <w:r w:rsidRPr="00B431A3">
        <w:t xml:space="preserve">        },</w:t>
      </w:r>
    </w:p>
    <w:p w14:paraId="3308C569" w14:textId="77777777" w:rsidR="00B431A3" w:rsidRPr="00B431A3" w:rsidRDefault="00B431A3" w:rsidP="001E3CD1">
      <w:pPr>
        <w:pStyle w:val="Response"/>
      </w:pPr>
      <w:r w:rsidRPr="00B431A3">
        <w:t xml:space="preserve">        {</w:t>
      </w:r>
    </w:p>
    <w:p w14:paraId="728A0CE8" w14:textId="77777777" w:rsidR="00B431A3" w:rsidRPr="00B431A3" w:rsidRDefault="00B431A3" w:rsidP="001E3CD1">
      <w:pPr>
        <w:pStyle w:val="Response"/>
      </w:pPr>
      <w:r w:rsidRPr="00B431A3">
        <w:t xml:space="preserve">            "Name":"Household products",</w:t>
      </w:r>
    </w:p>
    <w:p w14:paraId="351E103A" w14:textId="77777777" w:rsidR="00B431A3" w:rsidRPr="00B431A3" w:rsidRDefault="00B431A3" w:rsidP="001E3CD1">
      <w:pPr>
        <w:pStyle w:val="Response"/>
      </w:pPr>
      <w:r w:rsidRPr="00B431A3">
        <w:t xml:space="preserve">            "CODE":"HOUSEHOLD_PRODUCTS_GR",</w:t>
      </w:r>
    </w:p>
    <w:p w14:paraId="5D6142EE" w14:textId="77777777" w:rsidR="00B431A3" w:rsidRPr="00B431A3" w:rsidRDefault="00B431A3" w:rsidP="001E3CD1">
      <w:pPr>
        <w:pStyle w:val="Response"/>
      </w:pPr>
      <w:r w:rsidRPr="00B431A3">
        <w:t xml:space="preserve">            "ImageURL":""</w:t>
      </w:r>
    </w:p>
    <w:p w14:paraId="775197B3" w14:textId="77777777" w:rsidR="00B431A3" w:rsidRPr="00B431A3" w:rsidRDefault="00B431A3" w:rsidP="001E3CD1">
      <w:pPr>
        <w:pStyle w:val="Response"/>
      </w:pPr>
      <w:r w:rsidRPr="00B431A3">
        <w:t xml:space="preserve">        },</w:t>
      </w:r>
    </w:p>
    <w:p w14:paraId="103595CE" w14:textId="77777777" w:rsidR="00B431A3" w:rsidRPr="00B431A3" w:rsidRDefault="00B431A3" w:rsidP="001E3CD1">
      <w:pPr>
        <w:pStyle w:val="Response"/>
      </w:pPr>
      <w:r w:rsidRPr="00B431A3">
        <w:t xml:space="preserve">        {</w:t>
      </w:r>
    </w:p>
    <w:p w14:paraId="72C0C956" w14:textId="77777777" w:rsidR="00B431A3" w:rsidRPr="00B431A3" w:rsidRDefault="00B431A3" w:rsidP="001E3CD1">
      <w:pPr>
        <w:pStyle w:val="Response"/>
      </w:pPr>
      <w:r w:rsidRPr="00B431A3">
        <w:t xml:space="preserve">            "Name":"Lighting",</w:t>
      </w:r>
    </w:p>
    <w:p w14:paraId="68F8EFB6" w14:textId="77777777" w:rsidR="00B431A3" w:rsidRPr="00B431A3" w:rsidRDefault="00B431A3" w:rsidP="001E3CD1">
      <w:pPr>
        <w:pStyle w:val="Response"/>
      </w:pPr>
      <w:r w:rsidRPr="00B431A3">
        <w:t xml:space="preserve">            "CODE":"LIGHTING_GR",</w:t>
      </w:r>
    </w:p>
    <w:p w14:paraId="3111028B" w14:textId="77777777" w:rsidR="00B431A3" w:rsidRPr="00B431A3" w:rsidRDefault="00B431A3" w:rsidP="001E3CD1">
      <w:pPr>
        <w:pStyle w:val="Response"/>
      </w:pPr>
      <w:r w:rsidRPr="00B431A3">
        <w:t xml:space="preserve">            "ImageURL":""</w:t>
      </w:r>
    </w:p>
    <w:p w14:paraId="749B57C6" w14:textId="77777777" w:rsidR="00B431A3" w:rsidRPr="00B431A3" w:rsidRDefault="00B431A3" w:rsidP="001E3CD1">
      <w:pPr>
        <w:pStyle w:val="Response"/>
      </w:pPr>
      <w:r w:rsidRPr="00B431A3">
        <w:t xml:space="preserve">        },</w:t>
      </w:r>
    </w:p>
    <w:p w14:paraId="06833980" w14:textId="77777777" w:rsidR="00B431A3" w:rsidRPr="00B431A3" w:rsidRDefault="00B431A3" w:rsidP="001E3CD1">
      <w:pPr>
        <w:pStyle w:val="Response"/>
      </w:pPr>
      <w:r w:rsidRPr="00B431A3">
        <w:t xml:space="preserve">        {</w:t>
      </w:r>
    </w:p>
    <w:p w14:paraId="73418CA2" w14:textId="77777777" w:rsidR="00B431A3" w:rsidRPr="00B431A3" w:rsidRDefault="00B431A3" w:rsidP="001E3CD1">
      <w:pPr>
        <w:pStyle w:val="Response"/>
      </w:pPr>
      <w:r w:rsidRPr="00B431A3">
        <w:t xml:space="preserve">            "Name":"Mother and child care",</w:t>
      </w:r>
    </w:p>
    <w:p w14:paraId="34BD1857" w14:textId="77777777" w:rsidR="00B431A3" w:rsidRPr="00B431A3" w:rsidRDefault="00B431A3" w:rsidP="001E3CD1">
      <w:pPr>
        <w:pStyle w:val="Response"/>
      </w:pPr>
      <w:r w:rsidRPr="00B431A3">
        <w:t xml:space="preserve">            "CODE":"MOTHER_AND_CHILD_CARE_GR",</w:t>
      </w:r>
    </w:p>
    <w:p w14:paraId="555B9440" w14:textId="77777777" w:rsidR="00B431A3" w:rsidRPr="00B431A3" w:rsidRDefault="00B431A3" w:rsidP="001E3CD1">
      <w:pPr>
        <w:pStyle w:val="Response"/>
      </w:pPr>
      <w:r w:rsidRPr="00B431A3">
        <w:t xml:space="preserve">            "ImageURL":""</w:t>
      </w:r>
    </w:p>
    <w:p w14:paraId="35534281" w14:textId="77777777" w:rsidR="00B431A3" w:rsidRPr="00B431A3" w:rsidRDefault="00B431A3" w:rsidP="001E3CD1">
      <w:pPr>
        <w:pStyle w:val="Response"/>
      </w:pPr>
      <w:r w:rsidRPr="00B431A3">
        <w:t xml:space="preserve">        },</w:t>
      </w:r>
    </w:p>
    <w:p w14:paraId="562B0DE0" w14:textId="77777777" w:rsidR="00B431A3" w:rsidRPr="00B431A3" w:rsidRDefault="00B431A3" w:rsidP="001E3CD1">
      <w:pPr>
        <w:pStyle w:val="Response"/>
      </w:pPr>
      <w:r w:rsidRPr="00B431A3">
        <w:t xml:space="preserve">        {</w:t>
      </w:r>
    </w:p>
    <w:p w14:paraId="4CC0415C" w14:textId="77777777" w:rsidR="00B431A3" w:rsidRPr="00B431A3" w:rsidRDefault="00B431A3" w:rsidP="001E3CD1">
      <w:pPr>
        <w:pStyle w:val="Response"/>
      </w:pPr>
      <w:r w:rsidRPr="00B431A3">
        <w:t xml:space="preserve">            "Name":"Other products",</w:t>
      </w:r>
    </w:p>
    <w:p w14:paraId="06985159" w14:textId="77777777" w:rsidR="00B431A3" w:rsidRPr="00B431A3" w:rsidRDefault="00B431A3" w:rsidP="001E3CD1">
      <w:pPr>
        <w:pStyle w:val="Response"/>
      </w:pPr>
      <w:r w:rsidRPr="00B431A3">
        <w:t xml:space="preserve">            "CODE":"OTHER_PRODUCTS_GR",</w:t>
      </w:r>
    </w:p>
    <w:p w14:paraId="1C757E87" w14:textId="77777777" w:rsidR="00B431A3" w:rsidRPr="00B431A3" w:rsidRDefault="00B431A3" w:rsidP="001E3CD1">
      <w:pPr>
        <w:pStyle w:val="Response"/>
      </w:pPr>
      <w:r w:rsidRPr="00B431A3">
        <w:t xml:space="preserve">            "ImageURL":""</w:t>
      </w:r>
    </w:p>
    <w:p w14:paraId="6283C78C" w14:textId="77777777" w:rsidR="00B431A3" w:rsidRPr="00B431A3" w:rsidRDefault="00B431A3" w:rsidP="001E3CD1">
      <w:pPr>
        <w:pStyle w:val="Response"/>
      </w:pPr>
      <w:r w:rsidRPr="00B431A3">
        <w:t xml:space="preserve">        },</w:t>
      </w:r>
    </w:p>
    <w:p w14:paraId="748B4323" w14:textId="77777777" w:rsidR="00B431A3" w:rsidRPr="00B431A3" w:rsidRDefault="00B431A3" w:rsidP="001E3CD1">
      <w:pPr>
        <w:pStyle w:val="Response"/>
      </w:pPr>
      <w:r w:rsidRPr="00B431A3">
        <w:t xml:space="preserve">        {</w:t>
      </w:r>
    </w:p>
    <w:p w14:paraId="1D9B8A88" w14:textId="77777777" w:rsidR="00B431A3" w:rsidRPr="00B431A3" w:rsidRDefault="00B431A3" w:rsidP="001E3CD1">
      <w:pPr>
        <w:pStyle w:val="Response"/>
      </w:pPr>
      <w:r w:rsidRPr="00B431A3">
        <w:t xml:space="preserve">            "Name":"PC products and phones",</w:t>
      </w:r>
    </w:p>
    <w:p w14:paraId="731E3DC6" w14:textId="77777777" w:rsidR="00B431A3" w:rsidRPr="00B431A3" w:rsidRDefault="00B431A3" w:rsidP="001E3CD1">
      <w:pPr>
        <w:pStyle w:val="Response"/>
      </w:pPr>
      <w:r w:rsidRPr="00B431A3">
        <w:t xml:space="preserve">            "CODE":"PC_PRODUCTS_AND_PHONES_GR",</w:t>
      </w:r>
    </w:p>
    <w:p w14:paraId="6A34C1E0" w14:textId="77777777" w:rsidR="00B431A3" w:rsidRPr="00B431A3" w:rsidRDefault="00B431A3" w:rsidP="001E3CD1">
      <w:pPr>
        <w:pStyle w:val="Response"/>
      </w:pPr>
      <w:r w:rsidRPr="00B431A3">
        <w:t xml:space="preserve">            "ImageURL":""</w:t>
      </w:r>
    </w:p>
    <w:p w14:paraId="04FE8C6A" w14:textId="77777777" w:rsidR="00B431A3" w:rsidRPr="00B431A3" w:rsidRDefault="00B431A3" w:rsidP="001E3CD1">
      <w:pPr>
        <w:pStyle w:val="Response"/>
      </w:pPr>
      <w:r w:rsidRPr="00B431A3">
        <w:t xml:space="preserve">        },</w:t>
      </w:r>
    </w:p>
    <w:p w14:paraId="345D7069" w14:textId="77777777" w:rsidR="00B431A3" w:rsidRPr="00B431A3" w:rsidRDefault="00B431A3" w:rsidP="001E3CD1">
      <w:pPr>
        <w:pStyle w:val="Response"/>
      </w:pPr>
      <w:r w:rsidRPr="00B431A3">
        <w:t xml:space="preserve">        {</w:t>
      </w:r>
    </w:p>
    <w:p w14:paraId="7FAE44EE" w14:textId="77777777" w:rsidR="00B431A3" w:rsidRPr="00B431A3" w:rsidRDefault="00B431A3" w:rsidP="001E3CD1">
      <w:pPr>
        <w:pStyle w:val="Response"/>
      </w:pPr>
      <w:r w:rsidRPr="00B431A3">
        <w:t xml:space="preserve">            "Name":"Personal care",</w:t>
      </w:r>
    </w:p>
    <w:p w14:paraId="5B976807" w14:textId="77777777" w:rsidR="00B431A3" w:rsidRPr="00B431A3" w:rsidRDefault="00B431A3" w:rsidP="001E3CD1">
      <w:pPr>
        <w:pStyle w:val="Response"/>
      </w:pPr>
      <w:r w:rsidRPr="00B431A3">
        <w:t xml:space="preserve">            "CODE":"PERSONAL_CARE_GR",</w:t>
      </w:r>
    </w:p>
    <w:p w14:paraId="5A7EC143" w14:textId="77777777" w:rsidR="00B431A3" w:rsidRPr="00B431A3" w:rsidRDefault="00B431A3" w:rsidP="001E3CD1">
      <w:pPr>
        <w:pStyle w:val="Response"/>
      </w:pPr>
      <w:r w:rsidRPr="00B431A3">
        <w:t xml:space="preserve">            "ImageURL":""</w:t>
      </w:r>
    </w:p>
    <w:p w14:paraId="4BC916AF" w14:textId="77777777" w:rsidR="00B431A3" w:rsidRPr="00B431A3" w:rsidRDefault="00B431A3" w:rsidP="001E3CD1">
      <w:pPr>
        <w:pStyle w:val="Response"/>
      </w:pPr>
      <w:r w:rsidRPr="00B431A3">
        <w:t xml:space="preserve">        },</w:t>
      </w:r>
    </w:p>
    <w:p w14:paraId="7C780E43" w14:textId="77777777" w:rsidR="00B431A3" w:rsidRPr="00B431A3" w:rsidRDefault="00B431A3" w:rsidP="001E3CD1">
      <w:pPr>
        <w:pStyle w:val="Response"/>
      </w:pPr>
      <w:r w:rsidRPr="00B431A3">
        <w:t xml:space="preserve">        {</w:t>
      </w:r>
    </w:p>
    <w:p w14:paraId="24C8269D" w14:textId="77777777" w:rsidR="00B431A3" w:rsidRPr="00B431A3" w:rsidRDefault="00B431A3" w:rsidP="001E3CD1">
      <w:pPr>
        <w:pStyle w:val="Response"/>
      </w:pPr>
      <w:r w:rsidRPr="00B431A3">
        <w:t xml:space="preserve">            "Name":"Sound and vision",</w:t>
      </w:r>
    </w:p>
    <w:p w14:paraId="2D7E1BB2" w14:textId="77777777" w:rsidR="00B431A3" w:rsidRPr="00B431A3" w:rsidRDefault="00B431A3" w:rsidP="001E3CD1">
      <w:pPr>
        <w:pStyle w:val="Response"/>
      </w:pPr>
      <w:r w:rsidRPr="00B431A3">
        <w:t xml:space="preserve">            "CODE":"SOUND_AND_VISION_GR",</w:t>
      </w:r>
    </w:p>
    <w:p w14:paraId="59F93A27" w14:textId="77777777" w:rsidR="00B431A3" w:rsidRPr="00B431A3" w:rsidRDefault="00B431A3" w:rsidP="001E3CD1">
      <w:pPr>
        <w:pStyle w:val="Response"/>
      </w:pPr>
      <w:r w:rsidRPr="00B431A3">
        <w:t xml:space="preserve">            "ImageURL":""</w:t>
      </w:r>
    </w:p>
    <w:p w14:paraId="4938D6BD" w14:textId="77777777" w:rsidR="00B431A3" w:rsidRPr="00B431A3" w:rsidRDefault="00B431A3" w:rsidP="001E3CD1">
      <w:pPr>
        <w:pStyle w:val="Response"/>
      </w:pPr>
      <w:r w:rsidRPr="00B431A3">
        <w:t xml:space="preserve">        }</w:t>
      </w:r>
    </w:p>
    <w:p w14:paraId="4CD9A675" w14:textId="77777777" w:rsidR="009818F5" w:rsidRDefault="00B431A3" w:rsidP="001E3CD1">
      <w:pPr>
        <w:pStyle w:val="Response"/>
      </w:pPr>
      <w:r w:rsidRPr="00B431A3">
        <w:t xml:space="preserve">    ]</w:t>
      </w:r>
    </w:p>
    <w:p w14:paraId="61255FB0" w14:textId="54D3ADF2" w:rsidR="00643F37" w:rsidRPr="00643F37" w:rsidRDefault="009818F5" w:rsidP="001E3CD1">
      <w:pPr>
        <w:pStyle w:val="Response"/>
      </w:pPr>
      <w:r>
        <w:t>}</w:t>
      </w:r>
    </w:p>
    <w:p w14:paraId="71D4CCCF" w14:textId="77777777" w:rsidR="00643F37" w:rsidRPr="006E1D3F" w:rsidRDefault="00643F37" w:rsidP="006E1D3F">
      <w:pPr>
        <w:pStyle w:val="Heading3"/>
        <w:tabs>
          <w:tab w:val="left" w:pos="1134"/>
          <w:tab w:val="left" w:pos="1418"/>
          <w:tab w:val="left" w:pos="1701"/>
          <w:tab w:val="left" w:pos="1985"/>
          <w:tab w:val="left" w:pos="2268"/>
          <w:tab w:val="left" w:pos="2552"/>
          <w:tab w:val="left" w:pos="2835"/>
        </w:tabs>
      </w:pPr>
      <w:bookmarkStart w:id="34" w:name="_Toc309312535"/>
      <w:r w:rsidRPr="006E1D3F">
        <w:lastRenderedPageBreak/>
        <w:t>Category - Groups Call</w:t>
      </w:r>
      <w:bookmarkEnd w:id="34"/>
    </w:p>
    <w:p w14:paraId="0BC2144B" w14:textId="40DB5E0A"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2F9134B9"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http://&lt;SERVER-INFO&gt;/category/&lt;SECTOR-CODE&gt;/&lt;LANGUAGE-CODE_COUNTRY-CODE&gt;/&lt;CATALOG-CODE&gt;/&lt;GROUP-CODE&gt;.json</w:t>
      </w:r>
    </w:p>
    <w:p w14:paraId="70A06EE0" w14:textId="35D81B6E"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55CA8720" w14:textId="62FBD9BE"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/category/B2C/en_GB/CONSUMER/ACCESSORIES_GR.json</w:t>
      </w:r>
    </w:p>
    <w:p w14:paraId="55AECB4A" w14:textId="2E81FF15"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/category/B2C/en_GB/CONSUMER/ACCESSORIES_GR.json?SortOrder=RANK</w:t>
      </w:r>
    </w:p>
    <w:p w14:paraId="2DB9A89B" w14:textId="09D298AC" w:rsid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/category/B2C/en_GB/CONSUMER/ACCESSORIES_GR.json?SortOrder=CODE</w:t>
      </w:r>
    </w:p>
    <w:p w14:paraId="6921D6B7" w14:textId="1E5629B1" w:rsidR="00E13A10" w:rsidRPr="00643F37" w:rsidRDefault="00E13A10"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http://www.philips.co.uk/prx/category/B2B_LI/en_GB/LP_PROF_ATG/CINDOOR_GR.json</w:t>
      </w:r>
    </w:p>
    <w:p w14:paraId="0FE9B507" w14:textId="0B9EB382" w:rsidR="00643F37" w:rsidRDefault="00E75BB3" w:rsidP="003A52C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06A7BC93" w14:textId="77777777" w:rsidR="009E5FA5" w:rsidRPr="009E5FA5" w:rsidRDefault="009E5FA5" w:rsidP="001E3CD1">
      <w:pPr>
        <w:pStyle w:val="Response"/>
      </w:pPr>
      <w:r w:rsidRPr="009E5FA5">
        <w:t xml:space="preserve">{ </w:t>
      </w:r>
    </w:p>
    <w:p w14:paraId="6BFA1629" w14:textId="77777777" w:rsidR="009E5FA5" w:rsidRPr="009E5FA5" w:rsidRDefault="009E5FA5" w:rsidP="001E3CD1">
      <w:pPr>
        <w:pStyle w:val="Response"/>
      </w:pPr>
      <w:r w:rsidRPr="009E5FA5">
        <w:t xml:space="preserve">    "success" : true,</w:t>
      </w:r>
    </w:p>
    <w:p w14:paraId="74311D06" w14:textId="77777777" w:rsidR="009E5FA5" w:rsidRPr="009E5FA5" w:rsidRDefault="009E5FA5" w:rsidP="001E3CD1">
      <w:pPr>
        <w:pStyle w:val="Response"/>
      </w:pPr>
      <w:r w:rsidRPr="009E5FA5">
        <w:t xml:space="preserve">    "data" : { </w:t>
      </w:r>
    </w:p>
    <w:p w14:paraId="1B337262" w14:textId="77777777" w:rsidR="009E5FA5" w:rsidRPr="009E5FA5" w:rsidRDefault="009E5FA5" w:rsidP="001E3CD1">
      <w:pPr>
        <w:pStyle w:val="Response"/>
      </w:pPr>
      <w:r w:rsidRPr="009E5FA5">
        <w:t xml:space="preserve">        "code" : "ACCESSORIES_GR",</w:t>
      </w:r>
    </w:p>
    <w:p w14:paraId="1FB7CF2D" w14:textId="77777777" w:rsidR="009E5FA5" w:rsidRPr="009E5FA5" w:rsidRDefault="009E5FA5" w:rsidP="001E3CD1">
      <w:pPr>
        <w:pStyle w:val="Response"/>
      </w:pPr>
      <w:r w:rsidRPr="009E5FA5">
        <w:t xml:space="preserve">        "name" : "Accessories",</w:t>
      </w:r>
    </w:p>
    <w:p w14:paraId="6993C650" w14:textId="77777777" w:rsidR="009E5FA5" w:rsidRPr="009E5FA5" w:rsidRDefault="009E5FA5" w:rsidP="001E3CD1">
      <w:pPr>
        <w:pStyle w:val="Response"/>
      </w:pPr>
      <w:r w:rsidRPr="009E5FA5">
        <w:t xml:space="preserve">        "parentCode" : "",</w:t>
      </w:r>
    </w:p>
    <w:p w14:paraId="652BEA83" w14:textId="77777777" w:rsidR="009E5FA5" w:rsidRPr="009E5FA5" w:rsidRDefault="009E5FA5" w:rsidP="001E3CD1">
      <w:pPr>
        <w:pStyle w:val="Response"/>
      </w:pPr>
      <w:r w:rsidRPr="009E5FA5">
        <w:t xml:space="preserve">        "parentName" : "",</w:t>
      </w:r>
    </w:p>
    <w:p w14:paraId="60D0A2AB" w14:textId="77777777" w:rsidR="009E5FA5" w:rsidRPr="009E5FA5" w:rsidRDefault="009E5FA5" w:rsidP="001E3CD1">
      <w:pPr>
        <w:pStyle w:val="Response"/>
      </w:pPr>
      <w:r w:rsidRPr="009E5FA5">
        <w:t xml:space="preserve">        "seoName" : "accessories",</w:t>
      </w:r>
    </w:p>
    <w:p w14:paraId="3EFD565C" w14:textId="77777777" w:rsidR="009E5FA5" w:rsidRPr="009E5FA5" w:rsidRDefault="009E5FA5" w:rsidP="001E3CD1">
      <w:pPr>
        <w:pStyle w:val="Response"/>
      </w:pPr>
      <w:r w:rsidRPr="009E5FA5">
        <w:t xml:space="preserve">        "rank" : "70",</w:t>
      </w:r>
    </w:p>
    <w:p w14:paraId="17E6D1E7" w14:textId="77777777" w:rsidR="009E5FA5" w:rsidRPr="009E5FA5" w:rsidRDefault="009E5FA5" w:rsidP="001E3CD1">
      <w:pPr>
        <w:pStyle w:val="Response"/>
      </w:pPr>
      <w:r w:rsidRPr="009E5FA5">
        <w:t xml:space="preserve">        "imageURL" : "http://images.philips.com/is/image/PhilipsConsumer/AEA7000_10-IMS-global",</w:t>
      </w:r>
    </w:p>
    <w:p w14:paraId="0D0F5387" w14:textId="77777777" w:rsidR="009E5FA5" w:rsidRPr="009E5FA5" w:rsidRDefault="009E5FA5" w:rsidP="001E3CD1">
      <w:pPr>
        <w:pStyle w:val="Response"/>
      </w:pPr>
      <w:r w:rsidRPr="009E5FA5">
        <w:t xml:space="preserve">        "subCategorization" : [ { </w:t>
      </w:r>
    </w:p>
    <w:p w14:paraId="200415E5" w14:textId="77777777" w:rsidR="009E5FA5" w:rsidRPr="009E5FA5" w:rsidRDefault="009E5FA5" w:rsidP="001E3CD1">
      <w:pPr>
        <w:pStyle w:val="Response"/>
      </w:pPr>
      <w:r w:rsidRPr="009E5FA5">
        <w:t xml:space="preserve">            "code" : "APP_ENHANCED_ACC_CA",</w:t>
      </w:r>
    </w:p>
    <w:p w14:paraId="57C8C057" w14:textId="77777777" w:rsidR="009E5FA5" w:rsidRPr="009E5FA5" w:rsidRDefault="009E5FA5" w:rsidP="001E3CD1">
      <w:pPr>
        <w:pStyle w:val="Response"/>
      </w:pPr>
      <w:r w:rsidRPr="009E5FA5">
        <w:t xml:space="preserve">            "name" : "App-enabled products",</w:t>
      </w:r>
    </w:p>
    <w:p w14:paraId="4B87B4C1" w14:textId="77777777" w:rsidR="009E5FA5" w:rsidRPr="009E5FA5" w:rsidRDefault="009E5FA5" w:rsidP="001E3CD1">
      <w:pPr>
        <w:pStyle w:val="Response"/>
      </w:pPr>
      <w:r w:rsidRPr="009E5FA5">
        <w:t xml:space="preserve">            "parentCode" : "ACCESSORIES_GR",</w:t>
      </w:r>
    </w:p>
    <w:p w14:paraId="302E2037" w14:textId="77777777" w:rsidR="009E5FA5" w:rsidRPr="009E5FA5" w:rsidRDefault="009E5FA5" w:rsidP="001E3CD1">
      <w:pPr>
        <w:pStyle w:val="Response"/>
      </w:pPr>
      <w:r w:rsidRPr="009E5FA5">
        <w:t xml:space="preserve">            "parentName" : "Accessories",</w:t>
      </w:r>
    </w:p>
    <w:p w14:paraId="7496981F" w14:textId="77777777" w:rsidR="009E5FA5" w:rsidRPr="009E5FA5" w:rsidRDefault="009E5FA5" w:rsidP="001E3CD1">
      <w:pPr>
        <w:pStyle w:val="Response"/>
      </w:pPr>
      <w:r w:rsidRPr="009E5FA5">
        <w:t xml:space="preserve">            "seoName" : "app-enabled-products",</w:t>
      </w:r>
    </w:p>
    <w:p w14:paraId="5056DBAA" w14:textId="77777777" w:rsidR="009E5FA5" w:rsidRPr="009E5FA5" w:rsidRDefault="009E5FA5" w:rsidP="001E3CD1">
      <w:pPr>
        <w:pStyle w:val="Response"/>
      </w:pPr>
      <w:r w:rsidRPr="009E5FA5">
        <w:t xml:space="preserve">            "rank" : "10",</w:t>
      </w:r>
    </w:p>
    <w:p w14:paraId="2F35F315" w14:textId="77777777" w:rsidR="009E5FA5" w:rsidRPr="009E5FA5" w:rsidRDefault="009E5FA5" w:rsidP="001E3CD1">
      <w:pPr>
        <w:pStyle w:val="Response"/>
      </w:pPr>
      <w:r w:rsidRPr="009E5FA5">
        <w:t xml:space="preserve">            "imageURL" : ""</w:t>
      </w:r>
    </w:p>
    <w:p w14:paraId="43BB3CCD" w14:textId="77777777" w:rsidR="009E5FA5" w:rsidRPr="009E5FA5" w:rsidRDefault="009E5FA5" w:rsidP="001E3CD1">
      <w:pPr>
        <w:pStyle w:val="Response"/>
      </w:pPr>
      <w:r w:rsidRPr="009E5FA5">
        <w:t xml:space="preserve">        }, { </w:t>
      </w:r>
    </w:p>
    <w:p w14:paraId="01186BF4" w14:textId="77777777" w:rsidR="009E5FA5" w:rsidRPr="009E5FA5" w:rsidRDefault="009E5FA5" w:rsidP="001E3CD1">
      <w:pPr>
        <w:pStyle w:val="Response"/>
      </w:pPr>
      <w:r w:rsidRPr="009E5FA5">
        <w:t xml:space="preserve">            "code" : "MOBILE_PHONE_ACCESSORIES_CA",</w:t>
      </w:r>
    </w:p>
    <w:p w14:paraId="20F21D33" w14:textId="77777777" w:rsidR="009E5FA5" w:rsidRPr="009E5FA5" w:rsidRDefault="009E5FA5" w:rsidP="001E3CD1">
      <w:pPr>
        <w:pStyle w:val="Response"/>
      </w:pPr>
      <w:r w:rsidRPr="009E5FA5">
        <w:t xml:space="preserve">            "name" : "Mobile phone accessories",</w:t>
      </w:r>
    </w:p>
    <w:p w14:paraId="0356F1CB" w14:textId="77777777" w:rsidR="009E5FA5" w:rsidRPr="009E5FA5" w:rsidRDefault="009E5FA5" w:rsidP="001E3CD1">
      <w:pPr>
        <w:pStyle w:val="Response"/>
      </w:pPr>
      <w:r w:rsidRPr="009E5FA5">
        <w:t xml:space="preserve">            "parentCode" : "ACCESSORIES_GR",</w:t>
      </w:r>
    </w:p>
    <w:p w14:paraId="3986A391" w14:textId="77777777" w:rsidR="009E5FA5" w:rsidRPr="009E5FA5" w:rsidRDefault="009E5FA5" w:rsidP="001E3CD1">
      <w:pPr>
        <w:pStyle w:val="Response"/>
      </w:pPr>
      <w:r w:rsidRPr="009E5FA5">
        <w:t xml:space="preserve">            "parentName" : "Accessories",</w:t>
      </w:r>
    </w:p>
    <w:p w14:paraId="7D3DD750" w14:textId="77777777" w:rsidR="009E5FA5" w:rsidRPr="009E5FA5" w:rsidRDefault="009E5FA5" w:rsidP="001E3CD1">
      <w:pPr>
        <w:pStyle w:val="Response"/>
      </w:pPr>
      <w:r w:rsidRPr="009E5FA5">
        <w:t xml:space="preserve">            "seoName" : "mobile-phone-accessories",</w:t>
      </w:r>
    </w:p>
    <w:p w14:paraId="487A144B" w14:textId="77777777" w:rsidR="009E5FA5" w:rsidRPr="009E5FA5" w:rsidRDefault="009E5FA5" w:rsidP="001E3CD1">
      <w:pPr>
        <w:pStyle w:val="Response"/>
      </w:pPr>
      <w:r w:rsidRPr="009E5FA5">
        <w:t xml:space="preserve">            "rank" : "20",</w:t>
      </w:r>
    </w:p>
    <w:p w14:paraId="0E696162" w14:textId="77777777" w:rsidR="009E5FA5" w:rsidRPr="009E5FA5" w:rsidRDefault="009E5FA5" w:rsidP="001E3CD1">
      <w:pPr>
        <w:pStyle w:val="Response"/>
      </w:pPr>
      <w:r w:rsidRPr="009E5FA5">
        <w:t xml:space="preserve">            "imageURL" : ""</w:t>
      </w:r>
    </w:p>
    <w:p w14:paraId="7BC9A1CC" w14:textId="77777777" w:rsidR="009E5FA5" w:rsidRPr="009E5FA5" w:rsidRDefault="009E5FA5" w:rsidP="001E3CD1">
      <w:pPr>
        <w:pStyle w:val="Response"/>
      </w:pPr>
      <w:r w:rsidRPr="009E5FA5">
        <w:t xml:space="preserve">        },</w:t>
      </w:r>
    </w:p>
    <w:p w14:paraId="01510DF8" w14:textId="77777777" w:rsidR="009E5FA5" w:rsidRPr="009E5FA5" w:rsidRDefault="009E5FA5" w:rsidP="001E3CD1">
      <w:pPr>
        <w:pStyle w:val="Response"/>
      </w:pPr>
      <w:r w:rsidRPr="009E5FA5">
        <w:t xml:space="preserve">        {...} ]</w:t>
      </w:r>
    </w:p>
    <w:p w14:paraId="1D918424" w14:textId="77777777" w:rsidR="009E5FA5" w:rsidRPr="009E5FA5" w:rsidRDefault="009E5FA5" w:rsidP="001E3CD1">
      <w:pPr>
        <w:pStyle w:val="Response"/>
      </w:pPr>
      <w:r w:rsidRPr="009E5FA5">
        <w:t xml:space="preserve">    }</w:t>
      </w:r>
    </w:p>
    <w:p w14:paraId="72871086" w14:textId="77777777" w:rsidR="009E5FA5" w:rsidRPr="009E5FA5" w:rsidRDefault="009E5FA5" w:rsidP="001E3CD1">
      <w:pPr>
        <w:pStyle w:val="Response"/>
      </w:pPr>
      <w:r w:rsidRPr="009E5FA5">
        <w:t>}</w:t>
      </w:r>
    </w:p>
    <w:p w14:paraId="3A5E50E5" w14:textId="77777777" w:rsidR="009E5FA5" w:rsidRPr="00643F37" w:rsidRDefault="009E5FA5"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3D29328" w14:textId="77777777" w:rsidR="00643F37" w:rsidRPr="006E1D3F" w:rsidRDefault="00643F37" w:rsidP="006E1D3F">
      <w:pPr>
        <w:pStyle w:val="Heading3"/>
        <w:tabs>
          <w:tab w:val="left" w:pos="1134"/>
          <w:tab w:val="left" w:pos="1418"/>
          <w:tab w:val="left" w:pos="1701"/>
          <w:tab w:val="left" w:pos="1985"/>
          <w:tab w:val="left" w:pos="2268"/>
          <w:tab w:val="left" w:pos="2552"/>
          <w:tab w:val="left" w:pos="2835"/>
        </w:tabs>
      </w:pPr>
      <w:bookmarkStart w:id="35" w:name="_Toc309312536"/>
      <w:r w:rsidRPr="006E1D3F">
        <w:lastRenderedPageBreak/>
        <w:t>Category Call - summary</w:t>
      </w:r>
      <w:bookmarkEnd w:id="35"/>
    </w:p>
    <w:p w14:paraId="10640F32" w14:textId="12B55C10"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69A7A456"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http://&lt;SERVER-INFO&gt;/category/&lt;SECTOR-CODE&gt;/&lt;LANGUAGE-CODE_COUNTRY-CODE&gt;/&lt;CATALOG-CODE&gt;/&lt;CATEGORY-CODE&gt;.json</w:t>
      </w:r>
    </w:p>
    <w:p w14:paraId="5F5879C4"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Sorting on Categories</w:t>
      </w:r>
    </w:p>
    <w:p w14:paraId="60443E13"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Sorting can be applied to different category calls as below</w:t>
      </w:r>
    </w:p>
    <w:p w14:paraId="350E51FE"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SortOrder = RANK|CODE</w:t>
      </w:r>
    </w:p>
    <w:p w14:paraId="016C571E"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Default Value</w:t>
      </w:r>
    </w:p>
    <w:p w14:paraId="3456C535"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SortOrder = RANK</w:t>
      </w:r>
    </w:p>
    <w:p w14:paraId="7FD85BA4"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If no sort parameter is given above default values will be considered and group/category/subcategory(ies) will be sorted based on these default values only</w:t>
      </w:r>
    </w:p>
    <w:p w14:paraId="0CAD5490" w14:textId="47163DC2"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7091D500" w14:textId="46D57A7D"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/category/B2C/en_GB/CONSUMER/APP_ENHANCED_ACC_CA.json</w:t>
      </w:r>
    </w:p>
    <w:p w14:paraId="25A56626" w14:textId="62A76794"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/category/B2C/en_GB/CONSUMER/APP_ENHANCED_ACC_CA.json?SortOrder=RANK</w:t>
      </w:r>
    </w:p>
    <w:p w14:paraId="554C911A" w14:textId="11342108"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/category/B2C/en_GB/CONSUMER/APP_ENHANCED_ACC_CA.json?SortOrder=CODE</w:t>
      </w:r>
    </w:p>
    <w:p w14:paraId="79EB0485" w14:textId="77777777" w:rsidR="00E13A10" w:rsidRDefault="00E13A10"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http://www.philips.co.uk/prx/category/B2B_LI/en_GB/LP_PROF_ATG/CREC_CA.json</w:t>
      </w:r>
    </w:p>
    <w:p w14:paraId="75676F5A" w14:textId="48194C57"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1C27D8E4" w14:textId="77777777" w:rsidR="00643F37" w:rsidRPr="00643F37" w:rsidRDefault="00643F37" w:rsidP="001E3CD1">
      <w:pPr>
        <w:pStyle w:val="Response"/>
      </w:pPr>
      <w:r w:rsidRPr="00643F37">
        <w:t xml:space="preserve">{ </w:t>
      </w:r>
    </w:p>
    <w:p w14:paraId="3FB86CC8" w14:textId="77777777" w:rsidR="00643F37" w:rsidRPr="00643F37" w:rsidRDefault="00643F37" w:rsidP="001E3CD1">
      <w:pPr>
        <w:pStyle w:val="Response"/>
      </w:pPr>
      <w:r w:rsidRPr="00643F37">
        <w:t xml:space="preserve">    "success" : true,</w:t>
      </w:r>
    </w:p>
    <w:p w14:paraId="21321936" w14:textId="77777777" w:rsidR="00643F37" w:rsidRPr="00643F37" w:rsidRDefault="00643F37" w:rsidP="001E3CD1">
      <w:pPr>
        <w:pStyle w:val="Response"/>
      </w:pPr>
      <w:r w:rsidRPr="00643F37">
        <w:t xml:space="preserve">    "data" : { </w:t>
      </w:r>
    </w:p>
    <w:p w14:paraId="19FDFD51" w14:textId="77777777" w:rsidR="00643F37" w:rsidRPr="00643F37" w:rsidRDefault="00643F37" w:rsidP="001E3CD1">
      <w:pPr>
        <w:pStyle w:val="Response"/>
      </w:pPr>
      <w:r w:rsidRPr="00643F37">
        <w:t xml:space="preserve">        "code" : "APP_ENHANCED_ACC_CA",</w:t>
      </w:r>
    </w:p>
    <w:p w14:paraId="3FEBD7F4" w14:textId="77777777" w:rsidR="00643F37" w:rsidRPr="00643F37" w:rsidRDefault="00643F37" w:rsidP="001E3CD1">
      <w:pPr>
        <w:pStyle w:val="Response"/>
      </w:pPr>
      <w:r w:rsidRPr="00643F37">
        <w:t xml:space="preserve">        "name" : "App-enabled products",</w:t>
      </w:r>
    </w:p>
    <w:p w14:paraId="55C88913" w14:textId="77777777" w:rsidR="00643F37" w:rsidRPr="00643F37" w:rsidRDefault="00643F37" w:rsidP="001E3CD1">
      <w:pPr>
        <w:pStyle w:val="Response"/>
      </w:pPr>
      <w:r w:rsidRPr="00643F37">
        <w:t xml:space="preserve">        "parentCode" : "ACCESSORIES_GR",</w:t>
      </w:r>
    </w:p>
    <w:p w14:paraId="093F8B27" w14:textId="77777777" w:rsidR="00643F37" w:rsidRPr="00643F37" w:rsidRDefault="00643F37" w:rsidP="001E3CD1">
      <w:pPr>
        <w:pStyle w:val="Response"/>
      </w:pPr>
      <w:r w:rsidRPr="00643F37">
        <w:t xml:space="preserve">        "parentName" : "Accessories",</w:t>
      </w:r>
    </w:p>
    <w:p w14:paraId="65CA0433" w14:textId="77777777" w:rsidR="00643F37" w:rsidRPr="00643F37" w:rsidRDefault="00643F37" w:rsidP="001E3CD1">
      <w:pPr>
        <w:pStyle w:val="Response"/>
      </w:pPr>
      <w:r w:rsidRPr="00643F37">
        <w:t xml:space="preserve">        "seoName" : "app-enabled-products",</w:t>
      </w:r>
    </w:p>
    <w:p w14:paraId="120FF8BD" w14:textId="77777777" w:rsidR="00643F37" w:rsidRPr="00643F37" w:rsidRDefault="00643F37" w:rsidP="001E3CD1">
      <w:pPr>
        <w:pStyle w:val="Response"/>
      </w:pPr>
      <w:r w:rsidRPr="00643F37">
        <w:t xml:space="preserve">        "rank" : "10",</w:t>
      </w:r>
    </w:p>
    <w:p w14:paraId="09C626D5" w14:textId="77777777" w:rsidR="00643F37" w:rsidRPr="00643F37" w:rsidRDefault="00643F37" w:rsidP="001E3CD1">
      <w:pPr>
        <w:pStyle w:val="Response"/>
      </w:pPr>
      <w:r w:rsidRPr="00643F37">
        <w:t xml:space="preserve">        "imageURL" : "",</w:t>
      </w:r>
    </w:p>
    <w:p w14:paraId="11CC6763" w14:textId="77777777" w:rsidR="00643F37" w:rsidRPr="00643F37" w:rsidRDefault="00643F37" w:rsidP="001E3CD1">
      <w:pPr>
        <w:pStyle w:val="Response"/>
      </w:pPr>
      <w:r w:rsidRPr="00643F37">
        <w:t xml:space="preserve">        "subCategorization" : [ { </w:t>
      </w:r>
    </w:p>
    <w:p w14:paraId="69A708AB" w14:textId="77777777" w:rsidR="00643F37" w:rsidRPr="00643F37" w:rsidRDefault="00643F37" w:rsidP="001E3CD1">
      <w:pPr>
        <w:pStyle w:val="Response"/>
      </w:pPr>
      <w:r w:rsidRPr="00643F37">
        <w:t xml:space="preserve">            "code" : "INSIGHT_WIRELESS_SU",</w:t>
      </w:r>
    </w:p>
    <w:p w14:paraId="480481CE" w14:textId="77777777" w:rsidR="00643F37" w:rsidRPr="00643F37" w:rsidRDefault="00643F37" w:rsidP="001E3CD1">
      <w:pPr>
        <w:pStyle w:val="Response"/>
      </w:pPr>
      <w:r w:rsidRPr="00643F37">
        <w:t xml:space="preserve">            "name" : "In.Sight wireless home monitor",</w:t>
      </w:r>
    </w:p>
    <w:p w14:paraId="6FF49513" w14:textId="77777777" w:rsidR="00643F37" w:rsidRPr="00643F37" w:rsidRDefault="00643F37" w:rsidP="001E3CD1">
      <w:pPr>
        <w:pStyle w:val="Response"/>
      </w:pPr>
      <w:r w:rsidRPr="00643F37">
        <w:t xml:space="preserve">            "parentCode" : "APP_ENHANCED_ACC_CA",</w:t>
      </w:r>
    </w:p>
    <w:p w14:paraId="1507E08F" w14:textId="77777777" w:rsidR="00643F37" w:rsidRPr="00643F37" w:rsidRDefault="00643F37" w:rsidP="001E3CD1">
      <w:pPr>
        <w:pStyle w:val="Response"/>
      </w:pPr>
      <w:r w:rsidRPr="00643F37">
        <w:t xml:space="preserve">            "parentName" : "App-enabled products",</w:t>
      </w:r>
    </w:p>
    <w:p w14:paraId="6A3E7BBA" w14:textId="77777777" w:rsidR="00643F37" w:rsidRPr="00643F37" w:rsidRDefault="00643F37" w:rsidP="001E3CD1">
      <w:pPr>
        <w:pStyle w:val="Response"/>
      </w:pPr>
      <w:r w:rsidRPr="00643F37">
        <w:t xml:space="preserve">            "seoName" : "in_sight-wireless-home-monitor",</w:t>
      </w:r>
    </w:p>
    <w:p w14:paraId="7A1D8E18" w14:textId="77777777" w:rsidR="00643F37" w:rsidRPr="00643F37" w:rsidRDefault="00643F37" w:rsidP="001E3CD1">
      <w:pPr>
        <w:pStyle w:val="Response"/>
      </w:pPr>
      <w:r w:rsidRPr="00643F37">
        <w:t xml:space="preserve">            "rank" : "10",</w:t>
      </w:r>
    </w:p>
    <w:p w14:paraId="5AE134C4" w14:textId="77777777" w:rsidR="00643F37" w:rsidRPr="00643F37" w:rsidRDefault="00643F37" w:rsidP="001E3CD1">
      <w:pPr>
        <w:pStyle w:val="Response"/>
      </w:pPr>
      <w:r w:rsidRPr="00643F37">
        <w:t xml:space="preserve">            "imageURL" : ""</w:t>
      </w:r>
    </w:p>
    <w:p w14:paraId="0CB21B66" w14:textId="77777777" w:rsidR="00643F37" w:rsidRPr="00643F37" w:rsidRDefault="00643F37" w:rsidP="001E3CD1">
      <w:pPr>
        <w:pStyle w:val="Response"/>
      </w:pPr>
      <w:r w:rsidRPr="00643F37">
        <w:t xml:space="preserve">        }, { </w:t>
      </w:r>
    </w:p>
    <w:p w14:paraId="27D1C384" w14:textId="77777777" w:rsidR="00643F37" w:rsidRPr="00643F37" w:rsidRDefault="00643F37" w:rsidP="001E3CD1">
      <w:pPr>
        <w:pStyle w:val="Response"/>
      </w:pPr>
      <w:r w:rsidRPr="00643F37">
        <w:t xml:space="preserve">            "code" : "INSIGHT_WIRELESS_HD_BABY_SU",</w:t>
      </w:r>
    </w:p>
    <w:p w14:paraId="35465FEB" w14:textId="77777777" w:rsidR="00643F37" w:rsidRPr="00643F37" w:rsidRDefault="00643F37" w:rsidP="001E3CD1">
      <w:pPr>
        <w:pStyle w:val="Response"/>
      </w:pPr>
      <w:r w:rsidRPr="00643F37">
        <w:t xml:space="preserve">            "name" : "In.Sight wireless HD baby monitor",</w:t>
      </w:r>
    </w:p>
    <w:p w14:paraId="67DA805A" w14:textId="77777777" w:rsidR="00643F37" w:rsidRPr="00643F37" w:rsidRDefault="00643F37" w:rsidP="001E3CD1">
      <w:pPr>
        <w:pStyle w:val="Response"/>
      </w:pPr>
      <w:r w:rsidRPr="00643F37">
        <w:t xml:space="preserve">            "parentCode" : "APP_ENHANCED_ACC_CA",</w:t>
      </w:r>
    </w:p>
    <w:p w14:paraId="447AEF8F" w14:textId="77777777" w:rsidR="00643F37" w:rsidRPr="00643F37" w:rsidRDefault="00643F37" w:rsidP="001E3CD1">
      <w:pPr>
        <w:pStyle w:val="Response"/>
      </w:pPr>
      <w:r w:rsidRPr="00643F37">
        <w:t xml:space="preserve">            "parentName" : "App-enabled products",</w:t>
      </w:r>
    </w:p>
    <w:p w14:paraId="3B452C3F" w14:textId="77777777" w:rsidR="00643F37" w:rsidRPr="00643F37" w:rsidRDefault="00643F37" w:rsidP="001E3CD1">
      <w:pPr>
        <w:pStyle w:val="Response"/>
      </w:pPr>
      <w:r w:rsidRPr="00643F37">
        <w:t xml:space="preserve">            "seoName" : "in_sight-wireless-hd-baby-monitor",</w:t>
      </w:r>
    </w:p>
    <w:p w14:paraId="67BF4AEB" w14:textId="77777777" w:rsidR="00643F37" w:rsidRPr="00643F37" w:rsidRDefault="00643F37" w:rsidP="001E3CD1">
      <w:pPr>
        <w:pStyle w:val="Response"/>
      </w:pPr>
      <w:r w:rsidRPr="00643F37">
        <w:t xml:space="preserve">            "rank" : "20",</w:t>
      </w:r>
    </w:p>
    <w:p w14:paraId="30AA1800" w14:textId="77777777" w:rsidR="00643F37" w:rsidRPr="00643F37" w:rsidRDefault="00643F37" w:rsidP="001E3CD1">
      <w:pPr>
        <w:pStyle w:val="Response"/>
      </w:pPr>
      <w:r w:rsidRPr="00643F37">
        <w:t xml:space="preserve">            "imageURL" : "http://images.philips.com/is/image/PhilipsConsumer/B120_10-IMS-global"</w:t>
      </w:r>
    </w:p>
    <w:p w14:paraId="086790CB" w14:textId="77777777" w:rsidR="00643F37" w:rsidRPr="00643F37" w:rsidRDefault="00643F37" w:rsidP="001E3CD1">
      <w:pPr>
        <w:pStyle w:val="Response"/>
      </w:pPr>
      <w:r w:rsidRPr="00643F37">
        <w:t xml:space="preserve">        }, { </w:t>
      </w:r>
    </w:p>
    <w:p w14:paraId="082A7897" w14:textId="77777777" w:rsidR="00643F37" w:rsidRPr="00643F37" w:rsidRDefault="00643F37" w:rsidP="001E3CD1">
      <w:pPr>
        <w:pStyle w:val="Response"/>
      </w:pPr>
      <w:r w:rsidRPr="00643F37">
        <w:t xml:space="preserve">            "code" : "INRANGE_BLUETOOTH_SMARTLEASH_SU",</w:t>
      </w:r>
    </w:p>
    <w:p w14:paraId="6060FF36" w14:textId="77777777" w:rsidR="00643F37" w:rsidRPr="00643F37" w:rsidRDefault="00643F37" w:rsidP="001E3CD1">
      <w:pPr>
        <w:pStyle w:val="Response"/>
      </w:pPr>
      <w:r w:rsidRPr="00643F37">
        <w:t xml:space="preserve">            "name" : "InRange Bluetooth smart leash",</w:t>
      </w:r>
    </w:p>
    <w:p w14:paraId="042BA9F7" w14:textId="77777777" w:rsidR="00643F37" w:rsidRPr="00643F37" w:rsidRDefault="00643F37" w:rsidP="001E3CD1">
      <w:pPr>
        <w:pStyle w:val="Response"/>
      </w:pPr>
      <w:r w:rsidRPr="00643F37">
        <w:t xml:space="preserve">            "parentCode" : "APP_ENHANCED_ACC_CA",</w:t>
      </w:r>
    </w:p>
    <w:p w14:paraId="1A241910" w14:textId="77777777" w:rsidR="00643F37" w:rsidRPr="00643F37" w:rsidRDefault="00643F37" w:rsidP="001E3CD1">
      <w:pPr>
        <w:pStyle w:val="Response"/>
      </w:pPr>
      <w:r w:rsidRPr="00643F37">
        <w:t xml:space="preserve">            "parentName" : "App-enabled products",</w:t>
      </w:r>
    </w:p>
    <w:p w14:paraId="75E2345B" w14:textId="77777777" w:rsidR="00643F37" w:rsidRPr="00643F37" w:rsidRDefault="00643F37" w:rsidP="001E3CD1">
      <w:pPr>
        <w:pStyle w:val="Response"/>
      </w:pPr>
      <w:r w:rsidRPr="00643F37">
        <w:t xml:space="preserve">            "seoName" : "inrange-bluetooth-smart-leash",</w:t>
      </w:r>
    </w:p>
    <w:p w14:paraId="01FF7415" w14:textId="77777777" w:rsidR="00643F37" w:rsidRPr="00643F37" w:rsidRDefault="00643F37" w:rsidP="001E3CD1">
      <w:pPr>
        <w:pStyle w:val="Response"/>
      </w:pPr>
      <w:r w:rsidRPr="00643F37">
        <w:t xml:space="preserve">            "rank" : "30",</w:t>
      </w:r>
    </w:p>
    <w:p w14:paraId="40150832" w14:textId="77777777" w:rsidR="00643F37" w:rsidRPr="00643F37" w:rsidRDefault="00643F37" w:rsidP="001E3CD1">
      <w:pPr>
        <w:pStyle w:val="Response"/>
      </w:pPr>
      <w:r w:rsidRPr="00643F37">
        <w:t xml:space="preserve">            "imageURL" : "http://images.philips.com/is/image/PhilipsConsumer/AECS7000_00-IMS-global"</w:t>
      </w:r>
    </w:p>
    <w:p w14:paraId="01E83359" w14:textId="77777777" w:rsidR="00643F37" w:rsidRPr="00643F37" w:rsidRDefault="00643F37" w:rsidP="001E3CD1">
      <w:pPr>
        <w:pStyle w:val="Response"/>
      </w:pPr>
      <w:r w:rsidRPr="00643F37">
        <w:t xml:space="preserve">        }, { </w:t>
      </w:r>
    </w:p>
    <w:p w14:paraId="440684E5" w14:textId="77777777" w:rsidR="00643F37" w:rsidRPr="00643F37" w:rsidRDefault="00643F37" w:rsidP="001E3CD1">
      <w:pPr>
        <w:pStyle w:val="Response"/>
      </w:pPr>
      <w:r w:rsidRPr="00643F37">
        <w:t xml:space="preserve">            "code" : "BLUETOOTH_HIFI_ADAPTER_SU",</w:t>
      </w:r>
    </w:p>
    <w:p w14:paraId="49251B70" w14:textId="77777777" w:rsidR="00643F37" w:rsidRPr="00643F37" w:rsidRDefault="00643F37" w:rsidP="001E3CD1">
      <w:pPr>
        <w:pStyle w:val="Response"/>
      </w:pPr>
      <w:r w:rsidRPr="00643F37">
        <w:t xml:space="preserve">            "name" : "Bluetooth Hi-Fi adapter",</w:t>
      </w:r>
    </w:p>
    <w:p w14:paraId="2F9A64CA" w14:textId="77777777" w:rsidR="00643F37" w:rsidRPr="00643F37" w:rsidRDefault="00643F37" w:rsidP="001E3CD1">
      <w:pPr>
        <w:pStyle w:val="Response"/>
      </w:pPr>
      <w:r w:rsidRPr="00643F37">
        <w:t xml:space="preserve">            "parentCode" : "APP_ENHANCED_ACC_CA",</w:t>
      </w:r>
    </w:p>
    <w:p w14:paraId="51196FB3" w14:textId="77777777" w:rsidR="00643F37" w:rsidRPr="00643F37" w:rsidRDefault="00643F37" w:rsidP="001E3CD1">
      <w:pPr>
        <w:pStyle w:val="Response"/>
      </w:pPr>
      <w:r w:rsidRPr="00643F37">
        <w:t xml:space="preserve">            "parentName" : "App-enabled products",</w:t>
      </w:r>
    </w:p>
    <w:p w14:paraId="57DF0975" w14:textId="77777777" w:rsidR="00643F37" w:rsidRPr="00643F37" w:rsidRDefault="00643F37" w:rsidP="001E3CD1">
      <w:pPr>
        <w:pStyle w:val="Response"/>
      </w:pPr>
      <w:r w:rsidRPr="00643F37">
        <w:t xml:space="preserve">            "seoName" : "bluetooth-hi-fi-adapter",</w:t>
      </w:r>
    </w:p>
    <w:p w14:paraId="227AA8C5" w14:textId="77777777" w:rsidR="00643F37" w:rsidRPr="00643F37" w:rsidRDefault="00643F37" w:rsidP="001E3CD1">
      <w:pPr>
        <w:pStyle w:val="Response"/>
      </w:pPr>
      <w:r w:rsidRPr="00643F37">
        <w:t xml:space="preserve">            "rank" : "40",</w:t>
      </w:r>
    </w:p>
    <w:p w14:paraId="56A94A2F" w14:textId="77777777" w:rsidR="00643F37" w:rsidRPr="00643F37" w:rsidRDefault="00643F37" w:rsidP="001E3CD1">
      <w:pPr>
        <w:pStyle w:val="Response"/>
      </w:pPr>
      <w:r w:rsidRPr="00643F37">
        <w:lastRenderedPageBreak/>
        <w:t xml:space="preserve">            "imageURL" : "http://images.philips.com/is/image/PhilipsConsumer/AEA2000_05-IMS-global"</w:t>
      </w:r>
    </w:p>
    <w:p w14:paraId="378FC4E4" w14:textId="77777777" w:rsidR="00643F37" w:rsidRPr="00643F37" w:rsidRDefault="00643F37" w:rsidP="001E3CD1">
      <w:pPr>
        <w:pStyle w:val="Response"/>
      </w:pPr>
      <w:r w:rsidRPr="00643F37">
        <w:t xml:space="preserve">        }, { </w:t>
      </w:r>
    </w:p>
    <w:p w14:paraId="2181342C" w14:textId="77777777" w:rsidR="00643F37" w:rsidRPr="00643F37" w:rsidRDefault="00643F37" w:rsidP="001E3CD1">
      <w:pPr>
        <w:pStyle w:val="Response"/>
      </w:pPr>
      <w:r w:rsidRPr="00643F37">
        <w:t xml:space="preserve">            "code" : "WIRELESS_MIC_BLUETOOTH_SPEAKER_SU",</w:t>
      </w:r>
    </w:p>
    <w:p w14:paraId="74BB518D" w14:textId="77777777" w:rsidR="00643F37" w:rsidRPr="00643F37" w:rsidRDefault="00643F37" w:rsidP="001E3CD1">
      <w:pPr>
        <w:pStyle w:val="Response"/>
      </w:pPr>
      <w:r w:rsidRPr="00643F37">
        <w:t xml:space="preserve">            "name" : "Wireless microphone &amp;amp; Bluetooth speaker",</w:t>
      </w:r>
    </w:p>
    <w:p w14:paraId="513478B2" w14:textId="77777777" w:rsidR="00643F37" w:rsidRPr="00643F37" w:rsidRDefault="00643F37" w:rsidP="001E3CD1">
      <w:pPr>
        <w:pStyle w:val="Response"/>
      </w:pPr>
      <w:r w:rsidRPr="00643F37">
        <w:t xml:space="preserve">            "parentCode" : "APP_ENHANCED_ACC_CA",</w:t>
      </w:r>
    </w:p>
    <w:p w14:paraId="650722D9" w14:textId="77777777" w:rsidR="00643F37" w:rsidRPr="00643F37" w:rsidRDefault="00643F37" w:rsidP="001E3CD1">
      <w:pPr>
        <w:pStyle w:val="Response"/>
      </w:pPr>
      <w:r w:rsidRPr="00643F37">
        <w:t xml:space="preserve">            "parentName" : "App-enabled products",</w:t>
      </w:r>
    </w:p>
    <w:p w14:paraId="5DD0C508" w14:textId="77777777" w:rsidR="00643F37" w:rsidRPr="00643F37" w:rsidRDefault="00643F37" w:rsidP="001E3CD1">
      <w:pPr>
        <w:pStyle w:val="Response"/>
      </w:pPr>
      <w:r w:rsidRPr="00643F37">
        <w:t xml:space="preserve">            "seoName" : "wireless-microphone-bluetooth-speaker",</w:t>
      </w:r>
    </w:p>
    <w:p w14:paraId="2D23BAD2" w14:textId="77777777" w:rsidR="00643F37" w:rsidRPr="00643F37" w:rsidRDefault="00643F37" w:rsidP="001E3CD1">
      <w:pPr>
        <w:pStyle w:val="Response"/>
      </w:pPr>
      <w:r w:rsidRPr="00643F37">
        <w:t xml:space="preserve">            "rank" : "50",</w:t>
      </w:r>
    </w:p>
    <w:p w14:paraId="4EC2C7E1" w14:textId="77777777" w:rsidR="00643F37" w:rsidRPr="00643F37" w:rsidRDefault="00643F37" w:rsidP="001E3CD1">
      <w:pPr>
        <w:pStyle w:val="Response"/>
      </w:pPr>
      <w:r w:rsidRPr="00643F37">
        <w:t xml:space="preserve">            "imageURL" : "http://images.philips.com/is/image/PhilipsConsumer/AEA7000_10-IMS-global"</w:t>
      </w:r>
    </w:p>
    <w:p w14:paraId="217AE86B" w14:textId="77777777" w:rsidR="00643F37" w:rsidRPr="00643F37" w:rsidRDefault="00643F37" w:rsidP="001E3CD1">
      <w:pPr>
        <w:pStyle w:val="Response"/>
      </w:pPr>
      <w:r w:rsidRPr="00643F37">
        <w:t xml:space="preserve">        }, { </w:t>
      </w:r>
    </w:p>
    <w:p w14:paraId="03331702" w14:textId="77777777" w:rsidR="00643F37" w:rsidRPr="00643F37" w:rsidRDefault="00643F37" w:rsidP="001E3CD1">
      <w:pPr>
        <w:pStyle w:val="Response"/>
      </w:pPr>
      <w:r w:rsidRPr="00643F37">
        <w:t xml:space="preserve">            "code" : "TWINPLAY_PORTABLE_VIDEO_SU",</w:t>
      </w:r>
    </w:p>
    <w:p w14:paraId="5A065BCD" w14:textId="77777777" w:rsidR="00643F37" w:rsidRPr="00643F37" w:rsidRDefault="00643F37" w:rsidP="001E3CD1">
      <w:pPr>
        <w:pStyle w:val="Response"/>
      </w:pPr>
      <w:r w:rsidRPr="00643F37">
        <w:t xml:space="preserve">            "name" : "TwinPlay in-car video display",</w:t>
      </w:r>
    </w:p>
    <w:p w14:paraId="40FCAA88" w14:textId="77777777" w:rsidR="00643F37" w:rsidRPr="00643F37" w:rsidRDefault="00643F37" w:rsidP="001E3CD1">
      <w:pPr>
        <w:pStyle w:val="Response"/>
      </w:pPr>
      <w:r w:rsidRPr="00643F37">
        <w:t xml:space="preserve">            "parentCode" : "APP_ENHANCED_ACC_CA",</w:t>
      </w:r>
    </w:p>
    <w:p w14:paraId="3826F2D5" w14:textId="77777777" w:rsidR="00643F37" w:rsidRPr="00643F37" w:rsidRDefault="00643F37" w:rsidP="001E3CD1">
      <w:pPr>
        <w:pStyle w:val="Response"/>
      </w:pPr>
      <w:r w:rsidRPr="00643F37">
        <w:t xml:space="preserve">            "parentName" : "App-enabled products",</w:t>
      </w:r>
    </w:p>
    <w:p w14:paraId="493E9D89" w14:textId="77777777" w:rsidR="00643F37" w:rsidRPr="00643F37" w:rsidRDefault="00643F37" w:rsidP="001E3CD1">
      <w:pPr>
        <w:pStyle w:val="Response"/>
      </w:pPr>
      <w:r w:rsidRPr="00643F37">
        <w:t xml:space="preserve">            "seoName" : "twinplay-in-car-video-display",</w:t>
      </w:r>
    </w:p>
    <w:p w14:paraId="022E678A" w14:textId="77777777" w:rsidR="00643F37" w:rsidRPr="00643F37" w:rsidRDefault="00643F37" w:rsidP="001E3CD1">
      <w:pPr>
        <w:pStyle w:val="Response"/>
      </w:pPr>
      <w:r w:rsidRPr="00643F37">
        <w:t xml:space="preserve">            "rank" : "60",</w:t>
      </w:r>
    </w:p>
    <w:p w14:paraId="4946D9A5" w14:textId="77777777" w:rsidR="00643F37" w:rsidRPr="00643F37" w:rsidRDefault="00643F37" w:rsidP="001E3CD1">
      <w:pPr>
        <w:pStyle w:val="Response"/>
      </w:pPr>
      <w:r w:rsidRPr="00643F37">
        <w:t xml:space="preserve">            "imageURL" : "http://images.philips.com/is/image/PhilipsConsumer/PV9002I_12-IMS-global"</w:t>
      </w:r>
    </w:p>
    <w:p w14:paraId="3E1877D8" w14:textId="77777777" w:rsidR="00643F37" w:rsidRPr="00643F37" w:rsidRDefault="00643F37" w:rsidP="001E3CD1">
      <w:pPr>
        <w:pStyle w:val="Response"/>
      </w:pPr>
      <w:r w:rsidRPr="00643F37">
        <w:t xml:space="preserve">        }, { </w:t>
      </w:r>
    </w:p>
    <w:p w14:paraId="4BBA6F56" w14:textId="77777777" w:rsidR="00643F37" w:rsidRPr="00643F37" w:rsidRDefault="00643F37" w:rsidP="001E3CD1">
      <w:pPr>
        <w:pStyle w:val="Response"/>
      </w:pPr>
      <w:r w:rsidRPr="00643F37">
        <w:t xml:space="preserve">            "code" : "WIRELESS_LEASH_SU2",</w:t>
      </w:r>
    </w:p>
    <w:p w14:paraId="4A4E163A" w14:textId="77777777" w:rsidR="00643F37" w:rsidRPr="00643F37" w:rsidRDefault="00643F37" w:rsidP="001E3CD1">
      <w:pPr>
        <w:pStyle w:val="Response"/>
      </w:pPr>
      <w:r w:rsidRPr="00643F37">
        <w:t xml:space="preserve">            "name" : "Wireless Leash",</w:t>
      </w:r>
    </w:p>
    <w:p w14:paraId="30B77CB3" w14:textId="77777777" w:rsidR="00643F37" w:rsidRPr="00643F37" w:rsidRDefault="00643F37" w:rsidP="001E3CD1">
      <w:pPr>
        <w:pStyle w:val="Response"/>
      </w:pPr>
      <w:r w:rsidRPr="00643F37">
        <w:t xml:space="preserve">            "parentCode" : "APP_ENHANCED_ACC_CA",</w:t>
      </w:r>
    </w:p>
    <w:p w14:paraId="0A379966" w14:textId="77777777" w:rsidR="00643F37" w:rsidRPr="00643F37" w:rsidRDefault="00643F37" w:rsidP="001E3CD1">
      <w:pPr>
        <w:pStyle w:val="Response"/>
      </w:pPr>
      <w:r w:rsidRPr="00643F37">
        <w:t xml:space="preserve">            "parentName" : "App-enabled products",</w:t>
      </w:r>
    </w:p>
    <w:p w14:paraId="1204A4A4" w14:textId="77777777" w:rsidR="00643F37" w:rsidRPr="00643F37" w:rsidRDefault="00643F37" w:rsidP="001E3CD1">
      <w:pPr>
        <w:pStyle w:val="Response"/>
      </w:pPr>
      <w:r w:rsidRPr="00643F37">
        <w:t xml:space="preserve">            "seoName" : "wireless-leash",</w:t>
      </w:r>
    </w:p>
    <w:p w14:paraId="572CDF19" w14:textId="77777777" w:rsidR="00643F37" w:rsidRPr="00643F37" w:rsidRDefault="00643F37" w:rsidP="001E3CD1">
      <w:pPr>
        <w:pStyle w:val="Response"/>
      </w:pPr>
      <w:r w:rsidRPr="00643F37">
        <w:t xml:space="preserve">            "rank" : "70",</w:t>
      </w:r>
    </w:p>
    <w:p w14:paraId="6F77B2C6" w14:textId="77777777" w:rsidR="00643F37" w:rsidRPr="00643F37" w:rsidRDefault="00643F37" w:rsidP="001E3CD1">
      <w:pPr>
        <w:pStyle w:val="Response"/>
      </w:pPr>
      <w:r w:rsidRPr="00643F37">
        <w:t xml:space="preserve">            "imageURL" : ""</w:t>
      </w:r>
    </w:p>
    <w:p w14:paraId="5E1236F6" w14:textId="77777777" w:rsidR="00643F37" w:rsidRPr="00643F37" w:rsidRDefault="00643F37" w:rsidP="001E3CD1">
      <w:pPr>
        <w:pStyle w:val="Response"/>
      </w:pPr>
      <w:r w:rsidRPr="00643F37">
        <w:t xml:space="preserve">        } ]</w:t>
      </w:r>
    </w:p>
    <w:p w14:paraId="7BD35DE5" w14:textId="77777777" w:rsidR="00643F37" w:rsidRPr="00643F37" w:rsidRDefault="00643F37" w:rsidP="001E3CD1">
      <w:pPr>
        <w:pStyle w:val="Response"/>
      </w:pPr>
      <w:r w:rsidRPr="00643F37">
        <w:t xml:space="preserve">    }</w:t>
      </w:r>
    </w:p>
    <w:p w14:paraId="76C614EC" w14:textId="77777777" w:rsidR="00643F37" w:rsidRPr="00643F37" w:rsidRDefault="00643F37" w:rsidP="001E3CD1">
      <w:pPr>
        <w:pStyle w:val="Response"/>
      </w:pPr>
      <w:r w:rsidRPr="00643F37">
        <w:t>}</w:t>
      </w:r>
    </w:p>
    <w:p w14:paraId="281D8FF5" w14:textId="77777777" w:rsidR="00643F37" w:rsidRPr="00643F37" w:rsidRDefault="00643F37" w:rsidP="001E3CD1">
      <w:pPr>
        <w:pStyle w:val="Response"/>
      </w:pPr>
    </w:p>
    <w:p w14:paraId="112864FA" w14:textId="77777777" w:rsidR="00643F37" w:rsidRPr="006E1D3F" w:rsidRDefault="00643F37" w:rsidP="006E1D3F">
      <w:pPr>
        <w:pStyle w:val="Heading3"/>
        <w:tabs>
          <w:tab w:val="left" w:pos="1134"/>
          <w:tab w:val="left" w:pos="1418"/>
          <w:tab w:val="left" w:pos="1701"/>
          <w:tab w:val="left" w:pos="1985"/>
          <w:tab w:val="left" w:pos="2268"/>
          <w:tab w:val="left" w:pos="2552"/>
          <w:tab w:val="left" w:pos="2835"/>
        </w:tabs>
      </w:pPr>
      <w:bookmarkStart w:id="36" w:name="_Toc309312537"/>
      <w:r w:rsidRPr="006E1D3F">
        <w:lastRenderedPageBreak/>
        <w:t>Category Call - list of products</w:t>
      </w:r>
      <w:bookmarkEnd w:id="36"/>
    </w:p>
    <w:p w14:paraId="55B67C6C"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This call will return all products which has “FilterKey” property as category name. </w:t>
      </w:r>
    </w:p>
    <w:p w14:paraId="54D01E83"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Each Product will have below information</w:t>
      </w:r>
    </w:p>
    <w:p w14:paraId="4F2F7B47"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Product-Title – NamingString(FamilyName/RangeName/ConceptName + Descriptor)</w:t>
      </w:r>
    </w:p>
    <w:p w14:paraId="6B993E03"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Descriptor – VersionElement (VersionElement1Name + VersionElement2Name + VersionElement3Name)</w:t>
      </w:r>
    </w:p>
    <w:p w14:paraId="70ECF684"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CTN – CTN</w:t>
      </w:r>
    </w:p>
    <w:p w14:paraId="4DBA28DA"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 URL  – Assets with image type as IMS</w:t>
      </w:r>
    </w:p>
    <w:p w14:paraId="79BE199E"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Green Data Rating – GreenData (Value + Rank)</w:t>
      </w:r>
    </w:p>
    <w:p w14:paraId="0CE9CE38"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Over All Rating – ReviewStatistics</w:t>
      </w:r>
    </w:p>
    <w:p w14:paraId="0098EBBA"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Price– CONSUMER_PRICE</w:t>
      </w:r>
    </w:p>
    <w:p w14:paraId="0597E696"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F75BBD2" w14:textId="4317BEB1"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p>
    <w:p w14:paraId="52B33685" w14:textId="1F9F2628" w:rsidR="00643F37" w:rsidRDefault="008B6B4F"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hyperlink w:history="1">
        <w:r w:rsidR="006E1D3F" w:rsidRPr="000B1354">
          <w:rPr>
            <w:rStyle w:val="Hyperlink"/>
            <w:rFonts w:asciiTheme="minorHAnsi" w:hAnsiTheme="minorHAnsi" w:cstheme="minorHAnsi"/>
            <w:sz w:val="20"/>
            <w:szCs w:val="20"/>
          </w:rPr>
          <w:t>http://&lt;SERVER-INFO&gt;/category/&lt;SECTOR-CODE&gt;/&lt;LANGUAGE-CODE_COUNTRY-CODE&gt;/&lt;CATALOG-CODE&gt;/&lt;CATEGORY-CODE&gt;.products</w:t>
        </w:r>
      </w:hyperlink>
    </w:p>
    <w:p w14:paraId="652712E0" w14:textId="77777777" w:rsidR="006E1D3F" w:rsidRPr="00643F37" w:rsidRDefault="006E1D3F"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03F74F4"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Parameters on Products Call</w:t>
      </w:r>
    </w:p>
    <w:p w14:paraId="5D7694B2"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There are multiple parameters that can be given on product calls. Following are the list of parameters</w:t>
      </w:r>
    </w:p>
    <w:p w14:paraId="29336BA0"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Type = ALL | LATEST</w:t>
      </w:r>
    </w:p>
    <w:p w14:paraId="34B48F60"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SortOrder = RANK|RATING|CTN|SOP|PRICE-ASC|PRICE-DESC</w:t>
      </w:r>
    </w:p>
    <w:p w14:paraId="0DED1CD6"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Offset = Number from where to start results from</w:t>
      </w:r>
    </w:p>
    <w:p w14:paraId="5C77F1BE"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Limit = Number to limit the number of results</w:t>
      </w:r>
    </w:p>
    <w:p w14:paraId="0081E21D"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FilterKey = FilterKey 1, FilterKey 2 …… FilterKey N</w:t>
      </w:r>
    </w:p>
    <w:p w14:paraId="11CC2F15"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Default Values</w:t>
      </w:r>
    </w:p>
    <w:p w14:paraId="6136E31D"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Type = LATEST</w:t>
      </w:r>
    </w:p>
    <w:p w14:paraId="11B3B481"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SortOrder = RATING</w:t>
      </w:r>
    </w:p>
    <w:p w14:paraId="3620764E" w14:textId="586E1D54" w:rsid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If no sort parameter is given above default values will be considered and products will be sorted bas</w:t>
      </w:r>
      <w:r w:rsidR="006E1D3F">
        <w:rPr>
          <w:rFonts w:asciiTheme="minorHAnsi" w:hAnsiTheme="minorHAnsi" w:cstheme="minorHAnsi"/>
          <w:sz w:val="20"/>
          <w:szCs w:val="20"/>
        </w:rPr>
        <w:t>ed on these default values only</w:t>
      </w:r>
    </w:p>
    <w:p w14:paraId="37879297" w14:textId="77777777" w:rsidR="006E1D3F" w:rsidRPr="00643F37" w:rsidRDefault="006E1D3F"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6676614" w14:textId="6EEF0C36"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p>
    <w:p w14:paraId="17C3DBA5" w14:textId="1FF5517A"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/category/B2C/en_GB/CONSUMER/APP_ENHANCED_ACC_CA.products</w:t>
      </w:r>
    </w:p>
    <w:p w14:paraId="4FCDFC44" w14:textId="36793958"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w:t>
      </w:r>
    </w:p>
    <w:p w14:paraId="2C53A6CE" w14:textId="1CC3D6AA"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/category/B2C/en_GB/CONSUMER/MENS_SHAVING_CA.products?Type=ALL</w:t>
      </w:r>
    </w:p>
    <w:p w14:paraId="2032E81B" w14:textId="7C2BB75F"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/category/B2C/en_GB/CONSUMER/MENS_SHAVING_CA.products?Type=LATEST</w:t>
      </w:r>
    </w:p>
    <w:p w14:paraId="5BFF2148" w14:textId="4DB02A3A"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/category/B2C/en_GB/CONSUMER/MENS_SHAVING_CA.products?SortOrder=PRICE-DESC</w:t>
      </w:r>
    </w:p>
    <w:p w14:paraId="65ACC050" w14:textId="07258B9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/category/B2C/en_GB/CONSUMER/MENS_SHAVING_CA.products?Type=ALL&amp;SortOrder=PRICE-ASC</w:t>
      </w:r>
    </w:p>
    <w:p w14:paraId="2F5AB240" w14:textId="3E7A75CF"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/category/B2C/en_GB/CONSUMER/MENS_SHAVING_CA.products?Type=LATEST&amp;SortOrder=PRICE-DESC&amp;FilterKey=FK_REF_PEC,FK_WASHABLE_SHAVERS</w:t>
      </w:r>
    </w:p>
    <w:p w14:paraId="45751E63" w14:textId="3FCA23DB" w:rsid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/category/B2C/en_GB/CONSUMER/MENS_SHAVING_CA.products?Type=LATEST&amp;SortOrder=PRICE-DESC&amp;FilterKey=FK_REF_PEC,FK_WASHABLE_SHAVERS&amp;Limit=2&amp;Offset=1</w:t>
      </w:r>
    </w:p>
    <w:p w14:paraId="1367FDEE" w14:textId="0C88F7C4" w:rsidR="006E1D3F" w:rsidRPr="00643F37" w:rsidRDefault="00E13A10"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http://www.philips.co.uk/prx/category/B2B_LI/en_GB/LP_PROF_ATG/CREC_C</w:t>
      </w:r>
      <w:r>
        <w:rPr>
          <w:rFonts w:asciiTheme="minorHAnsi" w:hAnsiTheme="minorHAnsi" w:cstheme="minorHAnsi"/>
          <w:sz w:val="20"/>
          <w:szCs w:val="20"/>
        </w:rPr>
        <w:t>A.products</w:t>
      </w:r>
    </w:p>
    <w:p w14:paraId="391B8D56" w14:textId="5FDE5E1A"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7B08CA6A" w14:textId="77777777" w:rsidR="00201816" w:rsidRPr="00201816" w:rsidRDefault="00201816" w:rsidP="00201816">
      <w:pPr>
        <w:pStyle w:val="Response"/>
      </w:pPr>
      <w:r w:rsidRPr="00201816">
        <w:t xml:space="preserve">{ </w:t>
      </w:r>
    </w:p>
    <w:p w14:paraId="1B4A4B88" w14:textId="77777777" w:rsidR="00201816" w:rsidRPr="00201816" w:rsidRDefault="00201816" w:rsidP="00201816">
      <w:pPr>
        <w:pStyle w:val="Response"/>
      </w:pPr>
      <w:r w:rsidRPr="00201816">
        <w:t xml:space="preserve">    "success" : true,</w:t>
      </w:r>
    </w:p>
    <w:p w14:paraId="0C40602C" w14:textId="77777777" w:rsidR="00201816" w:rsidRPr="00201816" w:rsidRDefault="00201816" w:rsidP="00201816">
      <w:pPr>
        <w:pStyle w:val="Response"/>
      </w:pPr>
      <w:r w:rsidRPr="00201816">
        <w:t xml:space="preserve">    "data" : { </w:t>
      </w:r>
    </w:p>
    <w:p w14:paraId="1CB64191" w14:textId="77777777" w:rsidR="00201816" w:rsidRPr="00201816" w:rsidRDefault="00201816" w:rsidP="00201816">
      <w:pPr>
        <w:pStyle w:val="Response"/>
      </w:pPr>
      <w:r w:rsidRPr="00201816">
        <w:t xml:space="preserve">        "products" : [ { </w:t>
      </w:r>
    </w:p>
    <w:p w14:paraId="16FE1964" w14:textId="77777777" w:rsidR="00201816" w:rsidRPr="00201816" w:rsidRDefault="00201816" w:rsidP="00201816">
      <w:pPr>
        <w:pStyle w:val="Response"/>
      </w:pPr>
      <w:r w:rsidRPr="00201816">
        <w:t xml:space="preserve">            "ctn" : "RQ1250/17",</w:t>
      </w:r>
    </w:p>
    <w:p w14:paraId="2D20D045" w14:textId="77777777" w:rsidR="00201816" w:rsidRPr="00201816" w:rsidRDefault="00201816" w:rsidP="00201816">
      <w:pPr>
        <w:pStyle w:val="Response"/>
      </w:pPr>
      <w:r w:rsidRPr="00201816">
        <w:t xml:space="preserve">            "dtn" : "RQ1250/17",</w:t>
      </w:r>
    </w:p>
    <w:p w14:paraId="5EE2B0B8" w14:textId="77777777" w:rsidR="00201816" w:rsidRPr="00201816" w:rsidRDefault="00201816" w:rsidP="00201816">
      <w:pPr>
        <w:pStyle w:val="Response"/>
      </w:pPr>
      <w:r w:rsidRPr="00201816">
        <w:t xml:space="preserve">            "productTitle" : "SensoTouch 3D ",</w:t>
      </w:r>
    </w:p>
    <w:p w14:paraId="39A271E3" w14:textId="77777777" w:rsidR="00201816" w:rsidRPr="00201816" w:rsidRDefault="00201816" w:rsidP="00201816">
      <w:pPr>
        <w:pStyle w:val="Response"/>
      </w:pPr>
      <w:r w:rsidRPr="00201816">
        <w:t xml:space="preserve">            "brandName" : "Philips",</w:t>
      </w:r>
    </w:p>
    <w:p w14:paraId="27F7F2A6" w14:textId="77777777" w:rsidR="00201816" w:rsidRPr="00201816" w:rsidRDefault="00201816" w:rsidP="00201816">
      <w:pPr>
        <w:pStyle w:val="Response"/>
      </w:pPr>
      <w:r w:rsidRPr="00201816">
        <w:lastRenderedPageBreak/>
        <w:t xml:space="preserve">            "familyName" : "SensoTouch 3D",</w:t>
      </w:r>
    </w:p>
    <w:p w14:paraId="6E249455" w14:textId="77777777" w:rsidR="00201816" w:rsidRPr="00201816" w:rsidRDefault="00201816" w:rsidP="00201816">
      <w:pPr>
        <w:pStyle w:val="Response"/>
      </w:pPr>
      <w:r w:rsidRPr="00201816">
        <w:t xml:space="preserve">            "productURL" : "/c-p/RQ1250_17/sensotouch-3d-ultratrack-heads-internal-trimmer-50-min",</w:t>
      </w:r>
    </w:p>
    <w:p w14:paraId="0C5B6C68" w14:textId="77777777" w:rsidR="00201816" w:rsidRPr="00201816" w:rsidRDefault="00201816" w:rsidP="00201816">
      <w:pPr>
        <w:pStyle w:val="Response"/>
      </w:pPr>
      <w:r w:rsidRPr="00201816">
        <w:t xml:space="preserve">            "descriptor" : "UltraTrack heads, Internal Trimmer, 50 min",</w:t>
      </w:r>
    </w:p>
    <w:p w14:paraId="2A5A7812" w14:textId="77777777" w:rsidR="00201816" w:rsidRPr="00201816" w:rsidRDefault="00201816" w:rsidP="00201816">
      <w:pPr>
        <w:pStyle w:val="Response"/>
      </w:pPr>
      <w:r w:rsidRPr="00201816">
        <w:t xml:space="preserve">            "versions" : [ "UltraTrack heads", "Internal Trimmer", "50 min" ],</w:t>
      </w:r>
    </w:p>
    <w:p w14:paraId="6BBD1D68" w14:textId="77777777" w:rsidR="00201816" w:rsidRPr="00201816" w:rsidRDefault="00201816" w:rsidP="00201816">
      <w:pPr>
        <w:pStyle w:val="Response"/>
      </w:pPr>
      <w:r w:rsidRPr="00201816">
        <w:t xml:space="preserve">            "productStatus" : "NORMAL",</w:t>
      </w:r>
    </w:p>
    <w:p w14:paraId="511E1AF0" w14:textId="77777777" w:rsidR="00201816" w:rsidRPr="00201816" w:rsidRDefault="00201816" w:rsidP="00201816">
      <w:pPr>
        <w:pStyle w:val="Response"/>
      </w:pPr>
      <w:r w:rsidRPr="00201816">
        <w:t xml:space="preserve">            "imageURL" : "http://images.philips.com/is/image/PhilipsConsumer/RQ1250_17-IMS-global",</w:t>
      </w:r>
    </w:p>
    <w:p w14:paraId="0AFC4248" w14:textId="77777777" w:rsidR="00201816" w:rsidRPr="00201816" w:rsidRDefault="00201816" w:rsidP="00201816">
      <w:pPr>
        <w:pStyle w:val="Response"/>
      </w:pPr>
      <w:r w:rsidRPr="00201816">
        <w:t xml:space="preserve">            "sop" : "2010-07-09T00:00:00.000+02:00",</w:t>
      </w:r>
    </w:p>
    <w:p w14:paraId="0A877683" w14:textId="77777777" w:rsidR="00201816" w:rsidRPr="00201816" w:rsidRDefault="00201816" w:rsidP="00201816">
      <w:pPr>
        <w:pStyle w:val="Response"/>
      </w:pPr>
      <w:r w:rsidRPr="00201816">
        <w:t xml:space="preserve">            "somp" : "2010-07-09T00:00:00.000+02:00",</w:t>
      </w:r>
    </w:p>
    <w:p w14:paraId="09DA3578" w14:textId="77777777" w:rsidR="00201816" w:rsidRPr="00201816" w:rsidRDefault="00201816" w:rsidP="00201816">
      <w:pPr>
        <w:pStyle w:val="Response"/>
      </w:pPr>
      <w:r w:rsidRPr="00201816">
        <w:t xml:space="preserve">            "eop" : "2015-08-02T00:00:00.000+02:00",</w:t>
      </w:r>
    </w:p>
    <w:p w14:paraId="1341E0B6" w14:textId="77777777" w:rsidR="00201816" w:rsidRPr="00201816" w:rsidRDefault="00201816" w:rsidP="00201816">
      <w:pPr>
        <w:pStyle w:val="Response"/>
      </w:pPr>
      <w:r w:rsidRPr="00201816">
        <w:t xml:space="preserve">            "isDeleted" : false,</w:t>
      </w:r>
    </w:p>
    <w:p w14:paraId="61566EB9" w14:textId="77777777" w:rsidR="00201816" w:rsidRPr="00201816" w:rsidRDefault="00201816" w:rsidP="00201816">
      <w:pPr>
        <w:pStyle w:val="Response"/>
      </w:pPr>
      <w:r w:rsidRPr="00201816">
        <w:t xml:space="preserve">            "priority" : 5,</w:t>
      </w:r>
    </w:p>
    <w:p w14:paraId="4BE2896C" w14:textId="77777777" w:rsidR="00201816" w:rsidRPr="00201816" w:rsidRDefault="00201816" w:rsidP="00201816">
      <w:pPr>
        <w:pStyle w:val="Response"/>
      </w:pPr>
      <w:r w:rsidRPr="00201816">
        <w:t xml:space="preserve">            "price" : { </w:t>
      </w:r>
    </w:p>
    <w:p w14:paraId="4CBEC262" w14:textId="77777777" w:rsidR="00201816" w:rsidRPr="00201816" w:rsidRDefault="00201816" w:rsidP="00201816">
      <w:pPr>
        <w:pStyle w:val="Response"/>
      </w:pPr>
      <w:r w:rsidRPr="00201816">
        <w:t xml:space="preserve">                "productPrice" : "200.0",</w:t>
      </w:r>
    </w:p>
    <w:p w14:paraId="4D3414C0" w14:textId="77777777" w:rsidR="00201816" w:rsidRPr="00201816" w:rsidRDefault="00201816" w:rsidP="00201816">
      <w:pPr>
        <w:pStyle w:val="Response"/>
      </w:pPr>
      <w:r w:rsidRPr="00201816">
        <w:t xml:space="preserve">                "displayPriceType" : "srp",</w:t>
      </w:r>
    </w:p>
    <w:p w14:paraId="620CD9D9" w14:textId="77777777" w:rsidR="00201816" w:rsidRPr="00201816" w:rsidRDefault="00201816" w:rsidP="00201816">
      <w:pPr>
        <w:pStyle w:val="Response"/>
      </w:pPr>
      <w:r w:rsidRPr="00201816">
        <w:t xml:space="preserve">                "displayPrice" : "200.0",</w:t>
      </w:r>
    </w:p>
    <w:p w14:paraId="220E3A58" w14:textId="77777777" w:rsidR="00201816" w:rsidRPr="00201816" w:rsidRDefault="00201816" w:rsidP="00201816">
      <w:pPr>
        <w:pStyle w:val="Response"/>
      </w:pPr>
      <w:r w:rsidRPr="00201816">
        <w:t xml:space="preserve">                "currencyCode" : "GBP",</w:t>
      </w:r>
    </w:p>
    <w:p w14:paraId="16E0F3A6" w14:textId="77777777" w:rsidR="00201816" w:rsidRPr="00201816" w:rsidRDefault="00201816" w:rsidP="00201816">
      <w:pPr>
        <w:pStyle w:val="Response"/>
      </w:pPr>
      <w:r w:rsidRPr="00201816">
        <w:t xml:space="preserve">                "formattedPrice" : "œ200.00",</w:t>
      </w:r>
    </w:p>
    <w:p w14:paraId="4EEFEB30" w14:textId="77777777" w:rsidR="00201816" w:rsidRPr="00201816" w:rsidRDefault="00201816" w:rsidP="00201816">
      <w:pPr>
        <w:pStyle w:val="Response"/>
      </w:pPr>
      <w:r w:rsidRPr="00201816">
        <w:t xml:space="preserve">                "formattedDisplayPrice" : "œ200.00"</w:t>
      </w:r>
    </w:p>
    <w:p w14:paraId="651E8001" w14:textId="77777777" w:rsidR="00201816" w:rsidRPr="00201816" w:rsidRDefault="00201816" w:rsidP="00201816">
      <w:pPr>
        <w:pStyle w:val="Response"/>
      </w:pPr>
      <w:r w:rsidRPr="00201816">
        <w:t xml:space="preserve">            },</w:t>
      </w:r>
    </w:p>
    <w:p w14:paraId="5E2191F5" w14:textId="77777777" w:rsidR="00201816" w:rsidRPr="00201816" w:rsidRDefault="00201816" w:rsidP="00201816">
      <w:pPr>
        <w:pStyle w:val="Response"/>
      </w:pPr>
      <w:r w:rsidRPr="00201816">
        <w:t xml:space="preserve">            "reviewStatistics" : { </w:t>
      </w:r>
    </w:p>
    <w:p w14:paraId="48E95DE9" w14:textId="77777777" w:rsidR="00201816" w:rsidRPr="00201816" w:rsidRDefault="00201816" w:rsidP="00201816">
      <w:pPr>
        <w:pStyle w:val="Response"/>
      </w:pPr>
      <w:r w:rsidRPr="00201816">
        <w:t xml:space="preserve">                "averageOverallRating" : 4.25,</w:t>
      </w:r>
    </w:p>
    <w:p w14:paraId="3BC4A1CA" w14:textId="77777777" w:rsidR="00201816" w:rsidRPr="00201816" w:rsidRDefault="00201816" w:rsidP="00201816">
      <w:pPr>
        <w:pStyle w:val="Response"/>
      </w:pPr>
      <w:r w:rsidRPr="00201816">
        <w:t xml:space="preserve">                "totalReviewCount" : 52</w:t>
      </w:r>
    </w:p>
    <w:p w14:paraId="017F9CAD" w14:textId="77777777" w:rsidR="00201816" w:rsidRPr="00201816" w:rsidRDefault="00201816" w:rsidP="00201816">
      <w:pPr>
        <w:pStyle w:val="Response"/>
      </w:pPr>
      <w:r w:rsidRPr="00201816">
        <w:t xml:space="preserve">            },</w:t>
      </w:r>
    </w:p>
    <w:p w14:paraId="17AA479B" w14:textId="77777777" w:rsidR="00201816" w:rsidRPr="00201816" w:rsidRDefault="00201816" w:rsidP="00201816">
      <w:pPr>
        <w:pStyle w:val="Response"/>
      </w:pPr>
      <w:r w:rsidRPr="00201816">
        <w:t xml:space="preserve">            "keyLogo" : { </w:t>
      </w:r>
    </w:p>
    <w:p w14:paraId="7A89C5F8" w14:textId="77777777" w:rsidR="00201816" w:rsidRPr="00201816" w:rsidRDefault="00201816" w:rsidP="00201816">
      <w:pPr>
        <w:pStyle w:val="Response"/>
      </w:pPr>
      <w:r w:rsidRPr="00201816">
        <w:t xml:space="preserve">                "title" : "Gyroflex",</w:t>
      </w:r>
    </w:p>
    <w:p w14:paraId="127CBD6F" w14:textId="77777777" w:rsidR="00201816" w:rsidRPr="00201816" w:rsidRDefault="00201816" w:rsidP="00201816">
      <w:pPr>
        <w:pStyle w:val="Response"/>
      </w:pPr>
      <w:r w:rsidRPr="00201816">
        <w:t xml:space="preserve">                "imageURL" : "http://images.philips.com/is/image/PhilipsConsumer/S400000742-SLP-global-001"</w:t>
      </w:r>
    </w:p>
    <w:p w14:paraId="567C10A2" w14:textId="77777777" w:rsidR="00201816" w:rsidRPr="00201816" w:rsidRDefault="00201816" w:rsidP="00201816">
      <w:pPr>
        <w:pStyle w:val="Response"/>
      </w:pPr>
      <w:r w:rsidRPr="00201816">
        <w:t xml:space="preserve">            },</w:t>
      </w:r>
    </w:p>
    <w:p w14:paraId="7096F15D" w14:textId="77777777" w:rsidR="00201816" w:rsidRPr="00201816" w:rsidRDefault="00201816" w:rsidP="00201816">
      <w:pPr>
        <w:pStyle w:val="Response"/>
      </w:pPr>
      <w:r w:rsidRPr="00201816">
        <w:t xml:space="preserve">            "keyAwards" : [ "http://images.philips.com/is/image/PhilipsConsumer/ALA_48966393-AWP-en_GB-001", "http://images.philips.com/is/image/PhilipsConsumer/ALA_48707545-AWP-en_GB-001" ],</w:t>
      </w:r>
    </w:p>
    <w:p w14:paraId="69B666CE" w14:textId="77777777" w:rsidR="00201816" w:rsidRPr="00201816" w:rsidRDefault="00201816" w:rsidP="00201816">
      <w:pPr>
        <w:pStyle w:val="Response"/>
      </w:pPr>
      <w:r w:rsidRPr="00201816">
        <w:t xml:space="preserve">            "wow" : "SensoTouch 3D - Ultimate shaving experience",</w:t>
      </w:r>
    </w:p>
    <w:p w14:paraId="1592EDF1" w14:textId="77777777" w:rsidR="00201816" w:rsidRPr="00201816" w:rsidRDefault="00201816" w:rsidP="00201816">
      <w:pPr>
        <w:pStyle w:val="Response"/>
      </w:pPr>
      <w:r w:rsidRPr="00201816">
        <w:t xml:space="preserve">            "filterKeys" : [ "FK_CLEA_PEC", "FK_CONTOUR_HEAD_SHAVING_ULTIMATE", "FK_CORDLESS_SHAVERS", "FK_DRY_AND_WET_SHAVE", "FK_FIFTY_MINUTES_SHAVING", "FK_GENERIC_GREEN", "FK_HEAD_PERFORMANCE_STANDARD", "FK_HEAD_PERFORMANCE_SUPERIOR", "FK_HEAD_PERFORMANCE_ULTIMATE", "FK_INTEGRATED_TRIMMER_SHAVING", "FK_LOW_LEVEL_INDICATOR_SHAVING", "FK_OTHER_SHAVERS", "FK_REF_PEC", "FK_SHAVING_3_HEADS", "FK_SIDEBURN_TRIMMER_SHAVERS", "FK_SKINGLIDE_SHAVING", "FK_THREE_LEVEL_INDICATOR_SHAVING", "FK_WASHABLE_SHAVERS", "MENS_SHAVING_CA", "PERSONAL_CARE_GR", "SERIES_SHAVERS_SU" ],</w:t>
      </w:r>
    </w:p>
    <w:p w14:paraId="40BEE8C1" w14:textId="77777777" w:rsidR="00201816" w:rsidRPr="00201816" w:rsidRDefault="00201816" w:rsidP="00201816">
      <w:pPr>
        <w:pStyle w:val="Response"/>
      </w:pPr>
      <w:r w:rsidRPr="00201816">
        <w:t xml:space="preserve">            "Subcategory" : "SERIES_SHAVERS_SU"</w:t>
      </w:r>
    </w:p>
    <w:p w14:paraId="76F40269" w14:textId="77777777" w:rsidR="00201816" w:rsidRPr="00201816" w:rsidRDefault="00201816" w:rsidP="00201816">
      <w:pPr>
        <w:pStyle w:val="Response"/>
      </w:pPr>
      <w:r w:rsidRPr="00201816">
        <w:t xml:space="preserve">        }, { </w:t>
      </w:r>
    </w:p>
    <w:p w14:paraId="0A0D6F3B" w14:textId="77777777" w:rsidR="00201816" w:rsidRPr="00201816" w:rsidRDefault="00201816" w:rsidP="00201816">
      <w:pPr>
        <w:pStyle w:val="Response"/>
      </w:pPr>
      <w:r w:rsidRPr="00201816">
        <w:t xml:space="preserve">            "ctn" : "RQ1275/17",</w:t>
      </w:r>
    </w:p>
    <w:p w14:paraId="4070F24A" w14:textId="77777777" w:rsidR="00201816" w:rsidRPr="00201816" w:rsidRDefault="00201816" w:rsidP="00201816">
      <w:pPr>
        <w:pStyle w:val="Response"/>
      </w:pPr>
      <w:r w:rsidRPr="00201816">
        <w:t xml:space="preserve">            "dtn" : "RQ1275/17",</w:t>
      </w:r>
    </w:p>
    <w:p w14:paraId="480BE224" w14:textId="77777777" w:rsidR="00201816" w:rsidRPr="00201816" w:rsidRDefault="00201816" w:rsidP="00201816">
      <w:pPr>
        <w:pStyle w:val="Response"/>
      </w:pPr>
      <w:r w:rsidRPr="00201816">
        <w:t xml:space="preserve">            "productTitle" : "SensoTouch 3D ",</w:t>
      </w:r>
    </w:p>
    <w:p w14:paraId="0AEF5014" w14:textId="77777777" w:rsidR="00201816" w:rsidRPr="00201816" w:rsidRDefault="00201816" w:rsidP="00201816">
      <w:pPr>
        <w:pStyle w:val="Response"/>
      </w:pPr>
      <w:r w:rsidRPr="00201816">
        <w:t xml:space="preserve">            "brandName" : "Philips",</w:t>
      </w:r>
    </w:p>
    <w:p w14:paraId="19DFD04E" w14:textId="77777777" w:rsidR="00201816" w:rsidRPr="00201816" w:rsidRDefault="00201816" w:rsidP="00201816">
      <w:pPr>
        <w:pStyle w:val="Response"/>
      </w:pPr>
      <w:r w:rsidRPr="00201816">
        <w:t xml:space="preserve">            "familyName" : "SensoTouch 3D",</w:t>
      </w:r>
    </w:p>
    <w:p w14:paraId="3A470D4A" w14:textId="77777777" w:rsidR="00201816" w:rsidRPr="00201816" w:rsidRDefault="00201816" w:rsidP="00201816">
      <w:pPr>
        <w:pStyle w:val="Response"/>
      </w:pPr>
      <w:r w:rsidRPr="00201816">
        <w:t xml:space="preserve">            "productURL" : "/c-p/RQ1275_17/sensotouch-3d-ultratrack-heads-beard-styler-60-min",</w:t>
      </w:r>
    </w:p>
    <w:p w14:paraId="52D59843" w14:textId="77777777" w:rsidR="00201816" w:rsidRPr="00201816" w:rsidRDefault="00201816" w:rsidP="00201816">
      <w:pPr>
        <w:pStyle w:val="Response"/>
      </w:pPr>
      <w:r w:rsidRPr="00201816">
        <w:t xml:space="preserve">            "descriptor" : "UltraTrack heads, Beard Styler, 60 min",</w:t>
      </w:r>
    </w:p>
    <w:p w14:paraId="673F2E02" w14:textId="77777777" w:rsidR="00201816" w:rsidRPr="00201816" w:rsidRDefault="00201816" w:rsidP="00201816">
      <w:pPr>
        <w:pStyle w:val="Response"/>
      </w:pPr>
      <w:r w:rsidRPr="00201816">
        <w:t xml:space="preserve">            "versions" : [ "UltraTrack heads", "Beard Styler", "60 min" ],</w:t>
      </w:r>
    </w:p>
    <w:p w14:paraId="7DD5039A" w14:textId="77777777" w:rsidR="00201816" w:rsidRPr="00201816" w:rsidRDefault="00201816" w:rsidP="00201816">
      <w:pPr>
        <w:pStyle w:val="Response"/>
      </w:pPr>
      <w:r w:rsidRPr="00201816">
        <w:t xml:space="preserve">            "productStatus" : "NORMAL",</w:t>
      </w:r>
    </w:p>
    <w:p w14:paraId="6FF814F7" w14:textId="77777777" w:rsidR="00201816" w:rsidRPr="00201816" w:rsidRDefault="00201816" w:rsidP="00201816">
      <w:pPr>
        <w:pStyle w:val="Response"/>
      </w:pPr>
      <w:r w:rsidRPr="00201816">
        <w:t xml:space="preserve">            "imageURL" : "http://images.philips.com/is/image/PhilipsConsumer/RQ1275_17-IMS-global",</w:t>
      </w:r>
    </w:p>
    <w:p w14:paraId="1B4948D6" w14:textId="77777777" w:rsidR="00201816" w:rsidRPr="00201816" w:rsidRDefault="00201816" w:rsidP="00201816">
      <w:pPr>
        <w:pStyle w:val="Response"/>
      </w:pPr>
      <w:r w:rsidRPr="00201816">
        <w:t xml:space="preserve">            "sop" : "2012-07-06T00:00:00.000+02:00",</w:t>
      </w:r>
    </w:p>
    <w:p w14:paraId="657BEC04" w14:textId="77777777" w:rsidR="00201816" w:rsidRPr="00201816" w:rsidRDefault="00201816" w:rsidP="00201816">
      <w:pPr>
        <w:pStyle w:val="Response"/>
      </w:pPr>
      <w:r w:rsidRPr="00201816">
        <w:t xml:space="preserve">            "somp" : "2012-07-06T00:00:00.000+02:00",</w:t>
      </w:r>
    </w:p>
    <w:p w14:paraId="5E1A5115" w14:textId="77777777" w:rsidR="00201816" w:rsidRPr="00201816" w:rsidRDefault="00201816" w:rsidP="00201816">
      <w:pPr>
        <w:pStyle w:val="Response"/>
      </w:pPr>
      <w:r w:rsidRPr="00201816">
        <w:t xml:space="preserve">            "eop" : "2016-08-06T00:00:00.000+02:00",</w:t>
      </w:r>
    </w:p>
    <w:p w14:paraId="32A58798" w14:textId="77777777" w:rsidR="00201816" w:rsidRPr="00201816" w:rsidRDefault="00201816" w:rsidP="00201816">
      <w:pPr>
        <w:pStyle w:val="Response"/>
      </w:pPr>
      <w:r w:rsidRPr="00201816">
        <w:t xml:space="preserve">            "isDeleted" : false,</w:t>
      </w:r>
    </w:p>
    <w:p w14:paraId="134F9A74" w14:textId="77777777" w:rsidR="00201816" w:rsidRPr="00201816" w:rsidRDefault="00201816" w:rsidP="00201816">
      <w:pPr>
        <w:pStyle w:val="Response"/>
      </w:pPr>
      <w:r w:rsidRPr="00201816">
        <w:t xml:space="preserve">            "priority" : 10,</w:t>
      </w:r>
    </w:p>
    <w:p w14:paraId="6FE50B83" w14:textId="77777777" w:rsidR="00201816" w:rsidRPr="00201816" w:rsidRDefault="00201816" w:rsidP="00201816">
      <w:pPr>
        <w:pStyle w:val="Response"/>
      </w:pPr>
      <w:r w:rsidRPr="00201816">
        <w:t xml:space="preserve">            "price" : { </w:t>
      </w:r>
    </w:p>
    <w:p w14:paraId="40F78358" w14:textId="77777777" w:rsidR="00201816" w:rsidRPr="00201816" w:rsidRDefault="00201816" w:rsidP="00201816">
      <w:pPr>
        <w:pStyle w:val="Response"/>
      </w:pPr>
      <w:r w:rsidRPr="00201816">
        <w:t xml:space="preserve">                "productPrice" : "250.0",</w:t>
      </w:r>
    </w:p>
    <w:p w14:paraId="7276B064" w14:textId="77777777" w:rsidR="00201816" w:rsidRPr="00201816" w:rsidRDefault="00201816" w:rsidP="00201816">
      <w:pPr>
        <w:pStyle w:val="Response"/>
      </w:pPr>
      <w:r w:rsidRPr="00201816">
        <w:t xml:space="preserve">                "displayPriceType" : "srp",</w:t>
      </w:r>
    </w:p>
    <w:p w14:paraId="4E59DBF9" w14:textId="77777777" w:rsidR="00201816" w:rsidRPr="00201816" w:rsidRDefault="00201816" w:rsidP="00201816">
      <w:pPr>
        <w:pStyle w:val="Response"/>
      </w:pPr>
      <w:r w:rsidRPr="00201816">
        <w:t xml:space="preserve">                "displayPrice" : "250.0",</w:t>
      </w:r>
    </w:p>
    <w:p w14:paraId="6858ABCF" w14:textId="77777777" w:rsidR="00201816" w:rsidRPr="00201816" w:rsidRDefault="00201816" w:rsidP="00201816">
      <w:pPr>
        <w:pStyle w:val="Response"/>
      </w:pPr>
      <w:r w:rsidRPr="00201816">
        <w:t xml:space="preserve">                "currencyCode" : "GBP",</w:t>
      </w:r>
    </w:p>
    <w:p w14:paraId="2CC40190" w14:textId="77777777" w:rsidR="00201816" w:rsidRPr="00201816" w:rsidRDefault="00201816" w:rsidP="00201816">
      <w:pPr>
        <w:pStyle w:val="Response"/>
      </w:pPr>
      <w:r w:rsidRPr="00201816">
        <w:t xml:space="preserve">                "formattedPrice" : "œ250.00",</w:t>
      </w:r>
    </w:p>
    <w:p w14:paraId="767CB139" w14:textId="77777777" w:rsidR="00201816" w:rsidRPr="00201816" w:rsidRDefault="00201816" w:rsidP="00201816">
      <w:pPr>
        <w:pStyle w:val="Response"/>
      </w:pPr>
      <w:r w:rsidRPr="00201816">
        <w:t xml:space="preserve">                "formattedDisplayPrice" : "œ250.00"</w:t>
      </w:r>
    </w:p>
    <w:p w14:paraId="28A7D597" w14:textId="77777777" w:rsidR="00201816" w:rsidRPr="00201816" w:rsidRDefault="00201816" w:rsidP="00201816">
      <w:pPr>
        <w:pStyle w:val="Response"/>
      </w:pPr>
      <w:r w:rsidRPr="00201816">
        <w:t xml:space="preserve">            },</w:t>
      </w:r>
    </w:p>
    <w:p w14:paraId="49B9BB53" w14:textId="77777777" w:rsidR="00201816" w:rsidRPr="00201816" w:rsidRDefault="00201816" w:rsidP="00201816">
      <w:pPr>
        <w:pStyle w:val="Response"/>
      </w:pPr>
      <w:r w:rsidRPr="00201816">
        <w:t xml:space="preserve">            "reviewStatistics" : { </w:t>
      </w:r>
    </w:p>
    <w:p w14:paraId="75544534" w14:textId="77777777" w:rsidR="00201816" w:rsidRPr="00201816" w:rsidRDefault="00201816" w:rsidP="00201816">
      <w:pPr>
        <w:pStyle w:val="Response"/>
      </w:pPr>
      <w:r w:rsidRPr="00201816">
        <w:t xml:space="preserve">                "averageOverallRating" : 4.5882,</w:t>
      </w:r>
    </w:p>
    <w:p w14:paraId="3CEFC4DE" w14:textId="77777777" w:rsidR="00201816" w:rsidRPr="00201816" w:rsidRDefault="00201816" w:rsidP="00201816">
      <w:pPr>
        <w:pStyle w:val="Response"/>
      </w:pPr>
      <w:r w:rsidRPr="00201816">
        <w:t xml:space="preserve">                "totalReviewCount" : 17</w:t>
      </w:r>
    </w:p>
    <w:p w14:paraId="55603E8E" w14:textId="77777777" w:rsidR="00201816" w:rsidRPr="00201816" w:rsidRDefault="00201816" w:rsidP="00201816">
      <w:pPr>
        <w:pStyle w:val="Response"/>
      </w:pPr>
      <w:r w:rsidRPr="00201816">
        <w:t xml:space="preserve">            },</w:t>
      </w:r>
    </w:p>
    <w:p w14:paraId="684CB97B" w14:textId="77777777" w:rsidR="00201816" w:rsidRPr="00201816" w:rsidRDefault="00201816" w:rsidP="00201816">
      <w:pPr>
        <w:pStyle w:val="Response"/>
      </w:pPr>
      <w:r w:rsidRPr="00201816">
        <w:t xml:space="preserve">            "keyLogo" : { </w:t>
      </w:r>
    </w:p>
    <w:p w14:paraId="6274931A" w14:textId="77777777" w:rsidR="00201816" w:rsidRPr="00201816" w:rsidRDefault="00201816" w:rsidP="00201816">
      <w:pPr>
        <w:pStyle w:val="Response"/>
      </w:pPr>
      <w:r w:rsidRPr="00201816">
        <w:t xml:space="preserve">                "title" : "Gyroflex",</w:t>
      </w:r>
    </w:p>
    <w:p w14:paraId="2D3C2A1B" w14:textId="77777777" w:rsidR="00201816" w:rsidRPr="00201816" w:rsidRDefault="00201816" w:rsidP="00201816">
      <w:pPr>
        <w:pStyle w:val="Response"/>
      </w:pPr>
      <w:r w:rsidRPr="00201816">
        <w:lastRenderedPageBreak/>
        <w:t xml:space="preserve">                "imageURL" : "http://images.philips.com/is/image/PhilipsConsumer/S400000742-SLP-global-001"</w:t>
      </w:r>
    </w:p>
    <w:p w14:paraId="78282998" w14:textId="77777777" w:rsidR="00201816" w:rsidRPr="00201816" w:rsidRDefault="00201816" w:rsidP="00201816">
      <w:pPr>
        <w:pStyle w:val="Response"/>
      </w:pPr>
      <w:r w:rsidRPr="00201816">
        <w:t xml:space="preserve">            },</w:t>
      </w:r>
    </w:p>
    <w:p w14:paraId="37D0999D" w14:textId="77777777" w:rsidR="00201816" w:rsidRPr="00201816" w:rsidRDefault="00201816" w:rsidP="00201816">
      <w:pPr>
        <w:pStyle w:val="Response"/>
      </w:pPr>
      <w:r w:rsidRPr="00201816">
        <w:t xml:space="preserve">            "wow" : "SensoTouch 3D - Ultimate shaving experience",</w:t>
      </w:r>
    </w:p>
    <w:p w14:paraId="58A1FD5E" w14:textId="77777777" w:rsidR="00201816" w:rsidRPr="00201816" w:rsidRDefault="00201816" w:rsidP="00201816">
      <w:pPr>
        <w:pStyle w:val="Response"/>
      </w:pPr>
      <w:r w:rsidRPr="00201816">
        <w:t xml:space="preserve">            "filterKeys" : [ "FK_CLEA_PEC", "FK_CONTOUR_HEAD_SHAVING_ULTIMATE", "FK_CORDLESS_SHAVERS", "FK_DRY_AND_WET_SHAVE", "FK_FIVE_LEVEL_INDICATOR_SHAVING", "FK_GENERIC_GREEN", "FK_HEAD_PERFORMANCE_STANDARD", "FK_HEAD_PERFORMANCE_SUPERIOR", "FK_HEAD_PERFORMANCE_ULTIMATE", "FK_INTEGRATED_TRIMMER_SHAVING", "FK_LOW_LEVEL_INDICATOR_SHAVING", "FK_OTHER_SHAVERS", "FK_REF_PEC", "FK_SHAVING_3_HEADS", "FK_SIDEBURN_TRIMMER_SHAVERS", "FK_SIXTY_MINUTES_SHAVING", "FK_SKINGLIDE_SHAVING", "FK_WASHABLE_SHAVERS", "MENS_SHAVING_CA", "PERSONAL_CARE_GR", "SERIES_SHAVERS_SU" ],</w:t>
      </w:r>
    </w:p>
    <w:p w14:paraId="5981D71D" w14:textId="77777777" w:rsidR="00201816" w:rsidRPr="00201816" w:rsidRDefault="00201816" w:rsidP="00201816">
      <w:pPr>
        <w:pStyle w:val="Response"/>
      </w:pPr>
      <w:r w:rsidRPr="00201816">
        <w:t xml:space="preserve">            "Subcategory" : "SERIES_SHAVERS_SU"</w:t>
      </w:r>
    </w:p>
    <w:p w14:paraId="652656D0" w14:textId="77777777" w:rsidR="00201816" w:rsidRPr="00201816" w:rsidRDefault="00201816" w:rsidP="00201816">
      <w:pPr>
        <w:pStyle w:val="Response"/>
      </w:pPr>
      <w:r w:rsidRPr="00201816">
        <w:t xml:space="preserve">        },</w:t>
      </w:r>
    </w:p>
    <w:p w14:paraId="0ADD5D41" w14:textId="77777777" w:rsidR="00201816" w:rsidRPr="00201816" w:rsidRDefault="00201816" w:rsidP="00201816">
      <w:pPr>
        <w:pStyle w:val="Response"/>
      </w:pPr>
      <w:r w:rsidRPr="00201816">
        <w:t xml:space="preserve">        {...} ],</w:t>
      </w:r>
    </w:p>
    <w:p w14:paraId="694F4B78" w14:textId="77777777" w:rsidR="00201816" w:rsidRPr="00201816" w:rsidRDefault="00201816" w:rsidP="00201816">
      <w:pPr>
        <w:pStyle w:val="Response"/>
      </w:pPr>
      <w:r w:rsidRPr="00201816">
        <w:t xml:space="preserve">        "filterKeys" : { </w:t>
      </w:r>
    </w:p>
    <w:p w14:paraId="220F3807" w14:textId="77777777" w:rsidR="00201816" w:rsidRPr="00201816" w:rsidRDefault="00201816" w:rsidP="00201816">
      <w:pPr>
        <w:pStyle w:val="Response"/>
      </w:pPr>
      <w:r w:rsidRPr="00201816">
        <w:t xml:space="preserve">            "FK_DRY_AND_WET_SHAVE" : 17,</w:t>
      </w:r>
    </w:p>
    <w:p w14:paraId="3CE51A91" w14:textId="77777777" w:rsidR="00201816" w:rsidRPr="00201816" w:rsidRDefault="00201816" w:rsidP="00201816">
      <w:pPr>
        <w:pStyle w:val="Response"/>
      </w:pPr>
      <w:r w:rsidRPr="00201816">
        <w:t xml:space="preserve">            "AQUATOUCH_SHAVERS_SU" : 5,</w:t>
      </w:r>
    </w:p>
    <w:p w14:paraId="3C390517" w14:textId="77777777" w:rsidR="00201816" w:rsidRPr="00201816" w:rsidRDefault="00201816" w:rsidP="00201816">
      <w:pPr>
        <w:pStyle w:val="Response"/>
      </w:pPr>
      <w:r w:rsidRPr="00201816">
        <w:t xml:space="preserve">            "FK_INTEGRATED_TRIMMER_SHAVING" : 25,</w:t>
      </w:r>
    </w:p>
    <w:p w14:paraId="72852A14" w14:textId="77777777" w:rsidR="00201816" w:rsidRPr="00201816" w:rsidRDefault="00201816" w:rsidP="00201816">
      <w:pPr>
        <w:pStyle w:val="Response"/>
      </w:pPr>
      <w:r w:rsidRPr="00201816">
        <w:t xml:space="preserve">            ...</w:t>
      </w:r>
    </w:p>
    <w:p w14:paraId="79AC4297" w14:textId="77777777" w:rsidR="00201816" w:rsidRPr="00201816" w:rsidRDefault="00201816" w:rsidP="00201816">
      <w:pPr>
        <w:pStyle w:val="Response"/>
      </w:pPr>
      <w:r w:rsidRPr="00201816">
        <w:t xml:space="preserve">        }</w:t>
      </w:r>
    </w:p>
    <w:p w14:paraId="60838879" w14:textId="77777777" w:rsidR="00201816" w:rsidRPr="00201816" w:rsidRDefault="00201816" w:rsidP="00201816">
      <w:pPr>
        <w:pStyle w:val="Response"/>
      </w:pPr>
      <w:r w:rsidRPr="00201816">
        <w:t xml:space="preserve">    }</w:t>
      </w:r>
    </w:p>
    <w:p w14:paraId="31178045" w14:textId="77777777" w:rsidR="00201816" w:rsidRPr="00201816" w:rsidRDefault="00201816" w:rsidP="00201816">
      <w:pPr>
        <w:pStyle w:val="Response"/>
      </w:pPr>
      <w:r w:rsidRPr="00201816">
        <w:t>}</w:t>
      </w:r>
    </w:p>
    <w:p w14:paraId="1829C93B"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619AC9C" w14:textId="77777777" w:rsidR="00643F37" w:rsidRPr="006E1D3F" w:rsidRDefault="00643F37" w:rsidP="006E1D3F">
      <w:pPr>
        <w:pStyle w:val="Heading3"/>
        <w:tabs>
          <w:tab w:val="left" w:pos="1134"/>
          <w:tab w:val="left" w:pos="1418"/>
          <w:tab w:val="left" w:pos="1701"/>
          <w:tab w:val="left" w:pos="1985"/>
          <w:tab w:val="left" w:pos="2268"/>
          <w:tab w:val="left" w:pos="2552"/>
          <w:tab w:val="left" w:pos="2835"/>
        </w:tabs>
      </w:pPr>
      <w:bookmarkStart w:id="37" w:name="_Toc309312538"/>
      <w:r w:rsidRPr="006E1D3F">
        <w:lastRenderedPageBreak/>
        <w:t>Category Call- filters</w:t>
      </w:r>
      <w:bookmarkEnd w:id="37"/>
    </w:p>
    <w:p w14:paraId="4A0CFFA8" w14:textId="77777777" w:rsidR="005C6C94" w:rsidRDefault="005C6C94"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214F5182" w14:textId="7AF6B267" w:rsidR="006E1D3F" w:rsidRPr="006E1D3F" w:rsidRDefault="006E1D3F"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E1D3F">
        <w:rPr>
          <w:rFonts w:asciiTheme="minorHAnsi" w:hAnsiTheme="minorHAnsi" w:cstheme="minorHAnsi"/>
          <w:b/>
          <w:sz w:val="20"/>
          <w:szCs w:val="20"/>
        </w:rPr>
        <w:t>Format:</w:t>
      </w:r>
    </w:p>
    <w:p w14:paraId="71FF9DC8"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http://&lt;SERVER-INFO&gt;/category/&lt;SECTOR-CODE&gt;/&lt;LANGUAGE-CODE_COUNTRY-CODE&gt;/&lt;CATALOG-CODE&gt;/&lt;CATEGORY-CODE&gt;.filters</w:t>
      </w:r>
    </w:p>
    <w:p w14:paraId="7654FBF0" w14:textId="77777777" w:rsidR="00643F37" w:rsidRPr="006E1D3F"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E1D3F">
        <w:rPr>
          <w:rFonts w:asciiTheme="minorHAnsi" w:hAnsiTheme="minorHAnsi" w:cstheme="minorHAnsi"/>
          <w:b/>
          <w:sz w:val="20"/>
          <w:szCs w:val="20"/>
        </w:rPr>
        <w:t>Eg.:</w:t>
      </w:r>
    </w:p>
    <w:p w14:paraId="355210D0" w14:textId="2F9940A0"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/category/B2C/en_GB/CONSUMER/TELEVISIONS_CA.filters</w:t>
      </w:r>
    </w:p>
    <w:p w14:paraId="116F2419" w14:textId="2BC09C40" w:rsidR="00E13A10" w:rsidRPr="00E13A10" w:rsidRDefault="00E13A10"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http://www.philips.co.uk/prx/category/B2B_LI/en_GB/LP_PROF_ATG/CREC_CA.filters</w:t>
      </w:r>
    </w:p>
    <w:p w14:paraId="285BC153" w14:textId="6FC890BF"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631444BF" w14:textId="77777777" w:rsidR="00643F37" w:rsidRPr="00643F37" w:rsidRDefault="00643F37" w:rsidP="001E3CD1">
      <w:pPr>
        <w:pStyle w:val="Response"/>
      </w:pPr>
      <w:r w:rsidRPr="00643F37">
        <w:t xml:space="preserve">{ </w:t>
      </w:r>
    </w:p>
    <w:p w14:paraId="1B9E4B0D" w14:textId="77777777" w:rsidR="00643F37" w:rsidRPr="00643F37" w:rsidRDefault="00643F37" w:rsidP="001E3CD1">
      <w:pPr>
        <w:pStyle w:val="Response"/>
      </w:pPr>
      <w:r w:rsidRPr="00643F37">
        <w:t xml:space="preserve">    "success" : true,</w:t>
      </w:r>
    </w:p>
    <w:p w14:paraId="22B1E846" w14:textId="77777777" w:rsidR="00643F37" w:rsidRPr="00643F37" w:rsidRDefault="00643F37" w:rsidP="001E3CD1">
      <w:pPr>
        <w:pStyle w:val="Response"/>
      </w:pPr>
      <w:r w:rsidRPr="00643F37">
        <w:t xml:space="preserve">    "data" : [ { </w:t>
      </w:r>
    </w:p>
    <w:p w14:paraId="1E2881E6" w14:textId="77777777" w:rsidR="00643F37" w:rsidRPr="00643F37" w:rsidRDefault="00643F37" w:rsidP="001E3CD1">
      <w:pPr>
        <w:pStyle w:val="Response"/>
      </w:pPr>
      <w:r w:rsidRPr="00643F37">
        <w:t xml:space="preserve">        "rank" : 1,</w:t>
      </w:r>
    </w:p>
    <w:p w14:paraId="130C1E70" w14:textId="77777777" w:rsidR="00643F37" w:rsidRPr="00643F37" w:rsidRDefault="00643F37" w:rsidP="001E3CD1">
      <w:pPr>
        <w:pStyle w:val="Response"/>
      </w:pPr>
      <w:r w:rsidRPr="00643F37">
        <w:t xml:space="preserve">        "id" : "FG_SCREENSIZE_TV",</w:t>
      </w:r>
    </w:p>
    <w:p w14:paraId="52F865E9" w14:textId="77777777" w:rsidR="00643F37" w:rsidRPr="00643F37" w:rsidRDefault="00643F37" w:rsidP="001E3CD1">
      <w:pPr>
        <w:pStyle w:val="Response"/>
      </w:pPr>
      <w:r w:rsidRPr="00643F37">
        <w:t xml:space="preserve">        "displayName" : "Screen size",</w:t>
      </w:r>
    </w:p>
    <w:p w14:paraId="1E6A7077" w14:textId="77777777" w:rsidR="00643F37" w:rsidRPr="00643F37" w:rsidRDefault="00643F37" w:rsidP="001E3CD1">
      <w:pPr>
        <w:pStyle w:val="Response"/>
      </w:pPr>
      <w:r w:rsidRPr="00643F37">
        <w:t xml:space="preserve">        "status" : "active",</w:t>
      </w:r>
    </w:p>
    <w:p w14:paraId="74695061" w14:textId="77777777" w:rsidR="00643F37" w:rsidRPr="00643F37" w:rsidRDefault="00643F37" w:rsidP="001E3CD1">
      <w:pPr>
        <w:pStyle w:val="Response"/>
      </w:pPr>
      <w:r w:rsidRPr="00643F37">
        <w:t xml:space="preserve">        "behavior" : "AND",</w:t>
      </w:r>
    </w:p>
    <w:p w14:paraId="073DA090" w14:textId="77777777" w:rsidR="00643F37" w:rsidRPr="00643F37" w:rsidRDefault="00643F37" w:rsidP="001E3CD1">
      <w:pPr>
        <w:pStyle w:val="Response"/>
      </w:pPr>
      <w:r w:rsidRPr="00643F37">
        <w:t xml:space="preserve">        "displayType" : "slider",</w:t>
      </w:r>
    </w:p>
    <w:p w14:paraId="62456996" w14:textId="77777777" w:rsidR="00643F37" w:rsidRPr="00643F37" w:rsidRDefault="00643F37" w:rsidP="001E3CD1">
      <w:pPr>
        <w:pStyle w:val="Response"/>
      </w:pPr>
      <w:r w:rsidRPr="00643F37">
        <w:t xml:space="preserve">        "filterKeys" : [ { </w:t>
      </w:r>
    </w:p>
    <w:p w14:paraId="1BF07EF4" w14:textId="77777777" w:rsidR="00643F37" w:rsidRPr="00643F37" w:rsidRDefault="00643F37" w:rsidP="001E3CD1">
      <w:pPr>
        <w:pStyle w:val="Response"/>
      </w:pPr>
      <w:r w:rsidRPr="00643F37">
        <w:t xml:space="preserve">            "rank" : 0,</w:t>
      </w:r>
    </w:p>
    <w:p w14:paraId="744319D9" w14:textId="77777777" w:rsidR="00643F37" w:rsidRPr="00643F37" w:rsidRDefault="00643F37" w:rsidP="001E3CD1">
      <w:pPr>
        <w:pStyle w:val="Response"/>
      </w:pPr>
      <w:r w:rsidRPr="00643F37">
        <w:t xml:space="preserve">            "id" : "FK_SCREENSIZE",</w:t>
      </w:r>
    </w:p>
    <w:p w14:paraId="4D439769" w14:textId="77777777" w:rsidR="00643F37" w:rsidRPr="00643F37" w:rsidRDefault="00643F37" w:rsidP="001E3CD1">
      <w:pPr>
        <w:pStyle w:val="Response"/>
      </w:pPr>
      <w:r w:rsidRPr="00643F37">
        <w:t xml:space="preserve">            "displayName" : "Screen size",</w:t>
      </w:r>
    </w:p>
    <w:p w14:paraId="35148178" w14:textId="77777777" w:rsidR="00643F37" w:rsidRPr="00643F37" w:rsidRDefault="00643F37" w:rsidP="001E3CD1">
      <w:pPr>
        <w:pStyle w:val="Response"/>
      </w:pPr>
      <w:r w:rsidRPr="00643F37">
        <w:t xml:space="preserve">            "status" : "active"</w:t>
      </w:r>
    </w:p>
    <w:p w14:paraId="6EB7A8C4" w14:textId="77777777" w:rsidR="00643F37" w:rsidRPr="00643F37" w:rsidRDefault="00643F37" w:rsidP="001E3CD1">
      <w:pPr>
        <w:pStyle w:val="Response"/>
      </w:pPr>
      <w:r w:rsidRPr="00643F37">
        <w:t xml:space="preserve">        } ]</w:t>
      </w:r>
    </w:p>
    <w:p w14:paraId="16D24EAF" w14:textId="77777777" w:rsidR="00643F37" w:rsidRPr="00643F37" w:rsidRDefault="00643F37" w:rsidP="001E3CD1">
      <w:pPr>
        <w:pStyle w:val="Response"/>
      </w:pPr>
      <w:r w:rsidRPr="00643F37">
        <w:t xml:space="preserve">    }, { </w:t>
      </w:r>
    </w:p>
    <w:p w14:paraId="1D213D35" w14:textId="77777777" w:rsidR="00643F37" w:rsidRPr="00643F37" w:rsidRDefault="00643F37" w:rsidP="001E3CD1">
      <w:pPr>
        <w:pStyle w:val="Response"/>
      </w:pPr>
      <w:r w:rsidRPr="00643F37">
        <w:t xml:space="preserve">        "rank" : 2,</w:t>
      </w:r>
    </w:p>
    <w:p w14:paraId="1F35E57C" w14:textId="77777777" w:rsidR="00643F37" w:rsidRPr="00643F37" w:rsidRDefault="00643F37" w:rsidP="001E3CD1">
      <w:pPr>
        <w:pStyle w:val="Response"/>
      </w:pPr>
      <w:r w:rsidRPr="00643F37">
        <w:t xml:space="preserve">        "id" : "FG_PICTURE_ENGINE",</w:t>
      </w:r>
    </w:p>
    <w:p w14:paraId="71B1879B" w14:textId="77777777" w:rsidR="00643F37" w:rsidRPr="00643F37" w:rsidRDefault="00643F37" w:rsidP="001E3CD1">
      <w:pPr>
        <w:pStyle w:val="Response"/>
      </w:pPr>
      <w:r w:rsidRPr="00643F37">
        <w:t xml:space="preserve">        "displayName" : "Picture Quality",</w:t>
      </w:r>
    </w:p>
    <w:p w14:paraId="42AC430A" w14:textId="77777777" w:rsidR="00643F37" w:rsidRPr="00643F37" w:rsidRDefault="00643F37" w:rsidP="001E3CD1">
      <w:pPr>
        <w:pStyle w:val="Response"/>
      </w:pPr>
      <w:r w:rsidRPr="00643F37">
        <w:t xml:space="preserve">        "status" : "active",</w:t>
      </w:r>
    </w:p>
    <w:p w14:paraId="6594A8AD" w14:textId="77777777" w:rsidR="00643F37" w:rsidRPr="00643F37" w:rsidRDefault="00643F37" w:rsidP="001E3CD1">
      <w:pPr>
        <w:pStyle w:val="Response"/>
      </w:pPr>
      <w:r w:rsidRPr="00643F37">
        <w:t xml:space="preserve">        "behavior" : "AND",</w:t>
      </w:r>
    </w:p>
    <w:p w14:paraId="1317F115" w14:textId="77777777" w:rsidR="00643F37" w:rsidRPr="00643F37" w:rsidRDefault="00643F37" w:rsidP="001E3CD1">
      <w:pPr>
        <w:pStyle w:val="Response"/>
      </w:pPr>
      <w:r w:rsidRPr="00643F37">
        <w:t xml:space="preserve">        "displayType" : "checkbox",</w:t>
      </w:r>
    </w:p>
    <w:p w14:paraId="18886C40" w14:textId="77777777" w:rsidR="00643F37" w:rsidRPr="00643F37" w:rsidRDefault="00643F37" w:rsidP="001E3CD1">
      <w:pPr>
        <w:pStyle w:val="Response"/>
      </w:pPr>
      <w:r w:rsidRPr="00643F37">
        <w:t xml:space="preserve">        "filterKeys" : [ { </w:t>
      </w:r>
    </w:p>
    <w:p w14:paraId="44ADA0E0" w14:textId="77777777" w:rsidR="00643F37" w:rsidRPr="00643F37" w:rsidRDefault="00643F37" w:rsidP="001E3CD1">
      <w:pPr>
        <w:pStyle w:val="Response"/>
      </w:pPr>
      <w:r w:rsidRPr="00643F37">
        <w:t xml:space="preserve">            "rank" : 0,</w:t>
      </w:r>
    </w:p>
    <w:p w14:paraId="5401921B" w14:textId="77777777" w:rsidR="00643F37" w:rsidRPr="00643F37" w:rsidRDefault="00643F37" w:rsidP="001E3CD1">
      <w:pPr>
        <w:pStyle w:val="Response"/>
      </w:pPr>
      <w:r w:rsidRPr="00643F37">
        <w:t xml:space="preserve">            "id" : "FK_PERFECT_PIXEL_HD_ENGINE",</w:t>
      </w:r>
    </w:p>
    <w:p w14:paraId="5B4F02C1" w14:textId="77777777" w:rsidR="00643F37" w:rsidRPr="00643F37" w:rsidRDefault="00643F37" w:rsidP="001E3CD1">
      <w:pPr>
        <w:pStyle w:val="Response"/>
      </w:pPr>
      <w:r w:rsidRPr="00643F37">
        <w:t xml:space="preserve">            "displayName" : "Perfect Pixel HD Engine",</w:t>
      </w:r>
    </w:p>
    <w:p w14:paraId="01298401" w14:textId="77777777" w:rsidR="00643F37" w:rsidRPr="00643F37" w:rsidRDefault="00643F37" w:rsidP="001E3CD1">
      <w:pPr>
        <w:pStyle w:val="Response"/>
      </w:pPr>
      <w:r w:rsidRPr="00643F37">
        <w:t xml:space="preserve">            "status" : "active"</w:t>
      </w:r>
    </w:p>
    <w:p w14:paraId="30B9BE55" w14:textId="77777777" w:rsidR="00643F37" w:rsidRPr="00643F37" w:rsidRDefault="00643F37" w:rsidP="001E3CD1">
      <w:pPr>
        <w:pStyle w:val="Response"/>
      </w:pPr>
      <w:r w:rsidRPr="00643F37">
        <w:t xml:space="preserve">        }, { </w:t>
      </w:r>
    </w:p>
    <w:p w14:paraId="60C77D8C" w14:textId="77777777" w:rsidR="00643F37" w:rsidRPr="00643F37" w:rsidRDefault="00643F37" w:rsidP="001E3CD1">
      <w:pPr>
        <w:pStyle w:val="Response"/>
      </w:pPr>
      <w:r w:rsidRPr="00643F37">
        <w:t xml:space="preserve">            "rank" : 1,</w:t>
      </w:r>
    </w:p>
    <w:p w14:paraId="602851D1" w14:textId="77777777" w:rsidR="00643F37" w:rsidRPr="00643F37" w:rsidRDefault="00643F37" w:rsidP="001E3CD1">
      <w:pPr>
        <w:pStyle w:val="Response"/>
      </w:pPr>
      <w:r w:rsidRPr="00643F37">
        <w:t xml:space="preserve">            "id" : "FK_PIXEL_PRECISE_HD",</w:t>
      </w:r>
    </w:p>
    <w:p w14:paraId="05D79AF1" w14:textId="77777777" w:rsidR="00643F37" w:rsidRPr="00643F37" w:rsidRDefault="00643F37" w:rsidP="001E3CD1">
      <w:pPr>
        <w:pStyle w:val="Response"/>
      </w:pPr>
      <w:r w:rsidRPr="00643F37">
        <w:t xml:space="preserve">            "displayName" : "Pixel Precise HD",</w:t>
      </w:r>
    </w:p>
    <w:p w14:paraId="3B5FC520" w14:textId="77777777" w:rsidR="00643F37" w:rsidRPr="00643F37" w:rsidRDefault="00643F37" w:rsidP="001E3CD1">
      <w:pPr>
        <w:pStyle w:val="Response"/>
      </w:pPr>
      <w:r w:rsidRPr="00643F37">
        <w:t xml:space="preserve">            "status" : "active"</w:t>
      </w:r>
    </w:p>
    <w:p w14:paraId="641A3198" w14:textId="77777777" w:rsidR="00643F37" w:rsidRPr="00643F37" w:rsidRDefault="00643F37" w:rsidP="001E3CD1">
      <w:pPr>
        <w:pStyle w:val="Response"/>
      </w:pPr>
      <w:r w:rsidRPr="00643F37">
        <w:t xml:space="preserve">        }, { </w:t>
      </w:r>
    </w:p>
    <w:p w14:paraId="5BED6D4F" w14:textId="77777777" w:rsidR="00643F37" w:rsidRPr="00643F37" w:rsidRDefault="00643F37" w:rsidP="001E3CD1">
      <w:pPr>
        <w:pStyle w:val="Response"/>
      </w:pPr>
      <w:r w:rsidRPr="00643F37">
        <w:t xml:space="preserve">            "rank" : 2,</w:t>
      </w:r>
    </w:p>
    <w:p w14:paraId="3E87486A" w14:textId="77777777" w:rsidR="00643F37" w:rsidRPr="00643F37" w:rsidRDefault="00643F37" w:rsidP="001E3CD1">
      <w:pPr>
        <w:pStyle w:val="Response"/>
      </w:pPr>
      <w:r w:rsidRPr="00643F37">
        <w:t xml:space="preserve">            "id" : "FK_PIXEL_PLUS_HD",</w:t>
      </w:r>
    </w:p>
    <w:p w14:paraId="66F1E6BE" w14:textId="77777777" w:rsidR="00643F37" w:rsidRPr="00643F37" w:rsidRDefault="00643F37" w:rsidP="001E3CD1">
      <w:pPr>
        <w:pStyle w:val="Response"/>
      </w:pPr>
      <w:r w:rsidRPr="00643F37">
        <w:t xml:space="preserve">            "displayName" : "Pixel Plus HD",</w:t>
      </w:r>
    </w:p>
    <w:p w14:paraId="692DF7DD" w14:textId="77777777" w:rsidR="00643F37" w:rsidRPr="00643F37" w:rsidRDefault="00643F37" w:rsidP="001E3CD1">
      <w:pPr>
        <w:pStyle w:val="Response"/>
      </w:pPr>
      <w:r w:rsidRPr="00643F37">
        <w:t xml:space="preserve">            "status" : "active"</w:t>
      </w:r>
    </w:p>
    <w:p w14:paraId="238AC842" w14:textId="77777777" w:rsidR="00643F37" w:rsidRPr="00643F37" w:rsidRDefault="00643F37" w:rsidP="001E3CD1">
      <w:pPr>
        <w:pStyle w:val="Response"/>
      </w:pPr>
      <w:r w:rsidRPr="00643F37">
        <w:t xml:space="preserve">        }, { </w:t>
      </w:r>
    </w:p>
    <w:p w14:paraId="1E313FD4" w14:textId="77777777" w:rsidR="00643F37" w:rsidRPr="00643F37" w:rsidRDefault="00643F37" w:rsidP="001E3CD1">
      <w:pPr>
        <w:pStyle w:val="Response"/>
      </w:pPr>
      <w:r w:rsidRPr="00643F37">
        <w:t xml:space="preserve">            "rank" : 3,</w:t>
      </w:r>
    </w:p>
    <w:p w14:paraId="626A762A" w14:textId="77777777" w:rsidR="00643F37" w:rsidRPr="00643F37" w:rsidRDefault="00643F37" w:rsidP="001E3CD1">
      <w:pPr>
        <w:pStyle w:val="Response"/>
      </w:pPr>
      <w:r w:rsidRPr="00643F37">
        <w:t xml:space="preserve">            "id" : "FK_CRYSTAL_CLEAR",</w:t>
      </w:r>
    </w:p>
    <w:p w14:paraId="29441468" w14:textId="77777777" w:rsidR="00643F37" w:rsidRPr="00643F37" w:rsidRDefault="00643F37" w:rsidP="001E3CD1">
      <w:pPr>
        <w:pStyle w:val="Response"/>
      </w:pPr>
      <w:r w:rsidRPr="00643F37">
        <w:t xml:space="preserve">            "displayName" : "Digital Crystal Clear",</w:t>
      </w:r>
    </w:p>
    <w:p w14:paraId="33CFA9E1" w14:textId="77777777" w:rsidR="00643F37" w:rsidRPr="00643F37" w:rsidRDefault="00643F37" w:rsidP="001E3CD1">
      <w:pPr>
        <w:pStyle w:val="Response"/>
      </w:pPr>
      <w:r w:rsidRPr="00643F37">
        <w:t xml:space="preserve">            "status" : "active"</w:t>
      </w:r>
    </w:p>
    <w:p w14:paraId="40B4FD3F" w14:textId="77777777" w:rsidR="00643F37" w:rsidRPr="00643F37" w:rsidRDefault="00643F37" w:rsidP="001E3CD1">
      <w:pPr>
        <w:pStyle w:val="Response"/>
      </w:pPr>
      <w:r w:rsidRPr="00643F37">
        <w:t xml:space="preserve">        } ]</w:t>
      </w:r>
    </w:p>
    <w:p w14:paraId="7A6431ED" w14:textId="77777777" w:rsidR="00643F37" w:rsidRPr="00643F37" w:rsidRDefault="00643F37" w:rsidP="001E3CD1">
      <w:pPr>
        <w:pStyle w:val="Response"/>
      </w:pPr>
      <w:r w:rsidRPr="00643F37">
        <w:t xml:space="preserve">    }, { </w:t>
      </w:r>
    </w:p>
    <w:p w14:paraId="70DC3B58" w14:textId="77777777" w:rsidR="00643F37" w:rsidRPr="00643F37" w:rsidRDefault="00643F37" w:rsidP="001E3CD1">
      <w:pPr>
        <w:pStyle w:val="Response"/>
      </w:pPr>
      <w:r w:rsidRPr="00643F37">
        <w:t xml:space="preserve">        "rank" : 2,</w:t>
      </w:r>
    </w:p>
    <w:p w14:paraId="4BDD8EB0" w14:textId="77777777" w:rsidR="00643F37" w:rsidRPr="00643F37" w:rsidRDefault="00643F37" w:rsidP="001E3CD1">
      <w:pPr>
        <w:pStyle w:val="Response"/>
      </w:pPr>
      <w:r w:rsidRPr="00643F37">
        <w:t xml:space="preserve">        "id" : "FG_AMBILIGHT_FLAT_TV_C2",</w:t>
      </w:r>
    </w:p>
    <w:p w14:paraId="0DB7C930" w14:textId="77777777" w:rsidR="00643F37" w:rsidRPr="00643F37" w:rsidRDefault="00643F37" w:rsidP="001E3CD1">
      <w:pPr>
        <w:pStyle w:val="Response"/>
      </w:pPr>
      <w:r w:rsidRPr="00643F37">
        <w:t xml:space="preserve">        "displayName" : "Ambilight",</w:t>
      </w:r>
    </w:p>
    <w:p w14:paraId="5EADE258" w14:textId="77777777" w:rsidR="00643F37" w:rsidRPr="00643F37" w:rsidRDefault="00643F37" w:rsidP="001E3CD1">
      <w:pPr>
        <w:pStyle w:val="Response"/>
      </w:pPr>
      <w:r w:rsidRPr="00643F37">
        <w:t xml:space="preserve">        "status" : "active",</w:t>
      </w:r>
    </w:p>
    <w:p w14:paraId="4FD134BE" w14:textId="77777777" w:rsidR="00643F37" w:rsidRPr="00643F37" w:rsidRDefault="00643F37" w:rsidP="001E3CD1">
      <w:pPr>
        <w:pStyle w:val="Response"/>
      </w:pPr>
      <w:r w:rsidRPr="00643F37">
        <w:t xml:space="preserve">        "behavior" : "AND",</w:t>
      </w:r>
    </w:p>
    <w:p w14:paraId="27E130A5" w14:textId="77777777" w:rsidR="00643F37" w:rsidRPr="00643F37" w:rsidRDefault="00643F37" w:rsidP="001E3CD1">
      <w:pPr>
        <w:pStyle w:val="Response"/>
      </w:pPr>
      <w:r w:rsidRPr="00643F37">
        <w:t xml:space="preserve">        "displayType" : "checkbox",</w:t>
      </w:r>
    </w:p>
    <w:p w14:paraId="0513F8B2" w14:textId="77777777" w:rsidR="00643F37" w:rsidRPr="00643F37" w:rsidRDefault="00643F37" w:rsidP="001E3CD1">
      <w:pPr>
        <w:pStyle w:val="Response"/>
      </w:pPr>
      <w:r w:rsidRPr="00643F37">
        <w:t xml:space="preserve">        "filterKeys" : [ { </w:t>
      </w:r>
    </w:p>
    <w:p w14:paraId="6A387477" w14:textId="77777777" w:rsidR="00643F37" w:rsidRPr="00643F37" w:rsidRDefault="00643F37" w:rsidP="001E3CD1">
      <w:pPr>
        <w:pStyle w:val="Response"/>
      </w:pPr>
      <w:r w:rsidRPr="00643F37">
        <w:t xml:space="preserve">            "rank" : 0,</w:t>
      </w:r>
    </w:p>
    <w:p w14:paraId="12D8F517" w14:textId="77777777" w:rsidR="00643F37" w:rsidRPr="00643F37" w:rsidRDefault="00643F37" w:rsidP="001E3CD1">
      <w:pPr>
        <w:pStyle w:val="Response"/>
      </w:pPr>
      <w:r w:rsidRPr="00643F37">
        <w:t xml:space="preserve">            "id" : "FK_ALL_AMBILIGHT_TV",</w:t>
      </w:r>
    </w:p>
    <w:p w14:paraId="283F3080" w14:textId="77777777" w:rsidR="00643F37" w:rsidRPr="00643F37" w:rsidRDefault="00643F37" w:rsidP="001E3CD1">
      <w:pPr>
        <w:pStyle w:val="Response"/>
      </w:pPr>
      <w:r w:rsidRPr="00643F37">
        <w:t xml:space="preserve">            "displayName" : "All Ambilight TVs",</w:t>
      </w:r>
    </w:p>
    <w:p w14:paraId="1B345A5F" w14:textId="77777777" w:rsidR="00643F37" w:rsidRPr="00643F37" w:rsidRDefault="00643F37" w:rsidP="001E3CD1">
      <w:pPr>
        <w:pStyle w:val="Response"/>
      </w:pPr>
      <w:r w:rsidRPr="00643F37">
        <w:t xml:space="preserve">            "status" : "active"</w:t>
      </w:r>
    </w:p>
    <w:p w14:paraId="427BA702" w14:textId="77777777" w:rsidR="00643F37" w:rsidRPr="00643F37" w:rsidRDefault="00643F37" w:rsidP="001E3CD1">
      <w:pPr>
        <w:pStyle w:val="Response"/>
      </w:pPr>
      <w:r w:rsidRPr="00643F37">
        <w:t xml:space="preserve">        }, { </w:t>
      </w:r>
    </w:p>
    <w:p w14:paraId="1CC2CFEB" w14:textId="77777777" w:rsidR="00643F37" w:rsidRPr="00643F37" w:rsidRDefault="00643F37" w:rsidP="001E3CD1">
      <w:pPr>
        <w:pStyle w:val="Response"/>
      </w:pPr>
      <w:r w:rsidRPr="00643F37">
        <w:t xml:space="preserve">            "rank" : 1,</w:t>
      </w:r>
    </w:p>
    <w:p w14:paraId="78AF3C31" w14:textId="77777777" w:rsidR="00643F37" w:rsidRPr="00643F37" w:rsidRDefault="00643F37" w:rsidP="001E3CD1">
      <w:pPr>
        <w:pStyle w:val="Response"/>
      </w:pPr>
      <w:r w:rsidRPr="00643F37">
        <w:t xml:space="preserve">            "id" : "FK_AMBILIGHT_2_SIDED",</w:t>
      </w:r>
    </w:p>
    <w:p w14:paraId="75A50B20" w14:textId="77777777" w:rsidR="00643F37" w:rsidRPr="00643F37" w:rsidRDefault="00643F37" w:rsidP="001E3CD1">
      <w:pPr>
        <w:pStyle w:val="Response"/>
      </w:pPr>
      <w:r w:rsidRPr="00643F37">
        <w:lastRenderedPageBreak/>
        <w:t xml:space="preserve">            "displayName" : "Ambilight 2-sided",</w:t>
      </w:r>
    </w:p>
    <w:p w14:paraId="57A8B70C" w14:textId="77777777" w:rsidR="00643F37" w:rsidRPr="00643F37" w:rsidRDefault="00643F37" w:rsidP="001E3CD1">
      <w:pPr>
        <w:pStyle w:val="Response"/>
      </w:pPr>
      <w:r w:rsidRPr="00643F37">
        <w:t xml:space="preserve">            "status" : "active"</w:t>
      </w:r>
    </w:p>
    <w:p w14:paraId="7E831AE7" w14:textId="77777777" w:rsidR="00643F37" w:rsidRPr="00643F37" w:rsidRDefault="00643F37" w:rsidP="001E3CD1">
      <w:pPr>
        <w:pStyle w:val="Response"/>
      </w:pPr>
      <w:r w:rsidRPr="00643F37">
        <w:t xml:space="preserve">        }, { </w:t>
      </w:r>
    </w:p>
    <w:p w14:paraId="06ABFE11" w14:textId="77777777" w:rsidR="00643F37" w:rsidRPr="00643F37" w:rsidRDefault="00643F37" w:rsidP="001E3CD1">
      <w:pPr>
        <w:pStyle w:val="Response"/>
      </w:pPr>
      <w:r w:rsidRPr="00643F37">
        <w:t xml:space="preserve">            "rank" : 2,</w:t>
      </w:r>
    </w:p>
    <w:p w14:paraId="0F3E8641" w14:textId="77777777" w:rsidR="00643F37" w:rsidRPr="00643F37" w:rsidRDefault="00643F37" w:rsidP="001E3CD1">
      <w:pPr>
        <w:pStyle w:val="Response"/>
      </w:pPr>
      <w:r w:rsidRPr="00643F37">
        <w:t xml:space="preserve">            "id" : "FK_AMBILIGHT_SPECTRA2_SERIES_C2",</w:t>
      </w:r>
    </w:p>
    <w:p w14:paraId="6CB1284E" w14:textId="77777777" w:rsidR="00643F37" w:rsidRPr="00643F37" w:rsidRDefault="00643F37" w:rsidP="001E3CD1">
      <w:pPr>
        <w:pStyle w:val="Response"/>
      </w:pPr>
      <w:r w:rsidRPr="00643F37">
        <w:t xml:space="preserve">            "displayName" : "Ambilight 2-sided XL",</w:t>
      </w:r>
    </w:p>
    <w:p w14:paraId="6364171E" w14:textId="77777777" w:rsidR="00643F37" w:rsidRPr="00643F37" w:rsidRDefault="00643F37" w:rsidP="001E3CD1">
      <w:pPr>
        <w:pStyle w:val="Response"/>
      </w:pPr>
      <w:r w:rsidRPr="00643F37">
        <w:t xml:space="preserve">            "status" : "active"</w:t>
      </w:r>
    </w:p>
    <w:p w14:paraId="11D7D190" w14:textId="77777777" w:rsidR="00643F37" w:rsidRPr="00643F37" w:rsidRDefault="00643F37" w:rsidP="001E3CD1">
      <w:pPr>
        <w:pStyle w:val="Response"/>
      </w:pPr>
      <w:r w:rsidRPr="00643F37">
        <w:t xml:space="preserve">        }, { </w:t>
      </w:r>
    </w:p>
    <w:p w14:paraId="1F8F37DD" w14:textId="77777777" w:rsidR="00643F37" w:rsidRPr="00643F37" w:rsidRDefault="00643F37" w:rsidP="001E3CD1">
      <w:pPr>
        <w:pStyle w:val="Response"/>
      </w:pPr>
      <w:r w:rsidRPr="00643F37">
        <w:t xml:space="preserve">            "rank" : 3,</w:t>
      </w:r>
    </w:p>
    <w:p w14:paraId="545ED5C0" w14:textId="77777777" w:rsidR="00643F37" w:rsidRPr="00643F37" w:rsidRDefault="00643F37" w:rsidP="001E3CD1">
      <w:pPr>
        <w:pStyle w:val="Response"/>
      </w:pPr>
      <w:r w:rsidRPr="00643F37">
        <w:t xml:space="preserve">            "glossaryVideo" : "consumerfilespageitemslocalesen_GBCONSUMERglossary_movies1875254528_1085450498001_Ambilight-2011-EN.flv",</w:t>
      </w:r>
    </w:p>
    <w:p w14:paraId="553B16FE" w14:textId="77777777" w:rsidR="00643F37" w:rsidRPr="00643F37" w:rsidRDefault="00643F37" w:rsidP="001E3CD1">
      <w:pPr>
        <w:pStyle w:val="Response"/>
      </w:pPr>
      <w:r w:rsidRPr="00643F37">
        <w:t xml:space="preserve">            "id" : "FK_AMBILIGHT_SPECTRA3_C2",</w:t>
      </w:r>
    </w:p>
    <w:p w14:paraId="56EDEBDC" w14:textId="77777777" w:rsidR="00643F37" w:rsidRPr="00643F37" w:rsidRDefault="00643F37" w:rsidP="001E3CD1">
      <w:pPr>
        <w:pStyle w:val="Response"/>
      </w:pPr>
      <w:r w:rsidRPr="00643F37">
        <w:t xml:space="preserve">            "displayName" : "Ambilight Spectra 3",</w:t>
      </w:r>
    </w:p>
    <w:p w14:paraId="007E2BBF" w14:textId="77777777" w:rsidR="00643F37" w:rsidRPr="00643F37" w:rsidRDefault="00643F37" w:rsidP="001E3CD1">
      <w:pPr>
        <w:pStyle w:val="Response"/>
      </w:pPr>
      <w:r w:rsidRPr="00643F37">
        <w:t xml:space="preserve">            "glossaryText" : "Add a new dimension to your viewing experience with Ambilight Spectra 3. This patented Philips technology enlarges the screen by projecting a glow of light, on the 3 sides of the TV, from the back of the screen onto the surrounding wall. Ambilight automatically adjusts the colour and brightness of the light to match the picture, creating an immersive viewing experience. The wall adaptive function ensures that the colour of the light always matches the picture, no matter what the colour of your wall. With Ambilight Spectra 3 movies truly come to life!",</w:t>
      </w:r>
    </w:p>
    <w:p w14:paraId="0360E32E" w14:textId="77777777" w:rsidR="00643F37" w:rsidRPr="00643F37" w:rsidRDefault="00643F37" w:rsidP="001E3CD1">
      <w:pPr>
        <w:pStyle w:val="Response"/>
      </w:pPr>
      <w:r w:rsidRPr="00643F37">
        <w:t xml:space="preserve">            "status" : "active"</w:t>
      </w:r>
    </w:p>
    <w:p w14:paraId="36F8164F" w14:textId="77777777" w:rsidR="00643F37" w:rsidRPr="00643F37" w:rsidRDefault="00643F37" w:rsidP="001E3CD1">
      <w:pPr>
        <w:pStyle w:val="Response"/>
      </w:pPr>
      <w:r w:rsidRPr="00643F37">
        <w:t xml:space="preserve">        }, { </w:t>
      </w:r>
    </w:p>
    <w:p w14:paraId="667C9551" w14:textId="77777777" w:rsidR="00643F37" w:rsidRPr="00643F37" w:rsidRDefault="00643F37" w:rsidP="001E3CD1">
      <w:pPr>
        <w:pStyle w:val="Response"/>
      </w:pPr>
      <w:r w:rsidRPr="00643F37">
        <w:t xml:space="preserve">            "rank" : 4,</w:t>
      </w:r>
    </w:p>
    <w:p w14:paraId="5479435A" w14:textId="77777777" w:rsidR="00643F37" w:rsidRPr="00643F37" w:rsidRDefault="00643F37" w:rsidP="001E3CD1">
      <w:pPr>
        <w:pStyle w:val="Response"/>
      </w:pPr>
      <w:r w:rsidRPr="00643F37">
        <w:t xml:space="preserve">            "id" : "FK_AMBILIGHT_SPECTRA_XL_C2",</w:t>
      </w:r>
    </w:p>
    <w:p w14:paraId="4B19C85C" w14:textId="77777777" w:rsidR="00643F37" w:rsidRPr="00643F37" w:rsidRDefault="00643F37" w:rsidP="001E3CD1">
      <w:pPr>
        <w:pStyle w:val="Response"/>
      </w:pPr>
      <w:r w:rsidRPr="00643F37">
        <w:t xml:space="preserve">            "displayName" : "Ambilight 3-sided XL",</w:t>
      </w:r>
    </w:p>
    <w:p w14:paraId="37284425" w14:textId="77777777" w:rsidR="00643F37" w:rsidRPr="00643F37" w:rsidRDefault="00643F37" w:rsidP="001E3CD1">
      <w:pPr>
        <w:pStyle w:val="Response"/>
      </w:pPr>
      <w:r w:rsidRPr="00643F37">
        <w:t xml:space="preserve">            "status" : "active"</w:t>
      </w:r>
    </w:p>
    <w:p w14:paraId="1ECB074D" w14:textId="77777777" w:rsidR="00643F37" w:rsidRPr="00643F37" w:rsidRDefault="00643F37" w:rsidP="001E3CD1">
      <w:pPr>
        <w:pStyle w:val="Response"/>
      </w:pPr>
      <w:r w:rsidRPr="00643F37">
        <w:t xml:space="preserve">        }, { </w:t>
      </w:r>
    </w:p>
    <w:p w14:paraId="6DE3CFDD" w14:textId="77777777" w:rsidR="00643F37" w:rsidRPr="00643F37" w:rsidRDefault="00643F37" w:rsidP="001E3CD1">
      <w:pPr>
        <w:pStyle w:val="Response"/>
      </w:pPr>
      <w:r w:rsidRPr="00643F37">
        <w:t xml:space="preserve">            "rank" : 5,</w:t>
      </w:r>
    </w:p>
    <w:p w14:paraId="57AA48A5" w14:textId="77777777" w:rsidR="00643F37" w:rsidRPr="00643F37" w:rsidRDefault="00643F37" w:rsidP="001E3CD1">
      <w:pPr>
        <w:pStyle w:val="Response"/>
      </w:pPr>
      <w:r w:rsidRPr="00643F37">
        <w:t xml:space="preserve">            "id" : "FK_AMBILIGHT_4_SIDED_XL",</w:t>
      </w:r>
    </w:p>
    <w:p w14:paraId="3AB1C96B" w14:textId="77777777" w:rsidR="00643F37" w:rsidRPr="00643F37" w:rsidRDefault="00643F37" w:rsidP="001E3CD1">
      <w:pPr>
        <w:pStyle w:val="Response"/>
      </w:pPr>
      <w:r w:rsidRPr="00643F37">
        <w:t xml:space="preserve">            "displayName" : "Ambilight 4-sided XL",</w:t>
      </w:r>
    </w:p>
    <w:p w14:paraId="5188E1CA" w14:textId="77777777" w:rsidR="00643F37" w:rsidRPr="00643F37" w:rsidRDefault="00643F37" w:rsidP="001E3CD1">
      <w:pPr>
        <w:pStyle w:val="Response"/>
      </w:pPr>
      <w:r w:rsidRPr="00643F37">
        <w:t xml:space="preserve">            "status" : "active"</w:t>
      </w:r>
    </w:p>
    <w:p w14:paraId="0B4AED02" w14:textId="77777777" w:rsidR="00643F37" w:rsidRPr="00643F37" w:rsidRDefault="00643F37" w:rsidP="001E3CD1">
      <w:pPr>
        <w:pStyle w:val="Response"/>
      </w:pPr>
      <w:r w:rsidRPr="00643F37">
        <w:t xml:space="preserve">        } ]</w:t>
      </w:r>
    </w:p>
    <w:p w14:paraId="54732B69" w14:textId="77777777" w:rsidR="00643F37" w:rsidRPr="00643F37" w:rsidRDefault="00643F37" w:rsidP="001E3CD1">
      <w:pPr>
        <w:pStyle w:val="Response"/>
      </w:pPr>
      <w:r w:rsidRPr="00643F37">
        <w:t xml:space="preserve">    }, { </w:t>
      </w:r>
    </w:p>
    <w:p w14:paraId="61553222" w14:textId="77777777" w:rsidR="00643F37" w:rsidRPr="00643F37" w:rsidRDefault="00643F37" w:rsidP="001E3CD1">
      <w:pPr>
        <w:pStyle w:val="Response"/>
      </w:pPr>
      <w:r w:rsidRPr="00643F37">
        <w:t xml:space="preserve">        "rank" : 4,</w:t>
      </w:r>
    </w:p>
    <w:p w14:paraId="1C713E23" w14:textId="77777777" w:rsidR="00643F37" w:rsidRPr="00643F37" w:rsidRDefault="00643F37" w:rsidP="001E3CD1">
      <w:pPr>
        <w:pStyle w:val="Response"/>
      </w:pPr>
      <w:r w:rsidRPr="00643F37">
        <w:t xml:space="preserve">        "id" : "FG_NET_TV",</w:t>
      </w:r>
    </w:p>
    <w:p w14:paraId="3F697AE3" w14:textId="77777777" w:rsidR="00643F37" w:rsidRPr="00643F37" w:rsidRDefault="00643F37" w:rsidP="001E3CD1">
      <w:pPr>
        <w:pStyle w:val="Response"/>
      </w:pPr>
      <w:r w:rsidRPr="00643F37">
        <w:t xml:space="preserve">        "displayName" : "Smart TV",</w:t>
      </w:r>
    </w:p>
    <w:p w14:paraId="4C9C3CD1" w14:textId="77777777" w:rsidR="00643F37" w:rsidRPr="00643F37" w:rsidRDefault="00643F37" w:rsidP="001E3CD1">
      <w:pPr>
        <w:pStyle w:val="Response"/>
      </w:pPr>
      <w:r w:rsidRPr="00643F37">
        <w:t xml:space="preserve">        "status" : "active",</w:t>
      </w:r>
    </w:p>
    <w:p w14:paraId="20D5FC6A" w14:textId="77777777" w:rsidR="00643F37" w:rsidRPr="00643F37" w:rsidRDefault="00643F37" w:rsidP="001E3CD1">
      <w:pPr>
        <w:pStyle w:val="Response"/>
      </w:pPr>
      <w:r w:rsidRPr="00643F37">
        <w:t xml:space="preserve">        "behavior" : "AND",</w:t>
      </w:r>
    </w:p>
    <w:p w14:paraId="4C4123DB" w14:textId="77777777" w:rsidR="00643F37" w:rsidRPr="00643F37" w:rsidRDefault="00643F37" w:rsidP="001E3CD1">
      <w:pPr>
        <w:pStyle w:val="Response"/>
      </w:pPr>
      <w:r w:rsidRPr="00643F37">
        <w:t xml:space="preserve">        "displayType" : "checkbox",</w:t>
      </w:r>
    </w:p>
    <w:p w14:paraId="7A096EFB" w14:textId="77777777" w:rsidR="00643F37" w:rsidRPr="00643F37" w:rsidRDefault="00643F37" w:rsidP="001E3CD1">
      <w:pPr>
        <w:pStyle w:val="Response"/>
      </w:pPr>
      <w:r w:rsidRPr="00643F37">
        <w:t xml:space="preserve">        "filterKeys" : [ { </w:t>
      </w:r>
    </w:p>
    <w:p w14:paraId="56F39F00" w14:textId="77777777" w:rsidR="00643F37" w:rsidRPr="00643F37" w:rsidRDefault="00643F37" w:rsidP="001E3CD1">
      <w:pPr>
        <w:pStyle w:val="Response"/>
      </w:pPr>
      <w:r w:rsidRPr="00643F37">
        <w:t xml:space="preserve">            "rank" : 0,</w:t>
      </w:r>
    </w:p>
    <w:p w14:paraId="5B279ABD" w14:textId="77777777" w:rsidR="00643F37" w:rsidRPr="00643F37" w:rsidRDefault="00643F37" w:rsidP="001E3CD1">
      <w:pPr>
        <w:pStyle w:val="Response"/>
      </w:pPr>
      <w:r w:rsidRPr="00643F37">
        <w:t xml:space="preserve">            "id" : "FK_FLATTV_NET_TV",</w:t>
      </w:r>
    </w:p>
    <w:p w14:paraId="19683967" w14:textId="77777777" w:rsidR="00643F37" w:rsidRPr="00643F37" w:rsidRDefault="00643F37" w:rsidP="001E3CD1">
      <w:pPr>
        <w:pStyle w:val="Response"/>
      </w:pPr>
      <w:r w:rsidRPr="00643F37">
        <w:t xml:space="preserve">            "displayName" : "All Smart TVs",</w:t>
      </w:r>
    </w:p>
    <w:p w14:paraId="4E6ED7BE" w14:textId="77777777" w:rsidR="00643F37" w:rsidRPr="00643F37" w:rsidRDefault="00643F37" w:rsidP="001E3CD1">
      <w:pPr>
        <w:pStyle w:val="Response"/>
      </w:pPr>
      <w:r w:rsidRPr="00643F37">
        <w:t xml:space="preserve">            "status" : "active"</w:t>
      </w:r>
    </w:p>
    <w:p w14:paraId="0D577E20" w14:textId="77777777" w:rsidR="00643F37" w:rsidRPr="00643F37" w:rsidRDefault="00643F37" w:rsidP="001E3CD1">
      <w:pPr>
        <w:pStyle w:val="Response"/>
      </w:pPr>
      <w:r w:rsidRPr="00643F37">
        <w:t xml:space="preserve">        }, { </w:t>
      </w:r>
    </w:p>
    <w:p w14:paraId="708E4CE4" w14:textId="77777777" w:rsidR="00643F37" w:rsidRPr="00643F37" w:rsidRDefault="00643F37" w:rsidP="001E3CD1">
      <w:pPr>
        <w:pStyle w:val="Response"/>
      </w:pPr>
      <w:r w:rsidRPr="00643F37">
        <w:t xml:space="preserve">            "rank" : 1,</w:t>
      </w:r>
    </w:p>
    <w:p w14:paraId="1E28BAAB" w14:textId="77777777" w:rsidR="00643F37" w:rsidRPr="00643F37" w:rsidRDefault="00643F37" w:rsidP="001E3CD1">
      <w:pPr>
        <w:pStyle w:val="Response"/>
      </w:pPr>
      <w:r w:rsidRPr="00643F37">
        <w:t xml:space="preserve">            "id" : "FK_FLATTV_NET_TV_SMART_TV",</w:t>
      </w:r>
    </w:p>
    <w:p w14:paraId="1B8E0512" w14:textId="77777777" w:rsidR="00643F37" w:rsidRPr="00643F37" w:rsidRDefault="00643F37" w:rsidP="001E3CD1">
      <w:pPr>
        <w:pStyle w:val="Response"/>
      </w:pPr>
      <w:r w:rsidRPr="00643F37">
        <w:t xml:space="preserve">            "displayName" : "Smart TV",</w:t>
      </w:r>
    </w:p>
    <w:p w14:paraId="326539F0" w14:textId="77777777" w:rsidR="00643F37" w:rsidRPr="00643F37" w:rsidRDefault="00643F37" w:rsidP="001E3CD1">
      <w:pPr>
        <w:pStyle w:val="Response"/>
      </w:pPr>
      <w:r w:rsidRPr="00643F37">
        <w:t xml:space="preserve">            "status" : "active"</w:t>
      </w:r>
    </w:p>
    <w:p w14:paraId="706C8114" w14:textId="77777777" w:rsidR="00643F37" w:rsidRPr="00643F37" w:rsidRDefault="00643F37" w:rsidP="001E3CD1">
      <w:pPr>
        <w:pStyle w:val="Response"/>
      </w:pPr>
      <w:r w:rsidRPr="00643F37">
        <w:t xml:space="preserve">        }, { </w:t>
      </w:r>
    </w:p>
    <w:p w14:paraId="0DA0D4C1" w14:textId="77777777" w:rsidR="00643F37" w:rsidRPr="00643F37" w:rsidRDefault="00643F37" w:rsidP="001E3CD1">
      <w:pPr>
        <w:pStyle w:val="Response"/>
      </w:pPr>
      <w:r w:rsidRPr="00643F37">
        <w:t xml:space="preserve">            "rank" : 2,</w:t>
      </w:r>
    </w:p>
    <w:p w14:paraId="6E0EA695" w14:textId="77777777" w:rsidR="00643F37" w:rsidRPr="00643F37" w:rsidRDefault="00643F37" w:rsidP="001E3CD1">
      <w:pPr>
        <w:pStyle w:val="Response"/>
      </w:pPr>
      <w:r w:rsidRPr="00643F37">
        <w:t xml:space="preserve">            "id" : "FK_FLATTV_NET_TV_SMART_TV_PLUS",</w:t>
      </w:r>
    </w:p>
    <w:p w14:paraId="4319A45B" w14:textId="77777777" w:rsidR="00643F37" w:rsidRPr="00643F37" w:rsidRDefault="00643F37" w:rsidP="001E3CD1">
      <w:pPr>
        <w:pStyle w:val="Response"/>
      </w:pPr>
      <w:r w:rsidRPr="00643F37">
        <w:t xml:space="preserve">            "displayName" : "Smart TV plus",</w:t>
      </w:r>
    </w:p>
    <w:p w14:paraId="49C30535" w14:textId="77777777" w:rsidR="00643F37" w:rsidRPr="00643F37" w:rsidRDefault="00643F37" w:rsidP="001E3CD1">
      <w:pPr>
        <w:pStyle w:val="Response"/>
      </w:pPr>
      <w:r w:rsidRPr="00643F37">
        <w:t xml:space="preserve">            "status" : "active"</w:t>
      </w:r>
    </w:p>
    <w:p w14:paraId="59ABAD66" w14:textId="77777777" w:rsidR="00643F37" w:rsidRPr="00643F37" w:rsidRDefault="00643F37" w:rsidP="001E3CD1">
      <w:pPr>
        <w:pStyle w:val="Response"/>
      </w:pPr>
      <w:r w:rsidRPr="00643F37">
        <w:t xml:space="preserve">        }, { </w:t>
      </w:r>
    </w:p>
    <w:p w14:paraId="2A281885" w14:textId="77777777" w:rsidR="00643F37" w:rsidRPr="00643F37" w:rsidRDefault="00643F37" w:rsidP="001E3CD1">
      <w:pPr>
        <w:pStyle w:val="Response"/>
      </w:pPr>
      <w:r w:rsidRPr="00643F37">
        <w:t xml:space="preserve">            "rank" : 3,</w:t>
      </w:r>
    </w:p>
    <w:p w14:paraId="5F416076" w14:textId="77777777" w:rsidR="00643F37" w:rsidRPr="00643F37" w:rsidRDefault="00643F37" w:rsidP="001E3CD1">
      <w:pPr>
        <w:pStyle w:val="Response"/>
      </w:pPr>
      <w:r w:rsidRPr="00643F37">
        <w:t xml:space="preserve">            "id" : "FK_FLATTV_NET_TV_SMART_TV_PREMIUM",</w:t>
      </w:r>
    </w:p>
    <w:p w14:paraId="6A1E66E8" w14:textId="77777777" w:rsidR="00643F37" w:rsidRPr="00643F37" w:rsidRDefault="00643F37" w:rsidP="001E3CD1">
      <w:pPr>
        <w:pStyle w:val="Response"/>
      </w:pPr>
      <w:r w:rsidRPr="00643F37">
        <w:t xml:space="preserve">            "displayName" : "Smart TV premium",</w:t>
      </w:r>
    </w:p>
    <w:p w14:paraId="2B5EBC88" w14:textId="77777777" w:rsidR="00643F37" w:rsidRPr="00643F37" w:rsidRDefault="00643F37" w:rsidP="001E3CD1">
      <w:pPr>
        <w:pStyle w:val="Response"/>
      </w:pPr>
      <w:r w:rsidRPr="00643F37">
        <w:t xml:space="preserve">            "status" : "active"</w:t>
      </w:r>
    </w:p>
    <w:p w14:paraId="6C73769C" w14:textId="77777777" w:rsidR="00643F37" w:rsidRPr="00643F37" w:rsidRDefault="00643F37" w:rsidP="001E3CD1">
      <w:pPr>
        <w:pStyle w:val="Response"/>
      </w:pPr>
      <w:r w:rsidRPr="00643F37">
        <w:t xml:space="preserve">        }, { </w:t>
      </w:r>
    </w:p>
    <w:p w14:paraId="249A2A45" w14:textId="77777777" w:rsidR="00643F37" w:rsidRPr="00643F37" w:rsidRDefault="00643F37" w:rsidP="001E3CD1">
      <w:pPr>
        <w:pStyle w:val="Response"/>
      </w:pPr>
      <w:r w:rsidRPr="00643F37">
        <w:t xml:space="preserve">            "rank" : 4,</w:t>
      </w:r>
    </w:p>
    <w:p w14:paraId="49546C9C" w14:textId="77777777" w:rsidR="00643F37" w:rsidRPr="00643F37" w:rsidRDefault="00643F37" w:rsidP="001E3CD1">
      <w:pPr>
        <w:pStyle w:val="Response"/>
      </w:pPr>
      <w:r w:rsidRPr="00643F37">
        <w:t xml:space="preserve">            "id" : "FK_FLATTV_NET_TV_SKYPE",</w:t>
      </w:r>
    </w:p>
    <w:p w14:paraId="46D78AD1" w14:textId="77777777" w:rsidR="00643F37" w:rsidRPr="00643F37" w:rsidRDefault="00643F37" w:rsidP="001E3CD1">
      <w:pPr>
        <w:pStyle w:val="Response"/>
      </w:pPr>
      <w:r w:rsidRPr="00643F37">
        <w:t xml:space="preserve">            "displayName" : "Skype",</w:t>
      </w:r>
    </w:p>
    <w:p w14:paraId="55F54E37" w14:textId="77777777" w:rsidR="00643F37" w:rsidRPr="00643F37" w:rsidRDefault="00643F37" w:rsidP="001E3CD1">
      <w:pPr>
        <w:pStyle w:val="Response"/>
      </w:pPr>
      <w:r w:rsidRPr="00643F37">
        <w:t xml:space="preserve">            "status" : "active"</w:t>
      </w:r>
    </w:p>
    <w:p w14:paraId="3EC66919" w14:textId="77777777" w:rsidR="00643F37" w:rsidRPr="00643F37" w:rsidRDefault="00643F37" w:rsidP="001E3CD1">
      <w:pPr>
        <w:pStyle w:val="Response"/>
      </w:pPr>
      <w:r w:rsidRPr="00643F37">
        <w:t xml:space="preserve">        }, { </w:t>
      </w:r>
    </w:p>
    <w:p w14:paraId="5CBACB1B" w14:textId="77777777" w:rsidR="00643F37" w:rsidRPr="00643F37" w:rsidRDefault="00643F37" w:rsidP="001E3CD1">
      <w:pPr>
        <w:pStyle w:val="Response"/>
      </w:pPr>
      <w:r w:rsidRPr="00643F37">
        <w:t xml:space="preserve">            "rank" : 5,</w:t>
      </w:r>
    </w:p>
    <w:p w14:paraId="050EC1A6" w14:textId="77777777" w:rsidR="00643F37" w:rsidRPr="00643F37" w:rsidRDefault="00643F37" w:rsidP="001E3CD1">
      <w:pPr>
        <w:pStyle w:val="Response"/>
      </w:pPr>
      <w:r w:rsidRPr="00643F37">
        <w:t xml:space="preserve">            "id" : "FK_FLATTV_SMART_SKYPE_READY",</w:t>
      </w:r>
    </w:p>
    <w:p w14:paraId="2227B3EE" w14:textId="77777777" w:rsidR="00643F37" w:rsidRPr="00643F37" w:rsidRDefault="00643F37" w:rsidP="001E3CD1">
      <w:pPr>
        <w:pStyle w:val="Response"/>
      </w:pPr>
      <w:r w:rsidRPr="00643F37">
        <w:t xml:space="preserve">            "displayName" : "Smart TV and Skype ready",</w:t>
      </w:r>
    </w:p>
    <w:p w14:paraId="682E74E5" w14:textId="77777777" w:rsidR="00643F37" w:rsidRPr="00643F37" w:rsidRDefault="00643F37" w:rsidP="001E3CD1">
      <w:pPr>
        <w:pStyle w:val="Response"/>
      </w:pPr>
      <w:r w:rsidRPr="00643F37">
        <w:t xml:space="preserve">            "status" : "active"</w:t>
      </w:r>
    </w:p>
    <w:p w14:paraId="59476150" w14:textId="77777777" w:rsidR="00643F37" w:rsidRPr="00643F37" w:rsidRDefault="00643F37" w:rsidP="001E3CD1">
      <w:pPr>
        <w:pStyle w:val="Response"/>
      </w:pPr>
      <w:r w:rsidRPr="00643F37">
        <w:t xml:space="preserve">        }, { </w:t>
      </w:r>
    </w:p>
    <w:p w14:paraId="226D1806" w14:textId="77777777" w:rsidR="00643F37" w:rsidRPr="00643F37" w:rsidRDefault="00643F37" w:rsidP="001E3CD1">
      <w:pPr>
        <w:pStyle w:val="Response"/>
      </w:pPr>
      <w:r w:rsidRPr="00643F37">
        <w:t xml:space="preserve">            "rank" : 6,</w:t>
      </w:r>
    </w:p>
    <w:p w14:paraId="4E3F6F7A" w14:textId="77777777" w:rsidR="00643F37" w:rsidRPr="00643F37" w:rsidRDefault="00643F37" w:rsidP="001E3CD1">
      <w:pPr>
        <w:pStyle w:val="Response"/>
      </w:pPr>
      <w:r w:rsidRPr="00643F37">
        <w:lastRenderedPageBreak/>
        <w:t xml:space="preserve">            "id" : "FK_FLATTV_SMART_SKYPE_INTEGRATED",</w:t>
      </w:r>
    </w:p>
    <w:p w14:paraId="72A4783B" w14:textId="77777777" w:rsidR="00643F37" w:rsidRPr="00643F37" w:rsidRDefault="00643F37" w:rsidP="001E3CD1">
      <w:pPr>
        <w:pStyle w:val="Response"/>
      </w:pPr>
      <w:r w:rsidRPr="00643F37">
        <w:t xml:space="preserve">            "displayName" : "Smart TV and Skype integrated",</w:t>
      </w:r>
    </w:p>
    <w:p w14:paraId="2AA55244" w14:textId="77777777" w:rsidR="00643F37" w:rsidRPr="00643F37" w:rsidRDefault="00643F37" w:rsidP="001E3CD1">
      <w:pPr>
        <w:pStyle w:val="Response"/>
      </w:pPr>
      <w:r w:rsidRPr="00643F37">
        <w:t xml:space="preserve">            "status" : "active"</w:t>
      </w:r>
    </w:p>
    <w:p w14:paraId="2351C4A9" w14:textId="77777777" w:rsidR="00643F37" w:rsidRPr="00643F37" w:rsidRDefault="00643F37" w:rsidP="001E3CD1">
      <w:pPr>
        <w:pStyle w:val="Response"/>
      </w:pPr>
      <w:r w:rsidRPr="00643F37">
        <w:t xml:space="preserve">        } ]</w:t>
      </w:r>
    </w:p>
    <w:p w14:paraId="12F24597" w14:textId="77777777" w:rsidR="00643F37" w:rsidRPr="00643F37" w:rsidRDefault="00643F37" w:rsidP="001E3CD1">
      <w:pPr>
        <w:pStyle w:val="Response"/>
      </w:pPr>
      <w:r w:rsidRPr="00643F37">
        <w:t xml:space="preserve">    }, { </w:t>
      </w:r>
    </w:p>
    <w:p w14:paraId="73645C30" w14:textId="77777777" w:rsidR="00643F37" w:rsidRPr="00643F37" w:rsidRDefault="00643F37" w:rsidP="001E3CD1">
      <w:pPr>
        <w:pStyle w:val="Response"/>
      </w:pPr>
      <w:r w:rsidRPr="00643F37">
        <w:t xml:space="preserve">        "rank" : 5,</w:t>
      </w:r>
    </w:p>
    <w:p w14:paraId="6C318F53" w14:textId="77777777" w:rsidR="00643F37" w:rsidRPr="00643F37" w:rsidRDefault="00643F37" w:rsidP="001E3CD1">
      <w:pPr>
        <w:pStyle w:val="Response"/>
      </w:pPr>
      <w:r w:rsidRPr="00643F37">
        <w:t xml:space="preserve">        "id" : "FG_3D_TV",</w:t>
      </w:r>
    </w:p>
    <w:p w14:paraId="445466F4" w14:textId="77777777" w:rsidR="00643F37" w:rsidRPr="00643F37" w:rsidRDefault="00643F37" w:rsidP="001E3CD1">
      <w:pPr>
        <w:pStyle w:val="Response"/>
      </w:pPr>
      <w:r w:rsidRPr="00643F37">
        <w:t xml:space="preserve">        "displayName" : "3D",</w:t>
      </w:r>
    </w:p>
    <w:p w14:paraId="74FE6598" w14:textId="77777777" w:rsidR="00643F37" w:rsidRPr="00643F37" w:rsidRDefault="00643F37" w:rsidP="001E3CD1">
      <w:pPr>
        <w:pStyle w:val="Response"/>
      </w:pPr>
      <w:r w:rsidRPr="00643F37">
        <w:t xml:space="preserve">        "status" : "active",</w:t>
      </w:r>
    </w:p>
    <w:p w14:paraId="5E8C78F2" w14:textId="77777777" w:rsidR="00643F37" w:rsidRPr="00643F37" w:rsidRDefault="00643F37" w:rsidP="001E3CD1">
      <w:pPr>
        <w:pStyle w:val="Response"/>
      </w:pPr>
      <w:r w:rsidRPr="00643F37">
        <w:t xml:space="preserve">        "behavior" : "AND",</w:t>
      </w:r>
    </w:p>
    <w:p w14:paraId="4E08B826" w14:textId="77777777" w:rsidR="00643F37" w:rsidRPr="00643F37" w:rsidRDefault="00643F37" w:rsidP="001E3CD1">
      <w:pPr>
        <w:pStyle w:val="Response"/>
      </w:pPr>
      <w:r w:rsidRPr="00643F37">
        <w:t xml:space="preserve">        "displayType" : "checkbox",</w:t>
      </w:r>
    </w:p>
    <w:p w14:paraId="3F8D7AA6" w14:textId="77777777" w:rsidR="00643F37" w:rsidRPr="00643F37" w:rsidRDefault="00643F37" w:rsidP="001E3CD1">
      <w:pPr>
        <w:pStyle w:val="Response"/>
      </w:pPr>
      <w:r w:rsidRPr="00643F37">
        <w:t xml:space="preserve">        "filterKeys" : [ { </w:t>
      </w:r>
    </w:p>
    <w:p w14:paraId="31A6FAE9" w14:textId="77777777" w:rsidR="00643F37" w:rsidRPr="00643F37" w:rsidRDefault="00643F37" w:rsidP="001E3CD1">
      <w:pPr>
        <w:pStyle w:val="Response"/>
      </w:pPr>
      <w:r w:rsidRPr="00643F37">
        <w:t xml:space="preserve">            "rank" : 0,</w:t>
      </w:r>
    </w:p>
    <w:p w14:paraId="6DF496DB" w14:textId="77777777" w:rsidR="00643F37" w:rsidRPr="00643F37" w:rsidRDefault="00643F37" w:rsidP="001E3CD1">
      <w:pPr>
        <w:pStyle w:val="Response"/>
      </w:pPr>
      <w:r w:rsidRPr="00643F37">
        <w:t xml:space="preserve">            "id" : "FK_All_3D_TVs",</w:t>
      </w:r>
    </w:p>
    <w:p w14:paraId="5B4C4412" w14:textId="77777777" w:rsidR="00643F37" w:rsidRPr="00643F37" w:rsidRDefault="00643F37" w:rsidP="001E3CD1">
      <w:pPr>
        <w:pStyle w:val="Response"/>
      </w:pPr>
      <w:r w:rsidRPr="00643F37">
        <w:t xml:space="preserve">            "displayName" : "All 3D TVs",</w:t>
      </w:r>
    </w:p>
    <w:p w14:paraId="17DC51C4" w14:textId="77777777" w:rsidR="00643F37" w:rsidRPr="00643F37" w:rsidRDefault="00643F37" w:rsidP="001E3CD1">
      <w:pPr>
        <w:pStyle w:val="Response"/>
      </w:pPr>
      <w:r w:rsidRPr="00643F37">
        <w:t xml:space="preserve">            "status" : "active"</w:t>
      </w:r>
    </w:p>
    <w:p w14:paraId="7A397CE7" w14:textId="77777777" w:rsidR="00643F37" w:rsidRPr="00643F37" w:rsidRDefault="00643F37" w:rsidP="001E3CD1">
      <w:pPr>
        <w:pStyle w:val="Response"/>
      </w:pPr>
      <w:r w:rsidRPr="00643F37">
        <w:t xml:space="preserve">        }, { </w:t>
      </w:r>
    </w:p>
    <w:p w14:paraId="0A79ACAC" w14:textId="77777777" w:rsidR="00643F37" w:rsidRPr="00643F37" w:rsidRDefault="00643F37" w:rsidP="001E3CD1">
      <w:pPr>
        <w:pStyle w:val="Response"/>
      </w:pPr>
      <w:r w:rsidRPr="00643F37">
        <w:t xml:space="preserve">            "rank" : 1,</w:t>
      </w:r>
    </w:p>
    <w:p w14:paraId="78E1F49C" w14:textId="77777777" w:rsidR="00643F37" w:rsidRPr="00643F37" w:rsidRDefault="00643F37" w:rsidP="001E3CD1">
      <w:pPr>
        <w:pStyle w:val="Response"/>
      </w:pPr>
      <w:r w:rsidRPr="00643F37">
        <w:t xml:space="preserve">            "id" : "FK_Easy_3D",</w:t>
      </w:r>
    </w:p>
    <w:p w14:paraId="0F71F25F" w14:textId="77777777" w:rsidR="00643F37" w:rsidRPr="00643F37" w:rsidRDefault="00643F37" w:rsidP="001E3CD1">
      <w:pPr>
        <w:pStyle w:val="Response"/>
      </w:pPr>
      <w:r w:rsidRPr="00643F37">
        <w:t xml:space="preserve">            "displayName" : "Easy 3D",</w:t>
      </w:r>
    </w:p>
    <w:p w14:paraId="216BD6FE" w14:textId="77777777" w:rsidR="00643F37" w:rsidRPr="00643F37" w:rsidRDefault="00643F37" w:rsidP="001E3CD1">
      <w:pPr>
        <w:pStyle w:val="Response"/>
      </w:pPr>
      <w:r w:rsidRPr="00643F37">
        <w:t xml:space="preserve">            "status" : "active"</w:t>
      </w:r>
    </w:p>
    <w:p w14:paraId="412395C1" w14:textId="77777777" w:rsidR="00643F37" w:rsidRPr="00643F37" w:rsidRDefault="00643F37" w:rsidP="001E3CD1">
      <w:pPr>
        <w:pStyle w:val="Response"/>
      </w:pPr>
      <w:r w:rsidRPr="00643F37">
        <w:t xml:space="preserve">        }, { </w:t>
      </w:r>
    </w:p>
    <w:p w14:paraId="0D34F1E5" w14:textId="77777777" w:rsidR="00643F37" w:rsidRPr="00643F37" w:rsidRDefault="00643F37" w:rsidP="001E3CD1">
      <w:pPr>
        <w:pStyle w:val="Response"/>
      </w:pPr>
      <w:r w:rsidRPr="00643F37">
        <w:t xml:space="preserve">            "rank" : 2,</w:t>
      </w:r>
    </w:p>
    <w:p w14:paraId="43309D6E" w14:textId="77777777" w:rsidR="00643F37" w:rsidRPr="00643F37" w:rsidRDefault="00643F37" w:rsidP="001E3CD1">
      <w:pPr>
        <w:pStyle w:val="Response"/>
      </w:pPr>
      <w:r w:rsidRPr="00643F37">
        <w:t xml:space="preserve">            "id" : "FK_3D_Max",</w:t>
      </w:r>
    </w:p>
    <w:p w14:paraId="3B146A7D" w14:textId="77777777" w:rsidR="00643F37" w:rsidRPr="00643F37" w:rsidRDefault="00643F37" w:rsidP="001E3CD1">
      <w:pPr>
        <w:pStyle w:val="Response"/>
      </w:pPr>
      <w:r w:rsidRPr="00643F37">
        <w:t xml:space="preserve">            "displayName" : "3D Max",</w:t>
      </w:r>
    </w:p>
    <w:p w14:paraId="19461BF9" w14:textId="77777777" w:rsidR="00643F37" w:rsidRPr="00643F37" w:rsidRDefault="00643F37" w:rsidP="001E3CD1">
      <w:pPr>
        <w:pStyle w:val="Response"/>
      </w:pPr>
      <w:r w:rsidRPr="00643F37">
        <w:t xml:space="preserve">            "status" : "active"</w:t>
      </w:r>
    </w:p>
    <w:p w14:paraId="31ABDBC7" w14:textId="77777777" w:rsidR="00643F37" w:rsidRPr="00643F37" w:rsidRDefault="00643F37" w:rsidP="001E3CD1">
      <w:pPr>
        <w:pStyle w:val="Response"/>
      </w:pPr>
      <w:r w:rsidRPr="00643F37">
        <w:t xml:space="preserve">        }, { </w:t>
      </w:r>
    </w:p>
    <w:p w14:paraId="291B1D3D" w14:textId="77777777" w:rsidR="00643F37" w:rsidRPr="00643F37" w:rsidRDefault="00643F37" w:rsidP="001E3CD1">
      <w:pPr>
        <w:pStyle w:val="Response"/>
      </w:pPr>
      <w:r w:rsidRPr="00643F37">
        <w:t xml:space="preserve">            "rank" : 3,</w:t>
      </w:r>
    </w:p>
    <w:p w14:paraId="103D6CA1" w14:textId="77777777" w:rsidR="00643F37" w:rsidRPr="00643F37" w:rsidRDefault="00643F37" w:rsidP="001E3CD1">
      <w:pPr>
        <w:pStyle w:val="Response"/>
      </w:pPr>
      <w:r w:rsidRPr="00643F37">
        <w:t xml:space="preserve">            "id" : "FK_3D_DEPTH_ADJUSTMENT",</w:t>
      </w:r>
    </w:p>
    <w:p w14:paraId="1F7D0A32" w14:textId="77777777" w:rsidR="00643F37" w:rsidRPr="00643F37" w:rsidRDefault="00643F37" w:rsidP="001E3CD1">
      <w:pPr>
        <w:pStyle w:val="Response"/>
      </w:pPr>
      <w:r w:rsidRPr="00643F37">
        <w:t xml:space="preserve">            "displayName" : "3D depth adjustment",</w:t>
      </w:r>
    </w:p>
    <w:p w14:paraId="1AFCF25D" w14:textId="77777777" w:rsidR="00643F37" w:rsidRPr="00643F37" w:rsidRDefault="00643F37" w:rsidP="001E3CD1">
      <w:pPr>
        <w:pStyle w:val="Response"/>
      </w:pPr>
      <w:r w:rsidRPr="00643F37">
        <w:t xml:space="preserve">            "status" : "active"</w:t>
      </w:r>
    </w:p>
    <w:p w14:paraId="74EA9739" w14:textId="77777777" w:rsidR="00643F37" w:rsidRPr="00643F37" w:rsidRDefault="00643F37" w:rsidP="001E3CD1">
      <w:pPr>
        <w:pStyle w:val="Response"/>
      </w:pPr>
      <w:r w:rsidRPr="00643F37">
        <w:t xml:space="preserve">        } ]</w:t>
      </w:r>
    </w:p>
    <w:p w14:paraId="66B863CF" w14:textId="77777777" w:rsidR="00643F37" w:rsidRPr="00643F37" w:rsidRDefault="00643F37" w:rsidP="001E3CD1">
      <w:pPr>
        <w:pStyle w:val="Response"/>
      </w:pPr>
      <w:r w:rsidRPr="00643F37">
        <w:t xml:space="preserve">    }, { </w:t>
      </w:r>
    </w:p>
    <w:p w14:paraId="4AD9F103" w14:textId="77777777" w:rsidR="00643F37" w:rsidRPr="00643F37" w:rsidRDefault="00643F37" w:rsidP="001E3CD1">
      <w:pPr>
        <w:pStyle w:val="Response"/>
      </w:pPr>
      <w:r w:rsidRPr="00643F37">
        <w:t xml:space="preserve">        "rank" : 6,</w:t>
      </w:r>
    </w:p>
    <w:p w14:paraId="25FFE0C0" w14:textId="77777777" w:rsidR="00643F37" w:rsidRPr="00643F37" w:rsidRDefault="00643F37" w:rsidP="001E3CD1">
      <w:pPr>
        <w:pStyle w:val="Response"/>
      </w:pPr>
      <w:r w:rsidRPr="00643F37">
        <w:t xml:space="preserve">        "id" : "FG_ENERGY_LABEL",</w:t>
      </w:r>
    </w:p>
    <w:p w14:paraId="645DE55D" w14:textId="77777777" w:rsidR="00643F37" w:rsidRPr="00643F37" w:rsidRDefault="00643F37" w:rsidP="001E3CD1">
      <w:pPr>
        <w:pStyle w:val="Response"/>
      </w:pPr>
      <w:r w:rsidRPr="00643F37">
        <w:t xml:space="preserve">        "displayName" : "Energy Efficiency",</w:t>
      </w:r>
    </w:p>
    <w:p w14:paraId="013502CC" w14:textId="77777777" w:rsidR="00643F37" w:rsidRPr="00643F37" w:rsidRDefault="00643F37" w:rsidP="001E3CD1">
      <w:pPr>
        <w:pStyle w:val="Response"/>
      </w:pPr>
      <w:r w:rsidRPr="00643F37">
        <w:t xml:space="preserve">        "status" : "active",</w:t>
      </w:r>
    </w:p>
    <w:p w14:paraId="69B8EFB3" w14:textId="77777777" w:rsidR="00643F37" w:rsidRPr="00643F37" w:rsidRDefault="00643F37" w:rsidP="001E3CD1">
      <w:pPr>
        <w:pStyle w:val="Response"/>
      </w:pPr>
      <w:r w:rsidRPr="00643F37">
        <w:t xml:space="preserve">        "behavior" : "AND",</w:t>
      </w:r>
    </w:p>
    <w:p w14:paraId="76D08A94" w14:textId="77777777" w:rsidR="00643F37" w:rsidRPr="00643F37" w:rsidRDefault="00643F37" w:rsidP="001E3CD1">
      <w:pPr>
        <w:pStyle w:val="Response"/>
      </w:pPr>
      <w:r w:rsidRPr="00643F37">
        <w:t xml:space="preserve">        "displayType" : "checkbox",</w:t>
      </w:r>
    </w:p>
    <w:p w14:paraId="3961524B" w14:textId="77777777" w:rsidR="00643F37" w:rsidRPr="00643F37" w:rsidRDefault="00643F37" w:rsidP="001E3CD1">
      <w:pPr>
        <w:pStyle w:val="Response"/>
      </w:pPr>
      <w:r w:rsidRPr="00643F37">
        <w:t xml:space="preserve">        "filterKeys" : [ { </w:t>
      </w:r>
    </w:p>
    <w:p w14:paraId="659ECAE8" w14:textId="77777777" w:rsidR="00643F37" w:rsidRPr="00643F37" w:rsidRDefault="00643F37" w:rsidP="001E3CD1">
      <w:pPr>
        <w:pStyle w:val="Response"/>
      </w:pPr>
      <w:r w:rsidRPr="00643F37">
        <w:t xml:space="preserve">            "rank" : 0,</w:t>
      </w:r>
    </w:p>
    <w:p w14:paraId="17DB00F2" w14:textId="77777777" w:rsidR="00643F37" w:rsidRPr="00643F37" w:rsidRDefault="00643F37" w:rsidP="001E3CD1">
      <w:pPr>
        <w:pStyle w:val="Response"/>
      </w:pPr>
      <w:r w:rsidRPr="00643F37">
        <w:t xml:space="preserve">            "id" : "FK_ENERGY_EFFICIENCY",</w:t>
      </w:r>
    </w:p>
    <w:p w14:paraId="47C01583" w14:textId="77777777" w:rsidR="00643F37" w:rsidRPr="00643F37" w:rsidRDefault="00643F37" w:rsidP="001E3CD1">
      <w:pPr>
        <w:pStyle w:val="Response"/>
      </w:pPr>
      <w:r w:rsidRPr="00643F37">
        <w:t xml:space="preserve">            "displayName" : "Energy Efficiency",</w:t>
      </w:r>
    </w:p>
    <w:p w14:paraId="2F061503" w14:textId="77777777" w:rsidR="00643F37" w:rsidRPr="00643F37" w:rsidRDefault="00643F37" w:rsidP="001E3CD1">
      <w:pPr>
        <w:pStyle w:val="Response"/>
      </w:pPr>
      <w:r w:rsidRPr="00643F37">
        <w:t xml:space="preserve">            "status" : "active"</w:t>
      </w:r>
    </w:p>
    <w:p w14:paraId="1760E670" w14:textId="77777777" w:rsidR="00643F37" w:rsidRPr="00643F37" w:rsidRDefault="00643F37" w:rsidP="001E3CD1">
      <w:pPr>
        <w:pStyle w:val="Response"/>
      </w:pPr>
      <w:r w:rsidRPr="00643F37">
        <w:t xml:space="preserve">        } ]</w:t>
      </w:r>
    </w:p>
    <w:p w14:paraId="7B752210" w14:textId="77777777" w:rsidR="00643F37" w:rsidRPr="00643F37" w:rsidRDefault="00643F37" w:rsidP="001E3CD1">
      <w:pPr>
        <w:pStyle w:val="Response"/>
      </w:pPr>
      <w:r w:rsidRPr="00643F37">
        <w:t xml:space="preserve">    }, { </w:t>
      </w:r>
    </w:p>
    <w:p w14:paraId="57A8B5AC" w14:textId="77777777" w:rsidR="00643F37" w:rsidRPr="00643F37" w:rsidRDefault="00643F37" w:rsidP="001E3CD1">
      <w:pPr>
        <w:pStyle w:val="Response"/>
      </w:pPr>
      <w:r w:rsidRPr="00643F37">
        <w:t xml:space="preserve">        "rank" : 7,</w:t>
      </w:r>
    </w:p>
    <w:p w14:paraId="7E4E7D0B" w14:textId="77777777" w:rsidR="00643F37" w:rsidRPr="00643F37" w:rsidRDefault="00643F37" w:rsidP="001E3CD1">
      <w:pPr>
        <w:pStyle w:val="Response"/>
      </w:pPr>
      <w:r w:rsidRPr="00643F37">
        <w:t xml:space="preserve">        "id" : "FG_SMART_INTERACTION_TV",</w:t>
      </w:r>
    </w:p>
    <w:p w14:paraId="24200EFA" w14:textId="77777777" w:rsidR="00643F37" w:rsidRPr="00643F37" w:rsidRDefault="00643F37" w:rsidP="001E3CD1">
      <w:pPr>
        <w:pStyle w:val="Response"/>
      </w:pPr>
      <w:r w:rsidRPr="00643F37">
        <w:t xml:space="preserve">        "displayName" : "Smart interaction",</w:t>
      </w:r>
    </w:p>
    <w:p w14:paraId="7CEB4995" w14:textId="77777777" w:rsidR="00643F37" w:rsidRPr="00643F37" w:rsidRDefault="00643F37" w:rsidP="001E3CD1">
      <w:pPr>
        <w:pStyle w:val="Response"/>
      </w:pPr>
      <w:r w:rsidRPr="00643F37">
        <w:t xml:space="preserve">        "status" : "active",</w:t>
      </w:r>
    </w:p>
    <w:p w14:paraId="6972E53E" w14:textId="77777777" w:rsidR="00643F37" w:rsidRPr="00643F37" w:rsidRDefault="00643F37" w:rsidP="001E3CD1">
      <w:pPr>
        <w:pStyle w:val="Response"/>
      </w:pPr>
      <w:r w:rsidRPr="00643F37">
        <w:t xml:space="preserve">        "behavior" : "AND",</w:t>
      </w:r>
    </w:p>
    <w:p w14:paraId="77D16F22" w14:textId="77777777" w:rsidR="00643F37" w:rsidRPr="00643F37" w:rsidRDefault="00643F37" w:rsidP="001E3CD1">
      <w:pPr>
        <w:pStyle w:val="Response"/>
      </w:pPr>
      <w:r w:rsidRPr="00643F37">
        <w:t xml:space="preserve">        "displayType" : "checkbox",</w:t>
      </w:r>
    </w:p>
    <w:p w14:paraId="38A175F8" w14:textId="77777777" w:rsidR="00643F37" w:rsidRPr="00643F37" w:rsidRDefault="00643F37" w:rsidP="001E3CD1">
      <w:pPr>
        <w:pStyle w:val="Response"/>
      </w:pPr>
      <w:r w:rsidRPr="00643F37">
        <w:t xml:space="preserve">        "filterKeys" : [ { </w:t>
      </w:r>
    </w:p>
    <w:p w14:paraId="2537866F" w14:textId="77777777" w:rsidR="00643F37" w:rsidRPr="00643F37" w:rsidRDefault="00643F37" w:rsidP="001E3CD1">
      <w:pPr>
        <w:pStyle w:val="Response"/>
      </w:pPr>
      <w:r w:rsidRPr="00643F37">
        <w:t xml:space="preserve">            "rank" : 0,</w:t>
      </w:r>
    </w:p>
    <w:p w14:paraId="5E2D13E8" w14:textId="77777777" w:rsidR="00643F37" w:rsidRPr="00643F37" w:rsidRDefault="00643F37" w:rsidP="001E3CD1">
      <w:pPr>
        <w:pStyle w:val="Response"/>
      </w:pPr>
      <w:r w:rsidRPr="00643F37">
        <w:t xml:space="preserve">            "id" : "FK_SIMPLY_SHARE_TV",</w:t>
      </w:r>
    </w:p>
    <w:p w14:paraId="0261A558" w14:textId="77777777" w:rsidR="00643F37" w:rsidRPr="00643F37" w:rsidRDefault="00643F37" w:rsidP="001E3CD1">
      <w:pPr>
        <w:pStyle w:val="Response"/>
      </w:pPr>
      <w:r w:rsidRPr="00643F37">
        <w:t xml:space="preserve">            "displayName" : "SimplyShare",</w:t>
      </w:r>
    </w:p>
    <w:p w14:paraId="7710D052" w14:textId="77777777" w:rsidR="00643F37" w:rsidRPr="00643F37" w:rsidRDefault="00643F37" w:rsidP="001E3CD1">
      <w:pPr>
        <w:pStyle w:val="Response"/>
      </w:pPr>
      <w:r w:rsidRPr="00643F37">
        <w:t xml:space="preserve">            "status" : "active"</w:t>
      </w:r>
    </w:p>
    <w:p w14:paraId="5B14D233" w14:textId="77777777" w:rsidR="00643F37" w:rsidRPr="00643F37" w:rsidRDefault="00643F37" w:rsidP="001E3CD1">
      <w:pPr>
        <w:pStyle w:val="Response"/>
      </w:pPr>
      <w:r w:rsidRPr="00643F37">
        <w:t xml:space="preserve">        } ]</w:t>
      </w:r>
    </w:p>
    <w:p w14:paraId="48D0DB66" w14:textId="77777777" w:rsidR="00643F37" w:rsidRPr="00643F37" w:rsidRDefault="00643F37" w:rsidP="001E3CD1">
      <w:pPr>
        <w:pStyle w:val="Response"/>
      </w:pPr>
      <w:r w:rsidRPr="00643F37">
        <w:t xml:space="preserve">    } ]</w:t>
      </w:r>
    </w:p>
    <w:p w14:paraId="0F7DAEFA" w14:textId="77777777" w:rsidR="00643F37" w:rsidRPr="00643F37" w:rsidRDefault="00643F37" w:rsidP="001E3CD1">
      <w:pPr>
        <w:pStyle w:val="Response"/>
      </w:pPr>
      <w:r w:rsidRPr="00643F37">
        <w:t>}</w:t>
      </w:r>
    </w:p>
    <w:p w14:paraId="63AE54E8"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1FC28F1" w14:textId="77777777" w:rsidR="00643F37" w:rsidRPr="006E1D3F" w:rsidRDefault="00643F37" w:rsidP="006E1D3F">
      <w:pPr>
        <w:pStyle w:val="Heading3"/>
        <w:tabs>
          <w:tab w:val="left" w:pos="1134"/>
          <w:tab w:val="left" w:pos="1418"/>
          <w:tab w:val="left" w:pos="1701"/>
          <w:tab w:val="left" w:pos="1985"/>
          <w:tab w:val="left" w:pos="2268"/>
          <w:tab w:val="left" w:pos="2552"/>
          <w:tab w:val="left" w:pos="2835"/>
        </w:tabs>
      </w:pPr>
      <w:bookmarkStart w:id="38" w:name="_Toc309312539"/>
      <w:r w:rsidRPr="006E1D3F">
        <w:lastRenderedPageBreak/>
        <w:t>Subcategory Call - summary</w:t>
      </w:r>
      <w:bookmarkEnd w:id="38"/>
    </w:p>
    <w:p w14:paraId="31BB652B" w14:textId="697B1872"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7D24DE43"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http://&lt;SERVER-INFO&gt;/category/&lt;SECTOR-CODE&gt;/&lt;LANGUAGE-CODE_COUNTRY-CODE&gt;/&lt;CATALOG-CODE&gt;/&lt;SUBCATEGORY-CODE&gt;.json</w:t>
      </w:r>
    </w:p>
    <w:p w14:paraId="0A6FA0A9" w14:textId="191A5BA9"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777331A8" w14:textId="31BA04F0"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/category/B2C/en_GB/CONSUMER/BLUETOOTH_HIFI_ADAPTER_SU.json</w:t>
      </w:r>
    </w:p>
    <w:p w14:paraId="13386223" w14:textId="77777777" w:rsidR="00E13A10" w:rsidRDefault="00E13A10"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http://www.philips.co.uk/prx/category/B2B_LI/en_GB/LP_PROF_ATG/LP_CF_BBS560_EU.json</w:t>
      </w:r>
    </w:p>
    <w:p w14:paraId="1944F810" w14:textId="7519A73D"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05ED455F" w14:textId="77777777" w:rsidR="00643F37" w:rsidRPr="00643F37" w:rsidRDefault="00643F37" w:rsidP="001E3CD1">
      <w:pPr>
        <w:pStyle w:val="Response"/>
      </w:pPr>
      <w:r w:rsidRPr="00643F37">
        <w:t xml:space="preserve">{ </w:t>
      </w:r>
    </w:p>
    <w:p w14:paraId="7A8B12E4" w14:textId="77777777" w:rsidR="00643F37" w:rsidRPr="00643F37" w:rsidRDefault="00643F37" w:rsidP="001E3CD1">
      <w:pPr>
        <w:pStyle w:val="Response"/>
      </w:pPr>
      <w:r w:rsidRPr="00643F37">
        <w:t xml:space="preserve">    "success" : true,</w:t>
      </w:r>
    </w:p>
    <w:p w14:paraId="4460BCAC" w14:textId="77777777" w:rsidR="00643F37" w:rsidRPr="00643F37" w:rsidRDefault="00643F37" w:rsidP="001E3CD1">
      <w:pPr>
        <w:pStyle w:val="Response"/>
      </w:pPr>
      <w:r w:rsidRPr="00643F37">
        <w:t xml:space="preserve">    "data" : [ { </w:t>
      </w:r>
    </w:p>
    <w:p w14:paraId="4E32F876" w14:textId="77777777" w:rsidR="00643F37" w:rsidRPr="00643F37" w:rsidRDefault="00643F37" w:rsidP="001E3CD1">
      <w:pPr>
        <w:pStyle w:val="Response"/>
      </w:pPr>
      <w:r w:rsidRPr="00643F37">
        <w:t xml:space="preserve">        "products" : [ { </w:t>
      </w:r>
    </w:p>
    <w:p w14:paraId="1472A8E0" w14:textId="77777777" w:rsidR="00643F37" w:rsidRPr="00643F37" w:rsidRDefault="00643F37" w:rsidP="001E3CD1">
      <w:pPr>
        <w:pStyle w:val="Response"/>
      </w:pPr>
      <w:r w:rsidRPr="00643F37">
        <w:t xml:space="preserve">            "ctn" : "AEA2000/05",</w:t>
      </w:r>
    </w:p>
    <w:p w14:paraId="0DC56355" w14:textId="77777777" w:rsidR="00643F37" w:rsidRPr="00643F37" w:rsidRDefault="00643F37" w:rsidP="001E3CD1">
      <w:pPr>
        <w:pStyle w:val="Response"/>
      </w:pPr>
      <w:r w:rsidRPr="00643F37">
        <w:t xml:space="preserve">            "dtn" : "AEA2000/05",</w:t>
      </w:r>
    </w:p>
    <w:p w14:paraId="68807211" w14:textId="77777777" w:rsidR="00643F37" w:rsidRPr="00643F37" w:rsidRDefault="00643F37" w:rsidP="001E3CD1">
      <w:pPr>
        <w:pStyle w:val="Response"/>
      </w:pPr>
      <w:r w:rsidRPr="00643F37">
        <w:t xml:space="preserve">            "productTitle" : "Bluetoothr Hi-Fi adapter",</w:t>
      </w:r>
    </w:p>
    <w:p w14:paraId="22A4ED3D" w14:textId="77777777" w:rsidR="00643F37" w:rsidRPr="00643F37" w:rsidRDefault="00643F37" w:rsidP="001E3CD1">
      <w:pPr>
        <w:pStyle w:val="Response"/>
      </w:pPr>
      <w:r w:rsidRPr="00643F37">
        <w:t xml:space="preserve">            "brandName" : "Philips",</w:t>
      </w:r>
    </w:p>
    <w:p w14:paraId="2C2E08B0" w14:textId="77777777" w:rsidR="00643F37" w:rsidRPr="00643F37" w:rsidRDefault="00643F37" w:rsidP="001E3CD1">
      <w:pPr>
        <w:pStyle w:val="Response"/>
      </w:pPr>
      <w:r w:rsidRPr="00643F37">
        <w:t xml:space="preserve">            "productURL" : "/c-p/AEA2000_05/",</w:t>
      </w:r>
    </w:p>
    <w:p w14:paraId="7D10255F" w14:textId="77777777" w:rsidR="00643F37" w:rsidRPr="00643F37" w:rsidRDefault="00643F37" w:rsidP="001E3CD1">
      <w:pPr>
        <w:pStyle w:val="Response"/>
      </w:pPr>
      <w:r w:rsidRPr="00643F37">
        <w:t xml:space="preserve">            "productStatus" : "NORMAL",</w:t>
      </w:r>
    </w:p>
    <w:p w14:paraId="6F769AC1" w14:textId="77777777" w:rsidR="00643F37" w:rsidRPr="00643F37" w:rsidRDefault="00643F37" w:rsidP="001E3CD1">
      <w:pPr>
        <w:pStyle w:val="Response"/>
      </w:pPr>
      <w:r w:rsidRPr="00643F37">
        <w:t xml:space="preserve">            "imageURL" : "http://images.philips.com/is/image/PhilipsConsumer/AEA2000_05-IMS-global",</w:t>
      </w:r>
    </w:p>
    <w:p w14:paraId="341BD806" w14:textId="77777777" w:rsidR="00643F37" w:rsidRPr="00643F37" w:rsidRDefault="00643F37" w:rsidP="001E3CD1">
      <w:pPr>
        <w:pStyle w:val="Response"/>
      </w:pPr>
      <w:r w:rsidRPr="00643F37">
        <w:t xml:space="preserve">            "sop" : "2012-12-09T00:00:00.000+01:00",</w:t>
      </w:r>
    </w:p>
    <w:p w14:paraId="2B3B260A" w14:textId="77777777" w:rsidR="00643F37" w:rsidRPr="00643F37" w:rsidRDefault="00643F37" w:rsidP="001E3CD1">
      <w:pPr>
        <w:pStyle w:val="Response"/>
      </w:pPr>
      <w:r w:rsidRPr="00643F37">
        <w:t xml:space="preserve">            "somp" : "2012-12-09T00:00:00.000+01:00",</w:t>
      </w:r>
    </w:p>
    <w:p w14:paraId="172F0887" w14:textId="77777777" w:rsidR="00643F37" w:rsidRPr="00643F37" w:rsidRDefault="00643F37" w:rsidP="001E3CD1">
      <w:pPr>
        <w:pStyle w:val="Response"/>
      </w:pPr>
      <w:r w:rsidRPr="00643F37">
        <w:t xml:space="preserve">            "eop" : "2016-12-09T00:00:00.000+01:00",</w:t>
      </w:r>
    </w:p>
    <w:p w14:paraId="0266F40B" w14:textId="77777777" w:rsidR="00643F37" w:rsidRPr="00643F37" w:rsidRDefault="00643F37" w:rsidP="001E3CD1">
      <w:pPr>
        <w:pStyle w:val="Response"/>
      </w:pPr>
      <w:r w:rsidRPr="00643F37">
        <w:t xml:space="preserve">            "isDeleted" : false,</w:t>
      </w:r>
    </w:p>
    <w:p w14:paraId="42AD0B09" w14:textId="77777777" w:rsidR="00643F37" w:rsidRPr="00643F37" w:rsidRDefault="00643F37" w:rsidP="001E3CD1">
      <w:pPr>
        <w:pStyle w:val="Response"/>
      </w:pPr>
      <w:r w:rsidRPr="00643F37">
        <w:t xml:space="preserve">            "priority" : 50,</w:t>
      </w:r>
    </w:p>
    <w:p w14:paraId="038D253A" w14:textId="77777777" w:rsidR="00643F37" w:rsidRPr="00643F37" w:rsidRDefault="00643F37" w:rsidP="001E3CD1">
      <w:pPr>
        <w:pStyle w:val="Response"/>
      </w:pPr>
      <w:r w:rsidRPr="00643F37">
        <w:t xml:space="preserve">            "reviewStatistics" : { </w:t>
      </w:r>
    </w:p>
    <w:p w14:paraId="58D9DB17" w14:textId="77777777" w:rsidR="00643F37" w:rsidRPr="00643F37" w:rsidRDefault="00643F37" w:rsidP="001E3CD1">
      <w:pPr>
        <w:pStyle w:val="Response"/>
      </w:pPr>
      <w:r w:rsidRPr="00643F37">
        <w:t xml:space="preserve">                "averageOverallRating" : 4.5,</w:t>
      </w:r>
    </w:p>
    <w:p w14:paraId="38B6E3F6" w14:textId="77777777" w:rsidR="00643F37" w:rsidRPr="00643F37" w:rsidRDefault="00643F37" w:rsidP="001E3CD1">
      <w:pPr>
        <w:pStyle w:val="Response"/>
      </w:pPr>
      <w:r w:rsidRPr="00643F37">
        <w:t xml:space="preserve">                "totalReviewCount" : 2</w:t>
      </w:r>
    </w:p>
    <w:p w14:paraId="5B542FB4" w14:textId="77777777" w:rsidR="00643F37" w:rsidRPr="00643F37" w:rsidRDefault="00643F37" w:rsidP="001E3CD1">
      <w:pPr>
        <w:pStyle w:val="Response"/>
      </w:pPr>
      <w:r w:rsidRPr="00643F37">
        <w:t xml:space="preserve">            },</w:t>
      </w:r>
    </w:p>
    <w:p w14:paraId="47B6F657" w14:textId="77777777" w:rsidR="00643F37" w:rsidRPr="00643F37" w:rsidRDefault="00643F37" w:rsidP="001E3CD1">
      <w:pPr>
        <w:pStyle w:val="Response"/>
      </w:pPr>
      <w:r w:rsidRPr="00643F37">
        <w:t xml:space="preserve">            "wow" : "Play music wirelessly from smartphone to Hi-Fi",</w:t>
      </w:r>
    </w:p>
    <w:p w14:paraId="51153B4D" w14:textId="77777777" w:rsidR="00643F37" w:rsidRPr="00643F37" w:rsidRDefault="00643F37" w:rsidP="001E3CD1">
      <w:pPr>
        <w:pStyle w:val="Response"/>
      </w:pPr>
      <w:r w:rsidRPr="00643F37">
        <w:t xml:space="preserve">            "filterKeys" : [ "ACCESSORIES_GR", "APP_ENHANCED_ACC_CA", "APP_ENHANCED_ACC_CA2", "BLUETOOTH_HIFI_ADAPTER_SU", "BLUETOOTH_HIFI_ADAPTER_SU2", "SOUND_AND_VISION_GR" ]</w:t>
      </w:r>
    </w:p>
    <w:p w14:paraId="3690CEB1" w14:textId="77777777" w:rsidR="00643F37" w:rsidRPr="00643F37" w:rsidRDefault="00643F37" w:rsidP="001E3CD1">
      <w:pPr>
        <w:pStyle w:val="Response"/>
      </w:pPr>
      <w:r w:rsidRPr="00643F37">
        <w:t xml:space="preserve">        } ]</w:t>
      </w:r>
    </w:p>
    <w:p w14:paraId="6C562E58" w14:textId="77777777" w:rsidR="00643F37" w:rsidRPr="00643F37" w:rsidRDefault="00643F37" w:rsidP="001E3CD1">
      <w:pPr>
        <w:pStyle w:val="Response"/>
      </w:pPr>
      <w:r w:rsidRPr="00643F37">
        <w:t xml:space="preserve">    } ]</w:t>
      </w:r>
    </w:p>
    <w:p w14:paraId="413CE233" w14:textId="77777777" w:rsidR="00643F37" w:rsidRPr="00643F37" w:rsidRDefault="00643F37" w:rsidP="001E3CD1">
      <w:pPr>
        <w:pStyle w:val="Response"/>
      </w:pPr>
      <w:r w:rsidRPr="00643F37">
        <w:t>}</w:t>
      </w:r>
    </w:p>
    <w:p w14:paraId="57BE9EA9"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6D994F5" w14:textId="77777777" w:rsidR="00643F37" w:rsidRPr="006E1D3F" w:rsidRDefault="00643F37" w:rsidP="006E1D3F">
      <w:pPr>
        <w:pStyle w:val="Heading3"/>
        <w:tabs>
          <w:tab w:val="left" w:pos="1134"/>
          <w:tab w:val="left" w:pos="1418"/>
          <w:tab w:val="left" w:pos="1701"/>
          <w:tab w:val="left" w:pos="1985"/>
          <w:tab w:val="left" w:pos="2268"/>
          <w:tab w:val="left" w:pos="2552"/>
          <w:tab w:val="left" w:pos="2835"/>
        </w:tabs>
      </w:pPr>
      <w:bookmarkStart w:id="39" w:name="_Toc309312540"/>
      <w:r w:rsidRPr="006E1D3F">
        <w:lastRenderedPageBreak/>
        <w:t>Subategory Call - list of products</w:t>
      </w:r>
      <w:bookmarkEnd w:id="39"/>
    </w:p>
    <w:p w14:paraId="2434537F"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This call will return all products which has “FilterKey” property as subcategory name. </w:t>
      </w:r>
    </w:p>
    <w:p w14:paraId="0673F679"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Each Product will have below information</w:t>
      </w:r>
    </w:p>
    <w:p w14:paraId="29C33070"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Product-Title – NamingString(FamilyName/RangeName/ConceptName + Descriptor)</w:t>
      </w:r>
    </w:p>
    <w:p w14:paraId="4026002B"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Descriptor – VersionElement (VersionElement1Name + VersionElement2Name + VersionElement3Name)</w:t>
      </w:r>
    </w:p>
    <w:p w14:paraId="0CE15667"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CTN – CTN</w:t>
      </w:r>
    </w:p>
    <w:p w14:paraId="3BBC6CA8"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 URL  – Assets with image type as IMS</w:t>
      </w:r>
    </w:p>
    <w:p w14:paraId="46A14E8F"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Green Data Rating – GreenData (Value + Rank)</w:t>
      </w:r>
    </w:p>
    <w:p w14:paraId="354FA282"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Over All Rating – ReviewStatistics</w:t>
      </w:r>
    </w:p>
    <w:p w14:paraId="4B1A37E8"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Price– CONSUMER_PRICE</w:t>
      </w:r>
    </w:p>
    <w:p w14:paraId="6946DD51" w14:textId="039CD9F5"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5EA566DB" w14:textId="77777777" w:rsidR="00643F37" w:rsidRP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http://&lt;SERVER-INFO&gt;/category/&lt;SECTOR-CODE&gt;/&lt;LANGUAGE-CODE_COUNTRY-CODE&gt;/&lt;CATALOG-CODE&gt;/&lt;SUBCATEGORY-CODE&gt;.products</w:t>
      </w:r>
    </w:p>
    <w:p w14:paraId="0A67D81F" w14:textId="30BF4FC6"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4CDADAB4" w14:textId="1743EA0B" w:rsidR="00643F37" w:rsidRDefault="00643F37"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/category/B2C/en_GB/CONSUMER/BLUETOOTH_HIFI_ADAPTER_SU.products</w:t>
      </w:r>
    </w:p>
    <w:p w14:paraId="4D76D9C9" w14:textId="51478243" w:rsidR="00E13A10" w:rsidRPr="00643F37" w:rsidRDefault="00E13A10"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http://www.philips.co.uk/prx/category/B2B_LI/en_GB/LP_PROF_ATG/LP_CF_BBS560_EU.</w:t>
      </w:r>
      <w:r>
        <w:rPr>
          <w:rFonts w:asciiTheme="minorHAnsi" w:hAnsiTheme="minorHAnsi" w:cstheme="minorHAnsi"/>
          <w:sz w:val="20"/>
          <w:szCs w:val="20"/>
        </w:rPr>
        <w:t>products</w:t>
      </w:r>
    </w:p>
    <w:p w14:paraId="03050323" w14:textId="5F3DAF30" w:rsidR="00643F37" w:rsidRPr="00643F37" w:rsidRDefault="00E75BB3" w:rsidP="00643F3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7255FDB9" w14:textId="77777777" w:rsidR="00643F37" w:rsidRPr="00643F37" w:rsidRDefault="00643F37" w:rsidP="001E3CD1">
      <w:pPr>
        <w:pStyle w:val="Response"/>
      </w:pPr>
      <w:r w:rsidRPr="00643F37">
        <w:t xml:space="preserve">{ </w:t>
      </w:r>
    </w:p>
    <w:p w14:paraId="67F3A242" w14:textId="77777777" w:rsidR="00643F37" w:rsidRPr="00643F37" w:rsidRDefault="00643F37" w:rsidP="001E3CD1">
      <w:pPr>
        <w:pStyle w:val="Response"/>
      </w:pPr>
      <w:r w:rsidRPr="00643F37">
        <w:t xml:space="preserve">    "success" : true,</w:t>
      </w:r>
    </w:p>
    <w:p w14:paraId="08A4BF15" w14:textId="77777777" w:rsidR="00643F37" w:rsidRPr="00643F37" w:rsidRDefault="00643F37" w:rsidP="001E3CD1">
      <w:pPr>
        <w:pStyle w:val="Response"/>
      </w:pPr>
      <w:r w:rsidRPr="00643F37">
        <w:t xml:space="preserve">    "data" : { </w:t>
      </w:r>
    </w:p>
    <w:p w14:paraId="33433AD5" w14:textId="77777777" w:rsidR="00643F37" w:rsidRPr="00643F37" w:rsidRDefault="00643F37" w:rsidP="001E3CD1">
      <w:pPr>
        <w:pStyle w:val="Response"/>
      </w:pPr>
      <w:r w:rsidRPr="00643F37">
        <w:t xml:space="preserve">        "products" : [ { </w:t>
      </w:r>
    </w:p>
    <w:p w14:paraId="3534CBAE" w14:textId="77777777" w:rsidR="00643F37" w:rsidRPr="00643F37" w:rsidRDefault="00643F37" w:rsidP="001E3CD1">
      <w:pPr>
        <w:pStyle w:val="Response"/>
      </w:pPr>
      <w:r w:rsidRPr="00643F37">
        <w:t xml:space="preserve">            "ctn" : "AEA2000/05",</w:t>
      </w:r>
    </w:p>
    <w:p w14:paraId="4576A4EF" w14:textId="77777777" w:rsidR="00643F37" w:rsidRPr="00643F37" w:rsidRDefault="00643F37" w:rsidP="001E3CD1">
      <w:pPr>
        <w:pStyle w:val="Response"/>
      </w:pPr>
      <w:r w:rsidRPr="00643F37">
        <w:t xml:space="preserve">            "dtn" : "AEA2000/05",</w:t>
      </w:r>
    </w:p>
    <w:p w14:paraId="73A22CAD" w14:textId="77777777" w:rsidR="00643F37" w:rsidRPr="00643F37" w:rsidRDefault="00643F37" w:rsidP="001E3CD1">
      <w:pPr>
        <w:pStyle w:val="Response"/>
      </w:pPr>
      <w:r w:rsidRPr="00643F37">
        <w:t xml:space="preserve">            "productTitle" : "Bluetoothr Hi-Fi adapter",</w:t>
      </w:r>
    </w:p>
    <w:p w14:paraId="2F98F078" w14:textId="77777777" w:rsidR="00643F37" w:rsidRPr="00643F37" w:rsidRDefault="00643F37" w:rsidP="001E3CD1">
      <w:pPr>
        <w:pStyle w:val="Response"/>
      </w:pPr>
      <w:r w:rsidRPr="00643F37">
        <w:t xml:space="preserve">            "brandName" : "Philips",</w:t>
      </w:r>
    </w:p>
    <w:p w14:paraId="194DFCBE" w14:textId="77777777" w:rsidR="00643F37" w:rsidRPr="00643F37" w:rsidRDefault="00643F37" w:rsidP="001E3CD1">
      <w:pPr>
        <w:pStyle w:val="Response"/>
      </w:pPr>
      <w:r w:rsidRPr="00643F37">
        <w:t xml:space="preserve">            "productURL" : "/c-p/AEA2000_05/",</w:t>
      </w:r>
    </w:p>
    <w:p w14:paraId="5FE5D3FF" w14:textId="77777777" w:rsidR="00643F37" w:rsidRPr="00643F37" w:rsidRDefault="00643F37" w:rsidP="001E3CD1">
      <w:pPr>
        <w:pStyle w:val="Response"/>
      </w:pPr>
      <w:r w:rsidRPr="00643F37">
        <w:t xml:space="preserve">            "productStatus" : "NORMAL",</w:t>
      </w:r>
    </w:p>
    <w:p w14:paraId="0F02C8B6" w14:textId="77777777" w:rsidR="00643F37" w:rsidRPr="00643F37" w:rsidRDefault="00643F37" w:rsidP="001E3CD1">
      <w:pPr>
        <w:pStyle w:val="Response"/>
      </w:pPr>
      <w:r w:rsidRPr="00643F37">
        <w:t xml:space="preserve">            "imageURL" : "http://images.philips.com/is/image/PhilipsConsumer/AEA2000_05-IMS-global",</w:t>
      </w:r>
    </w:p>
    <w:p w14:paraId="78DAB73E" w14:textId="77777777" w:rsidR="00643F37" w:rsidRPr="00643F37" w:rsidRDefault="00643F37" w:rsidP="001E3CD1">
      <w:pPr>
        <w:pStyle w:val="Response"/>
      </w:pPr>
      <w:r w:rsidRPr="00643F37">
        <w:t xml:space="preserve">            "sop" : "2012-12-09T00:00:00.000+01:00",</w:t>
      </w:r>
    </w:p>
    <w:p w14:paraId="79B4D083" w14:textId="77777777" w:rsidR="00643F37" w:rsidRPr="00643F37" w:rsidRDefault="00643F37" w:rsidP="001E3CD1">
      <w:pPr>
        <w:pStyle w:val="Response"/>
      </w:pPr>
      <w:r w:rsidRPr="00643F37">
        <w:t xml:space="preserve">            "somp" : "2012-12-09T00:00:00.000+01:00",</w:t>
      </w:r>
    </w:p>
    <w:p w14:paraId="28B02FB2" w14:textId="77777777" w:rsidR="00643F37" w:rsidRPr="00643F37" w:rsidRDefault="00643F37" w:rsidP="001E3CD1">
      <w:pPr>
        <w:pStyle w:val="Response"/>
      </w:pPr>
      <w:r w:rsidRPr="00643F37">
        <w:t xml:space="preserve">            "eop" : "2016-12-09T00:00:00.000+01:00",</w:t>
      </w:r>
    </w:p>
    <w:p w14:paraId="0A228E1E" w14:textId="77777777" w:rsidR="00643F37" w:rsidRPr="00643F37" w:rsidRDefault="00643F37" w:rsidP="001E3CD1">
      <w:pPr>
        <w:pStyle w:val="Response"/>
      </w:pPr>
      <w:r w:rsidRPr="00643F37">
        <w:t xml:space="preserve">            "isDeleted" : false,</w:t>
      </w:r>
    </w:p>
    <w:p w14:paraId="6AB2CF31" w14:textId="77777777" w:rsidR="00643F37" w:rsidRPr="00643F37" w:rsidRDefault="00643F37" w:rsidP="001E3CD1">
      <w:pPr>
        <w:pStyle w:val="Response"/>
      </w:pPr>
      <w:r w:rsidRPr="00643F37">
        <w:t xml:space="preserve">            "priority" : 50,</w:t>
      </w:r>
    </w:p>
    <w:p w14:paraId="68C370C7" w14:textId="77777777" w:rsidR="00643F37" w:rsidRPr="00643F37" w:rsidRDefault="00643F37" w:rsidP="001E3CD1">
      <w:pPr>
        <w:pStyle w:val="Response"/>
      </w:pPr>
      <w:r w:rsidRPr="00643F37">
        <w:t xml:space="preserve">            "reviewStatistics" : { </w:t>
      </w:r>
    </w:p>
    <w:p w14:paraId="2CCA644D" w14:textId="77777777" w:rsidR="00643F37" w:rsidRPr="00643F37" w:rsidRDefault="00643F37" w:rsidP="001E3CD1">
      <w:pPr>
        <w:pStyle w:val="Response"/>
      </w:pPr>
      <w:r w:rsidRPr="00643F37">
        <w:t xml:space="preserve">                "averageOverallRating" : 4.5,</w:t>
      </w:r>
    </w:p>
    <w:p w14:paraId="6B76A7ED" w14:textId="77777777" w:rsidR="00643F37" w:rsidRPr="00643F37" w:rsidRDefault="00643F37" w:rsidP="001E3CD1">
      <w:pPr>
        <w:pStyle w:val="Response"/>
      </w:pPr>
      <w:r w:rsidRPr="00643F37">
        <w:t xml:space="preserve">                "totalReviewCount" : 2</w:t>
      </w:r>
    </w:p>
    <w:p w14:paraId="421513A7" w14:textId="77777777" w:rsidR="00643F37" w:rsidRPr="00643F37" w:rsidRDefault="00643F37" w:rsidP="001E3CD1">
      <w:pPr>
        <w:pStyle w:val="Response"/>
      </w:pPr>
      <w:r w:rsidRPr="00643F37">
        <w:t xml:space="preserve">            },</w:t>
      </w:r>
    </w:p>
    <w:p w14:paraId="3D9FBE84" w14:textId="77777777" w:rsidR="00643F37" w:rsidRPr="00643F37" w:rsidRDefault="00643F37" w:rsidP="001E3CD1">
      <w:pPr>
        <w:pStyle w:val="Response"/>
      </w:pPr>
      <w:r w:rsidRPr="00643F37">
        <w:t xml:space="preserve">            "wow" : "Play music wirelessly from smartphone to Hi-Fi",</w:t>
      </w:r>
    </w:p>
    <w:p w14:paraId="345CA76B" w14:textId="77777777" w:rsidR="00643F37" w:rsidRPr="00643F37" w:rsidRDefault="00643F37" w:rsidP="001E3CD1">
      <w:pPr>
        <w:pStyle w:val="Response"/>
      </w:pPr>
      <w:r w:rsidRPr="00643F37">
        <w:t xml:space="preserve">            "filterKeys" : [ "ACCESSORIES_GR", "APP_ENHANCED_ACC_CA", "APP_ENHANCED_ACC_CA2", "BLUETOOTH_HIFI_ADAPTER_SU", "BLUETOOTH_HIFI_ADAPTER_SU2", "SOUND_AND_VISION_GR" ]</w:t>
      </w:r>
    </w:p>
    <w:p w14:paraId="618F8910" w14:textId="77777777" w:rsidR="00643F37" w:rsidRPr="00643F37" w:rsidRDefault="00643F37" w:rsidP="001E3CD1">
      <w:pPr>
        <w:pStyle w:val="Response"/>
      </w:pPr>
      <w:r w:rsidRPr="00643F37">
        <w:t xml:space="preserve">        } ],</w:t>
      </w:r>
    </w:p>
    <w:p w14:paraId="5A8A18CE" w14:textId="77777777" w:rsidR="00643F37" w:rsidRPr="00643F37" w:rsidRDefault="00643F37" w:rsidP="001E3CD1">
      <w:pPr>
        <w:pStyle w:val="Response"/>
      </w:pPr>
      <w:r w:rsidRPr="00643F37">
        <w:t xml:space="preserve">        "filterKeys" : { </w:t>
      </w:r>
    </w:p>
    <w:p w14:paraId="7EE6898C" w14:textId="77777777" w:rsidR="00643F37" w:rsidRPr="00643F37" w:rsidRDefault="00643F37" w:rsidP="001E3CD1">
      <w:pPr>
        <w:pStyle w:val="Response"/>
      </w:pPr>
      <w:r w:rsidRPr="00643F37">
        <w:t xml:space="preserve">            "BLUETOOTH_HIFI_ADAPTER_SU2" : 1,</w:t>
      </w:r>
    </w:p>
    <w:p w14:paraId="6D37C395" w14:textId="77777777" w:rsidR="00643F37" w:rsidRPr="00643F37" w:rsidRDefault="00643F37" w:rsidP="001E3CD1">
      <w:pPr>
        <w:pStyle w:val="Response"/>
      </w:pPr>
      <w:r w:rsidRPr="00643F37">
        <w:t xml:space="preserve">            "APP_ENHANCED_ACC_CA2" : 1,</w:t>
      </w:r>
    </w:p>
    <w:p w14:paraId="0F57118F" w14:textId="77777777" w:rsidR="00643F37" w:rsidRPr="00643F37" w:rsidRDefault="00643F37" w:rsidP="001E3CD1">
      <w:pPr>
        <w:pStyle w:val="Response"/>
      </w:pPr>
      <w:r w:rsidRPr="00643F37">
        <w:t xml:space="preserve">            "ACCESSORIES_GR" : 1,</w:t>
      </w:r>
    </w:p>
    <w:p w14:paraId="1A495A1E" w14:textId="77777777" w:rsidR="00643F37" w:rsidRPr="00643F37" w:rsidRDefault="00643F37" w:rsidP="001E3CD1">
      <w:pPr>
        <w:pStyle w:val="Response"/>
      </w:pPr>
      <w:r w:rsidRPr="00643F37">
        <w:t xml:space="preserve">            "BLUETOOTH_HIFI_ADAPTER_SU" : 1,</w:t>
      </w:r>
    </w:p>
    <w:p w14:paraId="0B12E919" w14:textId="77777777" w:rsidR="00643F37" w:rsidRPr="00643F37" w:rsidRDefault="00643F37" w:rsidP="001E3CD1">
      <w:pPr>
        <w:pStyle w:val="Response"/>
      </w:pPr>
      <w:r w:rsidRPr="00643F37">
        <w:t xml:space="preserve">            "APP_ENHANCED_ACC_CA" : 1,</w:t>
      </w:r>
    </w:p>
    <w:p w14:paraId="6F852066" w14:textId="77777777" w:rsidR="00643F37" w:rsidRPr="00643F37" w:rsidRDefault="00643F37" w:rsidP="001E3CD1">
      <w:pPr>
        <w:pStyle w:val="Response"/>
      </w:pPr>
      <w:r w:rsidRPr="00643F37">
        <w:t xml:space="preserve">            "SOUND_AND_VISION_GR" : 1</w:t>
      </w:r>
    </w:p>
    <w:p w14:paraId="6138CB5C" w14:textId="77777777" w:rsidR="00643F37" w:rsidRPr="00643F37" w:rsidRDefault="00643F37" w:rsidP="001E3CD1">
      <w:pPr>
        <w:pStyle w:val="Response"/>
      </w:pPr>
      <w:r w:rsidRPr="00643F37">
        <w:t xml:space="preserve">        }</w:t>
      </w:r>
    </w:p>
    <w:p w14:paraId="5ADE6E40" w14:textId="77777777" w:rsidR="00643F37" w:rsidRPr="00643F37" w:rsidRDefault="00643F37" w:rsidP="001E3CD1">
      <w:pPr>
        <w:pStyle w:val="Response"/>
      </w:pPr>
      <w:r w:rsidRPr="00643F37">
        <w:t xml:space="preserve">    }</w:t>
      </w:r>
    </w:p>
    <w:p w14:paraId="22386152" w14:textId="77777777" w:rsidR="00643F37" w:rsidRPr="00643F37" w:rsidRDefault="00643F37" w:rsidP="001E3CD1">
      <w:pPr>
        <w:pStyle w:val="Response"/>
      </w:pPr>
      <w:r w:rsidRPr="00643F37">
        <w:t>}</w:t>
      </w:r>
    </w:p>
    <w:p w14:paraId="5863DC0D" w14:textId="77777777" w:rsidR="00782048" w:rsidRDefault="00782048" w:rsidP="00EC767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p>
    <w:p w14:paraId="731AFC8C" w14:textId="367949EB" w:rsidR="00020D32" w:rsidRPr="006E1D3F" w:rsidRDefault="00020D32" w:rsidP="00020D32">
      <w:pPr>
        <w:pStyle w:val="Heading3"/>
        <w:tabs>
          <w:tab w:val="left" w:pos="1134"/>
          <w:tab w:val="left" w:pos="1418"/>
          <w:tab w:val="left" w:pos="1701"/>
          <w:tab w:val="left" w:pos="1985"/>
          <w:tab w:val="left" w:pos="2268"/>
          <w:tab w:val="left" w:pos="2552"/>
          <w:tab w:val="left" w:pos="2835"/>
        </w:tabs>
      </w:pPr>
      <w:bookmarkStart w:id="40" w:name="_Toc309312541"/>
      <w:r w:rsidRPr="006E1D3F">
        <w:lastRenderedPageBreak/>
        <w:t>Sub</w:t>
      </w:r>
      <w:r w:rsidR="00990E7A">
        <w:t>c</w:t>
      </w:r>
      <w:r w:rsidRPr="006E1D3F">
        <w:t xml:space="preserve">ategory Call </w:t>
      </w:r>
      <w:r>
        <w:t>–</w:t>
      </w:r>
      <w:r w:rsidRPr="006E1D3F">
        <w:t xml:space="preserve"> </w:t>
      </w:r>
      <w:r>
        <w:t xml:space="preserve">compare </w:t>
      </w:r>
      <w:r w:rsidRPr="006E1D3F">
        <w:t>products</w:t>
      </w:r>
      <w:bookmarkEnd w:id="40"/>
    </w:p>
    <w:p w14:paraId="7F736844" w14:textId="77777777" w:rsidR="00DE5B7C" w:rsidRDefault="00DE5B7C" w:rsidP="00020D3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rPr>
      </w:pPr>
    </w:p>
    <w:p w14:paraId="68459EF0" w14:textId="1692B19C" w:rsidR="00020D32" w:rsidRPr="00020D32" w:rsidRDefault="00020D32" w:rsidP="00020D3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b/>
        </w:rPr>
        <w:t>Format</w:t>
      </w:r>
      <w:r>
        <w:rPr>
          <w:rFonts w:asciiTheme="minorHAnsi" w:hAnsiTheme="minorHAnsi" w:cstheme="minorHAnsi"/>
        </w:rPr>
        <w:t>:</w:t>
      </w:r>
    </w:p>
    <w:p w14:paraId="51EF5E4A" w14:textId="786F822A" w:rsidR="00020D32" w:rsidRPr="00020D32" w:rsidRDefault="00020D32" w:rsidP="00020D3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http://&lt;SERVER-INFO&gt;/product/&lt;SECTOR-CODE&gt;/&lt;LANGUAGE-CODE_COUNTRY-CODE&gt;/&lt;CATALOG-CODE&gt;/&lt;SUB</w:t>
      </w:r>
      <w:r>
        <w:rPr>
          <w:rFonts w:asciiTheme="minorHAnsi" w:hAnsiTheme="minorHAnsi" w:cstheme="minorHAnsi"/>
        </w:rPr>
        <w:t>CATEGORY-CODE&gt;/compareproducts</w:t>
      </w:r>
    </w:p>
    <w:p w14:paraId="2B20CDB0" w14:textId="77777777" w:rsidR="00020D32" w:rsidRPr="00020D32" w:rsidRDefault="00020D32" w:rsidP="00020D3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p>
    <w:p w14:paraId="500BE435" w14:textId="25C58B71" w:rsidR="00020D32" w:rsidRPr="00990E7A" w:rsidRDefault="00020D32" w:rsidP="00020D3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r w:rsidRPr="00990E7A">
        <w:rPr>
          <w:rFonts w:asciiTheme="minorHAnsi" w:hAnsiTheme="minorHAnsi" w:cstheme="minorHAnsi"/>
          <w:b/>
        </w:rPr>
        <w:t>Eg</w:t>
      </w:r>
      <w:r w:rsidRPr="00990E7A">
        <w:rPr>
          <w:rFonts w:asciiTheme="minorHAnsi" w:hAnsiTheme="minorHAnsi" w:cstheme="minorHAnsi"/>
        </w:rPr>
        <w:t>:</w:t>
      </w:r>
    </w:p>
    <w:p w14:paraId="2FA0AB14" w14:textId="148D11F6" w:rsidR="00020D32" w:rsidRPr="00990E7A" w:rsidRDefault="00020D32" w:rsidP="00020D3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r w:rsidRPr="00990E7A">
        <w:rPr>
          <w:rFonts w:asciiTheme="minorHAnsi" w:hAnsiTheme="minorHAnsi" w:cstheme="minorHAnsi"/>
        </w:rPr>
        <w:t>http://www.philips.co.uk/prx/product/B2C/en_GB/CONSUMER/SERIES_SHAVERS_SU/compareproducts</w:t>
      </w:r>
    </w:p>
    <w:p w14:paraId="119CAB9A" w14:textId="3D90D11E" w:rsidR="00E13A10" w:rsidRPr="00643F37" w:rsidRDefault="00E13A10" w:rsidP="00E13A1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http://www.philips.co.uk/prx/category/B2B_LI/en_GB/LP_PROF_ATG/LP_CF_BBS560_EU.</w:t>
      </w:r>
      <w:r w:rsidRPr="00990E7A">
        <w:rPr>
          <w:rFonts w:asciiTheme="minorHAnsi" w:hAnsiTheme="minorHAnsi" w:cstheme="minorHAnsi"/>
        </w:rPr>
        <w:t>compareproducts</w:t>
      </w:r>
    </w:p>
    <w:p w14:paraId="47164E9C" w14:textId="77777777" w:rsidR="00020D32" w:rsidRDefault="00020D32" w:rsidP="00020D3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p>
    <w:p w14:paraId="426FE7EB" w14:textId="77777777" w:rsidR="00E13A10" w:rsidRPr="00990E7A" w:rsidRDefault="00E13A10" w:rsidP="00020D3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rPr>
      </w:pPr>
    </w:p>
    <w:p w14:paraId="1F149168" w14:textId="54F2FDEE" w:rsidR="00020D32" w:rsidRPr="00DE5B7C" w:rsidRDefault="00020D32" w:rsidP="00020D32">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rPr>
      </w:pPr>
      <w:r w:rsidRPr="00DE5B7C">
        <w:rPr>
          <w:rFonts w:asciiTheme="minorHAnsi" w:hAnsiTheme="minorHAnsi" w:cstheme="minorHAnsi"/>
          <w:b/>
        </w:rPr>
        <w:t>Sample response:</w:t>
      </w:r>
    </w:p>
    <w:p w14:paraId="5940E7F0" w14:textId="77777777" w:rsidR="006B648F" w:rsidRPr="006B648F" w:rsidRDefault="006B648F" w:rsidP="001E3CD1">
      <w:pPr>
        <w:pStyle w:val="Response"/>
      </w:pPr>
      <w:r w:rsidRPr="006B648F">
        <w:t>{</w:t>
      </w:r>
    </w:p>
    <w:p w14:paraId="2A0ECE3C" w14:textId="77777777" w:rsidR="006B648F" w:rsidRPr="006B648F" w:rsidRDefault="006B648F" w:rsidP="001E3CD1">
      <w:pPr>
        <w:pStyle w:val="Response"/>
      </w:pPr>
      <w:r w:rsidRPr="006B648F">
        <w:t>   "success": true,</w:t>
      </w:r>
    </w:p>
    <w:p w14:paraId="150AAACB" w14:textId="77777777" w:rsidR="006B648F" w:rsidRPr="006B648F" w:rsidRDefault="006B648F" w:rsidP="001E3CD1">
      <w:pPr>
        <w:pStyle w:val="Response"/>
      </w:pPr>
      <w:r w:rsidRPr="006B648F">
        <w:t>   "data": {</w:t>
      </w:r>
    </w:p>
    <w:p w14:paraId="5546DCCD" w14:textId="77777777" w:rsidR="006B648F" w:rsidRPr="006B648F" w:rsidRDefault="006B648F" w:rsidP="001E3CD1">
      <w:pPr>
        <w:pStyle w:val="Response"/>
      </w:pPr>
      <w:r w:rsidRPr="006B648F">
        <w:t>      "products": [</w:t>
      </w:r>
    </w:p>
    <w:p w14:paraId="1A918103" w14:textId="77777777" w:rsidR="006B648F" w:rsidRPr="006B648F" w:rsidRDefault="006B648F" w:rsidP="001E3CD1">
      <w:pPr>
        <w:pStyle w:val="Response"/>
      </w:pPr>
      <w:r w:rsidRPr="006B648F">
        <w:t>         "HQ6927_16",</w:t>
      </w:r>
    </w:p>
    <w:p w14:paraId="5B0F1014" w14:textId="77777777" w:rsidR="006B648F" w:rsidRPr="006B648F" w:rsidRDefault="006B648F" w:rsidP="001E3CD1">
      <w:pPr>
        <w:pStyle w:val="Response"/>
      </w:pPr>
      <w:r w:rsidRPr="006B648F">
        <w:t>         "HQ6906_16",</w:t>
      </w:r>
    </w:p>
    <w:p w14:paraId="6BE8ADBF" w14:textId="77777777" w:rsidR="006B648F" w:rsidRPr="006B648F" w:rsidRDefault="006B648F" w:rsidP="001E3CD1">
      <w:pPr>
        <w:pStyle w:val="Response"/>
      </w:pPr>
      <w:r w:rsidRPr="006B648F">
        <w:t>         "RQ1145_17",</w:t>
      </w:r>
    </w:p>
    <w:p w14:paraId="585E7A76" w14:textId="77777777" w:rsidR="006B648F" w:rsidRPr="006B648F" w:rsidRDefault="006B648F" w:rsidP="001E3CD1">
      <w:pPr>
        <w:pStyle w:val="Response"/>
      </w:pPr>
      <w:r w:rsidRPr="006B648F">
        <w:t>     </w:t>
      </w:r>
      <w:r w:rsidRPr="006B648F">
        <w:tab/>
        <w:t xml:space="preserve"> ...</w:t>
      </w:r>
    </w:p>
    <w:p w14:paraId="3B8CE74B" w14:textId="77777777" w:rsidR="006B648F" w:rsidRPr="006B648F" w:rsidRDefault="006B648F" w:rsidP="001E3CD1">
      <w:pPr>
        <w:pStyle w:val="Response"/>
      </w:pPr>
      <w:r w:rsidRPr="006B648F">
        <w:t>      ],</w:t>
      </w:r>
    </w:p>
    <w:p w14:paraId="27920DB3" w14:textId="77777777" w:rsidR="006B648F" w:rsidRPr="006B648F" w:rsidRDefault="006B648F" w:rsidP="001E3CD1">
      <w:pPr>
        <w:pStyle w:val="Response"/>
      </w:pPr>
      <w:r w:rsidRPr="006B648F">
        <w:t>      "compareResults": [</w:t>
      </w:r>
    </w:p>
    <w:p w14:paraId="2924639F" w14:textId="77777777" w:rsidR="006B648F" w:rsidRPr="006B648F" w:rsidRDefault="006B648F" w:rsidP="001E3CD1">
      <w:pPr>
        <w:pStyle w:val="Response"/>
      </w:pPr>
      <w:r w:rsidRPr="006B648F">
        <w:t>         {</w:t>
      </w:r>
    </w:p>
    <w:p w14:paraId="740E8B32" w14:textId="77777777" w:rsidR="006B648F" w:rsidRPr="006B648F" w:rsidRDefault="006B648F" w:rsidP="001E3CD1">
      <w:pPr>
        <w:pStyle w:val="Response"/>
      </w:pPr>
      <w:r w:rsidRPr="006B648F">
        <w:t>            "chapter": "Accessories",</w:t>
      </w:r>
    </w:p>
    <w:p w14:paraId="6CFF0575" w14:textId="77777777" w:rsidR="006B648F" w:rsidRPr="006B648F" w:rsidRDefault="006B648F" w:rsidP="001E3CD1">
      <w:pPr>
        <w:pStyle w:val="Response"/>
      </w:pPr>
      <w:r w:rsidRPr="006B648F">
        <w:t>            "chapterItems": [</w:t>
      </w:r>
    </w:p>
    <w:p w14:paraId="0E8142EE" w14:textId="77777777" w:rsidR="006B648F" w:rsidRPr="006B648F" w:rsidRDefault="006B648F" w:rsidP="001E3CD1">
      <w:pPr>
        <w:pStyle w:val="Response"/>
      </w:pPr>
      <w:r w:rsidRPr="006B648F">
        <w:t>               {</w:t>
      </w:r>
    </w:p>
    <w:p w14:paraId="0FF16DD2" w14:textId="77777777" w:rsidR="006B648F" w:rsidRPr="006B648F" w:rsidRDefault="006B648F" w:rsidP="001E3CD1">
      <w:pPr>
        <w:pStyle w:val="Response"/>
      </w:pPr>
      <w:r w:rsidRPr="006B648F">
        <w:t>                  "item": "Maintenance",</w:t>
      </w:r>
    </w:p>
    <w:p w14:paraId="3C0EBE19" w14:textId="77777777" w:rsidR="006B648F" w:rsidRPr="006B648F" w:rsidRDefault="006B648F" w:rsidP="001E3CD1">
      <w:pPr>
        <w:pStyle w:val="Response"/>
      </w:pPr>
      <w:r w:rsidRPr="006B648F">
        <w:t>                  "itemValues": [</w:t>
      </w:r>
    </w:p>
    <w:p w14:paraId="1C9F9063" w14:textId="77777777" w:rsidR="006B648F" w:rsidRPr="006B648F" w:rsidRDefault="006B648F" w:rsidP="001E3CD1">
      <w:pPr>
        <w:pStyle w:val="Response"/>
      </w:pPr>
      <w:r w:rsidRPr="006B648F">
        <w:t>                     [</w:t>
      </w:r>
    </w:p>
    <w:p w14:paraId="3072EE7F" w14:textId="77777777" w:rsidR="006B648F" w:rsidRPr="006B648F" w:rsidRDefault="006B648F" w:rsidP="001E3CD1">
      <w:pPr>
        <w:pStyle w:val="Response"/>
      </w:pPr>
      <w:r w:rsidRPr="006B648F">
        <w:t>                        {</w:t>
      </w:r>
    </w:p>
    <w:p w14:paraId="44345162" w14:textId="77777777" w:rsidR="006B648F" w:rsidRPr="006B648F" w:rsidRDefault="006B648F" w:rsidP="001E3CD1">
      <w:pPr>
        <w:pStyle w:val="Response"/>
      </w:pPr>
      <w:r w:rsidRPr="006B648F">
        <w:t>                           "name": "Cleaning brush",</w:t>
      </w:r>
    </w:p>
    <w:p w14:paraId="2622EEE0" w14:textId="77777777" w:rsidR="006B648F" w:rsidRPr="006B648F" w:rsidRDefault="006B648F" w:rsidP="001E3CD1">
      <w:pPr>
        <w:pStyle w:val="Response"/>
      </w:pPr>
      <w:r w:rsidRPr="006B648F">
        <w:t>                           "rank": "16"</w:t>
      </w:r>
    </w:p>
    <w:p w14:paraId="2532CBC9" w14:textId="77777777" w:rsidR="006B648F" w:rsidRPr="006B648F" w:rsidRDefault="006B648F" w:rsidP="001E3CD1">
      <w:pPr>
        <w:pStyle w:val="Response"/>
      </w:pPr>
      <w:r w:rsidRPr="006B648F">
        <w:t>                        },</w:t>
      </w:r>
    </w:p>
    <w:p w14:paraId="28C0B1A4" w14:textId="77777777" w:rsidR="006B648F" w:rsidRPr="006B648F" w:rsidRDefault="006B648F" w:rsidP="001E3CD1">
      <w:pPr>
        <w:pStyle w:val="Response"/>
      </w:pPr>
      <w:r w:rsidRPr="006B648F">
        <w:t>                        {</w:t>
      </w:r>
    </w:p>
    <w:p w14:paraId="036BAF55" w14:textId="77777777" w:rsidR="006B648F" w:rsidRPr="006B648F" w:rsidRDefault="006B648F" w:rsidP="001E3CD1">
      <w:pPr>
        <w:pStyle w:val="Response"/>
      </w:pPr>
      <w:r w:rsidRPr="006B648F">
        <w:t>                           "name": "Protection cap",</w:t>
      </w:r>
    </w:p>
    <w:p w14:paraId="5531FFAF" w14:textId="77777777" w:rsidR="006B648F" w:rsidRPr="006B648F" w:rsidRDefault="006B648F" w:rsidP="001E3CD1">
      <w:pPr>
        <w:pStyle w:val="Response"/>
      </w:pPr>
      <w:r w:rsidRPr="006B648F">
        <w:t>                           "rank": "24"</w:t>
      </w:r>
    </w:p>
    <w:p w14:paraId="7A2AB210" w14:textId="77777777" w:rsidR="006B648F" w:rsidRPr="006B648F" w:rsidRDefault="006B648F" w:rsidP="001E3CD1">
      <w:pPr>
        <w:pStyle w:val="Response"/>
      </w:pPr>
      <w:r w:rsidRPr="006B648F">
        <w:t>                        }</w:t>
      </w:r>
    </w:p>
    <w:p w14:paraId="52FE19AE" w14:textId="77777777" w:rsidR="006B648F" w:rsidRPr="006B648F" w:rsidRDefault="006B648F" w:rsidP="001E3CD1">
      <w:pPr>
        <w:pStyle w:val="Response"/>
      </w:pPr>
      <w:r w:rsidRPr="006B648F">
        <w:t>                     ],</w:t>
      </w:r>
    </w:p>
    <w:p w14:paraId="792C0A70" w14:textId="77777777" w:rsidR="006B648F" w:rsidRPr="006B648F" w:rsidRDefault="006B648F" w:rsidP="001E3CD1">
      <w:pPr>
        <w:pStyle w:val="Response"/>
      </w:pPr>
      <w:r w:rsidRPr="006B648F">
        <w:t>                     [</w:t>
      </w:r>
    </w:p>
    <w:p w14:paraId="29996FE9" w14:textId="77777777" w:rsidR="006B648F" w:rsidRPr="006B648F" w:rsidRDefault="006B648F" w:rsidP="001E3CD1">
      <w:pPr>
        <w:pStyle w:val="Response"/>
      </w:pPr>
      <w:r w:rsidRPr="006B648F">
        <w:t>                        {</w:t>
      </w:r>
    </w:p>
    <w:p w14:paraId="7E6715FB" w14:textId="77777777" w:rsidR="006B648F" w:rsidRPr="006B648F" w:rsidRDefault="006B648F" w:rsidP="001E3CD1">
      <w:pPr>
        <w:pStyle w:val="Response"/>
      </w:pPr>
      <w:r w:rsidRPr="006B648F">
        <w:t>                           "name": "Cleaning brush",</w:t>
      </w:r>
    </w:p>
    <w:p w14:paraId="53C3444E" w14:textId="77777777" w:rsidR="006B648F" w:rsidRPr="006B648F" w:rsidRDefault="006B648F" w:rsidP="001E3CD1">
      <w:pPr>
        <w:pStyle w:val="Response"/>
      </w:pPr>
      <w:r w:rsidRPr="006B648F">
        <w:t>                           "rank": "17"</w:t>
      </w:r>
    </w:p>
    <w:p w14:paraId="05204393" w14:textId="77777777" w:rsidR="006B648F" w:rsidRPr="006B648F" w:rsidRDefault="006B648F" w:rsidP="001E3CD1">
      <w:pPr>
        <w:pStyle w:val="Response"/>
      </w:pPr>
      <w:r w:rsidRPr="006B648F">
        <w:t>                        },</w:t>
      </w:r>
    </w:p>
    <w:p w14:paraId="41CD0CB5" w14:textId="77777777" w:rsidR="006B648F" w:rsidRPr="006B648F" w:rsidRDefault="006B648F" w:rsidP="001E3CD1">
      <w:pPr>
        <w:pStyle w:val="Response"/>
      </w:pPr>
      <w:r w:rsidRPr="006B648F">
        <w:t>                        {</w:t>
      </w:r>
    </w:p>
    <w:p w14:paraId="726D5F55" w14:textId="77777777" w:rsidR="006B648F" w:rsidRPr="006B648F" w:rsidRDefault="006B648F" w:rsidP="001E3CD1">
      <w:pPr>
        <w:pStyle w:val="Response"/>
      </w:pPr>
      <w:r w:rsidRPr="006B648F">
        <w:t>                           "name": "Protection cap",</w:t>
      </w:r>
    </w:p>
    <w:p w14:paraId="68EF2913" w14:textId="77777777" w:rsidR="006B648F" w:rsidRPr="006B648F" w:rsidRDefault="006B648F" w:rsidP="001E3CD1">
      <w:pPr>
        <w:pStyle w:val="Response"/>
      </w:pPr>
      <w:r w:rsidRPr="006B648F">
        <w:t>                           "rank": "25"</w:t>
      </w:r>
    </w:p>
    <w:p w14:paraId="3A07BF01" w14:textId="77777777" w:rsidR="006B648F" w:rsidRPr="006B648F" w:rsidRDefault="006B648F" w:rsidP="001E3CD1">
      <w:pPr>
        <w:pStyle w:val="Response"/>
      </w:pPr>
      <w:r w:rsidRPr="006B648F">
        <w:t>                        }</w:t>
      </w:r>
    </w:p>
    <w:p w14:paraId="563761ED" w14:textId="77777777" w:rsidR="006B648F" w:rsidRPr="006B648F" w:rsidRDefault="006B648F" w:rsidP="001E3CD1">
      <w:pPr>
        <w:pStyle w:val="Response"/>
      </w:pPr>
      <w:r w:rsidRPr="006B648F">
        <w:t>                     ],</w:t>
      </w:r>
    </w:p>
    <w:p w14:paraId="25B4B5C3" w14:textId="77777777" w:rsidR="006B648F" w:rsidRPr="006B648F" w:rsidRDefault="006B648F" w:rsidP="001E3CD1">
      <w:pPr>
        <w:pStyle w:val="Response"/>
      </w:pPr>
      <w:r w:rsidRPr="006B648F">
        <w:t>                     [...]</w:t>
      </w:r>
    </w:p>
    <w:p w14:paraId="20ADCC90" w14:textId="77777777" w:rsidR="006B648F" w:rsidRPr="006B648F" w:rsidRDefault="006B648F" w:rsidP="001E3CD1">
      <w:pPr>
        <w:pStyle w:val="Response"/>
      </w:pPr>
      <w:r w:rsidRPr="006B648F">
        <w:t>                  ]</w:t>
      </w:r>
    </w:p>
    <w:p w14:paraId="468D782B" w14:textId="77777777" w:rsidR="006B648F" w:rsidRPr="006B648F" w:rsidRDefault="006B648F" w:rsidP="001E3CD1">
      <w:pPr>
        <w:pStyle w:val="Response"/>
      </w:pPr>
      <w:r w:rsidRPr="006B648F">
        <w:t>               },</w:t>
      </w:r>
    </w:p>
    <w:p w14:paraId="3C47EAE1" w14:textId="77777777" w:rsidR="006B648F" w:rsidRPr="006B648F" w:rsidRDefault="006B648F" w:rsidP="001E3CD1">
      <w:pPr>
        <w:pStyle w:val="Response"/>
      </w:pPr>
      <w:r w:rsidRPr="006B648F">
        <w:t>               {</w:t>
      </w:r>
    </w:p>
    <w:p w14:paraId="2E0A8ABD" w14:textId="77777777" w:rsidR="006B648F" w:rsidRPr="006B648F" w:rsidRDefault="006B648F" w:rsidP="001E3CD1">
      <w:pPr>
        <w:pStyle w:val="Response"/>
      </w:pPr>
      <w:r w:rsidRPr="006B648F">
        <w:t>                  "item": "Stand",</w:t>
      </w:r>
    </w:p>
    <w:p w14:paraId="657935B2" w14:textId="77777777" w:rsidR="006B648F" w:rsidRPr="006B648F" w:rsidRDefault="006B648F" w:rsidP="001E3CD1">
      <w:pPr>
        <w:pStyle w:val="Response"/>
      </w:pPr>
      <w:r w:rsidRPr="006B648F">
        <w:t>                  "itemValues": [</w:t>
      </w:r>
    </w:p>
    <w:p w14:paraId="760DE0FA" w14:textId="77777777" w:rsidR="006B648F" w:rsidRPr="006B648F" w:rsidRDefault="006B648F" w:rsidP="001E3CD1">
      <w:pPr>
        <w:pStyle w:val="Response"/>
      </w:pPr>
      <w:r w:rsidRPr="006B648F">
        <w:t>                     [],</w:t>
      </w:r>
    </w:p>
    <w:p w14:paraId="0D7CC591" w14:textId="77777777" w:rsidR="006B648F" w:rsidRPr="006B648F" w:rsidRDefault="006B648F" w:rsidP="001E3CD1">
      <w:pPr>
        <w:pStyle w:val="Response"/>
      </w:pPr>
      <w:r w:rsidRPr="006B648F">
        <w:t>                     [],</w:t>
      </w:r>
    </w:p>
    <w:p w14:paraId="06B41123" w14:textId="77777777" w:rsidR="006B648F" w:rsidRPr="006B648F" w:rsidRDefault="006B648F" w:rsidP="001E3CD1">
      <w:pPr>
        <w:pStyle w:val="Response"/>
      </w:pPr>
      <w:r w:rsidRPr="006B648F">
        <w:t>                     [</w:t>
      </w:r>
    </w:p>
    <w:p w14:paraId="45022DCD" w14:textId="77777777" w:rsidR="006B648F" w:rsidRPr="006B648F" w:rsidRDefault="006B648F" w:rsidP="001E3CD1">
      <w:pPr>
        <w:pStyle w:val="Response"/>
      </w:pPr>
      <w:r w:rsidRPr="006B648F">
        <w:t>                        {</w:t>
      </w:r>
    </w:p>
    <w:p w14:paraId="7FA3F340" w14:textId="77777777" w:rsidR="006B648F" w:rsidRPr="006B648F" w:rsidRDefault="006B648F" w:rsidP="001E3CD1">
      <w:pPr>
        <w:pStyle w:val="Response"/>
      </w:pPr>
      <w:r w:rsidRPr="006B648F">
        <w:t>                           "name": "Foldable charging stand",</w:t>
      </w:r>
    </w:p>
    <w:p w14:paraId="4FB7E006" w14:textId="77777777" w:rsidR="006B648F" w:rsidRPr="006B648F" w:rsidRDefault="006B648F" w:rsidP="001E3CD1">
      <w:pPr>
        <w:pStyle w:val="Response"/>
      </w:pPr>
      <w:r w:rsidRPr="006B648F">
        <w:t>                           "rank": "27"</w:t>
      </w:r>
    </w:p>
    <w:p w14:paraId="5C1A3718" w14:textId="77777777" w:rsidR="006B648F" w:rsidRPr="006B648F" w:rsidRDefault="006B648F" w:rsidP="001E3CD1">
      <w:pPr>
        <w:pStyle w:val="Response"/>
      </w:pPr>
      <w:r w:rsidRPr="006B648F">
        <w:t>                        }</w:t>
      </w:r>
    </w:p>
    <w:p w14:paraId="74C089A7" w14:textId="77777777" w:rsidR="006B648F" w:rsidRPr="006B648F" w:rsidRDefault="006B648F" w:rsidP="001E3CD1">
      <w:pPr>
        <w:pStyle w:val="Response"/>
      </w:pPr>
      <w:r w:rsidRPr="006B648F">
        <w:t>                     ],</w:t>
      </w:r>
    </w:p>
    <w:p w14:paraId="196DC820" w14:textId="77777777" w:rsidR="006B648F" w:rsidRPr="006B648F" w:rsidRDefault="006B648F" w:rsidP="001E3CD1">
      <w:pPr>
        <w:pStyle w:val="Response"/>
      </w:pPr>
      <w:r w:rsidRPr="006B648F">
        <w:t>                     [</w:t>
      </w:r>
    </w:p>
    <w:p w14:paraId="23A3423A" w14:textId="77777777" w:rsidR="006B648F" w:rsidRPr="006B648F" w:rsidRDefault="006B648F" w:rsidP="001E3CD1">
      <w:pPr>
        <w:pStyle w:val="Response"/>
      </w:pPr>
      <w:r w:rsidRPr="006B648F">
        <w:t>                        {</w:t>
      </w:r>
    </w:p>
    <w:p w14:paraId="4930734D" w14:textId="77777777" w:rsidR="006B648F" w:rsidRPr="006B648F" w:rsidRDefault="006B648F" w:rsidP="001E3CD1">
      <w:pPr>
        <w:pStyle w:val="Response"/>
      </w:pPr>
      <w:r w:rsidRPr="006B648F">
        <w:t>                           "name": "Foldable charging stand",</w:t>
      </w:r>
    </w:p>
    <w:p w14:paraId="62C42EB5" w14:textId="77777777" w:rsidR="006B648F" w:rsidRPr="006B648F" w:rsidRDefault="006B648F" w:rsidP="001E3CD1">
      <w:pPr>
        <w:pStyle w:val="Response"/>
      </w:pPr>
      <w:r w:rsidRPr="006B648F">
        <w:t>                           "rank": "30"</w:t>
      </w:r>
    </w:p>
    <w:p w14:paraId="1B40B883" w14:textId="77777777" w:rsidR="006B648F" w:rsidRPr="006B648F" w:rsidRDefault="006B648F" w:rsidP="001E3CD1">
      <w:pPr>
        <w:pStyle w:val="Response"/>
      </w:pPr>
      <w:r w:rsidRPr="006B648F">
        <w:t>                        }</w:t>
      </w:r>
    </w:p>
    <w:p w14:paraId="1CF33C81" w14:textId="77777777" w:rsidR="006B648F" w:rsidRPr="006B648F" w:rsidRDefault="006B648F" w:rsidP="001E3CD1">
      <w:pPr>
        <w:pStyle w:val="Response"/>
      </w:pPr>
      <w:r w:rsidRPr="006B648F">
        <w:lastRenderedPageBreak/>
        <w:t>                     ],</w:t>
      </w:r>
    </w:p>
    <w:p w14:paraId="3A64DC35" w14:textId="77777777" w:rsidR="006B648F" w:rsidRPr="006B648F" w:rsidRDefault="006B648F" w:rsidP="001E3CD1">
      <w:pPr>
        <w:pStyle w:val="Response"/>
      </w:pPr>
      <w:r w:rsidRPr="006B648F">
        <w:t>                     [...]</w:t>
      </w:r>
    </w:p>
    <w:p w14:paraId="4A60B1B3" w14:textId="77777777" w:rsidR="006B648F" w:rsidRPr="006B648F" w:rsidRDefault="006B648F" w:rsidP="001E3CD1">
      <w:pPr>
        <w:pStyle w:val="Response"/>
      </w:pPr>
      <w:r w:rsidRPr="006B648F">
        <w:t>                  ]</w:t>
      </w:r>
    </w:p>
    <w:p w14:paraId="7A8DEEB3" w14:textId="77777777" w:rsidR="006B648F" w:rsidRPr="006B648F" w:rsidRDefault="006B648F" w:rsidP="001E3CD1">
      <w:pPr>
        <w:pStyle w:val="Response"/>
      </w:pPr>
      <w:r w:rsidRPr="006B648F">
        <w:t>               },</w:t>
      </w:r>
    </w:p>
    <w:p w14:paraId="320B3E97" w14:textId="77777777" w:rsidR="006B648F" w:rsidRPr="006B648F" w:rsidRDefault="006B648F" w:rsidP="001E3CD1">
      <w:pPr>
        <w:pStyle w:val="Response"/>
      </w:pPr>
      <w:r w:rsidRPr="006B648F">
        <w:t>               {</w:t>
      </w:r>
    </w:p>
    <w:p w14:paraId="746D008B" w14:textId="77777777" w:rsidR="006B648F" w:rsidRPr="006B648F" w:rsidRDefault="006B648F" w:rsidP="001E3CD1">
      <w:pPr>
        <w:pStyle w:val="Response"/>
      </w:pPr>
      <w:r w:rsidRPr="006B648F">
        <w:t>                  "item": "Travel pouch",</w:t>
      </w:r>
    </w:p>
    <w:p w14:paraId="14BABE99" w14:textId="77777777" w:rsidR="006B648F" w:rsidRPr="006B648F" w:rsidRDefault="006B648F" w:rsidP="001E3CD1">
      <w:pPr>
        <w:pStyle w:val="Response"/>
      </w:pPr>
      <w:r w:rsidRPr="006B648F">
        <w:t>                  "itemValues": [</w:t>
      </w:r>
    </w:p>
    <w:p w14:paraId="5B2EAED9" w14:textId="77777777" w:rsidR="006B648F" w:rsidRPr="006B648F" w:rsidRDefault="006B648F" w:rsidP="001E3CD1">
      <w:pPr>
        <w:pStyle w:val="Response"/>
      </w:pPr>
      <w:r w:rsidRPr="006B648F">
        <w:t>                     [],</w:t>
      </w:r>
    </w:p>
    <w:p w14:paraId="28F6AEAC" w14:textId="77777777" w:rsidR="006B648F" w:rsidRPr="006B648F" w:rsidRDefault="006B648F" w:rsidP="001E3CD1">
      <w:pPr>
        <w:pStyle w:val="Response"/>
      </w:pPr>
      <w:r w:rsidRPr="006B648F">
        <w:t>                     [],</w:t>
      </w:r>
    </w:p>
    <w:p w14:paraId="1A97CF48" w14:textId="77777777" w:rsidR="006B648F" w:rsidRPr="006B648F" w:rsidRDefault="006B648F" w:rsidP="001E3CD1">
      <w:pPr>
        <w:pStyle w:val="Response"/>
      </w:pPr>
      <w:r w:rsidRPr="006B648F">
        <w:t>                     [],</w:t>
      </w:r>
    </w:p>
    <w:p w14:paraId="4CF7CBFB" w14:textId="77777777" w:rsidR="006B648F" w:rsidRPr="006B648F" w:rsidRDefault="006B648F" w:rsidP="001E3CD1">
      <w:pPr>
        <w:pStyle w:val="Response"/>
      </w:pPr>
      <w:r w:rsidRPr="006B648F">
        <w:t>                     [</w:t>
      </w:r>
    </w:p>
    <w:p w14:paraId="59593951" w14:textId="77777777" w:rsidR="006B648F" w:rsidRPr="006B648F" w:rsidRDefault="006B648F" w:rsidP="001E3CD1">
      <w:pPr>
        <w:pStyle w:val="Response"/>
      </w:pPr>
      <w:r w:rsidRPr="006B648F">
        <w:t>                        {</w:t>
      </w:r>
    </w:p>
    <w:p w14:paraId="4EF8D029" w14:textId="77777777" w:rsidR="006B648F" w:rsidRPr="006B648F" w:rsidRDefault="006B648F" w:rsidP="001E3CD1">
      <w:pPr>
        <w:pStyle w:val="Response"/>
      </w:pPr>
      <w:r w:rsidRPr="006B648F">
        <w:t>                           "name": "Yes",</w:t>
      </w:r>
    </w:p>
    <w:p w14:paraId="3A5698C6" w14:textId="77777777" w:rsidR="006B648F" w:rsidRPr="006B648F" w:rsidRDefault="006B648F" w:rsidP="001E3CD1">
      <w:pPr>
        <w:pStyle w:val="Response"/>
      </w:pPr>
      <w:r w:rsidRPr="006B648F">
        <w:t>                           "rank": "4"</w:t>
      </w:r>
    </w:p>
    <w:p w14:paraId="272FC2A4" w14:textId="77777777" w:rsidR="006B648F" w:rsidRPr="006B648F" w:rsidRDefault="006B648F" w:rsidP="001E3CD1">
      <w:pPr>
        <w:pStyle w:val="Response"/>
      </w:pPr>
      <w:r w:rsidRPr="006B648F">
        <w:t>                        }</w:t>
      </w:r>
    </w:p>
    <w:p w14:paraId="6E4AD7D4" w14:textId="77777777" w:rsidR="006B648F" w:rsidRPr="006B648F" w:rsidRDefault="006B648F" w:rsidP="001E3CD1">
      <w:pPr>
        <w:pStyle w:val="Response"/>
      </w:pPr>
      <w:r w:rsidRPr="006B648F">
        <w:t>                     ],</w:t>
      </w:r>
    </w:p>
    <w:p w14:paraId="4846E071" w14:textId="77777777" w:rsidR="006B648F" w:rsidRPr="006B648F" w:rsidRDefault="006B648F" w:rsidP="001E3CD1">
      <w:pPr>
        <w:pStyle w:val="Response"/>
      </w:pPr>
      <w:r w:rsidRPr="006B648F">
        <w:t>                     [...]</w:t>
      </w:r>
    </w:p>
    <w:p w14:paraId="621D35C7" w14:textId="77777777" w:rsidR="006B648F" w:rsidRPr="006B648F" w:rsidRDefault="006B648F" w:rsidP="001E3CD1">
      <w:pPr>
        <w:pStyle w:val="Response"/>
      </w:pPr>
      <w:r w:rsidRPr="006B648F">
        <w:t>                  ]</w:t>
      </w:r>
    </w:p>
    <w:p w14:paraId="15A4EE42" w14:textId="77777777" w:rsidR="006B648F" w:rsidRPr="006B648F" w:rsidRDefault="006B648F" w:rsidP="001E3CD1">
      <w:pPr>
        <w:pStyle w:val="Response"/>
      </w:pPr>
      <w:r w:rsidRPr="006B648F">
        <w:t>               },</w:t>
      </w:r>
    </w:p>
    <w:p w14:paraId="73552115" w14:textId="77777777" w:rsidR="006B648F" w:rsidRPr="006B648F" w:rsidRDefault="006B648F" w:rsidP="001E3CD1">
      <w:pPr>
        <w:pStyle w:val="Response"/>
      </w:pPr>
      <w:r w:rsidRPr="006B648F">
        <w:t>               { ... },</w:t>
      </w:r>
    </w:p>
    <w:p w14:paraId="23E30AEE" w14:textId="77777777" w:rsidR="006B648F" w:rsidRPr="006B648F" w:rsidRDefault="006B648F" w:rsidP="001E3CD1">
      <w:pPr>
        <w:pStyle w:val="Response"/>
      </w:pPr>
      <w:r w:rsidRPr="006B648F">
        <w:t>            ]</w:t>
      </w:r>
    </w:p>
    <w:p w14:paraId="5827204E" w14:textId="77777777" w:rsidR="006B648F" w:rsidRPr="006B648F" w:rsidRDefault="006B648F" w:rsidP="001E3CD1">
      <w:pPr>
        <w:pStyle w:val="Response"/>
      </w:pPr>
      <w:r w:rsidRPr="006B648F">
        <w:t>         },</w:t>
      </w:r>
    </w:p>
    <w:p w14:paraId="700F33FD" w14:textId="77777777" w:rsidR="006B648F" w:rsidRPr="006B648F" w:rsidRDefault="006B648F" w:rsidP="001E3CD1">
      <w:pPr>
        <w:pStyle w:val="Response"/>
      </w:pPr>
      <w:r w:rsidRPr="006B648F">
        <w:t>         {</w:t>
      </w:r>
    </w:p>
    <w:p w14:paraId="124A6115" w14:textId="77777777" w:rsidR="006B648F" w:rsidRPr="006B648F" w:rsidRDefault="006B648F" w:rsidP="001E3CD1">
      <w:pPr>
        <w:pStyle w:val="Response"/>
      </w:pPr>
      <w:r w:rsidRPr="006B648F">
        <w:t>            "chapter": "Ease of use",</w:t>
      </w:r>
    </w:p>
    <w:p w14:paraId="4A7B12F5" w14:textId="77777777" w:rsidR="006B648F" w:rsidRPr="006B648F" w:rsidRDefault="006B648F" w:rsidP="001E3CD1">
      <w:pPr>
        <w:pStyle w:val="Response"/>
      </w:pPr>
      <w:r w:rsidRPr="006B648F">
        <w:t>            "chapterItems": [</w:t>
      </w:r>
    </w:p>
    <w:p w14:paraId="6E9320E9" w14:textId="77777777" w:rsidR="006B648F" w:rsidRPr="006B648F" w:rsidRDefault="006B648F" w:rsidP="001E3CD1">
      <w:pPr>
        <w:pStyle w:val="Response"/>
      </w:pPr>
      <w:r w:rsidRPr="006B648F">
        <w:t>               {</w:t>
      </w:r>
    </w:p>
    <w:p w14:paraId="1D6277AB" w14:textId="77777777" w:rsidR="006B648F" w:rsidRPr="006B648F" w:rsidRDefault="006B648F" w:rsidP="001E3CD1">
      <w:pPr>
        <w:pStyle w:val="Response"/>
      </w:pPr>
      <w:r w:rsidRPr="006B648F">
        <w:t>                  "item": "Charging",</w:t>
      </w:r>
    </w:p>
    <w:p w14:paraId="659599AF" w14:textId="77777777" w:rsidR="006B648F" w:rsidRPr="006B648F" w:rsidRDefault="006B648F" w:rsidP="001E3CD1">
      <w:pPr>
        <w:pStyle w:val="Response"/>
      </w:pPr>
      <w:r w:rsidRPr="006B648F">
        <w:t>                  "filterPurposes": [</w:t>
      </w:r>
    </w:p>
    <w:p w14:paraId="3735C21D" w14:textId="77777777" w:rsidR="006B648F" w:rsidRPr="006B648F" w:rsidRDefault="006B648F" w:rsidP="001E3CD1">
      <w:pPr>
        <w:pStyle w:val="Response"/>
      </w:pPr>
      <w:r w:rsidRPr="006B648F">
        <w:t>                     "Discriminators"</w:t>
      </w:r>
    </w:p>
    <w:p w14:paraId="2464AFD3" w14:textId="77777777" w:rsidR="006B648F" w:rsidRPr="006B648F" w:rsidRDefault="006B648F" w:rsidP="001E3CD1">
      <w:pPr>
        <w:pStyle w:val="Response"/>
      </w:pPr>
      <w:r w:rsidRPr="006B648F">
        <w:t>                  ],</w:t>
      </w:r>
    </w:p>
    <w:p w14:paraId="45B9EA99" w14:textId="77777777" w:rsidR="006B648F" w:rsidRPr="006B648F" w:rsidRDefault="006B648F" w:rsidP="001E3CD1">
      <w:pPr>
        <w:pStyle w:val="Response"/>
      </w:pPr>
      <w:r w:rsidRPr="006B648F">
        <w:t>                  "itemValues": [</w:t>
      </w:r>
    </w:p>
    <w:p w14:paraId="0869CB39" w14:textId="77777777" w:rsidR="006B648F" w:rsidRPr="006B648F" w:rsidRDefault="006B648F" w:rsidP="001E3CD1">
      <w:pPr>
        <w:pStyle w:val="Response"/>
      </w:pPr>
      <w:r w:rsidRPr="006B648F">
        <w:t>                     [</w:t>
      </w:r>
    </w:p>
    <w:p w14:paraId="5DA602CD" w14:textId="77777777" w:rsidR="006B648F" w:rsidRPr="006B648F" w:rsidRDefault="006B648F" w:rsidP="001E3CD1">
      <w:pPr>
        <w:pStyle w:val="Response"/>
      </w:pPr>
      <w:r w:rsidRPr="006B648F">
        <w:t>                        {</w:t>
      </w:r>
    </w:p>
    <w:p w14:paraId="44C65C0C" w14:textId="77777777" w:rsidR="006B648F" w:rsidRPr="006B648F" w:rsidRDefault="006B648F" w:rsidP="001E3CD1">
      <w:pPr>
        <w:pStyle w:val="Response"/>
      </w:pPr>
      <w:r w:rsidRPr="006B648F">
        <w:t>                           "name": "Corded/cordless",</w:t>
      </w:r>
    </w:p>
    <w:p w14:paraId="08C60F94" w14:textId="77777777" w:rsidR="006B648F" w:rsidRPr="006B648F" w:rsidRDefault="006B648F" w:rsidP="001E3CD1">
      <w:pPr>
        <w:pStyle w:val="Response"/>
      </w:pPr>
      <w:r w:rsidRPr="006B648F">
        <w:t>                           "rank": "36"</w:t>
      </w:r>
    </w:p>
    <w:p w14:paraId="315064BA" w14:textId="77777777" w:rsidR="006B648F" w:rsidRPr="006B648F" w:rsidRDefault="006B648F" w:rsidP="001E3CD1">
      <w:pPr>
        <w:pStyle w:val="Response"/>
      </w:pPr>
      <w:r w:rsidRPr="006B648F">
        <w:t>                        },</w:t>
      </w:r>
    </w:p>
    <w:p w14:paraId="743503BE" w14:textId="77777777" w:rsidR="006B648F" w:rsidRPr="006B648F" w:rsidRDefault="006B648F" w:rsidP="001E3CD1">
      <w:pPr>
        <w:pStyle w:val="Response"/>
      </w:pPr>
      <w:r w:rsidRPr="006B648F">
        <w:t>                        {</w:t>
      </w:r>
    </w:p>
    <w:p w14:paraId="30DD7780" w14:textId="77777777" w:rsidR="006B648F" w:rsidRPr="006B648F" w:rsidRDefault="006B648F" w:rsidP="001E3CD1">
      <w:pPr>
        <w:pStyle w:val="Response"/>
      </w:pPr>
      <w:r w:rsidRPr="006B648F">
        <w:t>                           "name": "Charging indicator",</w:t>
      </w:r>
    </w:p>
    <w:p w14:paraId="3B3E3D7F" w14:textId="77777777" w:rsidR="006B648F" w:rsidRPr="006B648F" w:rsidRDefault="006B648F" w:rsidP="001E3CD1">
      <w:pPr>
        <w:pStyle w:val="Response"/>
      </w:pPr>
      <w:r w:rsidRPr="006B648F">
        <w:t>                           "rank": "39"</w:t>
      </w:r>
    </w:p>
    <w:p w14:paraId="5DC9FC5D" w14:textId="77777777" w:rsidR="006B648F" w:rsidRPr="006B648F" w:rsidRDefault="006B648F" w:rsidP="001E3CD1">
      <w:pPr>
        <w:pStyle w:val="Response"/>
      </w:pPr>
      <w:r w:rsidRPr="006B648F">
        <w:t>                        }</w:t>
      </w:r>
    </w:p>
    <w:p w14:paraId="28E363B6" w14:textId="77777777" w:rsidR="006B648F" w:rsidRPr="006B648F" w:rsidRDefault="006B648F" w:rsidP="001E3CD1">
      <w:pPr>
        <w:pStyle w:val="Response"/>
      </w:pPr>
      <w:r w:rsidRPr="006B648F">
        <w:t>                     ],</w:t>
      </w:r>
    </w:p>
    <w:p w14:paraId="3675147C" w14:textId="77777777" w:rsidR="006B648F" w:rsidRPr="006B648F" w:rsidRDefault="006B648F" w:rsidP="001E3CD1">
      <w:pPr>
        <w:pStyle w:val="Response"/>
      </w:pPr>
      <w:r w:rsidRPr="006B648F">
        <w:t>                     [],</w:t>
      </w:r>
    </w:p>
    <w:p w14:paraId="449FAAF2" w14:textId="77777777" w:rsidR="006B648F" w:rsidRPr="006B648F" w:rsidRDefault="006B648F" w:rsidP="001E3CD1">
      <w:pPr>
        <w:pStyle w:val="Response"/>
      </w:pPr>
      <w:r w:rsidRPr="006B648F">
        <w:t>                  ]</w:t>
      </w:r>
    </w:p>
    <w:p w14:paraId="3C6DCDD9" w14:textId="77777777" w:rsidR="006B648F" w:rsidRPr="006B648F" w:rsidRDefault="006B648F" w:rsidP="001E3CD1">
      <w:pPr>
        <w:pStyle w:val="Response"/>
      </w:pPr>
      <w:r w:rsidRPr="006B648F">
        <w:t>               },</w:t>
      </w:r>
    </w:p>
    <w:p w14:paraId="5B7EBFB1" w14:textId="77777777" w:rsidR="006B648F" w:rsidRPr="006B648F" w:rsidRDefault="006B648F" w:rsidP="001E3CD1">
      <w:pPr>
        <w:pStyle w:val="Response"/>
      </w:pPr>
      <w:r w:rsidRPr="006B648F">
        <w:t>               {</w:t>
      </w:r>
    </w:p>
    <w:p w14:paraId="288CDC8B" w14:textId="77777777" w:rsidR="006B648F" w:rsidRPr="006B648F" w:rsidRDefault="006B648F" w:rsidP="001E3CD1">
      <w:pPr>
        <w:pStyle w:val="Response"/>
      </w:pPr>
      <w:r w:rsidRPr="006B648F">
        <w:t>                  "item": "Charging",</w:t>
      </w:r>
    </w:p>
    <w:p w14:paraId="3EF581E9" w14:textId="77777777" w:rsidR="006B648F" w:rsidRPr="006B648F" w:rsidRDefault="006B648F" w:rsidP="001E3CD1">
      <w:pPr>
        <w:pStyle w:val="Response"/>
      </w:pPr>
      <w:r w:rsidRPr="006B648F">
        <w:t>                  "itemValues": [</w:t>
      </w:r>
    </w:p>
    <w:p w14:paraId="6B859112" w14:textId="77777777" w:rsidR="006B648F" w:rsidRPr="006B648F" w:rsidRDefault="006B648F" w:rsidP="001E3CD1">
      <w:pPr>
        <w:pStyle w:val="Response"/>
      </w:pPr>
      <w:r w:rsidRPr="006B648F">
        <w:t>                     [</w:t>
      </w:r>
    </w:p>
    <w:p w14:paraId="7E1B600A" w14:textId="77777777" w:rsidR="006B648F" w:rsidRPr="006B648F" w:rsidRDefault="006B648F" w:rsidP="001E3CD1">
      <w:pPr>
        <w:pStyle w:val="Response"/>
      </w:pPr>
      <w:r w:rsidRPr="006B648F">
        <w:t>                        {</w:t>
      </w:r>
    </w:p>
    <w:p w14:paraId="7B404D40" w14:textId="77777777" w:rsidR="006B648F" w:rsidRPr="006B648F" w:rsidRDefault="006B648F" w:rsidP="001E3CD1">
      <w:pPr>
        <w:pStyle w:val="Response"/>
      </w:pPr>
      <w:r w:rsidRPr="006B648F">
        <w:t>                           "name": "8 hours",</w:t>
      </w:r>
    </w:p>
    <w:p w14:paraId="6CE0868F" w14:textId="77777777" w:rsidR="006B648F" w:rsidRPr="006B648F" w:rsidRDefault="006B648F" w:rsidP="001E3CD1">
      <w:pPr>
        <w:pStyle w:val="Response"/>
      </w:pPr>
      <w:r w:rsidRPr="006B648F">
        <w:t>                           "rank": "1"</w:t>
      </w:r>
    </w:p>
    <w:p w14:paraId="7C9714F4" w14:textId="77777777" w:rsidR="006B648F" w:rsidRPr="006B648F" w:rsidRDefault="006B648F" w:rsidP="001E3CD1">
      <w:pPr>
        <w:pStyle w:val="Response"/>
      </w:pPr>
      <w:r w:rsidRPr="006B648F">
        <w:t>                        }</w:t>
      </w:r>
    </w:p>
    <w:p w14:paraId="4B0BE254" w14:textId="77777777" w:rsidR="006B648F" w:rsidRPr="006B648F" w:rsidRDefault="006B648F" w:rsidP="001E3CD1">
      <w:pPr>
        <w:pStyle w:val="Response"/>
      </w:pPr>
      <w:r w:rsidRPr="006B648F">
        <w:t>                     ],</w:t>
      </w:r>
    </w:p>
    <w:p w14:paraId="21F69CF0" w14:textId="77777777" w:rsidR="006B648F" w:rsidRPr="006B648F" w:rsidRDefault="006B648F" w:rsidP="001E3CD1">
      <w:pPr>
        <w:pStyle w:val="Response"/>
      </w:pPr>
      <w:r w:rsidRPr="006B648F">
        <w:t>                     [],</w:t>
      </w:r>
    </w:p>
    <w:p w14:paraId="0CEF76A9" w14:textId="77777777" w:rsidR="006B648F" w:rsidRPr="006B648F" w:rsidRDefault="006B648F" w:rsidP="001E3CD1">
      <w:pPr>
        <w:pStyle w:val="Response"/>
      </w:pPr>
      <w:r w:rsidRPr="006B648F">
        <w:t>                  ]</w:t>
      </w:r>
    </w:p>
    <w:p w14:paraId="59A7F235" w14:textId="77777777" w:rsidR="006B648F" w:rsidRPr="006B648F" w:rsidRDefault="006B648F" w:rsidP="001E3CD1">
      <w:pPr>
        <w:pStyle w:val="Response"/>
      </w:pPr>
      <w:r w:rsidRPr="006B648F">
        <w:t>               },</w:t>
      </w:r>
    </w:p>
    <w:p w14:paraId="1B03B9AB" w14:textId="77777777" w:rsidR="006B648F" w:rsidRPr="006B648F" w:rsidRDefault="006B648F" w:rsidP="001E3CD1">
      <w:pPr>
        <w:pStyle w:val="Response"/>
      </w:pPr>
      <w:r w:rsidRPr="006B648F">
        <w:t>               {</w:t>
      </w:r>
    </w:p>
    <w:p w14:paraId="78F68380" w14:textId="77777777" w:rsidR="006B648F" w:rsidRPr="006B648F" w:rsidRDefault="006B648F" w:rsidP="001E3CD1">
      <w:pPr>
        <w:pStyle w:val="Response"/>
      </w:pPr>
      <w:r w:rsidRPr="006B648F">
        <w:t>                  "item": "Wet and Dry",</w:t>
      </w:r>
    </w:p>
    <w:p w14:paraId="241FB00D" w14:textId="77777777" w:rsidR="006B648F" w:rsidRPr="006B648F" w:rsidRDefault="006B648F" w:rsidP="001E3CD1">
      <w:pPr>
        <w:pStyle w:val="Response"/>
      </w:pPr>
      <w:r w:rsidRPr="006B648F">
        <w:t>                  "itemValues": [</w:t>
      </w:r>
    </w:p>
    <w:p w14:paraId="6EB1A196" w14:textId="77777777" w:rsidR="006B648F" w:rsidRPr="006B648F" w:rsidRDefault="006B648F" w:rsidP="001E3CD1">
      <w:pPr>
        <w:pStyle w:val="Response"/>
      </w:pPr>
      <w:r w:rsidRPr="006B648F">
        <w:t>                     [],</w:t>
      </w:r>
    </w:p>
    <w:p w14:paraId="2F90E08B" w14:textId="77777777" w:rsidR="006B648F" w:rsidRPr="006B648F" w:rsidRDefault="006B648F" w:rsidP="001E3CD1">
      <w:pPr>
        <w:pStyle w:val="Response"/>
      </w:pPr>
      <w:r w:rsidRPr="006B648F">
        <w:t>                     [],</w:t>
      </w:r>
    </w:p>
    <w:p w14:paraId="64030172" w14:textId="77777777" w:rsidR="006B648F" w:rsidRPr="006B648F" w:rsidRDefault="006B648F" w:rsidP="001E3CD1">
      <w:pPr>
        <w:pStyle w:val="Response"/>
      </w:pPr>
      <w:r w:rsidRPr="006B648F">
        <w:t>                  ]</w:t>
      </w:r>
    </w:p>
    <w:p w14:paraId="625B6128" w14:textId="77777777" w:rsidR="006B648F" w:rsidRPr="006B648F" w:rsidRDefault="006B648F" w:rsidP="001E3CD1">
      <w:pPr>
        <w:pStyle w:val="Response"/>
      </w:pPr>
      <w:r w:rsidRPr="006B648F">
        <w:t>               },</w:t>
      </w:r>
    </w:p>
    <w:p w14:paraId="66AB2733" w14:textId="77777777" w:rsidR="006B648F" w:rsidRPr="006B648F" w:rsidRDefault="006B648F" w:rsidP="001E3CD1">
      <w:pPr>
        <w:pStyle w:val="Response"/>
      </w:pPr>
      <w:r w:rsidRPr="006B648F">
        <w:t>            ]</w:t>
      </w:r>
    </w:p>
    <w:p w14:paraId="4F0BD067" w14:textId="77777777" w:rsidR="006B648F" w:rsidRPr="006B648F" w:rsidRDefault="006B648F" w:rsidP="001E3CD1">
      <w:pPr>
        <w:pStyle w:val="Response"/>
      </w:pPr>
      <w:r w:rsidRPr="006B648F">
        <w:t>         }</w:t>
      </w:r>
    </w:p>
    <w:p w14:paraId="1346E972" w14:textId="77777777" w:rsidR="006B648F" w:rsidRPr="006B648F" w:rsidRDefault="006B648F" w:rsidP="001E3CD1">
      <w:pPr>
        <w:pStyle w:val="Response"/>
      </w:pPr>
      <w:r w:rsidRPr="006B648F">
        <w:t>      ]</w:t>
      </w:r>
    </w:p>
    <w:p w14:paraId="22766EB7" w14:textId="77777777" w:rsidR="006B648F" w:rsidRPr="006B648F" w:rsidRDefault="006B648F" w:rsidP="001E3CD1">
      <w:pPr>
        <w:pStyle w:val="Response"/>
      </w:pPr>
      <w:r w:rsidRPr="006B648F">
        <w:t>   }</w:t>
      </w:r>
    </w:p>
    <w:p w14:paraId="25ADD33C" w14:textId="34823414" w:rsidR="001D60E0" w:rsidRDefault="006B648F" w:rsidP="001E3CD1">
      <w:pPr>
        <w:pStyle w:val="Response"/>
      </w:pPr>
      <w:r w:rsidRPr="006B648F">
        <w:t>}</w:t>
      </w:r>
    </w:p>
    <w:p w14:paraId="188D71FA" w14:textId="77777777" w:rsidR="001D60E0" w:rsidRDefault="001D60E0" w:rsidP="001D60E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rPr>
      </w:pPr>
    </w:p>
    <w:p w14:paraId="055A3ABF" w14:textId="77777777" w:rsidR="001D60E0" w:rsidRDefault="001D60E0" w:rsidP="001D60E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rPr>
      </w:pPr>
    </w:p>
    <w:p w14:paraId="6D94F9E2" w14:textId="737F48AC" w:rsidR="00D41FCD" w:rsidRPr="00643F37" w:rsidRDefault="00D41FCD" w:rsidP="00D41FCD">
      <w:pPr>
        <w:pStyle w:val="Heading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41" w:name="_Toc309312542"/>
      <w:r w:rsidRPr="00643F37">
        <w:rPr>
          <w:rFonts w:asciiTheme="minorHAnsi" w:hAnsiTheme="minorHAnsi" w:cstheme="minorHAnsi"/>
          <w:bCs w:val="0"/>
          <w:color w:val="0B5ED7"/>
          <w:sz w:val="28"/>
        </w:rPr>
        <w:lastRenderedPageBreak/>
        <w:t xml:space="preserve">Product </w:t>
      </w:r>
      <w:r>
        <w:rPr>
          <w:rFonts w:asciiTheme="minorHAnsi" w:hAnsiTheme="minorHAnsi" w:cstheme="minorHAnsi"/>
          <w:bCs w:val="0"/>
          <w:color w:val="0B5ED7"/>
          <w:sz w:val="28"/>
        </w:rPr>
        <w:t xml:space="preserve">Registration </w:t>
      </w:r>
      <w:r w:rsidRPr="00643F37">
        <w:rPr>
          <w:rFonts w:asciiTheme="minorHAnsi" w:hAnsiTheme="minorHAnsi" w:cstheme="minorHAnsi"/>
          <w:bCs w:val="0"/>
          <w:color w:val="0B5ED7"/>
          <w:sz w:val="28"/>
        </w:rPr>
        <w:t>Service API</w:t>
      </w:r>
      <w:bookmarkEnd w:id="41"/>
    </w:p>
    <w:p w14:paraId="23C70EDC" w14:textId="72DB3A58" w:rsidR="003D633D" w:rsidRDefault="00A4344A"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This section covers API calls for the following</w:t>
      </w:r>
      <w:r w:rsidR="00D41FCD">
        <w:rPr>
          <w:rFonts w:asciiTheme="minorHAnsi" w:hAnsiTheme="minorHAnsi" w:cstheme="minorHAnsi"/>
          <w:sz w:val="20"/>
          <w:szCs w:val="20"/>
        </w:rPr>
        <w:t xml:space="preserve"> </w:t>
      </w:r>
    </w:p>
    <w:p w14:paraId="63BA2454" w14:textId="471A7598" w:rsidR="003D633D" w:rsidRDefault="00A4344A" w:rsidP="006836BB">
      <w:pPr>
        <w:pStyle w:val="NormalIndent"/>
        <w:numPr>
          <w:ilvl w:val="0"/>
          <w:numId w:val="10"/>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API</w:t>
      </w:r>
      <w:r w:rsidR="003D633D">
        <w:rPr>
          <w:rFonts w:asciiTheme="minorHAnsi" w:hAnsiTheme="minorHAnsi" w:cstheme="minorHAnsi"/>
          <w:sz w:val="20"/>
          <w:szCs w:val="20"/>
        </w:rPr>
        <w:t xml:space="preserve"> </w:t>
      </w:r>
      <w:r>
        <w:rPr>
          <w:rFonts w:asciiTheme="minorHAnsi" w:hAnsiTheme="minorHAnsi" w:cstheme="minorHAnsi"/>
          <w:sz w:val="20"/>
          <w:szCs w:val="20"/>
        </w:rPr>
        <w:t xml:space="preserve">to retrieve registration metadata for populating the product registration form. </w:t>
      </w:r>
      <w:r w:rsidR="003D633D">
        <w:rPr>
          <w:rFonts w:asciiTheme="minorHAnsi" w:hAnsiTheme="minorHAnsi" w:cstheme="minorHAnsi"/>
          <w:sz w:val="20"/>
          <w:szCs w:val="20"/>
        </w:rPr>
        <w:t xml:space="preserve">  </w:t>
      </w:r>
    </w:p>
    <w:p w14:paraId="07433FC0" w14:textId="66AEBAE6" w:rsidR="00D41FCD" w:rsidRPr="00643F37" w:rsidRDefault="00A4344A" w:rsidP="006836BB">
      <w:pPr>
        <w:pStyle w:val="NormalIndent"/>
        <w:numPr>
          <w:ilvl w:val="0"/>
          <w:numId w:val="10"/>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API t</w:t>
      </w:r>
      <w:r w:rsidR="003D633D">
        <w:rPr>
          <w:rFonts w:asciiTheme="minorHAnsi" w:hAnsiTheme="minorHAnsi" w:cstheme="minorHAnsi"/>
          <w:sz w:val="20"/>
          <w:szCs w:val="20"/>
        </w:rPr>
        <w:t xml:space="preserve">o </w:t>
      </w:r>
      <w:r w:rsidR="00D41FCD">
        <w:rPr>
          <w:rFonts w:asciiTheme="minorHAnsi" w:hAnsiTheme="minorHAnsi" w:cstheme="minorHAnsi"/>
          <w:sz w:val="20"/>
          <w:szCs w:val="20"/>
        </w:rPr>
        <w:t>register a product and store the product registration information in Janrain</w:t>
      </w:r>
      <w:r w:rsidR="00A32BDB">
        <w:rPr>
          <w:rFonts w:asciiTheme="minorHAnsi" w:hAnsiTheme="minorHAnsi" w:cstheme="minorHAnsi"/>
          <w:sz w:val="20"/>
          <w:szCs w:val="20"/>
        </w:rPr>
        <w:t>.</w:t>
      </w:r>
    </w:p>
    <w:p w14:paraId="163FAA45" w14:textId="2E9729DB" w:rsidR="003D633D" w:rsidRDefault="003D633D" w:rsidP="00D41FCD">
      <w:pPr>
        <w:pStyle w:val="Heading3"/>
        <w:tabs>
          <w:tab w:val="left" w:pos="1134"/>
          <w:tab w:val="left" w:pos="1418"/>
          <w:tab w:val="left" w:pos="1701"/>
          <w:tab w:val="left" w:pos="1985"/>
          <w:tab w:val="left" w:pos="2268"/>
          <w:tab w:val="left" w:pos="2552"/>
          <w:tab w:val="left" w:pos="2835"/>
        </w:tabs>
      </w:pPr>
      <w:bookmarkStart w:id="42" w:name="_Toc309312543"/>
      <w:r>
        <w:lastRenderedPageBreak/>
        <w:t>Product Registration Metadata Service</w:t>
      </w:r>
      <w:bookmarkEnd w:id="42"/>
    </w:p>
    <w:p w14:paraId="2373DAA1" w14:textId="77777777" w:rsidR="003D633D" w:rsidRDefault="003D633D" w:rsidP="003D633D">
      <w:pPr>
        <w:pStyle w:val="NormalIndent"/>
      </w:pPr>
    </w:p>
    <w:p w14:paraId="782D8874" w14:textId="6628628C" w:rsidR="003D633D" w:rsidRDefault="003D633D" w:rsidP="003D633D">
      <w:pPr>
        <w:pStyle w:val="NormalIndent"/>
      </w:pPr>
      <w:r>
        <w:t>HTTP Method : GET</w:t>
      </w:r>
    </w:p>
    <w:p w14:paraId="1837F012" w14:textId="77777777" w:rsidR="00A4344A" w:rsidRDefault="00A4344A" w:rsidP="003D633D">
      <w:pPr>
        <w:pStyle w:val="NormalIndent"/>
      </w:pPr>
    </w:p>
    <w:p w14:paraId="35019AE3" w14:textId="554D1704" w:rsidR="00A4344A" w:rsidRDefault="00A4344A" w:rsidP="003D633D">
      <w:pPr>
        <w:pStyle w:val="NormalIndent"/>
      </w:pPr>
      <w:r>
        <w:t>API to retr</w:t>
      </w:r>
      <w:r w:rsidR="00513536">
        <w:t>i</w:t>
      </w:r>
      <w:r>
        <w:t>eve registration metadata for a given sector-CTN-locale combination. Applications can use the response from this service call to populate the product registration form.</w:t>
      </w:r>
    </w:p>
    <w:p w14:paraId="4814A6DC" w14:textId="77777777" w:rsidR="00A4344A" w:rsidRDefault="00A4344A" w:rsidP="003D633D">
      <w:pPr>
        <w:pStyle w:val="NormalIndent"/>
      </w:pPr>
    </w:p>
    <w:p w14:paraId="05D8B870" w14:textId="60F3E84A" w:rsidR="003D633D" w:rsidRPr="00A4344A" w:rsidRDefault="00A4344A" w:rsidP="003D633D">
      <w:pPr>
        <w:pStyle w:val="NormalIndent"/>
        <w:rPr>
          <w:b/>
        </w:rPr>
      </w:pPr>
      <w:r w:rsidRPr="00A4344A">
        <w:rPr>
          <w:b/>
        </w:rPr>
        <w:t>Format:</w:t>
      </w:r>
    </w:p>
    <w:p w14:paraId="7CC2E5B6" w14:textId="7DE90F21" w:rsidR="00A4344A" w:rsidRDefault="008B6B4F" w:rsidP="00A4344A">
      <w:pPr>
        <w:pStyle w:val="NormalIndent"/>
      </w:pPr>
      <w:hyperlink w:history="1">
        <w:r w:rsidR="008C1629" w:rsidRPr="00F108AA">
          <w:rPr>
            <w:rStyle w:val="Hyperlink"/>
            <w:rFonts w:asciiTheme="minorHAnsi" w:hAnsiTheme="minorHAnsi" w:cstheme="minorHAnsi"/>
            <w:sz w:val="20"/>
            <w:szCs w:val="20"/>
          </w:rPr>
          <w:t>http://&lt;SERVER-INFO/prx</w:t>
        </w:r>
        <w:r w:rsidR="008C1629" w:rsidRPr="00F108AA">
          <w:rPr>
            <w:rStyle w:val="Hyperlink"/>
          </w:rPr>
          <w:t>/registration/&lt;Sector&gt;/&lt;locale&gt;/&lt;catalog&gt;/products/&lt;CTN&gt;.metadata</w:t>
        </w:r>
      </w:hyperlink>
    </w:p>
    <w:p w14:paraId="70B3503B" w14:textId="77777777" w:rsidR="00A4344A" w:rsidRDefault="00A4344A" w:rsidP="00A4344A">
      <w:pPr>
        <w:pStyle w:val="NormalIndent"/>
      </w:pPr>
    </w:p>
    <w:p w14:paraId="41950DFF" w14:textId="4AB515A0" w:rsidR="00A4344A" w:rsidRPr="00A4344A" w:rsidRDefault="00A4344A" w:rsidP="00A4344A">
      <w:pPr>
        <w:pStyle w:val="NormalIndent"/>
        <w:rPr>
          <w:b/>
        </w:rPr>
      </w:pPr>
      <w:r w:rsidRPr="00A4344A">
        <w:rPr>
          <w:b/>
        </w:rPr>
        <w:t>Example:</w:t>
      </w:r>
    </w:p>
    <w:p w14:paraId="755931D4" w14:textId="31415268" w:rsidR="00A4344A" w:rsidRPr="00A4344A" w:rsidRDefault="00A4344A" w:rsidP="00A4344A">
      <w:pPr>
        <w:pStyle w:val="NormalIndent"/>
      </w:pPr>
      <w:r>
        <w:t>http://www.philips.co.uk/prx/</w:t>
      </w:r>
      <w:r w:rsidRPr="00A4344A">
        <w:t>registration/B2C/en_GB/</w:t>
      </w:r>
      <w:r w:rsidR="008C1629">
        <w:t>CARE/</w:t>
      </w:r>
      <w:r w:rsidRPr="00A4344A">
        <w:t>products/</w:t>
      </w:r>
      <w:r w:rsidR="00513536">
        <w:t>HC5410/83</w:t>
      </w:r>
      <w:r w:rsidRPr="00A4344A">
        <w:t>.metadata</w:t>
      </w:r>
    </w:p>
    <w:p w14:paraId="0E46BC5E" w14:textId="77777777" w:rsidR="00A4344A" w:rsidRPr="00A4344A" w:rsidRDefault="00A4344A" w:rsidP="00A4344A">
      <w:pPr>
        <w:pStyle w:val="NormalIndent"/>
      </w:pPr>
    </w:p>
    <w:p w14:paraId="2584566A" w14:textId="1853F299" w:rsidR="00A4344A" w:rsidRPr="00A4344A" w:rsidRDefault="00A4344A" w:rsidP="003D633D">
      <w:pPr>
        <w:pStyle w:val="NormalIndent"/>
        <w:rPr>
          <w:b/>
        </w:rPr>
      </w:pPr>
      <w:r w:rsidRPr="00A4344A">
        <w:rPr>
          <w:b/>
        </w:rPr>
        <w:t>Sample Response:</w:t>
      </w:r>
    </w:p>
    <w:p w14:paraId="51FE0007" w14:textId="77777777" w:rsidR="00A4344A" w:rsidRPr="00A4344A" w:rsidRDefault="00A4344A" w:rsidP="003D633D">
      <w:pPr>
        <w:pStyle w:val="NormalIndent"/>
        <w:rPr>
          <w:b/>
        </w:rPr>
      </w:pPr>
    </w:p>
    <w:p w14:paraId="64BE35FF" w14:textId="1C70E3C6" w:rsidR="00A4344A" w:rsidRDefault="00A4344A" w:rsidP="003D633D">
      <w:pPr>
        <w:pStyle w:val="NormalIndent"/>
      </w:pPr>
      <w:r w:rsidRPr="00A4344A">
        <w:rPr>
          <w:b/>
        </w:rPr>
        <w:t>On Success</w:t>
      </w:r>
      <w:r w:rsidR="00513536">
        <w:rPr>
          <w:b/>
        </w:rPr>
        <w:br/>
      </w:r>
    </w:p>
    <w:p w14:paraId="5253E754" w14:textId="77777777" w:rsidR="00513536" w:rsidRDefault="00513536" w:rsidP="00683FBA">
      <w:pPr>
        <w:pStyle w:val="Response"/>
      </w:pPr>
      <w:r>
        <w:t>{</w:t>
      </w:r>
    </w:p>
    <w:p w14:paraId="77DE4FE3" w14:textId="336C3263" w:rsidR="00513536" w:rsidRDefault="00513536" w:rsidP="00683FBA">
      <w:pPr>
        <w:pStyle w:val="Response"/>
      </w:pPr>
      <w:r>
        <w:t>"success": true,</w:t>
      </w:r>
    </w:p>
    <w:p w14:paraId="26ABB785" w14:textId="77777777" w:rsidR="00513536" w:rsidRDefault="00513536" w:rsidP="00683FBA">
      <w:pPr>
        <w:pStyle w:val="Response"/>
      </w:pPr>
      <w:r>
        <w:tab/>
        <w:t>"data": {</w:t>
      </w:r>
    </w:p>
    <w:p w14:paraId="24AC2D21" w14:textId="77777777" w:rsidR="00513536" w:rsidRDefault="00513536" w:rsidP="00683FBA">
      <w:pPr>
        <w:pStyle w:val="Response"/>
      </w:pPr>
      <w:r>
        <w:tab/>
      </w:r>
      <w:r>
        <w:tab/>
        <w:t>"message": "If, after the purchase date, you register your product within three months, you are eligible for extended warranty. After product registration we can extend your warranty for another 3 years on top of the two years that you already have (5 years warranty in total). \nMake sure the date of purchase and serial number are correct. \nTo find the serial number, see the text next to the field for entering the serial number. \nPlease have your proof of purchase on hand in case you need to activate your warranty. That's why we provide you with product registration, the ability to upload the proof of purchase.\nIf, after the purchase date, you register your product within three months, you are eligible for extended warranty. After product registration we can extend your warranty for another 3 years on top of the two years that you already have (5 years warranty in total). \nMake sure the date of purchase and serial number are correct. \nTo find the serial number, see the text next to the field for entering the serial number. \nPlease have your proof of purchase on hand in case you need to activate your warranty. That's why we provide you with product registration, the ability to upload the proof of purchase.\n",</w:t>
      </w:r>
    </w:p>
    <w:p w14:paraId="7C4C0D39" w14:textId="77777777" w:rsidR="00513536" w:rsidRDefault="00513536" w:rsidP="00683FBA">
      <w:pPr>
        <w:pStyle w:val="Response"/>
      </w:pPr>
      <w:r>
        <w:tab/>
      </w:r>
      <w:r>
        <w:tab/>
        <w:t>"isConnectDevice": false,</w:t>
      </w:r>
    </w:p>
    <w:p w14:paraId="0CA4336E" w14:textId="77777777" w:rsidR="00513536" w:rsidRDefault="00513536" w:rsidP="00683FBA">
      <w:pPr>
        <w:pStyle w:val="Response"/>
      </w:pPr>
      <w:r>
        <w:tab/>
      </w:r>
      <w:r>
        <w:tab/>
        <w:t>"requiresSerialNumber": true,</w:t>
      </w:r>
    </w:p>
    <w:p w14:paraId="1255AFD9" w14:textId="77777777" w:rsidR="00513536" w:rsidRDefault="00513536" w:rsidP="00683FBA">
      <w:pPr>
        <w:pStyle w:val="Response"/>
      </w:pPr>
      <w:r>
        <w:tab/>
      </w:r>
      <w:r>
        <w:tab/>
        <w:t>"extendedWarrantyMonths": 60,</w:t>
      </w:r>
    </w:p>
    <w:p w14:paraId="7C47C3BD" w14:textId="77777777" w:rsidR="00513536" w:rsidRDefault="00513536" w:rsidP="00683FBA">
      <w:pPr>
        <w:pStyle w:val="Response"/>
      </w:pPr>
      <w:r>
        <w:tab/>
      </w:r>
      <w:r>
        <w:tab/>
        <w:t>"hasGiftPack": true,</w:t>
      </w:r>
    </w:p>
    <w:p w14:paraId="682D146E" w14:textId="77777777" w:rsidR="00513536" w:rsidRDefault="00513536" w:rsidP="00683FBA">
      <w:pPr>
        <w:pStyle w:val="Response"/>
      </w:pPr>
      <w:r>
        <w:tab/>
      </w:r>
      <w:r>
        <w:tab/>
        <w:t>"ctn": "HC5410/83",</w:t>
      </w:r>
    </w:p>
    <w:p w14:paraId="2475BA05" w14:textId="77777777" w:rsidR="00513536" w:rsidRDefault="00513536" w:rsidP="00683FBA">
      <w:pPr>
        <w:pStyle w:val="Response"/>
      </w:pPr>
      <w:r>
        <w:tab/>
      </w:r>
      <w:r>
        <w:tab/>
        <w:t>"hasExtendedWarranty": true,</w:t>
      </w:r>
    </w:p>
    <w:p w14:paraId="536E2789" w14:textId="77777777" w:rsidR="00513536" w:rsidRDefault="00513536" w:rsidP="00683FBA">
      <w:pPr>
        <w:pStyle w:val="Response"/>
      </w:pPr>
      <w:r>
        <w:tab/>
      </w:r>
      <w:r>
        <w:tab/>
        <w:t>"serialNumberFormat": "^[1]{1}[3-9]{1}[0-5]{1}[0-9]{1}$",</w:t>
      </w:r>
    </w:p>
    <w:p w14:paraId="43EF84D1" w14:textId="77777777" w:rsidR="00513536" w:rsidRDefault="00513536" w:rsidP="00683FBA">
      <w:pPr>
        <w:pStyle w:val="Response"/>
      </w:pPr>
      <w:r>
        <w:tab/>
      </w:r>
      <w:r>
        <w:tab/>
        <w:t>"requiresDateOfPurchase": true,</w:t>
      </w:r>
    </w:p>
    <w:p w14:paraId="56C71BCB" w14:textId="77777777" w:rsidR="00513536" w:rsidRDefault="00513536" w:rsidP="00683FBA">
      <w:pPr>
        <w:pStyle w:val="Response"/>
      </w:pPr>
      <w:r>
        <w:tab/>
      </w:r>
      <w:r>
        <w:tab/>
        <w:t>"serialNumberSampleContent": {</w:t>
      </w:r>
    </w:p>
    <w:p w14:paraId="2F821ABB" w14:textId="77777777" w:rsidR="00513536" w:rsidRDefault="00513536" w:rsidP="00683FBA">
      <w:pPr>
        <w:pStyle w:val="Response"/>
      </w:pPr>
      <w:r>
        <w:tab/>
      </w:r>
      <w:r>
        <w:tab/>
      </w:r>
      <w:r>
        <w:tab/>
        <w:t>"title": "Find the serial number",</w:t>
      </w:r>
    </w:p>
    <w:p w14:paraId="2D484590" w14:textId="77777777" w:rsidR="00513536" w:rsidRDefault="00513536" w:rsidP="00683FBA">
      <w:pPr>
        <w:pStyle w:val="Response"/>
      </w:pPr>
      <w:r>
        <w:tab/>
      </w:r>
      <w:r>
        <w:tab/>
      </w:r>
      <w:r>
        <w:tab/>
        <w:t>"asset": "/consumerfiles/assets/img/registerproducts/HC.jpg",</w:t>
      </w:r>
    </w:p>
    <w:p w14:paraId="48A15FAE" w14:textId="77777777" w:rsidR="00513536" w:rsidRDefault="00513536" w:rsidP="00683FBA">
      <w:pPr>
        <w:pStyle w:val="Response"/>
      </w:pPr>
      <w:r>
        <w:tab/>
      </w:r>
      <w:r>
        <w:tab/>
      </w:r>
      <w:r>
        <w:tab/>
        <w:t>"snFormat": "Format: XXXX",</w:t>
      </w:r>
    </w:p>
    <w:p w14:paraId="71E08327" w14:textId="77777777" w:rsidR="00513536" w:rsidRDefault="00513536" w:rsidP="00683FBA">
      <w:pPr>
        <w:pStyle w:val="Response"/>
      </w:pPr>
      <w:r>
        <w:tab/>
      </w:r>
      <w:r>
        <w:tab/>
      </w:r>
      <w:r>
        <w:tab/>
        <w:t>"snExample": "Example: 1344",</w:t>
      </w:r>
    </w:p>
    <w:p w14:paraId="4D14736A" w14:textId="77777777" w:rsidR="00513536" w:rsidRDefault="00513536" w:rsidP="00683FBA">
      <w:pPr>
        <w:pStyle w:val="Response"/>
      </w:pPr>
      <w:r>
        <w:tab/>
      </w:r>
      <w:r>
        <w:tab/>
      </w:r>
      <w:r>
        <w:tab/>
        <w:t>"description": "The serial number is on the back of the unit. This number consists of four digits."</w:t>
      </w:r>
    </w:p>
    <w:p w14:paraId="249C9A47" w14:textId="77777777" w:rsidR="00513536" w:rsidRDefault="00513536" w:rsidP="00683FBA">
      <w:pPr>
        <w:pStyle w:val="Response"/>
      </w:pPr>
      <w:r>
        <w:tab/>
      </w:r>
      <w:r>
        <w:tab/>
        <w:t>}</w:t>
      </w:r>
    </w:p>
    <w:p w14:paraId="26D7576F" w14:textId="77777777" w:rsidR="00513536" w:rsidRDefault="00513536" w:rsidP="00683FBA">
      <w:pPr>
        <w:pStyle w:val="Response"/>
      </w:pPr>
      <w:r>
        <w:tab/>
        <w:t>}</w:t>
      </w:r>
    </w:p>
    <w:p w14:paraId="37169CB0" w14:textId="31DEDB34" w:rsidR="00A4344A" w:rsidRDefault="00513536" w:rsidP="00683FBA">
      <w:pPr>
        <w:pStyle w:val="Response"/>
      </w:pPr>
      <w:r>
        <w:t>}</w:t>
      </w:r>
      <w:r>
        <w:br/>
      </w:r>
    </w:p>
    <w:p w14:paraId="22176618" w14:textId="07AAE406" w:rsidR="00A4344A" w:rsidRDefault="00A4344A" w:rsidP="00A4344A">
      <w:pPr>
        <w:pStyle w:val="NormalIndent"/>
      </w:pPr>
      <w:r w:rsidRPr="00A4344A">
        <w:rPr>
          <w:b/>
        </w:rPr>
        <w:t>On Fa</w:t>
      </w:r>
      <w:r w:rsidRPr="00786CF7">
        <w:rPr>
          <w:b/>
        </w:rPr>
        <w:t>i</w:t>
      </w:r>
      <w:r w:rsidRPr="00A4344A">
        <w:rPr>
          <w:b/>
        </w:rPr>
        <w:t>lure</w:t>
      </w:r>
      <w:r w:rsidR="00786CF7">
        <w:rPr>
          <w:b/>
        </w:rPr>
        <w:br/>
      </w:r>
    </w:p>
    <w:p w14:paraId="04B10C83" w14:textId="0F1DBFE2" w:rsidR="00513536" w:rsidRPr="00513536" w:rsidRDefault="00513536" w:rsidP="00683FBA">
      <w:pPr>
        <w:pStyle w:val="Response"/>
        <w:rPr>
          <w:b/>
          <w:bCs/>
        </w:rPr>
      </w:pPr>
      <w:r>
        <w:t>{</w:t>
      </w:r>
      <w:r w:rsidRPr="00513536">
        <w:t xml:space="preserve"> "ERROR": {"statusCode":404,"errorCode":"1200","errorMessage":"CTN not found","more_info":"Please check the upload status of the CTN, the CTN may be invalid or the upload for the CTN has failed"}</w:t>
      </w:r>
    </w:p>
    <w:p w14:paraId="39F16AEA" w14:textId="58AF7F4A" w:rsidR="00D41FCD" w:rsidRPr="00643F37" w:rsidRDefault="00D41FCD" w:rsidP="00513536">
      <w:pPr>
        <w:pStyle w:val="Heading3"/>
      </w:pPr>
      <w:bookmarkStart w:id="43" w:name="_Toc309312544"/>
      <w:r>
        <w:lastRenderedPageBreak/>
        <w:t>Product Registration</w:t>
      </w:r>
      <w:r w:rsidR="00E9060A">
        <w:t xml:space="preserve"> – registering products</w:t>
      </w:r>
      <w:bookmarkEnd w:id="43"/>
    </w:p>
    <w:p w14:paraId="67F07C39" w14:textId="77777777" w:rsidR="00D41FCD" w:rsidRDefault="00D41FCD"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5F167D14" w14:textId="7733A0CB" w:rsidR="00A32BDB" w:rsidRDefault="0066324C"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HTTP Method : POST (</w:t>
      </w:r>
      <w:r w:rsidR="00513536">
        <w:rPr>
          <w:rFonts w:asciiTheme="minorHAnsi" w:hAnsiTheme="minorHAnsi" w:cstheme="minorHAnsi"/>
          <w:sz w:val="20"/>
          <w:szCs w:val="20"/>
        </w:rPr>
        <w:t>other methods, like GET, are not allowed and disabled</w:t>
      </w:r>
      <w:r>
        <w:rPr>
          <w:rFonts w:asciiTheme="minorHAnsi" w:hAnsiTheme="minorHAnsi" w:cstheme="minorHAnsi"/>
          <w:sz w:val="20"/>
          <w:szCs w:val="20"/>
        </w:rPr>
        <w:t>)</w:t>
      </w:r>
    </w:p>
    <w:p w14:paraId="3816616A" w14:textId="77777777" w:rsidR="0066324C" w:rsidRDefault="0066324C"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511406E3" w14:textId="6ADE987D" w:rsidR="0066324C" w:rsidRDefault="0066324C"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 xml:space="preserve">The system </w:t>
      </w:r>
      <w:r w:rsidR="00425917">
        <w:rPr>
          <w:rFonts w:asciiTheme="minorHAnsi" w:hAnsiTheme="minorHAnsi" w:cstheme="minorHAnsi"/>
          <w:sz w:val="20"/>
          <w:szCs w:val="20"/>
        </w:rPr>
        <w:t>making</w:t>
      </w:r>
      <w:r>
        <w:rPr>
          <w:rFonts w:asciiTheme="minorHAnsi" w:hAnsiTheme="minorHAnsi" w:cstheme="minorHAnsi"/>
          <w:sz w:val="20"/>
          <w:szCs w:val="20"/>
        </w:rPr>
        <w:t xml:space="preserve"> the registration API call </w:t>
      </w:r>
      <w:r w:rsidR="00513536">
        <w:rPr>
          <w:rFonts w:asciiTheme="minorHAnsi" w:hAnsiTheme="minorHAnsi" w:cstheme="minorHAnsi"/>
          <w:sz w:val="20"/>
          <w:szCs w:val="20"/>
        </w:rPr>
        <w:t>needs to</w:t>
      </w:r>
      <w:r>
        <w:rPr>
          <w:rFonts w:asciiTheme="minorHAnsi" w:hAnsiTheme="minorHAnsi" w:cstheme="minorHAnsi"/>
          <w:sz w:val="20"/>
          <w:szCs w:val="20"/>
        </w:rPr>
        <w:t xml:space="preserve"> </w:t>
      </w:r>
      <w:r w:rsidR="00513536">
        <w:rPr>
          <w:rFonts w:asciiTheme="minorHAnsi" w:hAnsiTheme="minorHAnsi" w:cstheme="minorHAnsi"/>
          <w:sz w:val="20"/>
          <w:szCs w:val="20"/>
        </w:rPr>
        <w:t>ensure that all rele</w:t>
      </w:r>
      <w:r w:rsidR="00425917">
        <w:rPr>
          <w:rFonts w:asciiTheme="minorHAnsi" w:hAnsiTheme="minorHAnsi" w:cstheme="minorHAnsi"/>
          <w:sz w:val="20"/>
          <w:szCs w:val="20"/>
        </w:rPr>
        <w:t>v</w:t>
      </w:r>
      <w:r w:rsidR="00513536">
        <w:rPr>
          <w:rFonts w:asciiTheme="minorHAnsi" w:hAnsiTheme="minorHAnsi" w:cstheme="minorHAnsi"/>
          <w:sz w:val="20"/>
          <w:szCs w:val="20"/>
        </w:rPr>
        <w:t>a</w:t>
      </w:r>
      <w:r w:rsidR="00425917">
        <w:rPr>
          <w:rFonts w:asciiTheme="minorHAnsi" w:hAnsiTheme="minorHAnsi" w:cstheme="minorHAnsi"/>
          <w:sz w:val="20"/>
          <w:szCs w:val="20"/>
        </w:rPr>
        <w:t>nt fie</w:t>
      </w:r>
      <w:r w:rsidR="00513536">
        <w:rPr>
          <w:rFonts w:asciiTheme="minorHAnsi" w:hAnsiTheme="minorHAnsi" w:cstheme="minorHAnsi"/>
          <w:sz w:val="20"/>
          <w:szCs w:val="20"/>
        </w:rPr>
        <w:t>l</w:t>
      </w:r>
      <w:r w:rsidR="00425917">
        <w:rPr>
          <w:rFonts w:asciiTheme="minorHAnsi" w:hAnsiTheme="minorHAnsi" w:cstheme="minorHAnsi"/>
          <w:sz w:val="20"/>
          <w:szCs w:val="20"/>
        </w:rPr>
        <w:t>ds required for product registration are submitted to PRX using the POST method</w:t>
      </w:r>
      <w:r w:rsidR="008B551A">
        <w:rPr>
          <w:rFonts w:asciiTheme="minorHAnsi" w:hAnsiTheme="minorHAnsi" w:cstheme="minorHAnsi"/>
          <w:sz w:val="20"/>
          <w:szCs w:val="20"/>
        </w:rPr>
        <w:t>.</w:t>
      </w:r>
    </w:p>
    <w:p w14:paraId="6C1086E6" w14:textId="77777777" w:rsidR="0066324C" w:rsidRDefault="0066324C"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6E3365D" w14:textId="54D7666A" w:rsidR="008D770D" w:rsidRDefault="008D770D"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Parameters to be passed to PRX in request headers</w:t>
      </w:r>
      <w:r>
        <w:rPr>
          <w:rFonts w:asciiTheme="minorHAnsi" w:hAnsiTheme="minorHAnsi" w:cstheme="minorHAnsi"/>
          <w:sz w:val="20"/>
          <w:szCs w:val="20"/>
        </w:rPr>
        <w:br/>
      </w:r>
    </w:p>
    <w:tbl>
      <w:tblPr>
        <w:tblStyle w:val="TableGrid"/>
        <w:tblW w:w="8257" w:type="dxa"/>
        <w:tblInd w:w="851" w:type="dxa"/>
        <w:tblLook w:val="04A0" w:firstRow="1" w:lastRow="0" w:firstColumn="1" w:lastColumn="0" w:noHBand="0" w:noVBand="1"/>
      </w:tblPr>
      <w:tblGrid>
        <w:gridCol w:w="2179"/>
        <w:gridCol w:w="3468"/>
        <w:gridCol w:w="2610"/>
      </w:tblGrid>
      <w:tr w:rsidR="008D770D" w14:paraId="616590EB" w14:textId="77777777" w:rsidTr="00564720">
        <w:tc>
          <w:tcPr>
            <w:tcW w:w="2179" w:type="dxa"/>
            <w:shd w:val="clear" w:color="auto" w:fill="BFBFBF" w:themeFill="background1" w:themeFillShade="BF"/>
          </w:tcPr>
          <w:p w14:paraId="04A4A118" w14:textId="6680C6AC" w:rsidR="008D770D" w:rsidRPr="0066324C" w:rsidRDefault="008D770D" w:rsidP="00564720">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68" w:type="dxa"/>
            <w:shd w:val="clear" w:color="auto" w:fill="BFBFBF" w:themeFill="background1" w:themeFillShade="BF"/>
          </w:tcPr>
          <w:p w14:paraId="3AC4BBA2" w14:textId="77777777" w:rsidR="008D770D" w:rsidRPr="0066324C" w:rsidRDefault="008D770D" w:rsidP="00564720">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285F0C3F" w14:textId="77777777" w:rsidR="008D770D" w:rsidRPr="0066324C" w:rsidRDefault="008D770D" w:rsidP="00564720">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8D770D" w14:paraId="25D1722C" w14:textId="77777777" w:rsidTr="00564720">
        <w:tc>
          <w:tcPr>
            <w:tcW w:w="2179" w:type="dxa"/>
          </w:tcPr>
          <w:p w14:paraId="107584E1" w14:textId="2BBA1748" w:rsidR="008D770D" w:rsidRPr="0066324C" w:rsidRDefault="008D770D"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x-accessToken</w:t>
            </w:r>
          </w:p>
        </w:tc>
        <w:tc>
          <w:tcPr>
            <w:tcW w:w="3468" w:type="dxa"/>
          </w:tcPr>
          <w:p w14:paraId="077768BC" w14:textId="5AE648DB" w:rsidR="008D770D" w:rsidRPr="008F3716" w:rsidRDefault="008D770D" w:rsidP="008D770D">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Active token of authenticated consumer under which the product is registered</w:t>
            </w:r>
            <w:r w:rsidRPr="008F3716">
              <w:rPr>
                <w:rFonts w:asciiTheme="minorHAnsi" w:hAnsiTheme="minorHAnsi" w:cstheme="minorHAnsi"/>
                <w:sz w:val="20"/>
                <w:szCs w:val="20"/>
              </w:rPr>
              <w:t xml:space="preserve"> </w:t>
            </w:r>
          </w:p>
        </w:tc>
        <w:tc>
          <w:tcPr>
            <w:tcW w:w="2610" w:type="dxa"/>
          </w:tcPr>
          <w:p w14:paraId="0AF9A23B" w14:textId="77777777" w:rsidR="008D770D" w:rsidRPr="008F3716" w:rsidRDefault="008D770D"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bl>
    <w:p w14:paraId="15A96BE6" w14:textId="77777777" w:rsidR="008D770D" w:rsidRDefault="008D770D"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5AC85621" w14:textId="12FE7535" w:rsidR="00D41FCD" w:rsidRDefault="008D770D"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 xml:space="preserve">Parameters </w:t>
      </w:r>
      <w:r w:rsidR="00D41FCD">
        <w:rPr>
          <w:rFonts w:asciiTheme="minorHAnsi" w:hAnsiTheme="minorHAnsi" w:cstheme="minorHAnsi"/>
          <w:sz w:val="20"/>
          <w:szCs w:val="20"/>
        </w:rPr>
        <w:t xml:space="preserve">to </w:t>
      </w:r>
      <w:r w:rsidR="00425917">
        <w:rPr>
          <w:rFonts w:asciiTheme="minorHAnsi" w:hAnsiTheme="minorHAnsi" w:cstheme="minorHAnsi"/>
          <w:sz w:val="20"/>
          <w:szCs w:val="20"/>
        </w:rPr>
        <w:t xml:space="preserve">be passed to PRX </w:t>
      </w:r>
      <w:r>
        <w:rPr>
          <w:rFonts w:asciiTheme="minorHAnsi" w:hAnsiTheme="minorHAnsi" w:cstheme="minorHAnsi"/>
          <w:sz w:val="20"/>
          <w:szCs w:val="20"/>
        </w:rPr>
        <w:t>in request body</w:t>
      </w:r>
    </w:p>
    <w:p w14:paraId="38CB91A4" w14:textId="77777777" w:rsidR="008D770D" w:rsidRDefault="008D770D"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tbl>
      <w:tblPr>
        <w:tblStyle w:val="TableGrid"/>
        <w:tblW w:w="8257" w:type="dxa"/>
        <w:tblInd w:w="851" w:type="dxa"/>
        <w:tblLook w:val="04A0" w:firstRow="1" w:lastRow="0" w:firstColumn="1" w:lastColumn="0" w:noHBand="0" w:noVBand="1"/>
      </w:tblPr>
      <w:tblGrid>
        <w:gridCol w:w="2179"/>
        <w:gridCol w:w="3468"/>
        <w:gridCol w:w="2610"/>
      </w:tblGrid>
      <w:tr w:rsidR="008D770D" w14:paraId="6EB2219A" w14:textId="77777777" w:rsidTr="00564720">
        <w:tc>
          <w:tcPr>
            <w:tcW w:w="2179" w:type="dxa"/>
            <w:shd w:val="clear" w:color="auto" w:fill="BFBFBF" w:themeFill="background1" w:themeFillShade="BF"/>
          </w:tcPr>
          <w:p w14:paraId="154CBD7D" w14:textId="7552B057" w:rsidR="008D770D" w:rsidRPr="0066324C" w:rsidRDefault="008D770D" w:rsidP="00564720">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68" w:type="dxa"/>
            <w:shd w:val="clear" w:color="auto" w:fill="BFBFBF" w:themeFill="background1" w:themeFillShade="BF"/>
          </w:tcPr>
          <w:p w14:paraId="3C0E1A49" w14:textId="77777777" w:rsidR="008D770D" w:rsidRPr="0066324C" w:rsidRDefault="008D770D" w:rsidP="00564720">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04132D01" w14:textId="77777777" w:rsidR="008D770D" w:rsidRPr="0066324C" w:rsidRDefault="008D770D" w:rsidP="00564720">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8D770D" w14:paraId="357C2C52" w14:textId="77777777" w:rsidTr="00564720">
        <w:tc>
          <w:tcPr>
            <w:tcW w:w="2179" w:type="dxa"/>
          </w:tcPr>
          <w:p w14:paraId="51F4A0DA" w14:textId="77777777" w:rsidR="008D770D" w:rsidRPr="0066324C" w:rsidRDefault="008D770D"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sidRPr="0066324C">
              <w:rPr>
                <w:rFonts w:asciiTheme="minorHAnsi" w:hAnsiTheme="minorHAnsi" w:cstheme="minorHAnsi"/>
                <w:b/>
                <w:bCs/>
                <w:sz w:val="20"/>
                <w:szCs w:val="20"/>
              </w:rPr>
              <w:t>productSerialNumber</w:t>
            </w:r>
          </w:p>
        </w:tc>
        <w:tc>
          <w:tcPr>
            <w:tcW w:w="3468" w:type="dxa"/>
          </w:tcPr>
          <w:p w14:paraId="30CBABA1" w14:textId="77777777" w:rsidR="008D770D" w:rsidRPr="008F3716" w:rsidRDefault="008D770D"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Serial number of the product</w:t>
            </w:r>
          </w:p>
        </w:tc>
        <w:tc>
          <w:tcPr>
            <w:tcW w:w="2610" w:type="dxa"/>
          </w:tcPr>
          <w:p w14:paraId="10841090" w14:textId="77777777" w:rsidR="008D770D" w:rsidRPr="008F3716" w:rsidRDefault="008D770D"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8D770D" w14:paraId="1E9F6397" w14:textId="77777777" w:rsidTr="00564720">
        <w:tc>
          <w:tcPr>
            <w:tcW w:w="2179" w:type="dxa"/>
          </w:tcPr>
          <w:p w14:paraId="77BD0E9E" w14:textId="77777777" w:rsidR="008D770D" w:rsidRPr="0066324C" w:rsidRDefault="008D770D"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sidRPr="0066324C">
              <w:rPr>
                <w:rFonts w:asciiTheme="minorHAnsi" w:hAnsiTheme="minorHAnsi" w:cstheme="minorHAnsi"/>
                <w:b/>
                <w:bCs/>
                <w:sz w:val="20"/>
                <w:szCs w:val="20"/>
              </w:rPr>
              <w:t>purchaseDate</w:t>
            </w:r>
          </w:p>
        </w:tc>
        <w:tc>
          <w:tcPr>
            <w:tcW w:w="3468" w:type="dxa"/>
          </w:tcPr>
          <w:p w14:paraId="2AE6B285" w14:textId="4067AFCD" w:rsidR="008D770D" w:rsidRPr="005C0AB2" w:rsidRDefault="008D770D"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5C0AB2">
              <w:rPr>
                <w:rFonts w:asciiTheme="minorHAnsi" w:hAnsiTheme="minorHAnsi" w:cstheme="minorHAnsi"/>
                <w:sz w:val="20"/>
                <w:szCs w:val="20"/>
              </w:rPr>
              <w:t>Date of product purchase</w:t>
            </w:r>
            <w:r w:rsidR="005C0AB2" w:rsidRPr="005C0AB2">
              <w:rPr>
                <w:rFonts w:asciiTheme="minorHAnsi" w:hAnsiTheme="minorHAnsi" w:cstheme="minorHAnsi"/>
                <w:sz w:val="20"/>
                <w:szCs w:val="20"/>
              </w:rPr>
              <w:t xml:space="preserve"> (YYYY-MM-DD)</w:t>
            </w:r>
          </w:p>
        </w:tc>
        <w:tc>
          <w:tcPr>
            <w:tcW w:w="2610" w:type="dxa"/>
          </w:tcPr>
          <w:p w14:paraId="6F5B5A2D" w14:textId="77777777" w:rsidR="008D770D" w:rsidRPr="005C0AB2" w:rsidRDefault="008D770D"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8D770D" w14:paraId="74853A13" w14:textId="77777777" w:rsidTr="00564720">
        <w:tc>
          <w:tcPr>
            <w:tcW w:w="2179" w:type="dxa"/>
          </w:tcPr>
          <w:p w14:paraId="2D597CBA" w14:textId="77777777" w:rsidR="008D770D" w:rsidRPr="0066324C" w:rsidRDefault="008D770D"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sidRPr="0066324C">
              <w:rPr>
                <w:rFonts w:asciiTheme="minorHAnsi" w:hAnsiTheme="minorHAnsi" w:cstheme="minorHAnsi"/>
                <w:b/>
                <w:bCs/>
                <w:sz w:val="20"/>
                <w:szCs w:val="20"/>
              </w:rPr>
              <w:t>registrationChannel</w:t>
            </w:r>
          </w:p>
        </w:tc>
        <w:tc>
          <w:tcPr>
            <w:tcW w:w="3468" w:type="dxa"/>
          </w:tcPr>
          <w:p w14:paraId="5D12BB4B" w14:textId="6AA383E2" w:rsidR="008D770D" w:rsidRPr="008F3716" w:rsidRDefault="008D770D" w:rsidP="004D180B">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Microsite ID where product was registered. The value to store in Janrain should be MS+micrositeId</w:t>
            </w:r>
            <w:r w:rsidR="004D180B">
              <w:rPr>
                <w:rFonts w:asciiTheme="minorHAnsi" w:hAnsiTheme="minorHAnsi" w:cstheme="minorHAnsi"/>
                <w:sz w:val="20"/>
                <w:szCs w:val="20"/>
              </w:rPr>
              <w:t xml:space="preserve"> and will be different per API client.</w:t>
            </w:r>
          </w:p>
        </w:tc>
        <w:tc>
          <w:tcPr>
            <w:tcW w:w="2610" w:type="dxa"/>
          </w:tcPr>
          <w:p w14:paraId="32A81047" w14:textId="77777777" w:rsidR="008D770D" w:rsidRPr="008F3716" w:rsidRDefault="008D770D"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3A5646" w14:paraId="3E45FA9D" w14:textId="77777777" w:rsidTr="00564720">
        <w:tc>
          <w:tcPr>
            <w:tcW w:w="2179" w:type="dxa"/>
          </w:tcPr>
          <w:p w14:paraId="675FCC69" w14:textId="1DAC2DDB" w:rsidR="003A5646" w:rsidRPr="0066324C" w:rsidRDefault="003A5646"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sendEmail</w:t>
            </w:r>
          </w:p>
        </w:tc>
        <w:tc>
          <w:tcPr>
            <w:tcW w:w="3468" w:type="dxa"/>
          </w:tcPr>
          <w:p w14:paraId="6131BAF9" w14:textId="125CA7BD" w:rsidR="003A5646" w:rsidRPr="008F3716" w:rsidRDefault="003A5646" w:rsidP="00023E0B">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 xml:space="preserve">Optional </w:t>
            </w:r>
            <w:r w:rsidR="00023E0B">
              <w:rPr>
                <w:rFonts w:asciiTheme="minorHAnsi" w:hAnsiTheme="minorHAnsi" w:cstheme="minorHAnsi"/>
                <w:sz w:val="20"/>
                <w:szCs w:val="20"/>
              </w:rPr>
              <w:t>b</w:t>
            </w:r>
            <w:r>
              <w:rPr>
                <w:rFonts w:asciiTheme="minorHAnsi" w:hAnsiTheme="minorHAnsi" w:cstheme="minorHAnsi"/>
                <w:sz w:val="20"/>
                <w:szCs w:val="20"/>
              </w:rPr>
              <w:t>oolean</w:t>
            </w:r>
            <w:r w:rsidR="00023E0B">
              <w:rPr>
                <w:rFonts w:asciiTheme="minorHAnsi" w:hAnsiTheme="minorHAnsi" w:cstheme="minorHAnsi"/>
                <w:sz w:val="20"/>
                <w:szCs w:val="20"/>
              </w:rPr>
              <w:t xml:space="preserve"> (true,false)</w:t>
            </w:r>
            <w:r>
              <w:rPr>
                <w:rFonts w:asciiTheme="minorHAnsi" w:hAnsiTheme="minorHAnsi" w:cstheme="minorHAnsi"/>
                <w:sz w:val="20"/>
                <w:szCs w:val="20"/>
              </w:rPr>
              <w:t xml:space="preserve"> </w:t>
            </w:r>
            <w:r w:rsidR="00023E0B">
              <w:rPr>
                <w:rFonts w:asciiTheme="minorHAnsi" w:hAnsiTheme="minorHAnsi" w:cstheme="minorHAnsi"/>
                <w:sz w:val="20"/>
                <w:szCs w:val="20"/>
              </w:rPr>
              <w:t>specifying</w:t>
            </w:r>
            <w:r>
              <w:rPr>
                <w:rFonts w:asciiTheme="minorHAnsi" w:hAnsiTheme="minorHAnsi" w:cstheme="minorHAnsi"/>
                <w:sz w:val="20"/>
                <w:szCs w:val="20"/>
              </w:rPr>
              <w:t xml:space="preserve"> if an email needs to be sent to the consumer at successful registration</w:t>
            </w:r>
          </w:p>
        </w:tc>
        <w:tc>
          <w:tcPr>
            <w:tcW w:w="2610" w:type="dxa"/>
          </w:tcPr>
          <w:p w14:paraId="4BDED2B3" w14:textId="45B776D6" w:rsidR="003A5646" w:rsidRPr="008F3716" w:rsidRDefault="003A5646"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Emails are sent by default.</w:t>
            </w:r>
          </w:p>
        </w:tc>
      </w:tr>
      <w:tr w:rsidR="007E4224" w14:paraId="353A2175" w14:textId="77777777" w:rsidTr="00564720">
        <w:tc>
          <w:tcPr>
            <w:tcW w:w="2179" w:type="dxa"/>
          </w:tcPr>
          <w:p w14:paraId="3BC7F215" w14:textId="0B9D4827" w:rsidR="007E4224" w:rsidRDefault="007E4224"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address1</w:t>
            </w:r>
          </w:p>
        </w:tc>
        <w:tc>
          <w:tcPr>
            <w:tcW w:w="3468" w:type="dxa"/>
          </w:tcPr>
          <w:p w14:paraId="009EEF64" w14:textId="5515BD77" w:rsidR="007E4224" w:rsidRDefault="007E4224" w:rsidP="00023E0B">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First address field in janrain</w:t>
            </w:r>
          </w:p>
        </w:tc>
        <w:tc>
          <w:tcPr>
            <w:tcW w:w="2610" w:type="dxa"/>
          </w:tcPr>
          <w:p w14:paraId="6C52880C" w14:textId="77777777" w:rsidR="007E4224" w:rsidRDefault="007E4224"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7E4224" w14:paraId="28C4C139" w14:textId="77777777" w:rsidTr="00564720">
        <w:tc>
          <w:tcPr>
            <w:tcW w:w="2179" w:type="dxa"/>
          </w:tcPr>
          <w:p w14:paraId="7622BD5C" w14:textId="6271EA5F" w:rsidR="007E4224" w:rsidRDefault="007E4224"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address2</w:t>
            </w:r>
          </w:p>
        </w:tc>
        <w:tc>
          <w:tcPr>
            <w:tcW w:w="3468" w:type="dxa"/>
          </w:tcPr>
          <w:p w14:paraId="2DC7685C" w14:textId="5E0E26DC" w:rsidR="007E4224" w:rsidRDefault="007E4224" w:rsidP="00023E0B">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Second address field in janrain</w:t>
            </w:r>
          </w:p>
        </w:tc>
        <w:tc>
          <w:tcPr>
            <w:tcW w:w="2610" w:type="dxa"/>
          </w:tcPr>
          <w:p w14:paraId="55FB67AA" w14:textId="77777777" w:rsidR="007E4224" w:rsidRDefault="007E4224"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7E4224" w14:paraId="195D9FFB" w14:textId="77777777" w:rsidTr="00564720">
        <w:tc>
          <w:tcPr>
            <w:tcW w:w="2179" w:type="dxa"/>
          </w:tcPr>
          <w:p w14:paraId="0606824E" w14:textId="7D5B4776" w:rsidR="007E4224" w:rsidRDefault="007E4224"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address3</w:t>
            </w:r>
          </w:p>
        </w:tc>
        <w:tc>
          <w:tcPr>
            <w:tcW w:w="3468" w:type="dxa"/>
          </w:tcPr>
          <w:p w14:paraId="42C1950C" w14:textId="6E775C91" w:rsidR="007E4224" w:rsidRDefault="007E4224" w:rsidP="00023E0B">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Third address field in janrain</w:t>
            </w:r>
          </w:p>
        </w:tc>
        <w:tc>
          <w:tcPr>
            <w:tcW w:w="2610" w:type="dxa"/>
          </w:tcPr>
          <w:p w14:paraId="177FB55E" w14:textId="77777777" w:rsidR="007E4224" w:rsidRDefault="007E4224"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7E4224" w14:paraId="36B448D5" w14:textId="77777777" w:rsidTr="00564720">
        <w:tc>
          <w:tcPr>
            <w:tcW w:w="2179" w:type="dxa"/>
          </w:tcPr>
          <w:p w14:paraId="053F6264" w14:textId="12D1523D" w:rsidR="007E4224" w:rsidRDefault="007E4224"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city</w:t>
            </w:r>
          </w:p>
        </w:tc>
        <w:tc>
          <w:tcPr>
            <w:tcW w:w="3468" w:type="dxa"/>
          </w:tcPr>
          <w:p w14:paraId="6BAE44DB" w14:textId="742723A7" w:rsidR="007E4224" w:rsidRDefault="007E4224" w:rsidP="00023E0B">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City of the user</w:t>
            </w:r>
          </w:p>
        </w:tc>
        <w:tc>
          <w:tcPr>
            <w:tcW w:w="2610" w:type="dxa"/>
          </w:tcPr>
          <w:p w14:paraId="17947E0C" w14:textId="77777777" w:rsidR="007E4224" w:rsidRDefault="007E4224"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7E4224" w14:paraId="2C9B152E" w14:textId="77777777" w:rsidTr="00564720">
        <w:tc>
          <w:tcPr>
            <w:tcW w:w="2179" w:type="dxa"/>
          </w:tcPr>
          <w:p w14:paraId="63B9F6E3" w14:textId="313D3538" w:rsidR="007E4224" w:rsidRDefault="007E4224"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zip</w:t>
            </w:r>
          </w:p>
        </w:tc>
        <w:tc>
          <w:tcPr>
            <w:tcW w:w="3468" w:type="dxa"/>
          </w:tcPr>
          <w:p w14:paraId="70413EEA" w14:textId="1C8FBCF9" w:rsidR="007E4224" w:rsidRDefault="007E4224" w:rsidP="00023E0B">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Zip code</w:t>
            </w:r>
          </w:p>
        </w:tc>
        <w:tc>
          <w:tcPr>
            <w:tcW w:w="2610" w:type="dxa"/>
          </w:tcPr>
          <w:p w14:paraId="12178D79" w14:textId="77777777" w:rsidR="007E4224" w:rsidRDefault="007E4224"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7E4224" w14:paraId="0D312E1F" w14:textId="77777777" w:rsidTr="00564720">
        <w:tc>
          <w:tcPr>
            <w:tcW w:w="2179" w:type="dxa"/>
          </w:tcPr>
          <w:p w14:paraId="3E1F68AA" w14:textId="7C6E7F69" w:rsidR="007E4224" w:rsidRDefault="007E4224"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state</w:t>
            </w:r>
          </w:p>
        </w:tc>
        <w:tc>
          <w:tcPr>
            <w:tcW w:w="3468" w:type="dxa"/>
          </w:tcPr>
          <w:p w14:paraId="55FF29E8" w14:textId="5151674F" w:rsidR="007E4224" w:rsidRDefault="007E4224" w:rsidP="00023E0B">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State</w:t>
            </w:r>
          </w:p>
        </w:tc>
        <w:tc>
          <w:tcPr>
            <w:tcW w:w="2610" w:type="dxa"/>
          </w:tcPr>
          <w:p w14:paraId="38F7958E" w14:textId="77777777" w:rsidR="007E4224" w:rsidRDefault="007E4224"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7E4224" w14:paraId="09376EA3" w14:textId="77777777" w:rsidTr="00564720">
        <w:tc>
          <w:tcPr>
            <w:tcW w:w="2179" w:type="dxa"/>
          </w:tcPr>
          <w:p w14:paraId="051C7B76" w14:textId="3FAC6E71" w:rsidR="007E4224" w:rsidRDefault="007E4224"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country</w:t>
            </w:r>
          </w:p>
        </w:tc>
        <w:tc>
          <w:tcPr>
            <w:tcW w:w="3468" w:type="dxa"/>
          </w:tcPr>
          <w:p w14:paraId="30B907FA" w14:textId="19EEC2A8" w:rsidR="007E4224" w:rsidRDefault="007E4224" w:rsidP="00023E0B">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Country – two letter ISO country code</w:t>
            </w:r>
          </w:p>
        </w:tc>
        <w:tc>
          <w:tcPr>
            <w:tcW w:w="2610" w:type="dxa"/>
          </w:tcPr>
          <w:p w14:paraId="4573DECE" w14:textId="77777777" w:rsidR="007E4224" w:rsidRDefault="007E4224"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bl>
    <w:p w14:paraId="02EE4B6C" w14:textId="51F7BC4B" w:rsidR="00D41FCD" w:rsidRPr="00643F37" w:rsidRDefault="00D41FCD" w:rsidP="0061141E">
      <w:pPr>
        <w:pStyle w:val="NormalIndent"/>
        <w:tabs>
          <w:tab w:val="left" w:pos="4605"/>
        </w:tabs>
        <w:rPr>
          <w:rFonts w:asciiTheme="minorHAnsi" w:hAnsiTheme="minorHAnsi" w:cstheme="minorHAnsi"/>
          <w:sz w:val="20"/>
          <w:szCs w:val="20"/>
        </w:rPr>
      </w:pPr>
    </w:p>
    <w:p w14:paraId="0FDA90D8" w14:textId="77777777" w:rsidR="00D41FCD" w:rsidRPr="00643F37" w:rsidRDefault="00D41FCD"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0D366E01" w14:textId="2A5A803F" w:rsidR="00425917" w:rsidRPr="00425917" w:rsidRDefault="00D41FCD" w:rsidP="0042591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9060A">
        <w:rPr>
          <w:rFonts w:asciiTheme="minorHAnsi" w:hAnsiTheme="minorHAnsi" w:cstheme="minorHAnsi"/>
          <w:sz w:val="20"/>
          <w:szCs w:val="20"/>
        </w:rPr>
        <w:t>s</w:t>
      </w:r>
      <w:r w:rsidRPr="00643F37">
        <w:rPr>
          <w:rFonts w:asciiTheme="minorHAnsi" w:hAnsiTheme="minorHAnsi" w:cstheme="minorHAnsi"/>
          <w:sz w:val="20"/>
          <w:szCs w:val="20"/>
        </w:rPr>
        <w:t>://&lt;SERVER-INFO</w:t>
      </w:r>
      <w:r w:rsidR="00425917" w:rsidRPr="00425917">
        <w:rPr>
          <w:rFonts w:asciiTheme="minorHAnsi" w:hAnsiTheme="minorHAnsi" w:cstheme="minorHAnsi"/>
          <w:sz w:val="20"/>
          <w:szCs w:val="20"/>
        </w:rPr>
        <w:t>/</w:t>
      </w:r>
      <w:r w:rsidR="00A4344A">
        <w:rPr>
          <w:rFonts w:asciiTheme="minorHAnsi" w:hAnsiTheme="minorHAnsi" w:cstheme="minorHAnsi"/>
          <w:sz w:val="20"/>
          <w:szCs w:val="20"/>
        </w:rPr>
        <w:t>prx/</w:t>
      </w:r>
      <w:r w:rsidR="00425917" w:rsidRPr="00425917">
        <w:rPr>
          <w:rFonts w:asciiTheme="minorHAnsi" w:hAnsiTheme="minorHAnsi" w:cstheme="minorHAnsi"/>
          <w:sz w:val="20"/>
          <w:szCs w:val="20"/>
        </w:rPr>
        <w:t>registration/</w:t>
      </w:r>
      <w:r w:rsidR="00301314">
        <w:rPr>
          <w:rFonts w:asciiTheme="minorHAnsi" w:hAnsiTheme="minorHAnsi" w:cstheme="minorHAnsi"/>
          <w:sz w:val="20"/>
          <w:szCs w:val="20"/>
        </w:rPr>
        <w:t xml:space="preserve"> </w:t>
      </w:r>
      <w:r w:rsidR="00425917" w:rsidRPr="00425917">
        <w:rPr>
          <w:rFonts w:asciiTheme="minorHAnsi" w:hAnsiTheme="minorHAnsi" w:cstheme="minorHAnsi"/>
          <w:sz w:val="20"/>
          <w:szCs w:val="20"/>
        </w:rPr>
        <w:t>&lt;Sector&gt;/&lt;locale&gt;/</w:t>
      </w:r>
      <w:r w:rsidR="00C7722F">
        <w:rPr>
          <w:rFonts w:asciiTheme="minorHAnsi" w:hAnsiTheme="minorHAnsi" w:cstheme="minorHAnsi"/>
          <w:sz w:val="20"/>
          <w:szCs w:val="20"/>
        </w:rPr>
        <w:t>&lt;catalog&gt;/</w:t>
      </w:r>
      <w:r w:rsidR="00425917" w:rsidRPr="00425917">
        <w:rPr>
          <w:rFonts w:asciiTheme="minorHAnsi" w:hAnsiTheme="minorHAnsi" w:cstheme="minorHAnsi"/>
          <w:sz w:val="20"/>
          <w:szCs w:val="20"/>
        </w:rPr>
        <w:t>products/&lt;CTN&gt;.register.type.(product|connectedProduct)</w:t>
      </w:r>
    </w:p>
    <w:p w14:paraId="4EF364CB" w14:textId="2153216F" w:rsidR="00D41FCD" w:rsidRDefault="00D41FCD"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9EF56F8" w14:textId="1177B70C" w:rsidR="00425917" w:rsidRDefault="00425917" w:rsidP="0042591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425917">
        <w:rPr>
          <w:rFonts w:asciiTheme="minorHAnsi" w:hAnsiTheme="minorHAnsi" w:cstheme="minorHAnsi"/>
          <w:b/>
          <w:bCs/>
          <w:sz w:val="20"/>
          <w:szCs w:val="20"/>
        </w:rPr>
        <w:t>The call should always be a POST request</w:t>
      </w:r>
      <w:r>
        <w:rPr>
          <w:rFonts w:asciiTheme="minorHAnsi" w:hAnsiTheme="minorHAnsi" w:cstheme="minorHAnsi"/>
          <w:b/>
          <w:bCs/>
          <w:sz w:val="20"/>
          <w:szCs w:val="20"/>
        </w:rPr>
        <w:t xml:space="preserve">. </w:t>
      </w:r>
      <w:r w:rsidRPr="00425917">
        <w:rPr>
          <w:rFonts w:asciiTheme="minorHAnsi" w:hAnsiTheme="minorHAnsi" w:cstheme="minorHAnsi"/>
          <w:sz w:val="20"/>
          <w:szCs w:val="20"/>
        </w:rPr>
        <w:t xml:space="preserve">The </w:t>
      </w:r>
      <w:r w:rsidRPr="00425917">
        <w:rPr>
          <w:rFonts w:asciiTheme="minorHAnsi" w:hAnsiTheme="minorHAnsi" w:cstheme="minorHAnsi"/>
          <w:b/>
          <w:bCs/>
          <w:sz w:val="20"/>
          <w:szCs w:val="20"/>
        </w:rPr>
        <w:t>type</w:t>
      </w:r>
      <w:r w:rsidRPr="00425917">
        <w:rPr>
          <w:rFonts w:asciiTheme="minorHAnsi" w:hAnsiTheme="minorHAnsi" w:cstheme="minorHAnsi"/>
          <w:sz w:val="20"/>
          <w:szCs w:val="20"/>
        </w:rPr>
        <w:t xml:space="preserve"> parameter </w:t>
      </w:r>
      <w:r>
        <w:rPr>
          <w:rFonts w:asciiTheme="minorHAnsi" w:hAnsiTheme="minorHAnsi" w:cstheme="minorHAnsi"/>
          <w:sz w:val="20"/>
          <w:szCs w:val="20"/>
        </w:rPr>
        <w:t xml:space="preserve">if not specified will default to </w:t>
      </w:r>
      <w:r w:rsidRPr="00425917">
        <w:rPr>
          <w:rFonts w:asciiTheme="minorHAnsi" w:hAnsiTheme="minorHAnsi" w:cstheme="minorHAnsi"/>
          <w:b/>
          <w:bCs/>
          <w:sz w:val="20"/>
          <w:szCs w:val="20"/>
        </w:rPr>
        <w:t xml:space="preserve">“product” </w:t>
      </w:r>
    </w:p>
    <w:p w14:paraId="38B61523" w14:textId="77777777" w:rsidR="00425917" w:rsidRDefault="00425917" w:rsidP="0042591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C55A805" w14:textId="4DE9AB80" w:rsidR="00425917" w:rsidRPr="00425917" w:rsidRDefault="00425917" w:rsidP="0042591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 xml:space="preserve">The connected product registration the </w:t>
      </w:r>
      <w:r w:rsidRPr="00425917">
        <w:rPr>
          <w:rFonts w:asciiTheme="minorHAnsi" w:hAnsiTheme="minorHAnsi" w:cstheme="minorHAnsi"/>
          <w:b/>
          <w:sz w:val="20"/>
          <w:szCs w:val="20"/>
        </w:rPr>
        <w:t>type</w:t>
      </w:r>
      <w:r>
        <w:rPr>
          <w:rFonts w:asciiTheme="minorHAnsi" w:hAnsiTheme="minorHAnsi" w:cstheme="minorHAnsi"/>
          <w:sz w:val="20"/>
          <w:szCs w:val="20"/>
        </w:rPr>
        <w:t xml:space="preserve"> parameter must be set to “</w:t>
      </w:r>
      <w:r w:rsidRPr="00425917">
        <w:rPr>
          <w:rFonts w:asciiTheme="minorHAnsi" w:hAnsiTheme="minorHAnsi" w:cstheme="minorHAnsi"/>
          <w:b/>
          <w:sz w:val="20"/>
          <w:szCs w:val="20"/>
        </w:rPr>
        <w:t>connectProduct</w:t>
      </w:r>
      <w:r>
        <w:rPr>
          <w:rFonts w:asciiTheme="minorHAnsi" w:hAnsiTheme="minorHAnsi" w:cstheme="minorHAnsi"/>
          <w:b/>
          <w:sz w:val="20"/>
          <w:szCs w:val="20"/>
        </w:rPr>
        <w:t>”</w:t>
      </w:r>
    </w:p>
    <w:p w14:paraId="6A6E8DAB" w14:textId="77777777" w:rsidR="00D41FCD" w:rsidRDefault="00D41FCD"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0A66240D" w14:textId="0B81BF39" w:rsidR="00425917" w:rsidRPr="00301314" w:rsidRDefault="00425917"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u w:val="single"/>
        </w:rPr>
      </w:pPr>
      <w:r w:rsidRPr="00301314">
        <w:rPr>
          <w:rFonts w:asciiTheme="minorHAnsi" w:hAnsiTheme="minorHAnsi" w:cstheme="minorHAnsi"/>
          <w:sz w:val="20"/>
          <w:szCs w:val="20"/>
          <w:u w:val="single"/>
        </w:rPr>
        <w:t>Simple product registration call</w:t>
      </w:r>
    </w:p>
    <w:p w14:paraId="6CA21C97" w14:textId="7CAADB2C" w:rsidR="00425917" w:rsidRDefault="00E9060A" w:rsidP="00425917">
      <w:pPr>
        <w:pStyle w:val="NormalIndent"/>
        <w:tabs>
          <w:tab w:val="left" w:pos="1134"/>
          <w:tab w:val="left" w:pos="1418"/>
          <w:tab w:val="left" w:pos="1701"/>
          <w:tab w:val="left" w:pos="1985"/>
          <w:tab w:val="left" w:pos="2268"/>
          <w:tab w:val="left" w:pos="2552"/>
          <w:tab w:val="left" w:pos="2835"/>
        </w:tabs>
      </w:pPr>
      <w:r w:rsidRPr="00E9060A">
        <w:t>https://www.philips.co.uk/prx/registration/B2C/en_GB/CARE/products/HC5410/83.register.type.product</w:t>
      </w:r>
    </w:p>
    <w:p w14:paraId="2F149C83" w14:textId="77777777" w:rsidR="00564720" w:rsidRDefault="00564720" w:rsidP="0042591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D6EE22E" w14:textId="3DA32CD2" w:rsidR="00425917" w:rsidRPr="00301314" w:rsidRDefault="00425917" w:rsidP="00425917">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u w:val="single"/>
        </w:rPr>
      </w:pPr>
      <w:r w:rsidRPr="00301314">
        <w:rPr>
          <w:rFonts w:asciiTheme="minorHAnsi" w:hAnsiTheme="minorHAnsi" w:cstheme="minorHAnsi"/>
          <w:sz w:val="20"/>
          <w:szCs w:val="20"/>
          <w:u w:val="single"/>
        </w:rPr>
        <w:t>Connected product registration call</w:t>
      </w:r>
    </w:p>
    <w:p w14:paraId="0360930B" w14:textId="7A0518E6" w:rsidR="00425917" w:rsidRPr="00425917" w:rsidRDefault="00E9060A" w:rsidP="00DE1D12">
      <w:pPr>
        <w:pStyle w:val="NormalIndent"/>
        <w:tabs>
          <w:tab w:val="left" w:pos="1134"/>
          <w:tab w:val="left" w:pos="1418"/>
          <w:tab w:val="left" w:pos="1701"/>
          <w:tab w:val="left" w:pos="1985"/>
          <w:tab w:val="left" w:pos="2268"/>
          <w:tab w:val="left" w:pos="2552"/>
          <w:tab w:val="left" w:pos="2835"/>
        </w:tabs>
        <w:ind w:right="-183"/>
        <w:rPr>
          <w:rFonts w:asciiTheme="minorHAnsi" w:hAnsiTheme="minorHAnsi" w:cstheme="minorHAnsi"/>
          <w:sz w:val="20"/>
          <w:szCs w:val="20"/>
        </w:rPr>
      </w:pPr>
      <w:r w:rsidRPr="00E9060A">
        <w:t>https://www.philips.co.uk/prx/</w:t>
      </w:r>
      <w:r w:rsidRPr="00E9060A">
        <w:rPr>
          <w:rFonts w:eastAsiaTheme="minorEastAsia"/>
        </w:rPr>
        <w:t>registration/B2C/en_GB/CARE/products/</w:t>
      </w:r>
      <w:r w:rsidRPr="00E9060A">
        <w:t>CON893/45</w:t>
      </w:r>
      <w:r w:rsidRPr="00E9060A">
        <w:rPr>
          <w:rFonts w:eastAsiaTheme="minorEastAsia"/>
        </w:rPr>
        <w:t>.register</w:t>
      </w:r>
      <w:r w:rsidR="00425917" w:rsidRPr="00425917">
        <w:rPr>
          <w:rFonts w:asciiTheme="minorHAnsi" w:hAnsiTheme="minorHAnsi" w:cstheme="minorHAnsi"/>
          <w:sz w:val="20"/>
          <w:szCs w:val="20"/>
        </w:rPr>
        <w:t>.type.(connectedProduct)</w:t>
      </w:r>
    </w:p>
    <w:p w14:paraId="641F6BA0" w14:textId="3C6527B5" w:rsidR="00564720" w:rsidRDefault="00D41FCD" w:rsidP="0056472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r w:rsidR="004D180B">
        <w:rPr>
          <w:rFonts w:asciiTheme="minorHAnsi" w:hAnsiTheme="minorHAnsi" w:cstheme="minorHAnsi"/>
          <w:b/>
          <w:sz w:val="20"/>
          <w:szCs w:val="20"/>
        </w:rPr>
        <w:br/>
      </w:r>
    </w:p>
    <w:p w14:paraId="2470D236" w14:textId="44028537" w:rsidR="00564720" w:rsidRDefault="00564720" w:rsidP="0056472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lastRenderedPageBreak/>
        <w:t xml:space="preserve">The following </w:t>
      </w:r>
      <w:r w:rsidR="00C7722F">
        <w:rPr>
          <w:rFonts w:asciiTheme="minorHAnsi" w:hAnsiTheme="minorHAnsi" w:cstheme="minorHAnsi"/>
          <w:sz w:val="20"/>
          <w:szCs w:val="20"/>
        </w:rPr>
        <w:t>properties are part of the response.</w:t>
      </w:r>
    </w:p>
    <w:tbl>
      <w:tblPr>
        <w:tblStyle w:val="TableGrid"/>
        <w:tblW w:w="8257" w:type="dxa"/>
        <w:tblInd w:w="851" w:type="dxa"/>
        <w:tblLook w:val="04A0" w:firstRow="1" w:lastRow="0" w:firstColumn="1" w:lastColumn="0" w:noHBand="0" w:noVBand="1"/>
      </w:tblPr>
      <w:tblGrid>
        <w:gridCol w:w="2274"/>
        <w:gridCol w:w="3421"/>
        <w:gridCol w:w="2562"/>
      </w:tblGrid>
      <w:tr w:rsidR="00564720" w14:paraId="06B69C3A" w14:textId="77777777" w:rsidTr="00564720">
        <w:tc>
          <w:tcPr>
            <w:tcW w:w="2179" w:type="dxa"/>
            <w:shd w:val="clear" w:color="auto" w:fill="BFBFBF" w:themeFill="background1" w:themeFillShade="BF"/>
          </w:tcPr>
          <w:p w14:paraId="173D297A" w14:textId="77777777" w:rsidR="00564720" w:rsidRPr="0066324C" w:rsidRDefault="00564720" w:rsidP="00564720">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Field Name</w:t>
            </w:r>
          </w:p>
        </w:tc>
        <w:tc>
          <w:tcPr>
            <w:tcW w:w="3468" w:type="dxa"/>
            <w:shd w:val="clear" w:color="auto" w:fill="BFBFBF" w:themeFill="background1" w:themeFillShade="BF"/>
          </w:tcPr>
          <w:p w14:paraId="206CE837" w14:textId="77777777" w:rsidR="00564720" w:rsidRPr="0066324C" w:rsidRDefault="00564720" w:rsidP="00564720">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0D1556FB" w14:textId="77777777" w:rsidR="00564720" w:rsidRPr="0066324C" w:rsidRDefault="00564720" w:rsidP="00564720">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564720" w14:paraId="401D0B76" w14:textId="77777777" w:rsidTr="00564720">
        <w:tc>
          <w:tcPr>
            <w:tcW w:w="2179" w:type="dxa"/>
          </w:tcPr>
          <w:p w14:paraId="269403A9" w14:textId="4EDF7AFB" w:rsidR="00564720" w:rsidRDefault="00C7722F"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b/>
                <w:bCs/>
                <w:sz w:val="20"/>
                <w:szCs w:val="20"/>
                <w:lang w:val="nl-NL"/>
              </w:rPr>
              <w:t>locale</w:t>
            </w:r>
          </w:p>
        </w:tc>
        <w:tc>
          <w:tcPr>
            <w:tcW w:w="3468" w:type="dxa"/>
          </w:tcPr>
          <w:p w14:paraId="175D32C7" w14:textId="2A25080C" w:rsidR="00564720" w:rsidRDefault="00C7722F" w:rsidP="00C7722F">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Locale against in which context the product was registered</w:t>
            </w:r>
          </w:p>
        </w:tc>
        <w:tc>
          <w:tcPr>
            <w:tcW w:w="2610" w:type="dxa"/>
          </w:tcPr>
          <w:p w14:paraId="6D71C199" w14:textId="0B74CA09" w:rsidR="00564720" w:rsidRPr="008F3716" w:rsidRDefault="00564720"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564720" w14:paraId="7563C71D" w14:textId="77777777" w:rsidTr="00564720">
        <w:tc>
          <w:tcPr>
            <w:tcW w:w="2179" w:type="dxa"/>
          </w:tcPr>
          <w:p w14:paraId="354D7187" w14:textId="19EF95E0" w:rsidR="00564720" w:rsidRDefault="00C7722F"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b/>
                <w:bCs/>
                <w:sz w:val="20"/>
                <w:szCs w:val="20"/>
                <w:lang w:val="nl-NL"/>
              </w:rPr>
              <w:t>contractNumber</w:t>
            </w:r>
          </w:p>
        </w:tc>
        <w:tc>
          <w:tcPr>
            <w:tcW w:w="3468" w:type="dxa"/>
          </w:tcPr>
          <w:p w14:paraId="34854B5A" w14:textId="27021CD7" w:rsidR="00564720" w:rsidRPr="00C7722F" w:rsidRDefault="00C7722F" w:rsidP="00C7722F">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C7722F">
              <w:rPr>
                <w:rFonts w:asciiTheme="minorHAnsi" w:hAnsiTheme="minorHAnsi" w:cstheme="minorHAnsi"/>
                <w:sz w:val="20"/>
                <w:szCs w:val="20"/>
              </w:rPr>
              <w:t>Contract number of extended warranty contract, if app</w:t>
            </w:r>
            <w:r>
              <w:rPr>
                <w:rFonts w:asciiTheme="minorHAnsi" w:hAnsiTheme="minorHAnsi" w:cstheme="minorHAnsi"/>
                <w:sz w:val="20"/>
                <w:szCs w:val="20"/>
              </w:rPr>
              <w:t>licable. Only populated if the product includes extended warranty</w:t>
            </w:r>
          </w:p>
        </w:tc>
        <w:tc>
          <w:tcPr>
            <w:tcW w:w="2610" w:type="dxa"/>
          </w:tcPr>
          <w:p w14:paraId="78A88E30" w14:textId="750579DB" w:rsidR="00564720" w:rsidRPr="008F3716" w:rsidRDefault="00C7722F"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PRX to generate a unique contract number, the system calling the API need not generate this number</w:t>
            </w:r>
          </w:p>
        </w:tc>
      </w:tr>
      <w:tr w:rsidR="00564720" w14:paraId="1A2F93FE" w14:textId="77777777" w:rsidTr="00564720">
        <w:tc>
          <w:tcPr>
            <w:tcW w:w="2179" w:type="dxa"/>
          </w:tcPr>
          <w:p w14:paraId="6697088E" w14:textId="62A72469" w:rsidR="00564720" w:rsidRPr="0066324C" w:rsidRDefault="00C7722F"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modelNumber</w:t>
            </w:r>
          </w:p>
        </w:tc>
        <w:tc>
          <w:tcPr>
            <w:tcW w:w="3468" w:type="dxa"/>
          </w:tcPr>
          <w:p w14:paraId="4B3011F7" w14:textId="77777777" w:rsidR="00564720" w:rsidRPr="008F3716" w:rsidRDefault="00564720"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 xml:space="preserve">CTN of the product, eg: HR1581/00 </w:t>
            </w:r>
          </w:p>
        </w:tc>
        <w:tc>
          <w:tcPr>
            <w:tcW w:w="2610" w:type="dxa"/>
          </w:tcPr>
          <w:p w14:paraId="0E2E1D88" w14:textId="77777777" w:rsidR="00564720" w:rsidRPr="008F3716" w:rsidRDefault="00564720"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564720" w14:paraId="1C0B1580" w14:textId="77777777" w:rsidTr="00564720">
        <w:tc>
          <w:tcPr>
            <w:tcW w:w="2179" w:type="dxa"/>
          </w:tcPr>
          <w:p w14:paraId="2E4D49D9" w14:textId="4D1FC36A" w:rsidR="00564720" w:rsidRPr="0066324C" w:rsidRDefault="00C7722F"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registrationDate</w:t>
            </w:r>
          </w:p>
        </w:tc>
        <w:tc>
          <w:tcPr>
            <w:tcW w:w="3468" w:type="dxa"/>
          </w:tcPr>
          <w:p w14:paraId="6616C3C0" w14:textId="7530ECDA" w:rsidR="00564720" w:rsidRPr="008F3716" w:rsidRDefault="00C7722F" w:rsidP="00C7722F">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Date on which product is registered</w:t>
            </w:r>
            <w:r>
              <w:rPr>
                <w:rFonts w:asciiTheme="minorHAnsi" w:hAnsiTheme="minorHAnsi" w:cstheme="minorHAnsi"/>
                <w:sz w:val="20"/>
                <w:szCs w:val="20"/>
              </w:rPr>
              <w:t xml:space="preserve"> (YYYY</w:t>
            </w:r>
            <w:r w:rsidR="005C0AB2">
              <w:rPr>
                <w:rFonts w:asciiTheme="minorHAnsi" w:hAnsiTheme="minorHAnsi" w:cstheme="minorHAnsi"/>
                <w:sz w:val="20"/>
                <w:szCs w:val="20"/>
              </w:rPr>
              <w:t>-</w:t>
            </w:r>
            <w:r>
              <w:rPr>
                <w:rFonts w:asciiTheme="minorHAnsi" w:hAnsiTheme="minorHAnsi" w:cstheme="minorHAnsi"/>
                <w:sz w:val="20"/>
                <w:szCs w:val="20"/>
              </w:rPr>
              <w:t>MM</w:t>
            </w:r>
            <w:r w:rsidR="005C0AB2">
              <w:rPr>
                <w:rFonts w:asciiTheme="minorHAnsi" w:hAnsiTheme="minorHAnsi" w:cstheme="minorHAnsi"/>
                <w:sz w:val="20"/>
                <w:szCs w:val="20"/>
              </w:rPr>
              <w:t>-</w:t>
            </w:r>
            <w:r>
              <w:rPr>
                <w:rFonts w:asciiTheme="minorHAnsi" w:hAnsiTheme="minorHAnsi" w:cstheme="minorHAnsi"/>
                <w:sz w:val="20"/>
                <w:szCs w:val="20"/>
              </w:rPr>
              <w:t>DD)</w:t>
            </w:r>
          </w:p>
        </w:tc>
        <w:tc>
          <w:tcPr>
            <w:tcW w:w="2610" w:type="dxa"/>
          </w:tcPr>
          <w:p w14:paraId="12608641" w14:textId="77777777" w:rsidR="00564720" w:rsidRPr="008F3716" w:rsidRDefault="00564720"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564720" w14:paraId="44E2221D" w14:textId="77777777" w:rsidTr="00564720">
        <w:tc>
          <w:tcPr>
            <w:tcW w:w="2179" w:type="dxa"/>
          </w:tcPr>
          <w:p w14:paraId="70449794" w14:textId="2CE040EE" w:rsidR="00564720" w:rsidRPr="0066324C" w:rsidRDefault="00C7722F"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dateOfPurchase</w:t>
            </w:r>
          </w:p>
        </w:tc>
        <w:tc>
          <w:tcPr>
            <w:tcW w:w="3468" w:type="dxa"/>
          </w:tcPr>
          <w:p w14:paraId="1277FEEE" w14:textId="135C1B0D" w:rsidR="00564720" w:rsidRPr="008F3716" w:rsidRDefault="00C7722F"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C7722F">
              <w:rPr>
                <w:rFonts w:asciiTheme="minorHAnsi" w:hAnsiTheme="minorHAnsi" w:cstheme="minorHAnsi"/>
                <w:sz w:val="20"/>
                <w:szCs w:val="20"/>
              </w:rPr>
              <w:t>Date of product purchase (YYYY</w:t>
            </w:r>
            <w:r w:rsidR="005C0AB2">
              <w:rPr>
                <w:rFonts w:asciiTheme="minorHAnsi" w:hAnsiTheme="minorHAnsi" w:cstheme="minorHAnsi"/>
                <w:sz w:val="20"/>
                <w:szCs w:val="20"/>
              </w:rPr>
              <w:t>-</w:t>
            </w:r>
            <w:r w:rsidRPr="00C7722F">
              <w:rPr>
                <w:rFonts w:asciiTheme="minorHAnsi" w:hAnsiTheme="minorHAnsi" w:cstheme="minorHAnsi"/>
                <w:sz w:val="20"/>
                <w:szCs w:val="20"/>
              </w:rPr>
              <w:t>MM</w:t>
            </w:r>
            <w:r w:rsidR="005C0AB2">
              <w:rPr>
                <w:rFonts w:asciiTheme="minorHAnsi" w:hAnsiTheme="minorHAnsi" w:cstheme="minorHAnsi"/>
                <w:sz w:val="20"/>
                <w:szCs w:val="20"/>
              </w:rPr>
              <w:t>-</w:t>
            </w:r>
            <w:r w:rsidRPr="00C7722F">
              <w:rPr>
                <w:rFonts w:asciiTheme="minorHAnsi" w:hAnsiTheme="minorHAnsi" w:cstheme="minorHAnsi"/>
                <w:sz w:val="20"/>
                <w:szCs w:val="20"/>
              </w:rPr>
              <w:t>DD)</w:t>
            </w:r>
          </w:p>
        </w:tc>
        <w:tc>
          <w:tcPr>
            <w:tcW w:w="2610" w:type="dxa"/>
          </w:tcPr>
          <w:p w14:paraId="207BB52C" w14:textId="77777777" w:rsidR="00564720" w:rsidRPr="008F3716" w:rsidRDefault="00564720"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564720" w14:paraId="1A9D9636" w14:textId="77777777" w:rsidTr="00564720">
        <w:tc>
          <w:tcPr>
            <w:tcW w:w="2179" w:type="dxa"/>
          </w:tcPr>
          <w:p w14:paraId="4D6DAE35" w14:textId="1879C786" w:rsidR="00564720" w:rsidRPr="0066324C" w:rsidRDefault="00C7722F"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warrantyEndDate</w:t>
            </w:r>
          </w:p>
        </w:tc>
        <w:tc>
          <w:tcPr>
            <w:tcW w:w="3468" w:type="dxa"/>
          </w:tcPr>
          <w:p w14:paraId="03C10C69" w14:textId="743F6DE4" w:rsidR="00564720" w:rsidRPr="008F3716" w:rsidRDefault="00C7722F" w:rsidP="00C7722F">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End date of the extended warranty</w:t>
            </w:r>
            <w:r>
              <w:rPr>
                <w:rFonts w:asciiTheme="minorHAnsi" w:hAnsiTheme="minorHAnsi" w:cstheme="minorHAnsi"/>
                <w:sz w:val="20"/>
                <w:szCs w:val="20"/>
              </w:rPr>
              <w:t>. Only populated if the product includes extended warranty (YYYY</w:t>
            </w:r>
            <w:r w:rsidR="005C0AB2">
              <w:rPr>
                <w:rFonts w:asciiTheme="minorHAnsi" w:hAnsiTheme="minorHAnsi" w:cstheme="minorHAnsi"/>
                <w:sz w:val="20"/>
                <w:szCs w:val="20"/>
              </w:rPr>
              <w:t>-</w:t>
            </w:r>
            <w:r>
              <w:rPr>
                <w:rFonts w:asciiTheme="minorHAnsi" w:hAnsiTheme="minorHAnsi" w:cstheme="minorHAnsi"/>
                <w:sz w:val="20"/>
                <w:szCs w:val="20"/>
              </w:rPr>
              <w:t>MM</w:t>
            </w:r>
            <w:r w:rsidR="005C0AB2">
              <w:rPr>
                <w:rFonts w:asciiTheme="minorHAnsi" w:hAnsiTheme="minorHAnsi" w:cstheme="minorHAnsi"/>
                <w:sz w:val="20"/>
                <w:szCs w:val="20"/>
              </w:rPr>
              <w:t>-</w:t>
            </w:r>
            <w:r>
              <w:rPr>
                <w:rFonts w:asciiTheme="minorHAnsi" w:hAnsiTheme="minorHAnsi" w:cstheme="minorHAnsi"/>
                <w:sz w:val="20"/>
                <w:szCs w:val="20"/>
              </w:rPr>
              <w:t>DD)</w:t>
            </w:r>
          </w:p>
        </w:tc>
        <w:tc>
          <w:tcPr>
            <w:tcW w:w="2610" w:type="dxa"/>
          </w:tcPr>
          <w:p w14:paraId="2005D3DD" w14:textId="77777777" w:rsidR="00564720" w:rsidRPr="008F3716" w:rsidRDefault="00564720"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F67079" w14:paraId="03849A6C" w14:textId="77777777" w:rsidTr="00564720">
        <w:tc>
          <w:tcPr>
            <w:tcW w:w="2179" w:type="dxa"/>
          </w:tcPr>
          <w:p w14:paraId="27CE9729" w14:textId="77777777" w:rsidR="00F67079" w:rsidRPr="00F67079" w:rsidRDefault="00F67079" w:rsidP="00F67079">
            <w:pPr>
              <w:pStyle w:val="NormalIndent"/>
              <w:tabs>
                <w:tab w:val="left" w:pos="1134"/>
                <w:tab w:val="left" w:pos="1418"/>
                <w:tab w:val="left" w:pos="1701"/>
                <w:tab w:val="left" w:pos="1985"/>
                <w:tab w:val="left" w:pos="2268"/>
                <w:tab w:val="left" w:pos="2552"/>
                <w:tab w:val="left" w:pos="2835"/>
              </w:tabs>
              <w:ind w:left="0"/>
              <w:rPr>
                <w:rFonts w:ascii="Times" w:hAnsi="Times"/>
                <w:sz w:val="20"/>
                <w:szCs w:val="20"/>
                <w:lang w:eastAsia="nl-NL"/>
              </w:rPr>
            </w:pPr>
            <w:r w:rsidRPr="00F67079">
              <w:rPr>
                <w:rFonts w:asciiTheme="minorHAnsi" w:hAnsiTheme="minorHAnsi" w:cstheme="minorHAnsi"/>
                <w:b/>
                <w:bCs/>
                <w:sz w:val="20"/>
                <w:szCs w:val="20"/>
              </w:rPr>
              <w:t>productRegistrationUuid</w:t>
            </w:r>
          </w:p>
          <w:p w14:paraId="0079474F" w14:textId="77777777" w:rsidR="00F67079" w:rsidRDefault="00F67079" w:rsidP="0056472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p>
        </w:tc>
        <w:tc>
          <w:tcPr>
            <w:tcW w:w="3468" w:type="dxa"/>
          </w:tcPr>
          <w:p w14:paraId="47B14F2E" w14:textId="62A60B2E" w:rsidR="00F67079" w:rsidRPr="008F3716" w:rsidRDefault="00F67079" w:rsidP="00C7722F">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Unique identifier of the registration record. Can be used at the productregistration mail.</w:t>
            </w:r>
          </w:p>
        </w:tc>
        <w:tc>
          <w:tcPr>
            <w:tcW w:w="2610" w:type="dxa"/>
          </w:tcPr>
          <w:p w14:paraId="78377B5D" w14:textId="77777777" w:rsidR="00F67079" w:rsidRPr="008F3716" w:rsidRDefault="00F67079" w:rsidP="0056472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8B551A" w14:paraId="02603B77" w14:textId="77777777" w:rsidTr="00564720">
        <w:tc>
          <w:tcPr>
            <w:tcW w:w="2179" w:type="dxa"/>
          </w:tcPr>
          <w:p w14:paraId="6F5B96C5" w14:textId="40D5E75F" w:rsidR="008B551A" w:rsidRPr="00F67079" w:rsidRDefault="008B551A" w:rsidP="00F67079">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emailStatus</w:t>
            </w:r>
          </w:p>
        </w:tc>
        <w:tc>
          <w:tcPr>
            <w:tcW w:w="3468" w:type="dxa"/>
          </w:tcPr>
          <w:p w14:paraId="7776E9E7" w14:textId="59244D2C" w:rsidR="008B551A" w:rsidRDefault="008B551A" w:rsidP="008B551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 xml:space="preserve">Status indicating whether email sending was successful. Email sending is </w:t>
            </w:r>
            <w:r w:rsidR="0028783D">
              <w:rPr>
                <w:rFonts w:asciiTheme="minorHAnsi" w:hAnsiTheme="minorHAnsi" w:cstheme="minorHAnsi"/>
                <w:sz w:val="20"/>
                <w:szCs w:val="20"/>
              </w:rPr>
              <w:t xml:space="preserve">only </w:t>
            </w:r>
            <w:r>
              <w:rPr>
                <w:rFonts w:asciiTheme="minorHAnsi" w:hAnsiTheme="minorHAnsi" w:cstheme="minorHAnsi"/>
                <w:sz w:val="20"/>
                <w:szCs w:val="20"/>
              </w:rPr>
              <w:t xml:space="preserve">considered a failure if registration went ok and email sending could not be done. </w:t>
            </w:r>
            <w:r w:rsidR="0028783D">
              <w:rPr>
                <w:rFonts w:asciiTheme="minorHAnsi" w:hAnsiTheme="minorHAnsi" w:cstheme="minorHAnsi"/>
                <w:sz w:val="20"/>
                <w:szCs w:val="20"/>
              </w:rPr>
              <w:br/>
            </w:r>
            <w:r w:rsidR="0028783D">
              <w:rPr>
                <w:rFonts w:asciiTheme="minorHAnsi" w:hAnsiTheme="minorHAnsi" w:cstheme="minorHAnsi"/>
                <w:sz w:val="20"/>
                <w:szCs w:val="20"/>
              </w:rPr>
              <w:br/>
              <w:t>In case of client (incorrect parameters) or server-side validation issues (incorrect email template configuration), the service will fail completely, including registration.</w:t>
            </w:r>
            <w:r w:rsidR="0028783D">
              <w:rPr>
                <w:rFonts w:asciiTheme="minorHAnsi" w:hAnsiTheme="minorHAnsi" w:cstheme="minorHAnsi"/>
                <w:sz w:val="20"/>
                <w:szCs w:val="20"/>
              </w:rPr>
              <w:br/>
            </w:r>
            <w:r>
              <w:rPr>
                <w:rFonts w:asciiTheme="minorHAnsi" w:hAnsiTheme="minorHAnsi" w:cstheme="minorHAnsi"/>
                <w:sz w:val="20"/>
                <w:szCs w:val="20"/>
              </w:rPr>
              <w:br/>
              <w:t>Possible values:</w:t>
            </w:r>
          </w:p>
          <w:p w14:paraId="5110D3CC" w14:textId="70C6EF0F" w:rsidR="008B551A" w:rsidRDefault="008B551A" w:rsidP="006836BB">
            <w:pPr>
              <w:pStyle w:val="NormalIndent"/>
              <w:numPr>
                <w:ilvl w:val="0"/>
                <w:numId w:val="15"/>
              </w:numPr>
              <w:tabs>
                <w:tab w:val="left" w:pos="1134"/>
                <w:tab w:val="left" w:pos="1418"/>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success</w:t>
            </w:r>
            <w:r>
              <w:rPr>
                <w:rFonts w:asciiTheme="minorHAnsi" w:hAnsiTheme="minorHAnsi" w:cstheme="minorHAnsi"/>
                <w:sz w:val="20"/>
                <w:szCs w:val="20"/>
              </w:rPr>
              <w:br/>
              <w:t>Email sending was successful</w:t>
            </w:r>
          </w:p>
          <w:p w14:paraId="1AABB4E3" w14:textId="1CE8497B" w:rsidR="008B551A" w:rsidRDefault="008B551A" w:rsidP="006836BB">
            <w:pPr>
              <w:pStyle w:val="NormalIndent"/>
              <w:numPr>
                <w:ilvl w:val="0"/>
                <w:numId w:val="15"/>
              </w:numPr>
              <w:tabs>
                <w:tab w:val="left" w:pos="1134"/>
                <w:tab w:val="left" w:pos="1418"/>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failure</w:t>
            </w:r>
            <w:r>
              <w:rPr>
                <w:rFonts w:asciiTheme="minorHAnsi" w:hAnsiTheme="minorHAnsi" w:cstheme="minorHAnsi"/>
                <w:sz w:val="20"/>
                <w:szCs w:val="20"/>
              </w:rPr>
              <w:br/>
              <w:t>Email sending was not successful</w:t>
            </w:r>
          </w:p>
          <w:p w14:paraId="27B3FCCD" w14:textId="358DC42D" w:rsidR="008B551A" w:rsidRDefault="008B551A" w:rsidP="006836BB">
            <w:pPr>
              <w:pStyle w:val="NormalIndent"/>
              <w:numPr>
                <w:ilvl w:val="0"/>
                <w:numId w:val="15"/>
              </w:numPr>
              <w:tabs>
                <w:tab w:val="left" w:pos="1134"/>
                <w:tab w:val="left" w:pos="1418"/>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notapplicable</w:t>
            </w:r>
            <w:r>
              <w:rPr>
                <w:rFonts w:asciiTheme="minorHAnsi" w:hAnsiTheme="minorHAnsi" w:cstheme="minorHAnsi"/>
                <w:sz w:val="20"/>
                <w:szCs w:val="20"/>
              </w:rPr>
              <w:br/>
              <w:t>Email sending was disabled in the request, so sending status is not applicable</w:t>
            </w:r>
          </w:p>
        </w:tc>
        <w:tc>
          <w:tcPr>
            <w:tcW w:w="2610" w:type="dxa"/>
          </w:tcPr>
          <w:p w14:paraId="3EF61A6A" w14:textId="36CB212D" w:rsidR="008B551A" w:rsidRPr="008F3716" w:rsidRDefault="0028783D" w:rsidP="00CC57ED">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 xml:space="preserve">In case registration went ok and email sending </w:t>
            </w:r>
            <w:r w:rsidR="00CC57ED">
              <w:rPr>
                <w:rFonts w:asciiTheme="minorHAnsi" w:hAnsiTheme="minorHAnsi" w:cstheme="minorHAnsi"/>
                <w:sz w:val="20"/>
                <w:szCs w:val="20"/>
              </w:rPr>
              <w:t>fails</w:t>
            </w:r>
            <w:r>
              <w:rPr>
                <w:rFonts w:asciiTheme="minorHAnsi" w:hAnsiTheme="minorHAnsi" w:cstheme="minorHAnsi"/>
                <w:sz w:val="20"/>
                <w:szCs w:val="20"/>
              </w:rPr>
              <w:t>, the registration is still accepted. The email sending status then indicates a failure, which can be used by the client as feedback to the consumer.</w:t>
            </w:r>
          </w:p>
        </w:tc>
      </w:tr>
    </w:tbl>
    <w:p w14:paraId="03761565" w14:textId="0D9A277B" w:rsidR="00564720" w:rsidRDefault="00564720"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63D3D856" w14:textId="6D80E4F1" w:rsidR="0028783D" w:rsidRDefault="004D180B" w:rsidP="0028783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4D180B">
        <w:rPr>
          <w:rFonts w:asciiTheme="minorHAnsi" w:hAnsiTheme="minorHAnsi" w:cstheme="minorHAnsi"/>
          <w:sz w:val="20"/>
          <w:szCs w:val="20"/>
        </w:rPr>
        <w:t xml:space="preserve">Upon submitting the request, PRX will validate, report back validation errors and in case of a valid request enrich the data with elements such as extended warranty before storing in Janrain. </w:t>
      </w:r>
      <w:r w:rsidR="003A5646">
        <w:rPr>
          <w:rFonts w:asciiTheme="minorHAnsi" w:hAnsiTheme="minorHAnsi" w:cstheme="minorHAnsi"/>
          <w:sz w:val="20"/>
          <w:szCs w:val="20"/>
        </w:rPr>
        <w:t xml:space="preserve">An email is sent to the consumer with the product registration details </w:t>
      </w:r>
      <w:r w:rsidR="00CC57ED">
        <w:rPr>
          <w:rFonts w:asciiTheme="minorHAnsi" w:hAnsiTheme="minorHAnsi" w:cstheme="minorHAnsi"/>
          <w:sz w:val="20"/>
          <w:szCs w:val="20"/>
        </w:rPr>
        <w:t>on</w:t>
      </w:r>
      <w:r w:rsidR="003A5646">
        <w:rPr>
          <w:rFonts w:asciiTheme="minorHAnsi" w:hAnsiTheme="minorHAnsi" w:cstheme="minorHAnsi"/>
          <w:sz w:val="20"/>
          <w:szCs w:val="20"/>
        </w:rPr>
        <w:t xml:space="preserve"> successful registration, unless the client explicity requested for registration without email. The email template depends on the product registration metadata. </w:t>
      </w:r>
      <w:r w:rsidRPr="004D180B">
        <w:rPr>
          <w:rFonts w:asciiTheme="minorHAnsi" w:hAnsiTheme="minorHAnsi" w:cstheme="minorHAnsi"/>
          <w:sz w:val="20"/>
          <w:szCs w:val="20"/>
        </w:rPr>
        <w:t>The ok response of the request returns the completed record as captured in Janrain.</w:t>
      </w:r>
      <w:r w:rsidR="0028783D">
        <w:rPr>
          <w:rFonts w:asciiTheme="minorHAnsi" w:hAnsiTheme="minorHAnsi" w:cstheme="minorHAnsi"/>
          <w:sz w:val="20"/>
          <w:szCs w:val="20"/>
        </w:rPr>
        <w:br/>
      </w:r>
      <w:r w:rsidR="0028783D">
        <w:rPr>
          <w:rFonts w:asciiTheme="minorHAnsi" w:hAnsiTheme="minorHAnsi" w:cstheme="minorHAnsi"/>
          <w:sz w:val="20"/>
          <w:szCs w:val="20"/>
        </w:rPr>
        <w:br/>
        <w:t>The service will treat the following conditions as input validation issues:</w:t>
      </w:r>
    </w:p>
    <w:p w14:paraId="092C797E" w14:textId="7C0B85AB" w:rsidR="0028783D" w:rsidRDefault="0028783D" w:rsidP="006836BB">
      <w:pPr>
        <w:pStyle w:val="NormalIndent"/>
        <w:numPr>
          <w:ilvl w:val="0"/>
          <w:numId w:val="1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Missing required parameter or parameter with incorrect syntax</w:t>
      </w:r>
    </w:p>
    <w:p w14:paraId="6F0709B0" w14:textId="3D790034" w:rsidR="0028783D" w:rsidRDefault="0028783D" w:rsidP="006836BB">
      <w:pPr>
        <w:pStyle w:val="NormalIndent"/>
        <w:numPr>
          <w:ilvl w:val="0"/>
          <w:numId w:val="1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Invalid access token (expired, incorrect, …)</w:t>
      </w:r>
    </w:p>
    <w:p w14:paraId="6A88B522" w14:textId="266F7355" w:rsidR="0028783D" w:rsidRDefault="0028783D" w:rsidP="0028783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lastRenderedPageBreak/>
        <w:br/>
        <w:t>The following condition</w:t>
      </w:r>
      <w:r w:rsidR="00050FF3">
        <w:rPr>
          <w:rFonts w:asciiTheme="minorHAnsi" w:hAnsiTheme="minorHAnsi" w:cstheme="minorHAnsi"/>
          <w:sz w:val="20"/>
          <w:szCs w:val="20"/>
        </w:rPr>
        <w:t>s</w:t>
      </w:r>
      <w:r>
        <w:rPr>
          <w:rFonts w:asciiTheme="minorHAnsi" w:hAnsiTheme="minorHAnsi" w:cstheme="minorHAnsi"/>
          <w:sz w:val="20"/>
          <w:szCs w:val="20"/>
        </w:rPr>
        <w:t xml:space="preserve"> will be treated as server-side issues</w:t>
      </w:r>
      <w:r w:rsidR="00050FF3">
        <w:rPr>
          <w:rFonts w:asciiTheme="minorHAnsi" w:hAnsiTheme="minorHAnsi" w:cstheme="minorHAnsi"/>
          <w:sz w:val="20"/>
          <w:szCs w:val="20"/>
        </w:rPr>
        <w:t>, leading to a completely failing request</w:t>
      </w:r>
      <w:r>
        <w:rPr>
          <w:rFonts w:asciiTheme="minorHAnsi" w:hAnsiTheme="minorHAnsi" w:cstheme="minorHAnsi"/>
          <w:sz w:val="20"/>
          <w:szCs w:val="20"/>
        </w:rPr>
        <w:t>:</w:t>
      </w:r>
    </w:p>
    <w:p w14:paraId="2DDD721F" w14:textId="3F5E2265" w:rsidR="0028783D" w:rsidRDefault="0028783D" w:rsidP="006836BB">
      <w:pPr>
        <w:pStyle w:val="NormalIndent"/>
        <w:numPr>
          <w:ilvl w:val="0"/>
          <w:numId w:val="17"/>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Incorrectly specified email template or missing email template</w:t>
      </w:r>
    </w:p>
    <w:p w14:paraId="195A4BF8" w14:textId="6D63BDA6" w:rsidR="0028783D" w:rsidRDefault="0028783D" w:rsidP="006836BB">
      <w:pPr>
        <w:pStyle w:val="NormalIndent"/>
        <w:numPr>
          <w:ilvl w:val="0"/>
          <w:numId w:val="17"/>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Email template is not available (</w:t>
      </w:r>
      <w:r w:rsidR="00050FF3">
        <w:rPr>
          <w:rFonts w:asciiTheme="minorHAnsi" w:hAnsiTheme="minorHAnsi" w:cstheme="minorHAnsi"/>
          <w:sz w:val="20"/>
          <w:szCs w:val="20"/>
        </w:rPr>
        <w:t xml:space="preserve">email templates are </w:t>
      </w:r>
      <w:r>
        <w:rPr>
          <w:rFonts w:asciiTheme="minorHAnsi" w:hAnsiTheme="minorHAnsi" w:cstheme="minorHAnsi"/>
          <w:sz w:val="20"/>
          <w:szCs w:val="20"/>
        </w:rPr>
        <w:t xml:space="preserve">requested </w:t>
      </w:r>
      <w:r w:rsidR="00050FF3">
        <w:rPr>
          <w:rFonts w:asciiTheme="minorHAnsi" w:hAnsiTheme="minorHAnsi" w:cstheme="minorHAnsi"/>
          <w:sz w:val="20"/>
          <w:szCs w:val="20"/>
        </w:rPr>
        <w:t xml:space="preserve">through http </w:t>
      </w:r>
      <w:r>
        <w:rPr>
          <w:rFonts w:asciiTheme="minorHAnsi" w:hAnsiTheme="minorHAnsi" w:cstheme="minorHAnsi"/>
          <w:sz w:val="20"/>
          <w:szCs w:val="20"/>
        </w:rPr>
        <w:t>from b2c environment)</w:t>
      </w:r>
    </w:p>
    <w:p w14:paraId="621AFF29" w14:textId="3AFB5E76" w:rsidR="0028783D" w:rsidRDefault="0028783D" w:rsidP="006836BB">
      <w:pPr>
        <w:pStyle w:val="NormalIndent"/>
        <w:numPr>
          <w:ilvl w:val="0"/>
          <w:numId w:val="17"/>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Incorrectly specified or missing registration metadata</w:t>
      </w:r>
    </w:p>
    <w:p w14:paraId="6D13E345" w14:textId="30DB5285" w:rsidR="0028783D" w:rsidRDefault="0028783D" w:rsidP="006836BB">
      <w:pPr>
        <w:pStyle w:val="NormalIndent"/>
        <w:numPr>
          <w:ilvl w:val="0"/>
          <w:numId w:val="17"/>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Any other unexpected situation that cannot be handled at registration (Janrain request failing, …)</w:t>
      </w:r>
    </w:p>
    <w:p w14:paraId="68F97994" w14:textId="77777777" w:rsidR="0028783D" w:rsidRDefault="0028783D" w:rsidP="0028783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5BA1BA0" w14:textId="5C4A2AE2" w:rsidR="0028783D" w:rsidRDefault="0028783D" w:rsidP="0028783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 xml:space="preserve">The following condition will be treated as input validation </w:t>
      </w:r>
      <w:r w:rsidR="00050FF3">
        <w:rPr>
          <w:rFonts w:asciiTheme="minorHAnsi" w:hAnsiTheme="minorHAnsi" w:cstheme="minorHAnsi"/>
          <w:sz w:val="20"/>
          <w:szCs w:val="20"/>
        </w:rPr>
        <w:t>error</w:t>
      </w:r>
      <w:r>
        <w:rPr>
          <w:rFonts w:asciiTheme="minorHAnsi" w:hAnsiTheme="minorHAnsi" w:cstheme="minorHAnsi"/>
          <w:sz w:val="20"/>
          <w:szCs w:val="20"/>
        </w:rPr>
        <w:t xml:space="preserve"> with a 404 response:</w:t>
      </w:r>
    </w:p>
    <w:p w14:paraId="0FC2A271" w14:textId="7AFF7849" w:rsidR="0028783D" w:rsidRDefault="0028783D" w:rsidP="006836BB">
      <w:pPr>
        <w:pStyle w:val="NormalIndent"/>
        <w:numPr>
          <w:ilvl w:val="0"/>
          <w:numId w:val="18"/>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Product does not exist. This is the case if there is no active product at the path that was requested.</w:t>
      </w:r>
    </w:p>
    <w:p w14:paraId="77BB5A98" w14:textId="77777777" w:rsidR="00DE1D12" w:rsidRDefault="00DE1D12"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698F7F43" w14:textId="7D8EC7ED" w:rsidR="00DE1D12" w:rsidRDefault="0061141E" w:rsidP="00D41FCD">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Pr>
          <w:rFonts w:asciiTheme="minorHAnsi" w:hAnsiTheme="minorHAnsi" w:cstheme="minorHAnsi"/>
          <w:b/>
          <w:sz w:val="20"/>
          <w:szCs w:val="20"/>
        </w:rPr>
        <w:t xml:space="preserve">On </w:t>
      </w:r>
      <w:r w:rsidR="00DE1D12">
        <w:rPr>
          <w:rFonts w:asciiTheme="minorHAnsi" w:hAnsiTheme="minorHAnsi" w:cstheme="minorHAnsi"/>
          <w:b/>
          <w:sz w:val="20"/>
          <w:szCs w:val="20"/>
        </w:rPr>
        <w:t>Success</w:t>
      </w:r>
    </w:p>
    <w:p w14:paraId="044495FF" w14:textId="77777777" w:rsidR="00EA7A30" w:rsidRPr="00050FF3" w:rsidRDefault="00EA7A30" w:rsidP="00683FBA">
      <w:pPr>
        <w:pStyle w:val="Response"/>
      </w:pPr>
      <w:r w:rsidRPr="00050FF3">
        <w:t>{</w:t>
      </w:r>
    </w:p>
    <w:p w14:paraId="563B02B8" w14:textId="5654DEB7" w:rsidR="00EA7A30" w:rsidRPr="00050FF3" w:rsidRDefault="00050FF3" w:rsidP="00683FBA">
      <w:pPr>
        <w:pStyle w:val="Response"/>
      </w:pPr>
      <w:r w:rsidRPr="00D46E48">
        <w:t>"</w:t>
      </w:r>
      <w:r w:rsidR="00EA7A30" w:rsidRPr="00050FF3">
        <w:t>success</w:t>
      </w:r>
      <w:r w:rsidRPr="00D46E48">
        <w:t>"</w:t>
      </w:r>
      <w:r w:rsidR="00EA7A30" w:rsidRPr="00050FF3">
        <w:t>: true</w:t>
      </w:r>
      <w:r w:rsidRPr="00050FF3">
        <w:t>,</w:t>
      </w:r>
    </w:p>
    <w:p w14:paraId="30E437B1" w14:textId="088C7619" w:rsidR="00EA7A30" w:rsidRPr="00050FF3" w:rsidRDefault="00050FF3" w:rsidP="00683FBA">
      <w:pPr>
        <w:pStyle w:val="Response"/>
      </w:pPr>
      <w:r w:rsidRPr="00D46E48">
        <w:t>"</w:t>
      </w:r>
      <w:r w:rsidR="00EA7A30" w:rsidRPr="00050FF3">
        <w:t>data</w:t>
      </w:r>
      <w:r w:rsidRPr="00D46E48">
        <w:t>"</w:t>
      </w:r>
      <w:r w:rsidR="00EA7A30" w:rsidRPr="00050FF3">
        <w:t>: </w:t>
      </w:r>
    </w:p>
    <w:p w14:paraId="3E395BE4" w14:textId="77777777" w:rsidR="00EA7A30" w:rsidRPr="00050FF3" w:rsidRDefault="00EA7A30" w:rsidP="00683FBA">
      <w:pPr>
        <w:pStyle w:val="Response"/>
        <w:rPr>
          <w:lang w:val="nl-NL"/>
        </w:rPr>
      </w:pPr>
      <w:r w:rsidRPr="00050FF3">
        <w:rPr>
          <w:lang w:val="nl-NL"/>
        </w:rPr>
        <w:t>{</w:t>
      </w:r>
    </w:p>
    <w:p w14:paraId="39870475" w14:textId="62BE62C7" w:rsidR="00EA7A30" w:rsidRPr="00D46E48" w:rsidRDefault="00050FF3" w:rsidP="00683FBA">
      <w:pPr>
        <w:pStyle w:val="Response"/>
        <w:rPr>
          <w:lang w:val="nl-NL"/>
        </w:rPr>
      </w:pPr>
      <w:r w:rsidRPr="00D46E48">
        <w:rPr>
          <w:lang w:val="nl-NL"/>
        </w:rPr>
        <w:t>"</w:t>
      </w:r>
      <w:r w:rsidR="00EA7A30" w:rsidRPr="00D46E48">
        <w:rPr>
          <w:lang w:val="nl-NL"/>
        </w:rPr>
        <w:t>locale</w:t>
      </w:r>
      <w:r w:rsidRPr="00D46E48">
        <w:rPr>
          <w:lang w:val="nl-NL"/>
        </w:rPr>
        <w:t>"</w:t>
      </w:r>
      <w:r w:rsidR="00EA7A30" w:rsidRPr="00D46E48">
        <w:rPr>
          <w:lang w:val="nl-NL"/>
        </w:rPr>
        <w:t>: "en_GB"</w:t>
      </w:r>
      <w:r w:rsidR="0028783D" w:rsidRPr="00D46E48">
        <w:rPr>
          <w:lang w:val="nl-NL"/>
        </w:rPr>
        <w:t>,</w:t>
      </w:r>
    </w:p>
    <w:p w14:paraId="0BC2D30D" w14:textId="5600BD84" w:rsidR="00EA7A30" w:rsidRPr="00D46E48" w:rsidRDefault="00050FF3" w:rsidP="00683FBA">
      <w:pPr>
        <w:pStyle w:val="Response"/>
        <w:rPr>
          <w:lang w:val="nl-NL"/>
        </w:rPr>
      </w:pPr>
      <w:r w:rsidRPr="00D46E48">
        <w:rPr>
          <w:lang w:val="nl-NL"/>
        </w:rPr>
        <w:t>"</w:t>
      </w:r>
      <w:r w:rsidR="00EA7A30" w:rsidRPr="00D46E48">
        <w:rPr>
          <w:lang w:val="nl-NL"/>
        </w:rPr>
        <w:t>modelNumber</w:t>
      </w:r>
      <w:r w:rsidRPr="00D46E48">
        <w:rPr>
          <w:lang w:val="nl-NL"/>
        </w:rPr>
        <w:t>"</w:t>
      </w:r>
      <w:r w:rsidR="00EA7A30" w:rsidRPr="00D46E48">
        <w:rPr>
          <w:lang w:val="nl-NL"/>
        </w:rPr>
        <w:t>: "HC5450/83"</w:t>
      </w:r>
      <w:r w:rsidR="0028783D" w:rsidRPr="00D46E48">
        <w:rPr>
          <w:lang w:val="nl-NL"/>
        </w:rPr>
        <w:t>,</w:t>
      </w:r>
    </w:p>
    <w:p w14:paraId="4C274555" w14:textId="076D244C" w:rsidR="00EA7A30" w:rsidRPr="00050FF3" w:rsidRDefault="00050FF3" w:rsidP="00683FBA">
      <w:pPr>
        <w:pStyle w:val="Response"/>
      </w:pPr>
      <w:r w:rsidRPr="00050FF3">
        <w:t>"</w:t>
      </w:r>
      <w:r w:rsidR="00EA7A30" w:rsidRPr="00050FF3">
        <w:t>registrationDate</w:t>
      </w:r>
      <w:r w:rsidRPr="00050FF3">
        <w:t>"</w:t>
      </w:r>
      <w:r w:rsidR="00EA7A30" w:rsidRPr="00050FF3">
        <w:t>: "2014-11-26"</w:t>
      </w:r>
      <w:r w:rsidR="0028783D" w:rsidRPr="00050FF3">
        <w:t>,</w:t>
      </w:r>
    </w:p>
    <w:p w14:paraId="199B9CC8" w14:textId="4A9C7B5F" w:rsidR="00EA7A30" w:rsidRPr="00050FF3" w:rsidRDefault="00050FF3" w:rsidP="00683FBA">
      <w:pPr>
        <w:pStyle w:val="Response"/>
      </w:pPr>
      <w:r w:rsidRPr="00050FF3">
        <w:t>"</w:t>
      </w:r>
      <w:r w:rsidR="00EA7A30" w:rsidRPr="00050FF3">
        <w:t>dateOfPurchase</w:t>
      </w:r>
      <w:r w:rsidRPr="00050FF3">
        <w:t>"</w:t>
      </w:r>
      <w:r w:rsidR="00EA7A30" w:rsidRPr="00050FF3">
        <w:t>: "2014-06-12"</w:t>
      </w:r>
      <w:r w:rsidRPr="00050FF3">
        <w:t>,</w:t>
      </w:r>
    </w:p>
    <w:p w14:paraId="01DA6267" w14:textId="59627085" w:rsidR="00EA7A30" w:rsidRPr="00050FF3" w:rsidRDefault="00050FF3" w:rsidP="00683FBA">
      <w:pPr>
        <w:pStyle w:val="Response"/>
      </w:pPr>
      <w:r w:rsidRPr="00050FF3">
        <w:t>"</w:t>
      </w:r>
      <w:r w:rsidR="00EA7A30" w:rsidRPr="00050FF3">
        <w:t>warrantyEndDate</w:t>
      </w:r>
      <w:r w:rsidRPr="00050FF3">
        <w:t>"</w:t>
      </w:r>
      <w:r w:rsidR="00EA7A30" w:rsidRPr="00050FF3">
        <w:t>: "2019-06-12"</w:t>
      </w:r>
      <w:r w:rsidRPr="00050FF3">
        <w:t>,</w:t>
      </w:r>
    </w:p>
    <w:p w14:paraId="31FDB04F" w14:textId="4190C694" w:rsidR="00EA7A30" w:rsidRPr="00050FF3" w:rsidRDefault="00050FF3" w:rsidP="00683FBA">
      <w:pPr>
        <w:pStyle w:val="Response"/>
      </w:pPr>
      <w:r w:rsidRPr="00050FF3">
        <w:t>"</w:t>
      </w:r>
      <w:r w:rsidR="00EA7A30" w:rsidRPr="00050FF3">
        <w:t>contractNumber</w:t>
      </w:r>
      <w:r w:rsidRPr="00050FF3">
        <w:t>"</w:t>
      </w:r>
      <w:r w:rsidR="00EA7A30" w:rsidRPr="00050FF3">
        <w:t>: "CQ5A000ef"</w:t>
      </w:r>
      <w:r w:rsidRPr="00050FF3">
        <w:t>,</w:t>
      </w:r>
    </w:p>
    <w:p w14:paraId="6C618497" w14:textId="4117491A" w:rsidR="00EA7A30" w:rsidRPr="00050FF3" w:rsidRDefault="00050FF3" w:rsidP="00683FBA">
      <w:pPr>
        <w:pStyle w:val="Response"/>
      </w:pPr>
      <w:r w:rsidRPr="00050FF3">
        <w:t>"</w:t>
      </w:r>
      <w:r w:rsidR="00EA7A30" w:rsidRPr="00050FF3">
        <w:t>productRegistrationUuid</w:t>
      </w:r>
      <w:r w:rsidRPr="00050FF3">
        <w:t>"</w:t>
      </w:r>
      <w:r w:rsidR="00EA7A30" w:rsidRPr="00050FF3">
        <w:t>: "eb26c6d8-693f-4ec0-be60-2c603eaad8a3"</w:t>
      </w:r>
      <w:r w:rsidRPr="00050FF3">
        <w:t>,</w:t>
      </w:r>
      <w:r w:rsidR="0028783D" w:rsidRPr="00050FF3">
        <w:br/>
      </w:r>
      <w:r w:rsidRPr="00050FF3">
        <w:t>"</w:t>
      </w:r>
      <w:r w:rsidR="0028783D" w:rsidRPr="00050FF3">
        <w:t>emailStatus</w:t>
      </w:r>
      <w:r w:rsidRPr="00050FF3">
        <w:t>"</w:t>
      </w:r>
      <w:r w:rsidR="0028783D" w:rsidRPr="00050FF3">
        <w:t xml:space="preserve">: </w:t>
      </w:r>
      <w:r w:rsidRPr="00050FF3">
        <w:t>"</w:t>
      </w:r>
      <w:r w:rsidR="0028783D" w:rsidRPr="00050FF3">
        <w:t>success</w:t>
      </w:r>
      <w:r w:rsidRPr="00050FF3">
        <w:t>"</w:t>
      </w:r>
    </w:p>
    <w:p w14:paraId="7428870B" w14:textId="77777777" w:rsidR="00EA7A30" w:rsidRPr="00050FF3" w:rsidRDefault="00EA7A30" w:rsidP="00683FBA">
      <w:pPr>
        <w:pStyle w:val="Response"/>
      </w:pPr>
      <w:r w:rsidRPr="00050FF3">
        <w:t>}</w:t>
      </w:r>
    </w:p>
    <w:p w14:paraId="737F4F2B" w14:textId="77777777" w:rsidR="00EA7A30" w:rsidRPr="00050FF3" w:rsidRDefault="00EA7A30" w:rsidP="00683FBA">
      <w:pPr>
        <w:pStyle w:val="Response"/>
      </w:pPr>
      <w:r w:rsidRPr="00050FF3">
        <w:t>}</w:t>
      </w:r>
    </w:p>
    <w:p w14:paraId="6998DCA3" w14:textId="77777777" w:rsidR="0061141E" w:rsidRPr="00504ACD" w:rsidRDefault="0061141E" w:rsidP="0061141E">
      <w:pPr>
        <w:pStyle w:val="NormalIndent"/>
        <w:rPr>
          <w:rFonts w:asciiTheme="minorHAnsi" w:hAnsiTheme="minorHAnsi" w:cstheme="minorHAnsi"/>
          <w:sz w:val="20"/>
          <w:szCs w:val="20"/>
        </w:rPr>
      </w:pPr>
    </w:p>
    <w:p w14:paraId="285537B4" w14:textId="6846A9BD" w:rsidR="0061141E" w:rsidRDefault="0061141E" w:rsidP="0061141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sz w:val="20"/>
          <w:szCs w:val="20"/>
        </w:rPr>
        <w:t xml:space="preserve">On Failure </w:t>
      </w:r>
    </w:p>
    <w:p w14:paraId="2921C828" w14:textId="77777777" w:rsidR="0061141E" w:rsidRDefault="0061141E" w:rsidP="0061141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50E85176" w14:textId="77777777" w:rsidR="0061141E" w:rsidRPr="0061141E" w:rsidRDefault="0061141E" w:rsidP="0061141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bCs/>
          <w:sz w:val="20"/>
          <w:szCs w:val="20"/>
        </w:rPr>
        <w:t>Access Token Invalid</w:t>
      </w:r>
    </w:p>
    <w:p w14:paraId="7B8A01FE" w14:textId="77777777" w:rsidR="0061141E" w:rsidRPr="00050FF3" w:rsidRDefault="0061141E" w:rsidP="00683FBA">
      <w:pPr>
        <w:pStyle w:val="Response"/>
      </w:pPr>
      <w:r w:rsidRPr="00050FF3">
        <w:t>{ "ERROR": {"statusCode":403,"errorCode":XXXX,"errorMessage":“access Token not valid”} }</w:t>
      </w:r>
    </w:p>
    <w:p w14:paraId="4C2C0C4B" w14:textId="77777777" w:rsidR="0061141E" w:rsidRDefault="0061141E" w:rsidP="0061141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bCs/>
          <w:sz w:val="20"/>
          <w:szCs w:val="20"/>
        </w:rPr>
      </w:pPr>
    </w:p>
    <w:p w14:paraId="787B5D37" w14:textId="77777777" w:rsidR="0061141E" w:rsidRPr="0061141E" w:rsidRDefault="0061141E" w:rsidP="0061141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bCs/>
          <w:sz w:val="20"/>
          <w:szCs w:val="20"/>
        </w:rPr>
        <w:t>Internal Server Error</w:t>
      </w:r>
    </w:p>
    <w:p w14:paraId="2FB3EF35" w14:textId="77777777" w:rsidR="0061141E" w:rsidRPr="00050FF3" w:rsidRDefault="0061141E" w:rsidP="00683FBA">
      <w:pPr>
        <w:pStyle w:val="Response"/>
      </w:pPr>
      <w:r w:rsidRPr="00050FF3">
        <w:t>{ "ERROR": {"statusCode":500,"errorCode":XXXX,"errorMessage":“Error message”} }</w:t>
      </w:r>
    </w:p>
    <w:p w14:paraId="44DC1F4E" w14:textId="77777777" w:rsidR="00301314" w:rsidRPr="0061141E" w:rsidRDefault="00301314" w:rsidP="0061141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4EC9135" w14:textId="77777777" w:rsidR="0061141E" w:rsidRPr="0061141E" w:rsidRDefault="0061141E" w:rsidP="0061141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bCs/>
          <w:sz w:val="20"/>
          <w:szCs w:val="20"/>
        </w:rPr>
        <w:t>Input validation Error</w:t>
      </w:r>
    </w:p>
    <w:p w14:paraId="00058383" w14:textId="26D54F54" w:rsidR="00E9060A" w:rsidRPr="00050FF3" w:rsidRDefault="0061141E" w:rsidP="00683FBA">
      <w:pPr>
        <w:pStyle w:val="Response"/>
      </w:pPr>
      <w:r w:rsidRPr="00050FF3">
        <w:t>{ "ERROR": {"statusCode":422,"errorCode":XXXX,"errorMessage":“Error message”} }</w:t>
      </w:r>
    </w:p>
    <w:p w14:paraId="2E5B85B6" w14:textId="77777777" w:rsidR="00050FF3" w:rsidRDefault="00050FF3" w:rsidP="0061141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8256C50" w14:textId="1EB900B2" w:rsidR="00050FF3" w:rsidRDefault="00050FF3" w:rsidP="0061141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050FF3">
        <w:rPr>
          <w:rFonts w:asciiTheme="minorHAnsi" w:hAnsiTheme="minorHAnsi" w:cstheme="minorHAnsi"/>
          <w:b/>
          <w:sz w:val="20"/>
          <w:szCs w:val="20"/>
        </w:rPr>
        <w:t>Product does not exist</w:t>
      </w:r>
    </w:p>
    <w:p w14:paraId="53892E92" w14:textId="77777777" w:rsidR="00050FF3" w:rsidRPr="00050FF3" w:rsidRDefault="00050FF3" w:rsidP="00683FBA">
      <w:pPr>
        <w:pStyle w:val="Response"/>
      </w:pPr>
      <w:r w:rsidRPr="00050FF3">
        <w:t>{"ERROR": {</w:t>
      </w:r>
    </w:p>
    <w:p w14:paraId="50CC73BA" w14:textId="77777777" w:rsidR="00050FF3" w:rsidRPr="00050FF3" w:rsidRDefault="00050FF3" w:rsidP="00683FBA">
      <w:pPr>
        <w:pStyle w:val="Response"/>
      </w:pPr>
      <w:r w:rsidRPr="00050FF3">
        <w:t xml:space="preserve">   "statusCode": 404,</w:t>
      </w:r>
    </w:p>
    <w:p w14:paraId="4E80747F" w14:textId="77777777" w:rsidR="00050FF3" w:rsidRPr="00050FF3" w:rsidRDefault="00050FF3" w:rsidP="00683FBA">
      <w:pPr>
        <w:pStyle w:val="Response"/>
      </w:pPr>
      <w:r w:rsidRPr="00050FF3">
        <w:t xml:space="preserve">   "errorCode": "1200",</w:t>
      </w:r>
    </w:p>
    <w:p w14:paraId="31020261" w14:textId="77777777" w:rsidR="00050FF3" w:rsidRPr="00050FF3" w:rsidRDefault="00050FF3" w:rsidP="00683FBA">
      <w:pPr>
        <w:pStyle w:val="Response"/>
      </w:pPr>
      <w:r w:rsidRPr="00050FF3">
        <w:t xml:space="preserve">   "errorMessage": "CTN not found",</w:t>
      </w:r>
    </w:p>
    <w:p w14:paraId="35221FB3" w14:textId="77777777" w:rsidR="00050FF3" w:rsidRPr="00050FF3" w:rsidRDefault="00050FF3" w:rsidP="00683FBA">
      <w:pPr>
        <w:pStyle w:val="Response"/>
      </w:pPr>
      <w:r w:rsidRPr="00050FF3">
        <w:t xml:space="preserve">   "more_info": "Please check the upload status of the CTN, the CTN may be invalid or the upload for the CTN has failed"</w:t>
      </w:r>
    </w:p>
    <w:p w14:paraId="7479D96D" w14:textId="01972B67" w:rsidR="007E4224" w:rsidRDefault="00050FF3" w:rsidP="00683FBA">
      <w:pPr>
        <w:pStyle w:val="Response"/>
      </w:pPr>
      <w:r w:rsidRPr="00050FF3">
        <w:t>}}</w:t>
      </w:r>
    </w:p>
    <w:p w14:paraId="1F68CB30" w14:textId="77777777" w:rsidR="007E4224" w:rsidRDefault="007E4224" w:rsidP="007E4224">
      <w:pPr>
        <w:pStyle w:val="NormalIndent"/>
        <w:tabs>
          <w:tab w:val="left" w:pos="1134"/>
          <w:tab w:val="left" w:pos="1418"/>
          <w:tab w:val="left" w:pos="1701"/>
          <w:tab w:val="left" w:pos="1985"/>
          <w:tab w:val="left" w:pos="2268"/>
          <w:tab w:val="left" w:pos="2552"/>
          <w:tab w:val="left" w:pos="2835"/>
        </w:tabs>
        <w:rPr>
          <w:rFonts w:ascii="Courier New" w:hAnsi="Courier New" w:cs="Courier New"/>
          <w:sz w:val="20"/>
          <w:szCs w:val="20"/>
        </w:rPr>
      </w:pPr>
    </w:p>
    <w:p w14:paraId="1247AFD5" w14:textId="77777777" w:rsidR="007E4224" w:rsidRPr="007E4224" w:rsidRDefault="007E4224" w:rsidP="007E4224">
      <w:pPr>
        <w:pStyle w:val="NormalIndent"/>
        <w:tabs>
          <w:tab w:val="left" w:pos="1134"/>
          <w:tab w:val="left" w:pos="1418"/>
          <w:tab w:val="left" w:pos="1701"/>
          <w:tab w:val="left" w:pos="1985"/>
          <w:tab w:val="left" w:pos="2268"/>
          <w:tab w:val="left" w:pos="2552"/>
          <w:tab w:val="left" w:pos="2835"/>
        </w:tabs>
        <w:rPr>
          <w:rFonts w:ascii="Courier New" w:hAnsi="Courier New" w:cs="Courier New"/>
          <w:sz w:val="20"/>
          <w:szCs w:val="20"/>
        </w:rPr>
      </w:pPr>
    </w:p>
    <w:p w14:paraId="17711A16" w14:textId="6CF6AA21" w:rsidR="00E9060A" w:rsidRPr="00643F37" w:rsidRDefault="00E9060A" w:rsidP="00E9060A">
      <w:pPr>
        <w:pStyle w:val="Heading3"/>
      </w:pPr>
      <w:bookmarkStart w:id="44" w:name="_Toc309312545"/>
      <w:r>
        <w:lastRenderedPageBreak/>
        <w:t>Product Registration – retrieving registered products</w:t>
      </w:r>
      <w:bookmarkEnd w:id="44"/>
    </w:p>
    <w:p w14:paraId="6902810D" w14:textId="77777777"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01DBF5E" w14:textId="18DDEF40"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HTTP Method : GET (other methods are not allowed and disabled)</w:t>
      </w:r>
    </w:p>
    <w:p w14:paraId="3043455A" w14:textId="77777777"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64A9366A" w14:textId="247EC979"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This call will retrieve the registered products for the authenticated user that belongs to the provided access token.</w:t>
      </w:r>
      <w:r>
        <w:rPr>
          <w:rFonts w:asciiTheme="minorHAnsi" w:hAnsiTheme="minorHAnsi" w:cstheme="minorHAnsi"/>
          <w:sz w:val="20"/>
          <w:szCs w:val="20"/>
        </w:rPr>
        <w:br/>
      </w:r>
    </w:p>
    <w:p w14:paraId="4A997DA3" w14:textId="77777777"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Parameters to be passed to PRX in request headers</w:t>
      </w:r>
      <w:r>
        <w:rPr>
          <w:rFonts w:asciiTheme="minorHAnsi" w:hAnsiTheme="minorHAnsi" w:cstheme="minorHAnsi"/>
          <w:sz w:val="20"/>
          <w:szCs w:val="20"/>
        </w:rPr>
        <w:br/>
      </w:r>
    </w:p>
    <w:tbl>
      <w:tblPr>
        <w:tblStyle w:val="TableGrid"/>
        <w:tblW w:w="8257" w:type="dxa"/>
        <w:tblInd w:w="851" w:type="dxa"/>
        <w:tblLook w:val="04A0" w:firstRow="1" w:lastRow="0" w:firstColumn="1" w:lastColumn="0" w:noHBand="0" w:noVBand="1"/>
      </w:tblPr>
      <w:tblGrid>
        <w:gridCol w:w="2179"/>
        <w:gridCol w:w="3468"/>
        <w:gridCol w:w="2610"/>
      </w:tblGrid>
      <w:tr w:rsidR="00E9060A" w14:paraId="3C6D1F28" w14:textId="77777777" w:rsidTr="00E9060A">
        <w:tc>
          <w:tcPr>
            <w:tcW w:w="2179" w:type="dxa"/>
            <w:shd w:val="clear" w:color="auto" w:fill="BFBFBF" w:themeFill="background1" w:themeFillShade="BF"/>
          </w:tcPr>
          <w:p w14:paraId="7D75BD17" w14:textId="77777777" w:rsidR="00E9060A" w:rsidRPr="0066324C" w:rsidRDefault="00E9060A" w:rsidP="00E9060A">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68" w:type="dxa"/>
            <w:shd w:val="clear" w:color="auto" w:fill="BFBFBF" w:themeFill="background1" w:themeFillShade="BF"/>
          </w:tcPr>
          <w:p w14:paraId="28E40442" w14:textId="77777777" w:rsidR="00E9060A" w:rsidRPr="0066324C" w:rsidRDefault="00E9060A" w:rsidP="00E9060A">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4E8416D7" w14:textId="77777777" w:rsidR="00E9060A" w:rsidRPr="0066324C" w:rsidRDefault="00E9060A" w:rsidP="00E9060A">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E9060A" w14:paraId="3F93792D" w14:textId="77777777" w:rsidTr="00E9060A">
        <w:tc>
          <w:tcPr>
            <w:tcW w:w="2179" w:type="dxa"/>
          </w:tcPr>
          <w:p w14:paraId="41510E55" w14:textId="77777777" w:rsidR="00E9060A" w:rsidRPr="0066324C" w:rsidRDefault="00E9060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x-accessToken</w:t>
            </w:r>
          </w:p>
        </w:tc>
        <w:tc>
          <w:tcPr>
            <w:tcW w:w="3468" w:type="dxa"/>
          </w:tcPr>
          <w:p w14:paraId="5D9FB3AF" w14:textId="445529AC" w:rsidR="00E9060A" w:rsidRPr="008F3716" w:rsidRDefault="00E9060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Active token of authenticated consumer</w:t>
            </w:r>
          </w:p>
        </w:tc>
        <w:tc>
          <w:tcPr>
            <w:tcW w:w="2610" w:type="dxa"/>
          </w:tcPr>
          <w:p w14:paraId="52BD347D" w14:textId="77777777" w:rsidR="00E9060A" w:rsidRPr="008F3716" w:rsidRDefault="00E9060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bl>
    <w:p w14:paraId="179C7E0E" w14:textId="77777777"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7F136AA" w14:textId="77777777" w:rsidR="00E9060A" w:rsidRPr="00643F37"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4BCADE1D" w14:textId="1F18EEEA" w:rsidR="00E9060A" w:rsidRPr="00425917"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s:/</w:t>
      </w:r>
      <w:r w:rsidRPr="00643F37">
        <w:rPr>
          <w:rFonts w:asciiTheme="minorHAnsi" w:hAnsiTheme="minorHAnsi" w:cstheme="minorHAnsi"/>
          <w:sz w:val="20"/>
          <w:szCs w:val="20"/>
        </w:rPr>
        <w:t>/&lt;SERVER-INFO</w:t>
      </w:r>
      <w:r w:rsidRPr="00425917">
        <w:rPr>
          <w:rFonts w:asciiTheme="minorHAnsi" w:hAnsiTheme="minorHAnsi" w:cstheme="minorHAnsi"/>
          <w:sz w:val="20"/>
          <w:szCs w:val="20"/>
        </w:rPr>
        <w:t>/</w:t>
      </w:r>
      <w:r>
        <w:rPr>
          <w:rFonts w:asciiTheme="minorHAnsi" w:hAnsiTheme="minorHAnsi" w:cstheme="minorHAnsi"/>
          <w:sz w:val="20"/>
          <w:szCs w:val="20"/>
        </w:rPr>
        <w:t>prx/</w:t>
      </w:r>
      <w:r w:rsidRPr="00425917">
        <w:rPr>
          <w:rFonts w:asciiTheme="minorHAnsi" w:hAnsiTheme="minorHAnsi" w:cstheme="minorHAnsi"/>
          <w:sz w:val="20"/>
          <w:szCs w:val="20"/>
        </w:rPr>
        <w:t>registration</w:t>
      </w:r>
      <w:r>
        <w:rPr>
          <w:rFonts w:asciiTheme="minorHAnsi" w:hAnsiTheme="minorHAnsi" w:cstheme="minorHAnsi"/>
          <w:sz w:val="20"/>
          <w:szCs w:val="20"/>
        </w:rPr>
        <w:t>.registeredProducts</w:t>
      </w:r>
    </w:p>
    <w:p w14:paraId="40B7EDE1" w14:textId="77777777"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8CC07FA" w14:textId="497DC9B4"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t>Eg:</w:t>
      </w:r>
      <w:r w:rsidRPr="00643F37">
        <w:rPr>
          <w:rFonts w:asciiTheme="minorHAnsi" w:hAnsiTheme="minorHAnsi" w:cstheme="minorHAnsi"/>
          <w:sz w:val="20"/>
          <w:szCs w:val="20"/>
        </w:rPr>
        <w:t xml:space="preserve"> </w:t>
      </w:r>
    </w:p>
    <w:p w14:paraId="665AC807" w14:textId="77777777" w:rsidR="00E9060A" w:rsidRPr="00301314"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u w:val="single"/>
        </w:rPr>
      </w:pPr>
      <w:r w:rsidRPr="00301314">
        <w:rPr>
          <w:rFonts w:asciiTheme="minorHAnsi" w:hAnsiTheme="minorHAnsi" w:cstheme="minorHAnsi"/>
          <w:sz w:val="20"/>
          <w:szCs w:val="20"/>
          <w:u w:val="single"/>
        </w:rPr>
        <w:t>Simple product registration call</w:t>
      </w:r>
    </w:p>
    <w:p w14:paraId="43B895F3" w14:textId="0C190CDB" w:rsidR="00E9060A" w:rsidRDefault="008B6B4F" w:rsidP="00E9060A">
      <w:pPr>
        <w:pStyle w:val="NormalIndent"/>
        <w:tabs>
          <w:tab w:val="left" w:pos="1134"/>
          <w:tab w:val="left" w:pos="1418"/>
          <w:tab w:val="left" w:pos="1701"/>
          <w:tab w:val="left" w:pos="1985"/>
          <w:tab w:val="left" w:pos="2268"/>
          <w:tab w:val="left" w:pos="2552"/>
          <w:tab w:val="left" w:pos="2835"/>
        </w:tabs>
      </w:pPr>
      <w:hyperlink r:id="rId17" w:history="1">
        <w:r w:rsidR="00E9060A" w:rsidRPr="00636354">
          <w:rPr>
            <w:rStyle w:val="Hyperlink"/>
          </w:rPr>
          <w:t>http://www.philips.com/prx/registration</w:t>
        </w:r>
      </w:hyperlink>
      <w:r w:rsidR="00E9060A">
        <w:rPr>
          <w:rStyle w:val="Hyperlink"/>
        </w:rPr>
        <w:t>.registeredProducts</w:t>
      </w:r>
    </w:p>
    <w:p w14:paraId="1B5D6A37" w14:textId="77777777"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5FEF2F9" w14:textId="380ED3C6"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t>Sample Response:</w:t>
      </w:r>
      <w:r>
        <w:rPr>
          <w:rFonts w:asciiTheme="minorHAnsi" w:hAnsiTheme="minorHAnsi" w:cstheme="minorHAnsi"/>
          <w:b/>
          <w:sz w:val="20"/>
          <w:szCs w:val="20"/>
        </w:rPr>
        <w:br/>
      </w:r>
    </w:p>
    <w:p w14:paraId="50BC2348" w14:textId="7CB51725"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The following prop</w:t>
      </w:r>
      <w:r w:rsidR="00E951E6">
        <w:rPr>
          <w:rFonts w:asciiTheme="minorHAnsi" w:hAnsiTheme="minorHAnsi" w:cstheme="minorHAnsi"/>
          <w:sz w:val="20"/>
          <w:szCs w:val="20"/>
        </w:rPr>
        <w:t>erties are part of the response:</w:t>
      </w:r>
      <w:r w:rsidR="00E951E6">
        <w:rPr>
          <w:rFonts w:asciiTheme="minorHAnsi" w:hAnsiTheme="minorHAnsi" w:cstheme="minorHAnsi"/>
          <w:sz w:val="20"/>
          <w:szCs w:val="20"/>
        </w:rPr>
        <w:br/>
      </w:r>
    </w:p>
    <w:tbl>
      <w:tblPr>
        <w:tblStyle w:val="TableGrid"/>
        <w:tblW w:w="8257" w:type="dxa"/>
        <w:tblInd w:w="851" w:type="dxa"/>
        <w:tblLook w:val="04A0" w:firstRow="1" w:lastRow="0" w:firstColumn="1" w:lastColumn="0" w:noHBand="0" w:noVBand="1"/>
      </w:tblPr>
      <w:tblGrid>
        <w:gridCol w:w="2179"/>
        <w:gridCol w:w="3468"/>
        <w:gridCol w:w="2610"/>
      </w:tblGrid>
      <w:tr w:rsidR="00E9060A" w14:paraId="368006BF" w14:textId="77777777" w:rsidTr="00E9060A">
        <w:tc>
          <w:tcPr>
            <w:tcW w:w="2179" w:type="dxa"/>
            <w:shd w:val="clear" w:color="auto" w:fill="BFBFBF" w:themeFill="background1" w:themeFillShade="BF"/>
          </w:tcPr>
          <w:p w14:paraId="5CA25F7D" w14:textId="77777777" w:rsidR="00E9060A" w:rsidRPr="0066324C" w:rsidRDefault="00E9060A" w:rsidP="00E9060A">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Field Name</w:t>
            </w:r>
          </w:p>
        </w:tc>
        <w:tc>
          <w:tcPr>
            <w:tcW w:w="3468" w:type="dxa"/>
            <w:shd w:val="clear" w:color="auto" w:fill="BFBFBF" w:themeFill="background1" w:themeFillShade="BF"/>
          </w:tcPr>
          <w:p w14:paraId="5C36328C" w14:textId="77777777" w:rsidR="00E9060A" w:rsidRPr="0066324C" w:rsidRDefault="00E9060A" w:rsidP="00E9060A">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263E1388" w14:textId="77777777" w:rsidR="00E9060A" w:rsidRPr="0066324C" w:rsidRDefault="00E9060A" w:rsidP="00E9060A">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E9060A" w14:paraId="7B82DCC8" w14:textId="77777777" w:rsidTr="00E9060A">
        <w:tc>
          <w:tcPr>
            <w:tcW w:w="2179" w:type="dxa"/>
          </w:tcPr>
          <w:p w14:paraId="688FAC05" w14:textId="2B76A3C5" w:rsidR="00E9060A" w:rsidRDefault="00E9060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E951E6">
              <w:rPr>
                <w:rFonts w:asciiTheme="minorHAnsi" w:hAnsiTheme="minorHAnsi" w:cstheme="minorHAnsi"/>
                <w:b/>
                <w:bCs/>
                <w:sz w:val="20"/>
                <w:szCs w:val="20"/>
              </w:rPr>
              <w:t>result_count</w:t>
            </w:r>
          </w:p>
        </w:tc>
        <w:tc>
          <w:tcPr>
            <w:tcW w:w="3468" w:type="dxa"/>
          </w:tcPr>
          <w:p w14:paraId="6AC72577" w14:textId="71679F3F" w:rsidR="00E9060A" w:rsidRDefault="00E9060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Total amount of products registered for consumer</w:t>
            </w:r>
          </w:p>
        </w:tc>
        <w:tc>
          <w:tcPr>
            <w:tcW w:w="2610" w:type="dxa"/>
          </w:tcPr>
          <w:p w14:paraId="74F5246A" w14:textId="77777777" w:rsidR="00E9060A" w:rsidRPr="008F3716" w:rsidRDefault="00E9060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E9060A" w14:paraId="657297B4" w14:textId="77777777" w:rsidTr="00E9060A">
        <w:tc>
          <w:tcPr>
            <w:tcW w:w="2179" w:type="dxa"/>
          </w:tcPr>
          <w:p w14:paraId="665CE29C" w14:textId="518A3FEA" w:rsidR="00E9060A" w:rsidRPr="00C71E3A" w:rsidRDefault="00E9060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sz w:val="20"/>
                <w:szCs w:val="20"/>
              </w:rPr>
            </w:pPr>
            <w:r w:rsidRPr="00C71E3A">
              <w:rPr>
                <w:rFonts w:asciiTheme="minorHAnsi" w:hAnsiTheme="minorHAnsi" w:cstheme="minorHAnsi"/>
                <w:b/>
                <w:sz w:val="20"/>
                <w:szCs w:val="20"/>
              </w:rPr>
              <w:t>productRegistrationId</w:t>
            </w:r>
          </w:p>
        </w:tc>
        <w:tc>
          <w:tcPr>
            <w:tcW w:w="3468" w:type="dxa"/>
          </w:tcPr>
          <w:p w14:paraId="146E618D" w14:textId="5EF8C90C" w:rsidR="00E9060A" w:rsidRPr="00C7722F" w:rsidRDefault="00E9060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Unique, internal identifier of product registration record</w:t>
            </w:r>
          </w:p>
        </w:tc>
        <w:tc>
          <w:tcPr>
            <w:tcW w:w="2610" w:type="dxa"/>
          </w:tcPr>
          <w:p w14:paraId="69A120C2" w14:textId="2D035685" w:rsidR="00E9060A" w:rsidRPr="008F3716" w:rsidRDefault="00E9060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E9060A" w14:paraId="31368574" w14:textId="77777777" w:rsidTr="00E9060A">
        <w:tc>
          <w:tcPr>
            <w:tcW w:w="2179" w:type="dxa"/>
          </w:tcPr>
          <w:p w14:paraId="058C90CF" w14:textId="13AA71C9" w:rsidR="00E9060A" w:rsidRDefault="00E9060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purchaseDate</w:t>
            </w:r>
          </w:p>
        </w:tc>
        <w:tc>
          <w:tcPr>
            <w:tcW w:w="3468" w:type="dxa"/>
          </w:tcPr>
          <w:p w14:paraId="7C9BFDE2" w14:textId="3661EE57" w:rsidR="00E9060A" w:rsidRPr="008F3716" w:rsidRDefault="00E9060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C7722F">
              <w:rPr>
                <w:rFonts w:asciiTheme="minorHAnsi" w:hAnsiTheme="minorHAnsi" w:cstheme="minorHAnsi"/>
                <w:sz w:val="20"/>
                <w:szCs w:val="20"/>
              </w:rPr>
              <w:t>Date of product purchase (YYYY</w:t>
            </w:r>
            <w:r>
              <w:rPr>
                <w:rFonts w:asciiTheme="minorHAnsi" w:hAnsiTheme="minorHAnsi" w:cstheme="minorHAnsi"/>
                <w:sz w:val="20"/>
                <w:szCs w:val="20"/>
              </w:rPr>
              <w:t>-</w:t>
            </w:r>
            <w:r w:rsidRPr="00C7722F">
              <w:rPr>
                <w:rFonts w:asciiTheme="minorHAnsi" w:hAnsiTheme="minorHAnsi" w:cstheme="minorHAnsi"/>
                <w:sz w:val="20"/>
                <w:szCs w:val="20"/>
              </w:rPr>
              <w:t>MM</w:t>
            </w:r>
            <w:r>
              <w:rPr>
                <w:rFonts w:asciiTheme="minorHAnsi" w:hAnsiTheme="minorHAnsi" w:cstheme="minorHAnsi"/>
                <w:sz w:val="20"/>
                <w:szCs w:val="20"/>
              </w:rPr>
              <w:t>-</w:t>
            </w:r>
            <w:r w:rsidRPr="00C7722F">
              <w:rPr>
                <w:rFonts w:asciiTheme="minorHAnsi" w:hAnsiTheme="minorHAnsi" w:cstheme="minorHAnsi"/>
                <w:sz w:val="20"/>
                <w:szCs w:val="20"/>
              </w:rPr>
              <w:t>DD)</w:t>
            </w:r>
          </w:p>
        </w:tc>
        <w:tc>
          <w:tcPr>
            <w:tcW w:w="2610" w:type="dxa"/>
          </w:tcPr>
          <w:p w14:paraId="0767B925" w14:textId="77777777" w:rsidR="00E9060A" w:rsidRPr="008F3716" w:rsidRDefault="00E9060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63CCB9A4" w14:textId="77777777" w:rsidTr="00E9060A">
        <w:tc>
          <w:tcPr>
            <w:tcW w:w="2179" w:type="dxa"/>
          </w:tcPr>
          <w:p w14:paraId="18BB6460" w14:textId="3FFABE37"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sidRPr="00E9060A">
              <w:rPr>
                <w:rFonts w:asciiTheme="minorHAnsi" w:hAnsiTheme="minorHAnsi" w:cstheme="minorHAnsi"/>
                <w:b/>
                <w:sz w:val="20"/>
                <w:szCs w:val="20"/>
              </w:rPr>
              <w:t>productModelNumber</w:t>
            </w:r>
          </w:p>
        </w:tc>
        <w:tc>
          <w:tcPr>
            <w:tcW w:w="3468" w:type="dxa"/>
          </w:tcPr>
          <w:p w14:paraId="68068194" w14:textId="0EBF3AEB" w:rsidR="00C71E3A"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CTN of the product, eg: HR1581/00</w:t>
            </w:r>
          </w:p>
        </w:tc>
        <w:tc>
          <w:tcPr>
            <w:tcW w:w="2610" w:type="dxa"/>
          </w:tcPr>
          <w:p w14:paraId="5CA5E846"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E9060A" w14:paraId="437033C9" w14:textId="77777777" w:rsidTr="00E9060A">
        <w:tc>
          <w:tcPr>
            <w:tcW w:w="2179" w:type="dxa"/>
          </w:tcPr>
          <w:p w14:paraId="7832BD70" w14:textId="0FCA5DAC" w:rsidR="00E9060A" w:rsidRPr="0066324C" w:rsidRDefault="00E9060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contractNumber</w:t>
            </w:r>
          </w:p>
        </w:tc>
        <w:tc>
          <w:tcPr>
            <w:tcW w:w="3468" w:type="dxa"/>
          </w:tcPr>
          <w:p w14:paraId="4D9A64DA" w14:textId="4C7471A7" w:rsidR="00E9060A" w:rsidRPr="008F3716" w:rsidRDefault="00E9060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Extended warranty contract number, if available for product. Null otherwise.</w:t>
            </w:r>
          </w:p>
        </w:tc>
        <w:tc>
          <w:tcPr>
            <w:tcW w:w="2610" w:type="dxa"/>
          </w:tcPr>
          <w:p w14:paraId="371BE014" w14:textId="77777777" w:rsidR="00E9060A" w:rsidRPr="008F3716" w:rsidRDefault="00E9060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3271D823" w14:textId="77777777" w:rsidTr="00E9060A">
        <w:tc>
          <w:tcPr>
            <w:tcW w:w="2179" w:type="dxa"/>
          </w:tcPr>
          <w:p w14:paraId="1E1DD82B" w14:textId="547D7727"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lastSolicitDate</w:t>
            </w:r>
          </w:p>
        </w:tc>
        <w:tc>
          <w:tcPr>
            <w:tcW w:w="3468" w:type="dxa"/>
          </w:tcPr>
          <w:p w14:paraId="79FAA9AE" w14:textId="048BC9A4"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End date of the extended warranty</w:t>
            </w:r>
            <w:r>
              <w:rPr>
                <w:rFonts w:asciiTheme="minorHAnsi" w:hAnsiTheme="minorHAnsi" w:cstheme="minorHAnsi"/>
                <w:sz w:val="20"/>
                <w:szCs w:val="20"/>
              </w:rPr>
              <w:t>. Only populated if the product includes extended warranty (YYYY-MM-DD)</w:t>
            </w:r>
          </w:p>
        </w:tc>
        <w:tc>
          <w:tcPr>
            <w:tcW w:w="2610" w:type="dxa"/>
          </w:tcPr>
          <w:p w14:paraId="204C8408"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E9060A" w14:paraId="38310F8B" w14:textId="77777777" w:rsidTr="00E9060A">
        <w:tc>
          <w:tcPr>
            <w:tcW w:w="2179" w:type="dxa"/>
          </w:tcPr>
          <w:p w14:paraId="427F7BAA" w14:textId="251B7BA6" w:rsidR="00E9060A" w:rsidRPr="0066324C"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purchasePlace</w:t>
            </w:r>
          </w:p>
        </w:tc>
        <w:tc>
          <w:tcPr>
            <w:tcW w:w="3468" w:type="dxa"/>
          </w:tcPr>
          <w:p w14:paraId="2FB7F3D6" w14:textId="015F055F" w:rsidR="00E9060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Deprecated - Place from where the product was purchased.</w:t>
            </w:r>
          </w:p>
        </w:tc>
        <w:tc>
          <w:tcPr>
            <w:tcW w:w="2610" w:type="dxa"/>
          </w:tcPr>
          <w:p w14:paraId="3F1232BB" w14:textId="77777777" w:rsidR="00E9060A" w:rsidRPr="008F3716" w:rsidRDefault="00E9060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E9060A" w14:paraId="656CBAD5" w14:textId="77777777" w:rsidTr="00E9060A">
        <w:tc>
          <w:tcPr>
            <w:tcW w:w="2179" w:type="dxa"/>
          </w:tcPr>
          <w:p w14:paraId="4D2E18A5" w14:textId="44F0877C" w:rsidR="00E9060A" w:rsidRPr="0066324C"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warrantyInMonths</w:t>
            </w:r>
          </w:p>
        </w:tc>
        <w:tc>
          <w:tcPr>
            <w:tcW w:w="3468" w:type="dxa"/>
          </w:tcPr>
          <w:p w14:paraId="7C7440EA" w14:textId="5F358A40" w:rsidR="00E9060A" w:rsidRPr="008F3716" w:rsidRDefault="00C71E3A" w:rsidP="00C71E3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Amount of extended warranty in months available for the product.</w:t>
            </w:r>
          </w:p>
        </w:tc>
        <w:tc>
          <w:tcPr>
            <w:tcW w:w="2610" w:type="dxa"/>
          </w:tcPr>
          <w:p w14:paraId="12EB3C15" w14:textId="77777777" w:rsidR="00E9060A" w:rsidRPr="008F3716" w:rsidRDefault="00E9060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E9060A" w14:paraId="5F88EFBF" w14:textId="77777777" w:rsidTr="00E9060A">
        <w:tc>
          <w:tcPr>
            <w:tcW w:w="2179" w:type="dxa"/>
          </w:tcPr>
          <w:p w14:paraId="174868FB" w14:textId="1D7B3363" w:rsidR="00E9060A" w:rsidRPr="0066324C"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Id</w:t>
            </w:r>
          </w:p>
        </w:tc>
        <w:tc>
          <w:tcPr>
            <w:tcW w:w="3468" w:type="dxa"/>
          </w:tcPr>
          <w:p w14:paraId="4FF0125D" w14:textId="1A6F201A" w:rsidR="00E9060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Unique, internal identifier</w:t>
            </w:r>
          </w:p>
        </w:tc>
        <w:tc>
          <w:tcPr>
            <w:tcW w:w="2610" w:type="dxa"/>
          </w:tcPr>
          <w:p w14:paraId="47FD67EE" w14:textId="77777777" w:rsidR="00E9060A" w:rsidRPr="008F3716" w:rsidRDefault="00E9060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646B929A" w14:textId="77777777" w:rsidTr="00E9060A">
        <w:tc>
          <w:tcPr>
            <w:tcW w:w="2179" w:type="dxa"/>
          </w:tcPr>
          <w:p w14:paraId="2C8E0613" w14:textId="0DE40F3E"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productCatalogLocaleId</w:t>
            </w:r>
          </w:p>
        </w:tc>
        <w:tc>
          <w:tcPr>
            <w:tcW w:w="3468" w:type="dxa"/>
          </w:tcPr>
          <w:p w14:paraId="5F8BC910" w14:textId="1711D8A1" w:rsidR="00C71E3A" w:rsidRDefault="00C71E3A" w:rsidP="00C71E3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Catalog locale used when registering the product. (&lt;language&gt;_&lt;country&gt;_&lt;catalog&gt;)</w:t>
            </w:r>
          </w:p>
        </w:tc>
        <w:tc>
          <w:tcPr>
            <w:tcW w:w="2610" w:type="dxa"/>
          </w:tcPr>
          <w:p w14:paraId="10AD5391"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528585B9" w14:textId="77777777" w:rsidTr="00E9060A">
        <w:tc>
          <w:tcPr>
            <w:tcW w:w="2179" w:type="dxa"/>
          </w:tcPr>
          <w:p w14:paraId="05C1AFFD" w14:textId="22B05DE0"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deviceId</w:t>
            </w:r>
          </w:p>
        </w:tc>
        <w:tc>
          <w:tcPr>
            <w:tcW w:w="3468" w:type="dxa"/>
          </w:tcPr>
          <w:p w14:paraId="72892299" w14:textId="626F08E0" w:rsidR="00C71E3A" w:rsidRDefault="00C71E3A" w:rsidP="00C71E3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C71E3A">
              <w:rPr>
                <w:rFonts w:asciiTheme="minorHAnsi" w:hAnsiTheme="minorHAnsi" w:cstheme="minorHAnsi"/>
                <w:sz w:val="20"/>
                <w:szCs w:val="20"/>
              </w:rPr>
              <w:t>EUI64 of the connected product from the Connected Products Platform. This field is required if this is connected product.</w:t>
            </w:r>
          </w:p>
        </w:tc>
        <w:tc>
          <w:tcPr>
            <w:tcW w:w="2610" w:type="dxa"/>
          </w:tcPr>
          <w:p w14:paraId="12012F70"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37FA124A" w14:textId="77777777" w:rsidTr="00E9060A">
        <w:tc>
          <w:tcPr>
            <w:tcW w:w="2179" w:type="dxa"/>
          </w:tcPr>
          <w:p w14:paraId="335BC58B" w14:textId="0F9C7C73"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lastUpdated</w:t>
            </w:r>
          </w:p>
        </w:tc>
        <w:tc>
          <w:tcPr>
            <w:tcW w:w="3468" w:type="dxa"/>
          </w:tcPr>
          <w:p w14:paraId="62B6234F" w14:textId="018FC151" w:rsidR="00C71E3A" w:rsidRDefault="00C71E3A" w:rsidP="00C71E3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Last update date/time of product registration record.</w:t>
            </w:r>
          </w:p>
        </w:tc>
        <w:tc>
          <w:tcPr>
            <w:tcW w:w="2610" w:type="dxa"/>
          </w:tcPr>
          <w:p w14:paraId="00758849"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61948B51" w14:textId="77777777" w:rsidTr="00E9060A">
        <w:tc>
          <w:tcPr>
            <w:tcW w:w="2179" w:type="dxa"/>
          </w:tcPr>
          <w:p w14:paraId="07ECBD6C" w14:textId="1AB19525"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lastRenderedPageBreak/>
              <w:t>isPrimaryUser</w:t>
            </w:r>
          </w:p>
        </w:tc>
        <w:tc>
          <w:tcPr>
            <w:tcW w:w="3468" w:type="dxa"/>
          </w:tcPr>
          <w:p w14:paraId="202B8B56" w14:textId="3EA0BAA5" w:rsidR="00C71E3A" w:rsidRPr="00C71E3A" w:rsidRDefault="00C71E3A" w:rsidP="00C71E3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t xml:space="preserve">Only applicable for connected devices. True </w:t>
            </w:r>
            <w:r w:rsidRPr="00C71E3A">
              <w:t>If connectedProductId has not been registered before</w:t>
            </w:r>
          </w:p>
        </w:tc>
        <w:tc>
          <w:tcPr>
            <w:tcW w:w="2610" w:type="dxa"/>
          </w:tcPr>
          <w:p w14:paraId="418D3770"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4BBCD027" w14:textId="77777777" w:rsidTr="00E9060A">
        <w:tc>
          <w:tcPr>
            <w:tcW w:w="2179" w:type="dxa"/>
          </w:tcPr>
          <w:p w14:paraId="0FDCD32F" w14:textId="258A580A"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isGenerations</w:t>
            </w:r>
          </w:p>
        </w:tc>
        <w:tc>
          <w:tcPr>
            <w:tcW w:w="3468" w:type="dxa"/>
          </w:tcPr>
          <w:p w14:paraId="259E5CEF" w14:textId="47603260" w:rsidR="00C71E3A" w:rsidRDefault="00C71E3A" w:rsidP="00C71E3A">
            <w:pPr>
              <w:pStyle w:val="NormalIndent"/>
              <w:tabs>
                <w:tab w:val="left" w:pos="1134"/>
                <w:tab w:val="left" w:pos="1418"/>
                <w:tab w:val="left" w:pos="1985"/>
                <w:tab w:val="left" w:pos="2268"/>
                <w:tab w:val="left" w:pos="2552"/>
                <w:tab w:val="left" w:pos="2835"/>
              </w:tabs>
              <w:ind w:left="0"/>
            </w:pPr>
            <w:r>
              <w:t>Deprecated</w:t>
            </w:r>
          </w:p>
        </w:tc>
        <w:tc>
          <w:tcPr>
            <w:tcW w:w="2610" w:type="dxa"/>
          </w:tcPr>
          <w:p w14:paraId="476012C4"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5D11E03E" w14:textId="77777777" w:rsidTr="00E9060A">
        <w:tc>
          <w:tcPr>
            <w:tcW w:w="2179" w:type="dxa"/>
          </w:tcPr>
          <w:p w14:paraId="2BA15F5A" w14:textId="11D4936D"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deviceName</w:t>
            </w:r>
          </w:p>
        </w:tc>
        <w:tc>
          <w:tcPr>
            <w:tcW w:w="3468" w:type="dxa"/>
          </w:tcPr>
          <w:p w14:paraId="68D3C7D9" w14:textId="13ED4E00" w:rsidR="00C71E3A" w:rsidRDefault="00C71E3A" w:rsidP="00C71E3A">
            <w:pPr>
              <w:pStyle w:val="NormalIndent"/>
              <w:tabs>
                <w:tab w:val="left" w:pos="1134"/>
                <w:tab w:val="left" w:pos="1418"/>
                <w:tab w:val="left" w:pos="1985"/>
                <w:tab w:val="left" w:pos="2268"/>
                <w:tab w:val="left" w:pos="2552"/>
                <w:tab w:val="left" w:pos="2835"/>
              </w:tabs>
              <w:ind w:left="0"/>
            </w:pPr>
            <w:r w:rsidRPr="00C71E3A">
              <w:t xml:space="preserve">CTN of the product, only required if this is a connected product. </w:t>
            </w:r>
            <w:r w:rsidRPr="00DB4548">
              <w:rPr>
                <w:lang w:val="nl-NL"/>
              </w:rPr>
              <w:t>(Created to sync with ATG DB)</w:t>
            </w:r>
          </w:p>
        </w:tc>
        <w:tc>
          <w:tcPr>
            <w:tcW w:w="2610" w:type="dxa"/>
          </w:tcPr>
          <w:p w14:paraId="1FA6CCF7"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45CD42E1" w14:textId="77777777" w:rsidTr="00E9060A">
        <w:tc>
          <w:tcPr>
            <w:tcW w:w="2179" w:type="dxa"/>
          </w:tcPr>
          <w:p w14:paraId="3E8D7701" w14:textId="6E8B8BA6"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productId</w:t>
            </w:r>
          </w:p>
        </w:tc>
        <w:tc>
          <w:tcPr>
            <w:tcW w:w="3468" w:type="dxa"/>
          </w:tcPr>
          <w:p w14:paraId="541B2685" w14:textId="7A795E4E" w:rsidR="00C71E3A" w:rsidRPr="00C71E3A" w:rsidRDefault="00C71E3A" w:rsidP="00C71E3A">
            <w:pPr>
              <w:pStyle w:val="NormalIndent"/>
              <w:tabs>
                <w:tab w:val="left" w:pos="1134"/>
                <w:tab w:val="left" w:pos="1418"/>
                <w:tab w:val="left" w:pos="1985"/>
                <w:tab w:val="left" w:pos="2268"/>
                <w:tab w:val="left" w:pos="2552"/>
                <w:tab w:val="left" w:pos="2835"/>
              </w:tabs>
              <w:ind w:left="0"/>
            </w:pPr>
            <w:r>
              <w:t>Internal product identifier</w:t>
            </w:r>
          </w:p>
        </w:tc>
        <w:tc>
          <w:tcPr>
            <w:tcW w:w="2610" w:type="dxa"/>
          </w:tcPr>
          <w:p w14:paraId="30A1AF42"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3E4F51CC" w14:textId="77777777" w:rsidTr="00E9060A">
        <w:tc>
          <w:tcPr>
            <w:tcW w:w="2179" w:type="dxa"/>
          </w:tcPr>
          <w:p w14:paraId="5B9DDA05" w14:textId="0401C3BF"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extendedWarranty</w:t>
            </w:r>
          </w:p>
        </w:tc>
        <w:tc>
          <w:tcPr>
            <w:tcW w:w="3468" w:type="dxa"/>
          </w:tcPr>
          <w:p w14:paraId="51C1E86D" w14:textId="52BF388C" w:rsidR="00C71E3A" w:rsidRDefault="00C71E3A" w:rsidP="00C71E3A">
            <w:pPr>
              <w:pStyle w:val="NormalIndent"/>
              <w:tabs>
                <w:tab w:val="left" w:pos="1134"/>
                <w:tab w:val="left" w:pos="1418"/>
                <w:tab w:val="left" w:pos="1985"/>
                <w:tab w:val="left" w:pos="2268"/>
                <w:tab w:val="left" w:pos="2552"/>
                <w:tab w:val="left" w:pos="2835"/>
              </w:tabs>
              <w:ind w:left="0"/>
            </w:pPr>
            <w:r>
              <w:t>Indicates if extended warranty is applicable for the product.</w:t>
            </w:r>
          </w:p>
        </w:tc>
        <w:tc>
          <w:tcPr>
            <w:tcW w:w="2610" w:type="dxa"/>
          </w:tcPr>
          <w:p w14:paraId="16FE8C0B"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6D0A3476" w14:textId="77777777" w:rsidTr="00E9060A">
        <w:tc>
          <w:tcPr>
            <w:tcW w:w="2179" w:type="dxa"/>
          </w:tcPr>
          <w:p w14:paraId="0D824B73" w14:textId="3B8B80CA"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lastModified</w:t>
            </w:r>
          </w:p>
        </w:tc>
        <w:tc>
          <w:tcPr>
            <w:tcW w:w="3468" w:type="dxa"/>
          </w:tcPr>
          <w:p w14:paraId="5A953C43" w14:textId="71D88AD7" w:rsidR="00C71E3A" w:rsidRDefault="00C71E3A" w:rsidP="00C71E3A">
            <w:pPr>
              <w:pStyle w:val="NormalIndent"/>
              <w:tabs>
                <w:tab w:val="left" w:pos="1134"/>
                <w:tab w:val="left" w:pos="1418"/>
                <w:tab w:val="left" w:pos="1985"/>
                <w:tab w:val="left" w:pos="2268"/>
                <w:tab w:val="left" w:pos="2552"/>
                <w:tab w:val="left" w:pos="2835"/>
              </w:tabs>
              <w:ind w:left="0"/>
            </w:pPr>
            <w:r>
              <w:t>Deprecated</w:t>
            </w:r>
          </w:p>
        </w:tc>
        <w:tc>
          <w:tcPr>
            <w:tcW w:w="2610" w:type="dxa"/>
          </w:tcPr>
          <w:p w14:paraId="2A35CD1A"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06B01900" w14:textId="77777777" w:rsidTr="00E9060A">
        <w:tc>
          <w:tcPr>
            <w:tcW w:w="2179" w:type="dxa"/>
          </w:tcPr>
          <w:p w14:paraId="0AF966DF" w14:textId="2CBBD644"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slashWinCompetition</w:t>
            </w:r>
          </w:p>
        </w:tc>
        <w:tc>
          <w:tcPr>
            <w:tcW w:w="3468" w:type="dxa"/>
          </w:tcPr>
          <w:p w14:paraId="1CEC223A" w14:textId="3D17AA32" w:rsidR="00C71E3A" w:rsidRDefault="00C71E3A" w:rsidP="00C71E3A">
            <w:pPr>
              <w:pStyle w:val="NormalIndent"/>
              <w:tabs>
                <w:tab w:val="left" w:pos="1134"/>
                <w:tab w:val="left" w:pos="1418"/>
                <w:tab w:val="left" w:pos="1985"/>
                <w:tab w:val="left" w:pos="2268"/>
                <w:tab w:val="left" w:pos="2552"/>
                <w:tab w:val="left" w:pos="2835"/>
              </w:tabs>
              <w:ind w:left="0"/>
            </w:pPr>
            <w:r>
              <w:t>Deprecated</w:t>
            </w:r>
          </w:p>
        </w:tc>
        <w:tc>
          <w:tcPr>
            <w:tcW w:w="2610" w:type="dxa"/>
          </w:tcPr>
          <w:p w14:paraId="29E9BACD"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7C7CD3E5" w14:textId="77777777" w:rsidTr="00E9060A">
        <w:tc>
          <w:tcPr>
            <w:tcW w:w="2179" w:type="dxa"/>
          </w:tcPr>
          <w:p w14:paraId="74DA3CBB" w14:textId="5BD9E97B"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productSerialNumber</w:t>
            </w:r>
          </w:p>
        </w:tc>
        <w:tc>
          <w:tcPr>
            <w:tcW w:w="3468" w:type="dxa"/>
          </w:tcPr>
          <w:p w14:paraId="7358D894" w14:textId="605151CC" w:rsidR="00C71E3A" w:rsidRDefault="00C71E3A" w:rsidP="00C71E3A">
            <w:pPr>
              <w:pStyle w:val="NormalIndent"/>
              <w:tabs>
                <w:tab w:val="left" w:pos="1134"/>
                <w:tab w:val="left" w:pos="1418"/>
                <w:tab w:val="left" w:pos="1985"/>
                <w:tab w:val="left" w:pos="2268"/>
                <w:tab w:val="left" w:pos="2552"/>
                <w:tab w:val="left" w:pos="2835"/>
              </w:tabs>
              <w:ind w:left="0"/>
            </w:pPr>
            <w:r w:rsidRPr="008F3716">
              <w:rPr>
                <w:rFonts w:asciiTheme="minorHAnsi" w:hAnsiTheme="minorHAnsi" w:cstheme="minorHAnsi"/>
                <w:sz w:val="20"/>
                <w:szCs w:val="20"/>
              </w:rPr>
              <w:t>Serial number of the product</w:t>
            </w:r>
            <w:r>
              <w:rPr>
                <w:rFonts w:asciiTheme="minorHAnsi" w:hAnsiTheme="minorHAnsi" w:cstheme="minorHAnsi"/>
                <w:sz w:val="20"/>
                <w:szCs w:val="20"/>
              </w:rPr>
              <w:t>, if available</w:t>
            </w:r>
          </w:p>
        </w:tc>
        <w:tc>
          <w:tcPr>
            <w:tcW w:w="2610" w:type="dxa"/>
          </w:tcPr>
          <w:p w14:paraId="32798F57"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62F29FBC" w14:textId="77777777" w:rsidTr="00E9060A">
        <w:tc>
          <w:tcPr>
            <w:tcW w:w="2179" w:type="dxa"/>
          </w:tcPr>
          <w:p w14:paraId="483C698B" w14:textId="268DB60D"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created</w:t>
            </w:r>
          </w:p>
        </w:tc>
        <w:tc>
          <w:tcPr>
            <w:tcW w:w="3468" w:type="dxa"/>
          </w:tcPr>
          <w:p w14:paraId="50A9E64B" w14:textId="3AF37659" w:rsidR="00C71E3A" w:rsidRPr="008F3716" w:rsidRDefault="00C71E3A" w:rsidP="00C71E3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Creation date/time of product registration record</w:t>
            </w:r>
          </w:p>
        </w:tc>
        <w:tc>
          <w:tcPr>
            <w:tcW w:w="2610" w:type="dxa"/>
          </w:tcPr>
          <w:p w14:paraId="20F49B32"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71DBF70D" w14:textId="77777777" w:rsidTr="00E9060A">
        <w:tc>
          <w:tcPr>
            <w:tcW w:w="2179" w:type="dxa"/>
          </w:tcPr>
          <w:p w14:paraId="2DD19EDC" w14:textId="1EA1A995"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registrationDate</w:t>
            </w:r>
          </w:p>
        </w:tc>
        <w:tc>
          <w:tcPr>
            <w:tcW w:w="3468" w:type="dxa"/>
          </w:tcPr>
          <w:p w14:paraId="5DC8318A" w14:textId="0CE1BB21" w:rsidR="00C71E3A" w:rsidRDefault="00C71E3A" w:rsidP="00C71E3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Date/time at which product was registered by the consumer</w:t>
            </w:r>
          </w:p>
        </w:tc>
        <w:tc>
          <w:tcPr>
            <w:tcW w:w="2610" w:type="dxa"/>
          </w:tcPr>
          <w:p w14:paraId="6421703E"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6D78A5A3" w14:textId="77777777" w:rsidTr="00E9060A">
        <w:tc>
          <w:tcPr>
            <w:tcW w:w="2179" w:type="dxa"/>
          </w:tcPr>
          <w:p w14:paraId="4D3921FF" w14:textId="258DD31C"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uuid</w:t>
            </w:r>
          </w:p>
        </w:tc>
        <w:tc>
          <w:tcPr>
            <w:tcW w:w="3468" w:type="dxa"/>
          </w:tcPr>
          <w:p w14:paraId="23DA1F50" w14:textId="45B4FFF7" w:rsidR="00C71E3A" w:rsidRDefault="00C71E3A" w:rsidP="00C71E3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Unique internal identifier of product registration record</w:t>
            </w:r>
          </w:p>
        </w:tc>
        <w:tc>
          <w:tcPr>
            <w:tcW w:w="2610" w:type="dxa"/>
          </w:tcPr>
          <w:p w14:paraId="01EFF437"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086E3DD5" w14:textId="77777777" w:rsidTr="00E9060A">
        <w:tc>
          <w:tcPr>
            <w:tcW w:w="2179" w:type="dxa"/>
          </w:tcPr>
          <w:p w14:paraId="78B920C1" w14:textId="0846C071" w:rsidR="00C71E3A" w:rsidRDefault="00C71E3A" w:rsidP="00E9060A">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registrationChannel</w:t>
            </w:r>
          </w:p>
        </w:tc>
        <w:tc>
          <w:tcPr>
            <w:tcW w:w="3468" w:type="dxa"/>
          </w:tcPr>
          <w:p w14:paraId="712A9441" w14:textId="232E6B7A" w:rsidR="00C71E3A" w:rsidRDefault="00E951E6" w:rsidP="00C71E3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Microsite ID where product was registered. The value to store in Janrain should be MS+micrositeId</w:t>
            </w:r>
            <w:r>
              <w:rPr>
                <w:rFonts w:asciiTheme="minorHAnsi" w:hAnsiTheme="minorHAnsi" w:cstheme="minorHAnsi"/>
                <w:sz w:val="20"/>
                <w:szCs w:val="20"/>
              </w:rPr>
              <w:t xml:space="preserve"> and will be different per API client.</w:t>
            </w:r>
          </w:p>
        </w:tc>
        <w:tc>
          <w:tcPr>
            <w:tcW w:w="2610" w:type="dxa"/>
          </w:tcPr>
          <w:p w14:paraId="09868378" w14:textId="77777777" w:rsidR="00C71E3A" w:rsidRPr="008F3716" w:rsidRDefault="00C71E3A" w:rsidP="00E9060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bl>
    <w:p w14:paraId="46DDE8F5" w14:textId="77777777" w:rsidR="00E951E6" w:rsidRDefault="00E951E6"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4A45DCC1" w14:textId="1AAF41E7" w:rsidR="00E951E6" w:rsidRDefault="00E951E6"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Pr>
          <w:rFonts w:asciiTheme="minorHAnsi" w:hAnsiTheme="minorHAnsi" w:cstheme="minorHAnsi"/>
          <w:b/>
          <w:sz w:val="20"/>
          <w:szCs w:val="20"/>
        </w:rPr>
        <w:t>Example response on success:</w:t>
      </w:r>
    </w:p>
    <w:p w14:paraId="20AA409D" w14:textId="77777777" w:rsidR="00E9060A" w:rsidRPr="00E9060A" w:rsidRDefault="00E9060A" w:rsidP="00683FBA">
      <w:pPr>
        <w:pStyle w:val="Response"/>
      </w:pPr>
      <w:r w:rsidRPr="00E9060A">
        <w:t>{</w:t>
      </w:r>
    </w:p>
    <w:p w14:paraId="3E7D8A05" w14:textId="77777777" w:rsidR="00E9060A" w:rsidRPr="00E9060A" w:rsidRDefault="00E9060A" w:rsidP="00683FBA">
      <w:pPr>
        <w:pStyle w:val="Response"/>
      </w:pPr>
      <w:r w:rsidRPr="00E9060A">
        <w:tab/>
        <w:t>"result_count": 2,</w:t>
      </w:r>
    </w:p>
    <w:p w14:paraId="7124CA7D" w14:textId="77777777" w:rsidR="00E9060A" w:rsidRPr="00E9060A" w:rsidRDefault="00E9060A" w:rsidP="00683FBA">
      <w:pPr>
        <w:pStyle w:val="Response"/>
      </w:pPr>
      <w:r w:rsidRPr="00E9060A">
        <w:tab/>
        <w:t>"results": [{</w:t>
      </w:r>
    </w:p>
    <w:p w14:paraId="2B791419" w14:textId="77777777" w:rsidR="00E9060A" w:rsidRPr="00E9060A" w:rsidRDefault="00E9060A" w:rsidP="00683FBA">
      <w:pPr>
        <w:pStyle w:val="Response"/>
      </w:pPr>
      <w:r w:rsidRPr="00E9060A">
        <w:tab/>
      </w:r>
      <w:r w:rsidRPr="00E9060A">
        <w:tab/>
        <w:t>"productRegistrationID": "2512000064",</w:t>
      </w:r>
    </w:p>
    <w:p w14:paraId="5F04D221" w14:textId="77777777" w:rsidR="00E9060A" w:rsidRPr="00E9060A" w:rsidRDefault="00E9060A" w:rsidP="00683FBA">
      <w:pPr>
        <w:pStyle w:val="Response"/>
      </w:pPr>
      <w:r w:rsidRPr="00E9060A">
        <w:tab/>
      </w:r>
      <w:r w:rsidRPr="00E9060A">
        <w:tab/>
        <w:t>"purchaseDate": "2013-03-01",</w:t>
      </w:r>
    </w:p>
    <w:p w14:paraId="56FE2E07" w14:textId="77777777" w:rsidR="00E9060A" w:rsidRPr="00E9060A" w:rsidRDefault="00E9060A" w:rsidP="00683FBA">
      <w:pPr>
        <w:pStyle w:val="Response"/>
      </w:pPr>
      <w:r w:rsidRPr="00E9060A">
        <w:tab/>
      </w:r>
      <w:r w:rsidRPr="00E9060A">
        <w:tab/>
        <w:t>"productModelNumber": "HX8002/05",</w:t>
      </w:r>
    </w:p>
    <w:p w14:paraId="7038ADEA" w14:textId="77777777" w:rsidR="00E9060A" w:rsidRPr="00E9060A" w:rsidRDefault="00E9060A" w:rsidP="00683FBA">
      <w:pPr>
        <w:pStyle w:val="Response"/>
      </w:pPr>
      <w:r w:rsidRPr="00E9060A">
        <w:tab/>
      </w:r>
      <w:r w:rsidRPr="00E9060A">
        <w:tab/>
        <w:t>"contractNumber": null,</w:t>
      </w:r>
    </w:p>
    <w:p w14:paraId="4974CF03" w14:textId="77777777" w:rsidR="00E9060A" w:rsidRPr="00E9060A" w:rsidRDefault="00E9060A" w:rsidP="00683FBA">
      <w:pPr>
        <w:pStyle w:val="Response"/>
      </w:pPr>
      <w:r w:rsidRPr="00E9060A">
        <w:tab/>
      </w:r>
      <w:r w:rsidRPr="00E9060A">
        <w:tab/>
        <w:t>"lastSolicitDate": null,</w:t>
      </w:r>
    </w:p>
    <w:p w14:paraId="21367A3D" w14:textId="77777777" w:rsidR="00E9060A" w:rsidRPr="00E9060A" w:rsidRDefault="00E9060A" w:rsidP="00683FBA">
      <w:pPr>
        <w:pStyle w:val="Response"/>
      </w:pPr>
      <w:r w:rsidRPr="00E9060A">
        <w:tab/>
      </w:r>
      <w:r w:rsidRPr="00E9060A">
        <w:tab/>
        <w:t>"purchasePlace": null,</w:t>
      </w:r>
    </w:p>
    <w:p w14:paraId="41FC28F6" w14:textId="77777777" w:rsidR="00E9060A" w:rsidRPr="00E9060A" w:rsidRDefault="00E9060A" w:rsidP="00683FBA">
      <w:pPr>
        <w:pStyle w:val="Response"/>
      </w:pPr>
      <w:r w:rsidRPr="00E9060A">
        <w:tab/>
      </w:r>
      <w:r w:rsidRPr="00E9060A">
        <w:tab/>
        <w:t>"warrantyInMonths": null,</w:t>
      </w:r>
    </w:p>
    <w:p w14:paraId="01BC450E" w14:textId="77777777" w:rsidR="00E9060A" w:rsidRPr="00E9060A" w:rsidRDefault="00E9060A" w:rsidP="00683FBA">
      <w:pPr>
        <w:pStyle w:val="Response"/>
      </w:pPr>
      <w:r w:rsidRPr="00E9060A">
        <w:tab/>
      </w:r>
      <w:r w:rsidRPr="00E9060A">
        <w:tab/>
        <w:t>"id": 139136402,</w:t>
      </w:r>
    </w:p>
    <w:p w14:paraId="2EB1DBD7" w14:textId="77777777" w:rsidR="00E9060A" w:rsidRPr="00E9060A" w:rsidRDefault="00E9060A" w:rsidP="00683FBA">
      <w:pPr>
        <w:pStyle w:val="Response"/>
      </w:pPr>
      <w:r w:rsidRPr="00E9060A">
        <w:tab/>
      </w:r>
      <w:r w:rsidRPr="00E9060A">
        <w:tab/>
        <w:t>"productCatalogLocaleId": "nl_NL_CONSUMER",</w:t>
      </w:r>
    </w:p>
    <w:p w14:paraId="784B91F5" w14:textId="77777777" w:rsidR="00E9060A" w:rsidRPr="00E9060A" w:rsidRDefault="00E9060A" w:rsidP="00683FBA">
      <w:pPr>
        <w:pStyle w:val="Response"/>
      </w:pPr>
      <w:r w:rsidRPr="00E9060A">
        <w:tab/>
      </w:r>
      <w:r w:rsidRPr="00E9060A">
        <w:tab/>
        <w:t>"deviceId": null,</w:t>
      </w:r>
    </w:p>
    <w:p w14:paraId="062B6675" w14:textId="77777777" w:rsidR="00E9060A" w:rsidRPr="00E9060A" w:rsidRDefault="00E9060A" w:rsidP="00683FBA">
      <w:pPr>
        <w:pStyle w:val="Response"/>
      </w:pPr>
      <w:r w:rsidRPr="00E9060A">
        <w:tab/>
      </w:r>
      <w:r w:rsidRPr="00E9060A">
        <w:tab/>
        <w:t>"lastUpdated": "2014-02-25 21:31:36.161304 +0000",</w:t>
      </w:r>
    </w:p>
    <w:p w14:paraId="4A06531F" w14:textId="77777777" w:rsidR="00E9060A" w:rsidRPr="00E9060A" w:rsidRDefault="00E9060A" w:rsidP="00683FBA">
      <w:pPr>
        <w:pStyle w:val="Response"/>
      </w:pPr>
      <w:r w:rsidRPr="00E9060A">
        <w:tab/>
      </w:r>
      <w:r w:rsidRPr="00E9060A">
        <w:tab/>
        <w:t>"isPrimaryUser": true,</w:t>
      </w:r>
    </w:p>
    <w:p w14:paraId="6FAFA413" w14:textId="77777777" w:rsidR="00E9060A" w:rsidRPr="00E9060A" w:rsidRDefault="00E9060A" w:rsidP="00683FBA">
      <w:pPr>
        <w:pStyle w:val="Response"/>
      </w:pPr>
      <w:r w:rsidRPr="00E9060A">
        <w:tab/>
      </w:r>
      <w:r w:rsidRPr="00E9060A">
        <w:tab/>
        <w:t>"isGenerations": false,</w:t>
      </w:r>
    </w:p>
    <w:p w14:paraId="4036689C" w14:textId="77777777" w:rsidR="00E9060A" w:rsidRPr="00E9060A" w:rsidRDefault="00E9060A" w:rsidP="00683FBA">
      <w:pPr>
        <w:pStyle w:val="Response"/>
      </w:pPr>
      <w:r w:rsidRPr="00E9060A">
        <w:tab/>
      </w:r>
      <w:r w:rsidRPr="00E9060A">
        <w:tab/>
        <w:t>"deviceName": "HX8002/05",</w:t>
      </w:r>
    </w:p>
    <w:p w14:paraId="0257FE52" w14:textId="77777777" w:rsidR="00E9060A" w:rsidRPr="00E9060A" w:rsidRDefault="00E9060A" w:rsidP="00683FBA">
      <w:pPr>
        <w:pStyle w:val="Response"/>
      </w:pPr>
      <w:r w:rsidRPr="00E9060A">
        <w:tab/>
      </w:r>
      <w:r w:rsidRPr="00E9060A">
        <w:tab/>
        <w:t>"productId": "HX8002_05_NL_CONSUMER",</w:t>
      </w:r>
    </w:p>
    <w:p w14:paraId="04C43482" w14:textId="77777777" w:rsidR="00E9060A" w:rsidRPr="00E9060A" w:rsidRDefault="00E9060A" w:rsidP="00683FBA">
      <w:pPr>
        <w:pStyle w:val="Response"/>
      </w:pPr>
      <w:r w:rsidRPr="00E9060A">
        <w:tab/>
      </w:r>
      <w:r w:rsidRPr="00E9060A">
        <w:tab/>
        <w:t>"extendedWarranty": false,</w:t>
      </w:r>
    </w:p>
    <w:p w14:paraId="761F12DA" w14:textId="77777777" w:rsidR="00E9060A" w:rsidRPr="00E9060A" w:rsidRDefault="00E9060A" w:rsidP="00683FBA">
      <w:pPr>
        <w:pStyle w:val="Response"/>
      </w:pPr>
      <w:r w:rsidRPr="00E9060A">
        <w:tab/>
      </w:r>
      <w:r w:rsidRPr="00E9060A">
        <w:tab/>
        <w:t>"lastModified": "2013-12-03",</w:t>
      </w:r>
    </w:p>
    <w:p w14:paraId="21232BCE" w14:textId="77777777" w:rsidR="00E9060A" w:rsidRPr="00E9060A" w:rsidRDefault="00E9060A" w:rsidP="00683FBA">
      <w:pPr>
        <w:pStyle w:val="Response"/>
      </w:pPr>
      <w:r w:rsidRPr="00E9060A">
        <w:tab/>
      </w:r>
      <w:r w:rsidRPr="00E9060A">
        <w:tab/>
        <w:t>"slashWinCompetition": false,</w:t>
      </w:r>
    </w:p>
    <w:p w14:paraId="5D543E59" w14:textId="77777777" w:rsidR="00E9060A" w:rsidRPr="00E9060A" w:rsidRDefault="00E9060A" w:rsidP="00683FBA">
      <w:pPr>
        <w:pStyle w:val="Response"/>
      </w:pPr>
      <w:r w:rsidRPr="00E9060A">
        <w:tab/>
      </w:r>
      <w:r w:rsidRPr="00E9060A">
        <w:tab/>
        <w:t>"productSerialNumber": null,</w:t>
      </w:r>
    </w:p>
    <w:p w14:paraId="03E8C53C" w14:textId="77777777" w:rsidR="00E9060A" w:rsidRPr="00E9060A" w:rsidRDefault="00E9060A" w:rsidP="00683FBA">
      <w:pPr>
        <w:pStyle w:val="Response"/>
      </w:pPr>
      <w:r w:rsidRPr="00E9060A">
        <w:tab/>
      </w:r>
      <w:r w:rsidRPr="00E9060A">
        <w:tab/>
        <w:t>"created": "2014-02-25 21:31:36.161304 +0000",</w:t>
      </w:r>
    </w:p>
    <w:p w14:paraId="13E34DAA" w14:textId="77777777" w:rsidR="00E9060A" w:rsidRPr="00E9060A" w:rsidRDefault="00E9060A" w:rsidP="00683FBA">
      <w:pPr>
        <w:pStyle w:val="Response"/>
      </w:pPr>
      <w:r w:rsidRPr="00E9060A">
        <w:tab/>
      </w:r>
      <w:r w:rsidRPr="00E9060A">
        <w:tab/>
        <w:t>"registrationDate": "2013-12-03 00:00:00 +0000",</w:t>
      </w:r>
    </w:p>
    <w:p w14:paraId="12273572" w14:textId="77777777" w:rsidR="00E9060A" w:rsidRPr="00E9060A" w:rsidRDefault="00E9060A" w:rsidP="00683FBA">
      <w:pPr>
        <w:pStyle w:val="Response"/>
      </w:pPr>
      <w:r w:rsidRPr="00E9060A">
        <w:tab/>
      </w:r>
      <w:r w:rsidRPr="00E9060A">
        <w:tab/>
        <w:t>"uuid": "973bd103-6c38-4899-8716-aade4f632cb6",</w:t>
      </w:r>
    </w:p>
    <w:p w14:paraId="053A2338" w14:textId="77777777" w:rsidR="00E9060A" w:rsidRPr="00E9060A" w:rsidRDefault="00E9060A" w:rsidP="00683FBA">
      <w:pPr>
        <w:pStyle w:val="Response"/>
      </w:pPr>
      <w:r w:rsidRPr="00E9060A">
        <w:tab/>
      </w:r>
      <w:r w:rsidRPr="00E9060A">
        <w:tab/>
        <w:t>"registrationChannel": "web"</w:t>
      </w:r>
    </w:p>
    <w:p w14:paraId="2265D5CA" w14:textId="77777777" w:rsidR="00E9060A" w:rsidRPr="00E9060A" w:rsidRDefault="00E9060A" w:rsidP="00683FBA">
      <w:pPr>
        <w:pStyle w:val="Response"/>
      </w:pPr>
      <w:r w:rsidRPr="00E9060A">
        <w:tab/>
        <w:t>},</w:t>
      </w:r>
    </w:p>
    <w:p w14:paraId="37C773EF" w14:textId="77777777" w:rsidR="00E9060A" w:rsidRPr="00E9060A" w:rsidRDefault="00E9060A" w:rsidP="00683FBA">
      <w:pPr>
        <w:pStyle w:val="Response"/>
      </w:pPr>
      <w:r w:rsidRPr="00E9060A">
        <w:tab/>
        <w:t>{</w:t>
      </w:r>
    </w:p>
    <w:p w14:paraId="79B77196" w14:textId="77777777" w:rsidR="00E9060A" w:rsidRPr="00E9060A" w:rsidRDefault="00E9060A" w:rsidP="00683FBA">
      <w:pPr>
        <w:pStyle w:val="Response"/>
      </w:pPr>
      <w:r w:rsidRPr="00E9060A">
        <w:tab/>
      </w:r>
      <w:r w:rsidRPr="00E9060A">
        <w:tab/>
        <w:t>"productRegistrationID": "2512000065",</w:t>
      </w:r>
    </w:p>
    <w:p w14:paraId="0D8D7890" w14:textId="77777777" w:rsidR="00E9060A" w:rsidRPr="00E9060A" w:rsidRDefault="00E9060A" w:rsidP="00683FBA">
      <w:pPr>
        <w:pStyle w:val="Response"/>
      </w:pPr>
      <w:r w:rsidRPr="00E9060A">
        <w:tab/>
      </w:r>
      <w:r w:rsidRPr="00E9060A">
        <w:tab/>
        <w:t>"purchaseDate": "2013-12-03",</w:t>
      </w:r>
    </w:p>
    <w:p w14:paraId="0756E38A" w14:textId="77777777" w:rsidR="00E9060A" w:rsidRPr="00E9060A" w:rsidRDefault="00E9060A" w:rsidP="00683FBA">
      <w:pPr>
        <w:pStyle w:val="Response"/>
      </w:pPr>
      <w:r w:rsidRPr="00E9060A">
        <w:tab/>
      </w:r>
      <w:r w:rsidRPr="00E9060A">
        <w:tab/>
        <w:t>"productModelNumber": "CP9214/01",</w:t>
      </w:r>
    </w:p>
    <w:p w14:paraId="2B63D397" w14:textId="77777777" w:rsidR="00E9060A" w:rsidRPr="00E9060A" w:rsidRDefault="00E9060A" w:rsidP="00683FBA">
      <w:pPr>
        <w:pStyle w:val="Response"/>
      </w:pPr>
      <w:r w:rsidRPr="00E9060A">
        <w:tab/>
      </w:r>
      <w:r w:rsidRPr="00E9060A">
        <w:tab/>
        <w:t>"contractNumber": null,</w:t>
      </w:r>
    </w:p>
    <w:p w14:paraId="2FB91303" w14:textId="77777777" w:rsidR="00E9060A" w:rsidRPr="00E9060A" w:rsidRDefault="00E9060A" w:rsidP="00683FBA">
      <w:pPr>
        <w:pStyle w:val="Response"/>
      </w:pPr>
      <w:r w:rsidRPr="00E9060A">
        <w:tab/>
      </w:r>
      <w:r w:rsidRPr="00E9060A">
        <w:tab/>
        <w:t>"lastSolicitDate": null,</w:t>
      </w:r>
    </w:p>
    <w:p w14:paraId="6A1B14AE" w14:textId="77777777" w:rsidR="00E9060A" w:rsidRPr="00E9060A" w:rsidRDefault="00E9060A" w:rsidP="00683FBA">
      <w:pPr>
        <w:pStyle w:val="Response"/>
      </w:pPr>
      <w:r w:rsidRPr="00E9060A">
        <w:tab/>
      </w:r>
      <w:r w:rsidRPr="00E9060A">
        <w:tab/>
        <w:t>"purchasePlace": null,</w:t>
      </w:r>
    </w:p>
    <w:p w14:paraId="2BF55910" w14:textId="77777777" w:rsidR="00E9060A" w:rsidRPr="00E9060A" w:rsidRDefault="00E9060A" w:rsidP="00683FBA">
      <w:pPr>
        <w:pStyle w:val="Response"/>
      </w:pPr>
      <w:r w:rsidRPr="00E9060A">
        <w:tab/>
      </w:r>
      <w:r w:rsidRPr="00E9060A">
        <w:tab/>
        <w:t>"warrantyInMonths": null,</w:t>
      </w:r>
    </w:p>
    <w:p w14:paraId="7E668C55" w14:textId="77777777" w:rsidR="00E9060A" w:rsidRPr="00E9060A" w:rsidRDefault="00E9060A" w:rsidP="00683FBA">
      <w:pPr>
        <w:pStyle w:val="Response"/>
      </w:pPr>
      <w:r w:rsidRPr="00E9060A">
        <w:tab/>
      </w:r>
      <w:r w:rsidRPr="00E9060A">
        <w:tab/>
        <w:t>"id": 139136403,</w:t>
      </w:r>
    </w:p>
    <w:p w14:paraId="3F228AB2" w14:textId="77777777" w:rsidR="00E9060A" w:rsidRPr="00E9060A" w:rsidRDefault="00E9060A" w:rsidP="00683FBA">
      <w:pPr>
        <w:pStyle w:val="Response"/>
      </w:pPr>
      <w:r w:rsidRPr="00E9060A">
        <w:tab/>
      </w:r>
      <w:r w:rsidRPr="00E9060A">
        <w:tab/>
        <w:t>"productCatalogLocaleId": "nl_NL_CONSUMER",</w:t>
      </w:r>
    </w:p>
    <w:p w14:paraId="2B2FA535" w14:textId="77777777" w:rsidR="00E9060A" w:rsidRPr="00E9060A" w:rsidRDefault="00E9060A" w:rsidP="00683FBA">
      <w:pPr>
        <w:pStyle w:val="Response"/>
      </w:pPr>
      <w:r w:rsidRPr="00E9060A">
        <w:tab/>
      </w:r>
      <w:r w:rsidRPr="00E9060A">
        <w:tab/>
        <w:t>"deviceId": null,</w:t>
      </w:r>
    </w:p>
    <w:p w14:paraId="5DE1B439" w14:textId="77777777" w:rsidR="00E9060A" w:rsidRPr="00E9060A" w:rsidRDefault="00E9060A" w:rsidP="00683FBA">
      <w:pPr>
        <w:pStyle w:val="Response"/>
      </w:pPr>
      <w:r w:rsidRPr="00E9060A">
        <w:lastRenderedPageBreak/>
        <w:tab/>
      </w:r>
      <w:r w:rsidRPr="00E9060A">
        <w:tab/>
        <w:t>"lastUpdated": "2014-02-25 21:31:36.167894 +0000",</w:t>
      </w:r>
    </w:p>
    <w:p w14:paraId="36CBE3F8" w14:textId="77777777" w:rsidR="00E9060A" w:rsidRPr="00E9060A" w:rsidRDefault="00E9060A" w:rsidP="00683FBA">
      <w:pPr>
        <w:pStyle w:val="Response"/>
      </w:pPr>
      <w:r w:rsidRPr="00E9060A">
        <w:tab/>
      </w:r>
      <w:r w:rsidRPr="00E9060A">
        <w:tab/>
        <w:t>"isPrimaryUser": true,</w:t>
      </w:r>
    </w:p>
    <w:p w14:paraId="46F58533" w14:textId="77777777" w:rsidR="00E9060A" w:rsidRPr="00E9060A" w:rsidRDefault="00E9060A" w:rsidP="00683FBA">
      <w:pPr>
        <w:pStyle w:val="Response"/>
      </w:pPr>
      <w:r w:rsidRPr="00E9060A">
        <w:tab/>
      </w:r>
      <w:r w:rsidRPr="00E9060A">
        <w:tab/>
        <w:t>"isGenerations": false,</w:t>
      </w:r>
    </w:p>
    <w:p w14:paraId="5403C2C7" w14:textId="77777777" w:rsidR="00E9060A" w:rsidRPr="00E9060A" w:rsidRDefault="00E9060A" w:rsidP="00683FBA">
      <w:pPr>
        <w:pStyle w:val="Response"/>
      </w:pPr>
      <w:r w:rsidRPr="00E9060A">
        <w:tab/>
      </w:r>
      <w:r w:rsidRPr="00E9060A">
        <w:tab/>
        <w:t>"deviceName": "CP9214/01",</w:t>
      </w:r>
    </w:p>
    <w:p w14:paraId="2F54308C" w14:textId="77777777" w:rsidR="00E9060A" w:rsidRPr="00E9060A" w:rsidRDefault="00E9060A" w:rsidP="00683FBA">
      <w:pPr>
        <w:pStyle w:val="Response"/>
      </w:pPr>
      <w:r w:rsidRPr="00E9060A">
        <w:tab/>
      </w:r>
      <w:r w:rsidRPr="00E9060A">
        <w:tab/>
        <w:t>"productId": "CP9214_01_NL_CONSUMER",</w:t>
      </w:r>
    </w:p>
    <w:p w14:paraId="4BD7460C" w14:textId="77777777" w:rsidR="00E9060A" w:rsidRPr="00E9060A" w:rsidRDefault="00E9060A" w:rsidP="00683FBA">
      <w:pPr>
        <w:pStyle w:val="Response"/>
      </w:pPr>
      <w:r w:rsidRPr="00E9060A">
        <w:tab/>
      </w:r>
      <w:r w:rsidRPr="00E9060A">
        <w:tab/>
        <w:t>"extendedWarranty": false,</w:t>
      </w:r>
    </w:p>
    <w:p w14:paraId="1CA71660" w14:textId="77777777" w:rsidR="00E9060A" w:rsidRPr="00E9060A" w:rsidRDefault="00E9060A" w:rsidP="00683FBA">
      <w:pPr>
        <w:pStyle w:val="Response"/>
      </w:pPr>
      <w:r w:rsidRPr="00E9060A">
        <w:tab/>
      </w:r>
      <w:r w:rsidRPr="00E9060A">
        <w:tab/>
        <w:t>"lastModified": "2013-12-03",</w:t>
      </w:r>
    </w:p>
    <w:p w14:paraId="51121673" w14:textId="77777777" w:rsidR="00E9060A" w:rsidRPr="00E9060A" w:rsidRDefault="00E9060A" w:rsidP="00683FBA">
      <w:pPr>
        <w:pStyle w:val="Response"/>
      </w:pPr>
      <w:r w:rsidRPr="00E9060A">
        <w:tab/>
      </w:r>
      <w:r w:rsidRPr="00E9060A">
        <w:tab/>
        <w:t>"slashWinCompetition": false,</w:t>
      </w:r>
    </w:p>
    <w:p w14:paraId="3DF40EBF" w14:textId="77777777" w:rsidR="00E9060A" w:rsidRPr="00E9060A" w:rsidRDefault="00E9060A" w:rsidP="00683FBA">
      <w:pPr>
        <w:pStyle w:val="Response"/>
      </w:pPr>
      <w:r w:rsidRPr="00E9060A">
        <w:tab/>
      </w:r>
      <w:r w:rsidRPr="00E9060A">
        <w:tab/>
        <w:t>"productSerialNumber": null,</w:t>
      </w:r>
    </w:p>
    <w:p w14:paraId="56E68E7A" w14:textId="77777777" w:rsidR="00E9060A" w:rsidRPr="00E9060A" w:rsidRDefault="00E9060A" w:rsidP="00683FBA">
      <w:pPr>
        <w:pStyle w:val="Response"/>
      </w:pPr>
      <w:r w:rsidRPr="00E9060A">
        <w:tab/>
      </w:r>
      <w:r w:rsidRPr="00E9060A">
        <w:tab/>
        <w:t>"created": "2014-02-25 21:31:36.167894 +0000",</w:t>
      </w:r>
    </w:p>
    <w:p w14:paraId="65F4B709" w14:textId="77777777" w:rsidR="00E9060A" w:rsidRPr="00E9060A" w:rsidRDefault="00E9060A" w:rsidP="00683FBA">
      <w:pPr>
        <w:pStyle w:val="Response"/>
      </w:pPr>
      <w:r w:rsidRPr="00E9060A">
        <w:tab/>
      </w:r>
      <w:r w:rsidRPr="00E9060A">
        <w:tab/>
        <w:t>"registrationDate": "2013-12-03 00:00:00 +0000",</w:t>
      </w:r>
    </w:p>
    <w:p w14:paraId="781EB081" w14:textId="77777777" w:rsidR="00E9060A" w:rsidRPr="00E9060A" w:rsidRDefault="00E9060A" w:rsidP="00683FBA">
      <w:pPr>
        <w:pStyle w:val="Response"/>
      </w:pPr>
      <w:r w:rsidRPr="00E9060A">
        <w:tab/>
      </w:r>
      <w:r w:rsidRPr="00E9060A">
        <w:tab/>
        <w:t>"uuid": "8304b9d0-a39d-4042-b146-f50cb28cdce4",</w:t>
      </w:r>
    </w:p>
    <w:p w14:paraId="4C6635B4" w14:textId="77777777" w:rsidR="00E9060A" w:rsidRPr="00E9060A" w:rsidRDefault="00E9060A" w:rsidP="00683FBA">
      <w:pPr>
        <w:pStyle w:val="Response"/>
      </w:pPr>
      <w:r w:rsidRPr="00E9060A">
        <w:tab/>
      </w:r>
      <w:r w:rsidRPr="00E9060A">
        <w:tab/>
        <w:t>"registrationChannel": "web"</w:t>
      </w:r>
    </w:p>
    <w:p w14:paraId="0827295D" w14:textId="77777777" w:rsidR="00E9060A" w:rsidRPr="00E9060A" w:rsidRDefault="00E9060A" w:rsidP="00683FBA">
      <w:pPr>
        <w:pStyle w:val="Response"/>
      </w:pPr>
      <w:r w:rsidRPr="00E9060A">
        <w:tab/>
        <w:t>}],</w:t>
      </w:r>
    </w:p>
    <w:p w14:paraId="616A88A2" w14:textId="77777777" w:rsidR="00E9060A" w:rsidRPr="00E9060A" w:rsidRDefault="00E9060A" w:rsidP="00683FBA">
      <w:pPr>
        <w:pStyle w:val="Response"/>
      </w:pPr>
      <w:r w:rsidRPr="00E9060A">
        <w:tab/>
        <w:t>"stat": "ok"</w:t>
      </w:r>
    </w:p>
    <w:p w14:paraId="23626DDF" w14:textId="4F08A35D" w:rsidR="00E9060A" w:rsidRDefault="00E9060A" w:rsidP="00683FBA">
      <w:pPr>
        <w:pStyle w:val="Response"/>
      </w:pPr>
      <w:r w:rsidRPr="00E9060A">
        <w:t>}</w:t>
      </w:r>
    </w:p>
    <w:p w14:paraId="2BDF1ED5" w14:textId="77777777"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5F4037F0" w14:textId="77777777"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sz w:val="20"/>
          <w:szCs w:val="20"/>
        </w:rPr>
        <w:t xml:space="preserve">On Failure </w:t>
      </w:r>
    </w:p>
    <w:p w14:paraId="3DAEE401" w14:textId="77777777" w:rsidR="00E9060A"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796DD0D4" w14:textId="77777777" w:rsidR="00E9060A" w:rsidRPr="00E951E6"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bCs/>
          <w:sz w:val="20"/>
          <w:szCs w:val="20"/>
        </w:rPr>
      </w:pPr>
      <w:r w:rsidRPr="0061141E">
        <w:rPr>
          <w:rFonts w:asciiTheme="minorHAnsi" w:hAnsiTheme="minorHAnsi" w:cstheme="minorHAnsi"/>
          <w:b/>
          <w:bCs/>
          <w:sz w:val="20"/>
          <w:szCs w:val="20"/>
        </w:rPr>
        <w:t>Access Token Invalid</w:t>
      </w:r>
    </w:p>
    <w:p w14:paraId="3725F0B3" w14:textId="02BB03FD" w:rsidR="00E9060A" w:rsidRPr="00E951E6" w:rsidRDefault="00E951E6" w:rsidP="00683FBA">
      <w:pPr>
        <w:pStyle w:val="Response"/>
      </w:pPr>
      <w:r w:rsidRPr="00E951E6">
        <w:t>{"ERROR":{"statusCode":403,"errorCode":0,"errorMessage":"malformed access token"}}</w:t>
      </w:r>
      <w:r w:rsidRPr="00E951E6">
        <w:rPr>
          <w:rFonts w:ascii="Microsoft Sans Serif" w:hAnsi="Microsoft Sans Serif" w:cs="Microsoft Sans Serif"/>
          <w:sz w:val="17"/>
          <w:szCs w:val="17"/>
        </w:rPr>
        <w:br/>
      </w:r>
    </w:p>
    <w:p w14:paraId="458FC75D" w14:textId="77777777" w:rsidR="00E9060A" w:rsidRPr="0061141E" w:rsidRDefault="00E9060A" w:rsidP="00E9060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bCs/>
          <w:sz w:val="20"/>
          <w:szCs w:val="20"/>
        </w:rPr>
        <w:t>Internal Server Error</w:t>
      </w:r>
    </w:p>
    <w:p w14:paraId="288A268F" w14:textId="5B94B92E" w:rsidR="00E9060A" w:rsidRPr="0061141E" w:rsidRDefault="00E9060A" w:rsidP="00683FBA">
      <w:pPr>
        <w:pStyle w:val="Response"/>
      </w:pPr>
      <w:r w:rsidRPr="0061141E">
        <w:t>{ "ERROR": {"statusCode":500,"errorCode":XXXX,"errorMessage":“Error message”} }</w:t>
      </w:r>
    </w:p>
    <w:p w14:paraId="100874E9" w14:textId="77777777" w:rsidR="0061141E" w:rsidRDefault="0061141E" w:rsidP="0061141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23E25B09" w14:textId="3FB43C32" w:rsidR="00293CE9" w:rsidRPr="00643F37" w:rsidRDefault="00A83839" w:rsidP="00293CE9">
      <w:pPr>
        <w:pStyle w:val="Heading3"/>
      </w:pPr>
      <w:bookmarkStart w:id="45" w:name="_Toc309312546"/>
      <w:r>
        <w:lastRenderedPageBreak/>
        <w:t>Product Registration – e</w:t>
      </w:r>
      <w:r w:rsidR="00293CE9">
        <w:t>mail service</w:t>
      </w:r>
      <w:bookmarkEnd w:id="45"/>
    </w:p>
    <w:p w14:paraId="3DCB1C92"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413DEA3"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HTTP Method : POST (other methods, like GET, are not allowed and disabled)</w:t>
      </w:r>
    </w:p>
    <w:p w14:paraId="7950E5A2"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F867090" w14:textId="396BAF9E" w:rsidR="00293CE9" w:rsidRDefault="007A2AEA"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This service will able the requestor to send a mail with productregistration details to us</w:t>
      </w:r>
      <w:r w:rsidR="00F321C1">
        <w:rPr>
          <w:rFonts w:asciiTheme="minorHAnsi" w:hAnsiTheme="minorHAnsi" w:cstheme="minorHAnsi"/>
          <w:sz w:val="20"/>
          <w:szCs w:val="20"/>
        </w:rPr>
        <w:t xml:space="preserve">er who registered the product. </w:t>
      </w:r>
    </w:p>
    <w:p w14:paraId="53990FC4"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1FEA8AC"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Parameters to be passed to PRX in request headers</w:t>
      </w:r>
      <w:r>
        <w:rPr>
          <w:rFonts w:asciiTheme="minorHAnsi" w:hAnsiTheme="minorHAnsi" w:cstheme="minorHAnsi"/>
          <w:sz w:val="20"/>
          <w:szCs w:val="20"/>
        </w:rPr>
        <w:br/>
      </w:r>
    </w:p>
    <w:tbl>
      <w:tblPr>
        <w:tblStyle w:val="TableGrid"/>
        <w:tblW w:w="8257" w:type="dxa"/>
        <w:tblInd w:w="851" w:type="dxa"/>
        <w:tblLook w:val="04A0" w:firstRow="1" w:lastRow="0" w:firstColumn="1" w:lastColumn="0" w:noHBand="0" w:noVBand="1"/>
      </w:tblPr>
      <w:tblGrid>
        <w:gridCol w:w="2179"/>
        <w:gridCol w:w="3468"/>
        <w:gridCol w:w="2610"/>
      </w:tblGrid>
      <w:tr w:rsidR="00293CE9" w14:paraId="4D115513" w14:textId="77777777" w:rsidTr="00B77468">
        <w:tc>
          <w:tcPr>
            <w:tcW w:w="2179" w:type="dxa"/>
            <w:shd w:val="clear" w:color="auto" w:fill="BFBFBF" w:themeFill="background1" w:themeFillShade="BF"/>
          </w:tcPr>
          <w:p w14:paraId="1199997E" w14:textId="77777777" w:rsidR="00293CE9" w:rsidRPr="0066324C" w:rsidRDefault="00293CE9" w:rsidP="00B77468">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68" w:type="dxa"/>
            <w:shd w:val="clear" w:color="auto" w:fill="BFBFBF" w:themeFill="background1" w:themeFillShade="BF"/>
          </w:tcPr>
          <w:p w14:paraId="4CA2236E" w14:textId="77777777" w:rsidR="00293CE9" w:rsidRPr="0066324C" w:rsidRDefault="00293CE9" w:rsidP="00B77468">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033616B2" w14:textId="77777777" w:rsidR="00293CE9" w:rsidRPr="0066324C" w:rsidRDefault="00293CE9" w:rsidP="00B77468">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293CE9" w14:paraId="5B4DD706" w14:textId="77777777" w:rsidTr="00B77468">
        <w:tc>
          <w:tcPr>
            <w:tcW w:w="2179" w:type="dxa"/>
          </w:tcPr>
          <w:p w14:paraId="2CF98C67" w14:textId="77777777" w:rsidR="00293CE9" w:rsidRPr="0066324C" w:rsidRDefault="00293CE9" w:rsidP="00B7746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x-accessToken</w:t>
            </w:r>
          </w:p>
        </w:tc>
        <w:tc>
          <w:tcPr>
            <w:tcW w:w="3468" w:type="dxa"/>
          </w:tcPr>
          <w:p w14:paraId="7C8C155E" w14:textId="77777777" w:rsidR="00293CE9" w:rsidRPr="008F3716" w:rsidRDefault="00293CE9" w:rsidP="00B77468">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Active token of authenticated consumer under which the product is registered</w:t>
            </w:r>
            <w:r w:rsidRPr="008F3716">
              <w:rPr>
                <w:rFonts w:asciiTheme="minorHAnsi" w:hAnsiTheme="minorHAnsi" w:cstheme="minorHAnsi"/>
                <w:sz w:val="20"/>
                <w:szCs w:val="20"/>
              </w:rPr>
              <w:t xml:space="preserve"> </w:t>
            </w:r>
          </w:p>
        </w:tc>
        <w:tc>
          <w:tcPr>
            <w:tcW w:w="2610" w:type="dxa"/>
          </w:tcPr>
          <w:p w14:paraId="251CC211" w14:textId="77777777" w:rsidR="00293CE9" w:rsidRPr="008F3716" w:rsidRDefault="00293CE9" w:rsidP="00B77468">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bl>
    <w:p w14:paraId="543EDAA5"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A56C123"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Parameters to be passed to PRX in request body</w:t>
      </w:r>
    </w:p>
    <w:p w14:paraId="3D3C2359"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tbl>
      <w:tblPr>
        <w:tblStyle w:val="TableGrid"/>
        <w:tblW w:w="8257" w:type="dxa"/>
        <w:tblInd w:w="851" w:type="dxa"/>
        <w:tblLook w:val="04A0" w:firstRow="1" w:lastRow="0" w:firstColumn="1" w:lastColumn="0" w:noHBand="0" w:noVBand="1"/>
      </w:tblPr>
      <w:tblGrid>
        <w:gridCol w:w="2274"/>
        <w:gridCol w:w="3417"/>
        <w:gridCol w:w="2566"/>
      </w:tblGrid>
      <w:tr w:rsidR="00293CE9" w14:paraId="561BBB09" w14:textId="77777777" w:rsidTr="007A2AEA">
        <w:tc>
          <w:tcPr>
            <w:tcW w:w="2274" w:type="dxa"/>
            <w:shd w:val="clear" w:color="auto" w:fill="BFBFBF" w:themeFill="background1" w:themeFillShade="BF"/>
          </w:tcPr>
          <w:p w14:paraId="4724D9AF" w14:textId="77777777" w:rsidR="00293CE9" w:rsidRPr="0066324C" w:rsidRDefault="00293CE9" w:rsidP="00B77468">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17" w:type="dxa"/>
            <w:shd w:val="clear" w:color="auto" w:fill="BFBFBF" w:themeFill="background1" w:themeFillShade="BF"/>
          </w:tcPr>
          <w:p w14:paraId="6BBFEBEF" w14:textId="77777777" w:rsidR="00293CE9" w:rsidRPr="0066324C" w:rsidRDefault="00293CE9" w:rsidP="00B77468">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566" w:type="dxa"/>
            <w:shd w:val="clear" w:color="auto" w:fill="BFBFBF" w:themeFill="background1" w:themeFillShade="BF"/>
          </w:tcPr>
          <w:p w14:paraId="3CCB161A" w14:textId="77777777" w:rsidR="00293CE9" w:rsidRPr="0066324C" w:rsidRDefault="00293CE9" w:rsidP="00B77468">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293CE9" w14:paraId="74E904B9" w14:textId="77777777" w:rsidTr="007A2AEA">
        <w:tc>
          <w:tcPr>
            <w:tcW w:w="2274" w:type="dxa"/>
          </w:tcPr>
          <w:p w14:paraId="21C281E3" w14:textId="77777777" w:rsidR="007A2AEA" w:rsidRPr="00F67079" w:rsidRDefault="007A2AEA" w:rsidP="007A2AEA">
            <w:pPr>
              <w:pStyle w:val="NormalIndent"/>
              <w:tabs>
                <w:tab w:val="left" w:pos="1134"/>
                <w:tab w:val="left" w:pos="1418"/>
                <w:tab w:val="left" w:pos="1701"/>
                <w:tab w:val="left" w:pos="1985"/>
                <w:tab w:val="left" w:pos="2268"/>
                <w:tab w:val="left" w:pos="2552"/>
                <w:tab w:val="left" w:pos="2835"/>
              </w:tabs>
              <w:ind w:left="0"/>
              <w:rPr>
                <w:rFonts w:ascii="Times" w:hAnsi="Times"/>
                <w:sz w:val="20"/>
                <w:szCs w:val="20"/>
                <w:lang w:eastAsia="nl-NL"/>
              </w:rPr>
            </w:pPr>
            <w:r w:rsidRPr="00F67079">
              <w:rPr>
                <w:rFonts w:asciiTheme="minorHAnsi" w:hAnsiTheme="minorHAnsi" w:cstheme="minorHAnsi"/>
                <w:b/>
                <w:bCs/>
                <w:sz w:val="20"/>
                <w:szCs w:val="20"/>
              </w:rPr>
              <w:t>productRegistrationUuid</w:t>
            </w:r>
          </w:p>
          <w:p w14:paraId="00E32F13" w14:textId="73A87CA3" w:rsidR="00293CE9" w:rsidRPr="0066324C" w:rsidRDefault="00293CE9" w:rsidP="00B77468">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p>
        </w:tc>
        <w:tc>
          <w:tcPr>
            <w:tcW w:w="3417" w:type="dxa"/>
          </w:tcPr>
          <w:p w14:paraId="2691A779" w14:textId="46139E88" w:rsidR="00293CE9" w:rsidRPr="008F3716" w:rsidRDefault="007A2AEA" w:rsidP="00B77468">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Unique identifier of the registration, which will be provided after registering the product.</w:t>
            </w:r>
          </w:p>
        </w:tc>
        <w:tc>
          <w:tcPr>
            <w:tcW w:w="2566" w:type="dxa"/>
          </w:tcPr>
          <w:p w14:paraId="3CD28FF2" w14:textId="77777777" w:rsidR="00293CE9" w:rsidRPr="008F3716" w:rsidRDefault="00293CE9" w:rsidP="00B77468">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bl>
    <w:p w14:paraId="7DE16F0D" w14:textId="77777777" w:rsidR="00293CE9" w:rsidRPr="00643F37" w:rsidRDefault="00293CE9" w:rsidP="00293CE9">
      <w:pPr>
        <w:pStyle w:val="NormalIndent"/>
        <w:tabs>
          <w:tab w:val="left" w:pos="4605"/>
        </w:tabs>
        <w:rPr>
          <w:rFonts w:asciiTheme="minorHAnsi" w:hAnsiTheme="minorHAnsi" w:cstheme="minorHAnsi"/>
          <w:sz w:val="20"/>
          <w:szCs w:val="20"/>
        </w:rPr>
      </w:pPr>
    </w:p>
    <w:p w14:paraId="4C6E51C3" w14:textId="77777777" w:rsidR="00293CE9" w:rsidRPr="00643F37"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3F439269" w14:textId="166E797E" w:rsidR="00293CE9" w:rsidRPr="00425917"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s</w:t>
      </w:r>
      <w:r w:rsidRPr="00643F37">
        <w:rPr>
          <w:rFonts w:asciiTheme="minorHAnsi" w:hAnsiTheme="minorHAnsi" w:cstheme="minorHAnsi"/>
          <w:sz w:val="20"/>
          <w:szCs w:val="20"/>
        </w:rPr>
        <w:t>://&lt;SERVER-INFO</w:t>
      </w:r>
      <w:r w:rsidRPr="00425917">
        <w:rPr>
          <w:rFonts w:asciiTheme="minorHAnsi" w:hAnsiTheme="minorHAnsi" w:cstheme="minorHAnsi"/>
          <w:sz w:val="20"/>
          <w:szCs w:val="20"/>
        </w:rPr>
        <w:t>/</w:t>
      </w:r>
      <w:r>
        <w:rPr>
          <w:rFonts w:asciiTheme="minorHAnsi" w:hAnsiTheme="minorHAnsi" w:cstheme="minorHAnsi"/>
          <w:sz w:val="20"/>
          <w:szCs w:val="20"/>
        </w:rPr>
        <w:t>prx/</w:t>
      </w:r>
      <w:r w:rsidRPr="00425917">
        <w:rPr>
          <w:rFonts w:asciiTheme="minorHAnsi" w:hAnsiTheme="minorHAnsi" w:cstheme="minorHAnsi"/>
          <w:sz w:val="20"/>
          <w:szCs w:val="20"/>
        </w:rPr>
        <w:t>registration/</w:t>
      </w:r>
      <w:r w:rsidR="007A2AEA">
        <w:rPr>
          <w:rFonts w:asciiTheme="minorHAnsi" w:hAnsiTheme="minorHAnsi" w:cstheme="minorHAnsi"/>
          <w:sz w:val="20"/>
          <w:szCs w:val="20"/>
        </w:rPr>
        <w:t>mail</w:t>
      </w:r>
    </w:p>
    <w:p w14:paraId="1E54A78E"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0ACAB28" w14:textId="30D9F26B"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425917">
        <w:rPr>
          <w:rFonts w:asciiTheme="minorHAnsi" w:hAnsiTheme="minorHAnsi" w:cstheme="minorHAnsi"/>
          <w:b/>
          <w:bCs/>
          <w:sz w:val="20"/>
          <w:szCs w:val="20"/>
        </w:rPr>
        <w:t>The call should always be a POST request</w:t>
      </w:r>
      <w:r>
        <w:rPr>
          <w:rFonts w:asciiTheme="minorHAnsi" w:hAnsiTheme="minorHAnsi" w:cstheme="minorHAnsi"/>
          <w:b/>
          <w:bCs/>
          <w:sz w:val="20"/>
          <w:szCs w:val="20"/>
        </w:rPr>
        <w:t xml:space="preserve">. </w:t>
      </w:r>
    </w:p>
    <w:p w14:paraId="2ABE47C7"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60D466B9" w14:textId="37F40A43" w:rsidR="00293CE9" w:rsidRPr="00301314" w:rsidRDefault="00591C0D"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u w:val="single"/>
        </w:rPr>
      </w:pPr>
      <w:r>
        <w:rPr>
          <w:rFonts w:asciiTheme="minorHAnsi" w:hAnsiTheme="minorHAnsi" w:cstheme="minorHAnsi"/>
          <w:sz w:val="20"/>
          <w:szCs w:val="20"/>
          <w:u w:val="single"/>
        </w:rPr>
        <w:t>Example call</w:t>
      </w:r>
    </w:p>
    <w:p w14:paraId="4F75A158" w14:textId="45BFD651" w:rsidR="00293CE9" w:rsidRDefault="00293CE9" w:rsidP="00293CE9">
      <w:pPr>
        <w:pStyle w:val="NormalIndent"/>
        <w:tabs>
          <w:tab w:val="left" w:pos="1134"/>
          <w:tab w:val="left" w:pos="1418"/>
          <w:tab w:val="left" w:pos="1701"/>
          <w:tab w:val="left" w:pos="1985"/>
          <w:tab w:val="left" w:pos="2268"/>
          <w:tab w:val="left" w:pos="2552"/>
          <w:tab w:val="left" w:pos="2835"/>
        </w:tabs>
      </w:pPr>
      <w:r w:rsidRPr="00E9060A">
        <w:t>https://www.philips.co.uk/prx/registration/</w:t>
      </w:r>
      <w:r w:rsidR="00591C0D">
        <w:t>mail</w:t>
      </w:r>
    </w:p>
    <w:p w14:paraId="352EDAD8" w14:textId="1D735F08"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Response:</w:t>
      </w:r>
      <w:r>
        <w:rPr>
          <w:rFonts w:asciiTheme="minorHAnsi" w:hAnsiTheme="minorHAnsi" w:cstheme="minorHAnsi"/>
          <w:b/>
          <w:sz w:val="20"/>
          <w:szCs w:val="20"/>
        </w:rPr>
        <w:br/>
      </w:r>
      <w:r w:rsidR="00B77468">
        <w:rPr>
          <w:rFonts w:asciiTheme="minorHAnsi" w:hAnsiTheme="minorHAnsi" w:cstheme="minorHAnsi"/>
          <w:sz w:val="20"/>
          <w:szCs w:val="20"/>
        </w:rPr>
        <w:t xml:space="preserve">The </w:t>
      </w:r>
      <w:r w:rsidR="006D0583">
        <w:rPr>
          <w:rFonts w:asciiTheme="minorHAnsi" w:hAnsiTheme="minorHAnsi" w:cstheme="minorHAnsi"/>
          <w:sz w:val="20"/>
          <w:szCs w:val="20"/>
        </w:rPr>
        <w:t>response of this service can contain the following 2 formats. Format 1 in case of the mail has been sent successfully. The other variant in case an error occurred.</w:t>
      </w:r>
    </w:p>
    <w:p w14:paraId="60CCEAF0"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7A78FD66" w14:textId="77777777" w:rsidR="00B77468" w:rsidRDefault="00293CE9" w:rsidP="00B77468">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Pr>
          <w:rFonts w:asciiTheme="minorHAnsi" w:hAnsiTheme="minorHAnsi" w:cstheme="minorHAnsi"/>
          <w:b/>
          <w:sz w:val="20"/>
          <w:szCs w:val="20"/>
        </w:rPr>
        <w:t>On Success</w:t>
      </w:r>
    </w:p>
    <w:p w14:paraId="14D4A3C5" w14:textId="0E9E217A" w:rsidR="00B77468" w:rsidRPr="00B77468" w:rsidRDefault="00B77468" w:rsidP="00683FBA">
      <w:pPr>
        <w:pStyle w:val="Response"/>
      </w:pPr>
      <w:r w:rsidRPr="00B77468">
        <w:t>{"status":"true","message":"Sending mail successful","statusCode":200}</w:t>
      </w:r>
    </w:p>
    <w:p w14:paraId="48B58183" w14:textId="77777777" w:rsidR="00293CE9" w:rsidRPr="00504ACD" w:rsidRDefault="00293CE9" w:rsidP="00293CE9">
      <w:pPr>
        <w:pStyle w:val="NormalIndent"/>
        <w:rPr>
          <w:rFonts w:asciiTheme="minorHAnsi" w:hAnsiTheme="minorHAnsi" w:cstheme="minorHAnsi"/>
          <w:sz w:val="20"/>
          <w:szCs w:val="20"/>
        </w:rPr>
      </w:pPr>
    </w:p>
    <w:p w14:paraId="7636577D"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sz w:val="20"/>
          <w:szCs w:val="20"/>
        </w:rPr>
        <w:t xml:space="preserve">On Failure </w:t>
      </w:r>
    </w:p>
    <w:p w14:paraId="1DC7574A"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036C758C" w14:textId="65C177D5" w:rsidR="00293CE9" w:rsidRPr="00646D38" w:rsidRDefault="0094473B"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i/>
          <w:sz w:val="20"/>
          <w:szCs w:val="20"/>
        </w:rPr>
      </w:pPr>
      <w:r w:rsidRPr="00646D38">
        <w:rPr>
          <w:rFonts w:asciiTheme="minorHAnsi" w:hAnsiTheme="minorHAnsi" w:cstheme="minorHAnsi"/>
          <w:bCs/>
          <w:i/>
          <w:sz w:val="20"/>
          <w:szCs w:val="20"/>
        </w:rPr>
        <w:t>Parameter invalid</w:t>
      </w:r>
    </w:p>
    <w:p w14:paraId="72E63028" w14:textId="6E42BD1A" w:rsidR="00293CE9" w:rsidRPr="0061141E" w:rsidRDefault="00293CE9" w:rsidP="00683FBA">
      <w:pPr>
        <w:pStyle w:val="Response"/>
      </w:pPr>
      <w:r w:rsidRPr="0061141E">
        <w:t>{ "ERROR": {"statusCode":40</w:t>
      </w:r>
      <w:r w:rsidR="001C5307">
        <w:t>0</w:t>
      </w:r>
      <w:r w:rsidRPr="0061141E">
        <w:t>,"errorCode":XXXX,"errorMessage":“access Token not valid”} }</w:t>
      </w:r>
    </w:p>
    <w:p w14:paraId="03D2667F" w14:textId="77777777" w:rsidR="00293CE9"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bCs/>
          <w:sz w:val="20"/>
          <w:szCs w:val="20"/>
        </w:rPr>
      </w:pPr>
    </w:p>
    <w:p w14:paraId="39B2C245" w14:textId="77777777" w:rsidR="00293CE9" w:rsidRPr="00646D38" w:rsidRDefault="00293CE9" w:rsidP="00293CE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i/>
          <w:sz w:val="20"/>
          <w:szCs w:val="20"/>
        </w:rPr>
      </w:pPr>
      <w:r w:rsidRPr="00646D38">
        <w:rPr>
          <w:rFonts w:asciiTheme="minorHAnsi" w:hAnsiTheme="minorHAnsi" w:cstheme="minorHAnsi"/>
          <w:bCs/>
          <w:i/>
          <w:sz w:val="20"/>
          <w:szCs w:val="20"/>
        </w:rPr>
        <w:t>Internal Server Error</w:t>
      </w:r>
    </w:p>
    <w:p w14:paraId="19D3AA62" w14:textId="77777777" w:rsidR="00293CE9" w:rsidRDefault="00293CE9" w:rsidP="00683FBA">
      <w:pPr>
        <w:pStyle w:val="Response"/>
      </w:pPr>
      <w:r w:rsidRPr="0061141E">
        <w:t>{ "ERROR": {"statusCode":500,"errorCode":XXXX,"errorMessage":“Error message”} }</w:t>
      </w:r>
    </w:p>
    <w:p w14:paraId="72D96D82" w14:textId="77777777" w:rsidR="00293CE9" w:rsidRPr="0061141E" w:rsidRDefault="00293CE9" w:rsidP="0061141E">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6F51FB97" w14:textId="5418AA04" w:rsidR="00D46E48" w:rsidRPr="00D46E48" w:rsidRDefault="00D46E48" w:rsidP="00D46E48">
      <w:pPr>
        <w:pStyle w:val="Heading2"/>
        <w:rPr>
          <w:color w:val="0B5ED7" w:themeColor="accent1"/>
        </w:rPr>
      </w:pPr>
      <w:bookmarkStart w:id="46" w:name="_Toc309312547"/>
      <w:r>
        <w:rPr>
          <w:color w:val="0B5ED7" w:themeColor="accent1"/>
        </w:rPr>
        <w:lastRenderedPageBreak/>
        <w:t>User registration services API</w:t>
      </w:r>
      <w:bookmarkEnd w:id="46"/>
    </w:p>
    <w:p w14:paraId="22A68F60" w14:textId="681AB196" w:rsidR="00D46E48" w:rsidRDefault="00D46E48" w:rsidP="00D46E48">
      <w:pPr>
        <w:pStyle w:val="Heading3"/>
      </w:pPr>
      <w:bookmarkStart w:id="47" w:name="_Toc309312548"/>
      <w:r>
        <w:lastRenderedPageBreak/>
        <w:t>Process consent</w:t>
      </w:r>
      <w:bookmarkEnd w:id="47"/>
    </w:p>
    <w:p w14:paraId="76457741" w14:textId="55C7EF79" w:rsidR="00507C7C" w:rsidRDefault="00507C7C" w:rsidP="00507C7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 xml:space="preserve">This service is used for campaigns that require additional consent and potentially confirmation of consent when registering. </w:t>
      </w:r>
      <w:r w:rsidR="00150724">
        <w:rPr>
          <w:rFonts w:asciiTheme="minorHAnsi" w:hAnsiTheme="minorHAnsi" w:cstheme="minorHAnsi"/>
          <w:sz w:val="20"/>
          <w:szCs w:val="20"/>
        </w:rPr>
        <w:t>It captures the fact if the consent was given or denied by the consumer and captures the metadata that is required along with the consent (various timestamps).</w:t>
      </w:r>
      <w:r w:rsidR="00150724">
        <w:rPr>
          <w:rFonts w:asciiTheme="minorHAnsi" w:hAnsiTheme="minorHAnsi" w:cstheme="minorHAnsi"/>
          <w:sz w:val="20"/>
          <w:szCs w:val="20"/>
        </w:rPr>
        <w:br/>
      </w:r>
      <w:r w:rsidR="00150724">
        <w:rPr>
          <w:rFonts w:asciiTheme="minorHAnsi" w:hAnsiTheme="minorHAnsi" w:cstheme="minorHAnsi"/>
          <w:sz w:val="20"/>
          <w:szCs w:val="20"/>
        </w:rPr>
        <w:br/>
        <w:t>The service works with verification codes (as opposed to access tokens) to authenticate a consumer because consent is given through deeplinks in emails without going through an extra step of authentication. User-specific, temporary verification codes in these deeplinks will ensure the consumer is authenticated without prompting for an additional login.</w:t>
      </w:r>
      <w:r w:rsidR="00150724">
        <w:rPr>
          <w:rFonts w:asciiTheme="minorHAnsi" w:hAnsiTheme="minorHAnsi" w:cstheme="minorHAnsi"/>
          <w:sz w:val="20"/>
          <w:szCs w:val="20"/>
        </w:rPr>
        <w:br/>
      </w:r>
      <w:r w:rsidR="00150724">
        <w:rPr>
          <w:rFonts w:asciiTheme="minorHAnsi" w:hAnsiTheme="minorHAnsi" w:cstheme="minorHAnsi"/>
          <w:sz w:val="20"/>
          <w:szCs w:val="20"/>
        </w:rPr>
        <w:br/>
        <w:t>Additional business rules involved in setting consent:</w:t>
      </w:r>
    </w:p>
    <w:p w14:paraId="3CBD2E87" w14:textId="4A6DB655" w:rsidR="00150724" w:rsidRDefault="00150724" w:rsidP="00150724">
      <w:pPr>
        <w:pStyle w:val="NormalIndent"/>
        <w:numPr>
          <w:ilvl w:val="0"/>
          <w:numId w:val="18"/>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Consent cannot be revoked through this service. Once it is given, additional requests to deny consent will lead to an error.</w:t>
      </w:r>
    </w:p>
    <w:p w14:paraId="37F8A850" w14:textId="7DC1FDAD" w:rsidR="00150724" w:rsidRDefault="00150724" w:rsidP="00150724">
      <w:pPr>
        <w:pStyle w:val="NormalIndent"/>
        <w:numPr>
          <w:ilvl w:val="0"/>
          <w:numId w:val="18"/>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Consent can be given when previously denied.</w:t>
      </w:r>
    </w:p>
    <w:p w14:paraId="595DC7AC" w14:textId="134801A6" w:rsidR="00150724" w:rsidRDefault="00150724" w:rsidP="00150724">
      <w:pPr>
        <w:pStyle w:val="NormalIndent"/>
        <w:numPr>
          <w:ilvl w:val="0"/>
          <w:numId w:val="18"/>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Some campaigns require additional confirmation of consent. This confirmation may only be given after a configurable amount of time has elapsed. (at the time of writing 24 hours). Confirming consent within this timeframe leads to an error.</w:t>
      </w:r>
    </w:p>
    <w:p w14:paraId="4C73F3ED" w14:textId="621B44C6" w:rsidR="00150724" w:rsidRDefault="00150724" w:rsidP="00150724">
      <w:pPr>
        <w:pStyle w:val="NormalIndent"/>
        <w:numPr>
          <w:ilvl w:val="0"/>
          <w:numId w:val="18"/>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Consent can only be confirmed when consent was given. Setting confirmation first or confirming consent when consent was denied both lead to an error.</w:t>
      </w:r>
    </w:p>
    <w:p w14:paraId="61FCEA34" w14:textId="77777777" w:rsidR="00507C7C" w:rsidRDefault="00507C7C" w:rsidP="00507C7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6EE51FB" w14:textId="77777777" w:rsidR="000A4C7A" w:rsidRDefault="000A4C7A" w:rsidP="000A4C7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Parameters to be passed to PRX in request headers</w:t>
      </w:r>
      <w:r>
        <w:rPr>
          <w:rFonts w:asciiTheme="minorHAnsi" w:hAnsiTheme="minorHAnsi" w:cstheme="minorHAnsi"/>
          <w:sz w:val="20"/>
          <w:szCs w:val="20"/>
        </w:rPr>
        <w:br/>
      </w:r>
    </w:p>
    <w:tbl>
      <w:tblPr>
        <w:tblStyle w:val="TableGrid"/>
        <w:tblW w:w="8257" w:type="dxa"/>
        <w:tblInd w:w="851" w:type="dxa"/>
        <w:tblLook w:val="04A0" w:firstRow="1" w:lastRow="0" w:firstColumn="1" w:lastColumn="0" w:noHBand="0" w:noVBand="1"/>
      </w:tblPr>
      <w:tblGrid>
        <w:gridCol w:w="2179"/>
        <w:gridCol w:w="3468"/>
        <w:gridCol w:w="2610"/>
      </w:tblGrid>
      <w:tr w:rsidR="000A4C7A" w14:paraId="6CCD66C2" w14:textId="77777777" w:rsidTr="009E5FA5">
        <w:tc>
          <w:tcPr>
            <w:tcW w:w="2179" w:type="dxa"/>
            <w:shd w:val="clear" w:color="auto" w:fill="BFBFBF" w:themeFill="background1" w:themeFillShade="BF"/>
          </w:tcPr>
          <w:p w14:paraId="6FCBCF0A" w14:textId="77777777" w:rsidR="000A4C7A" w:rsidRPr="0066324C" w:rsidRDefault="000A4C7A" w:rsidP="009E5FA5">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68" w:type="dxa"/>
            <w:shd w:val="clear" w:color="auto" w:fill="BFBFBF" w:themeFill="background1" w:themeFillShade="BF"/>
          </w:tcPr>
          <w:p w14:paraId="78D2B00F" w14:textId="77777777" w:rsidR="000A4C7A" w:rsidRPr="0066324C" w:rsidRDefault="000A4C7A" w:rsidP="009E5FA5">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45B93259" w14:textId="77777777" w:rsidR="000A4C7A" w:rsidRPr="0066324C" w:rsidRDefault="000A4C7A" w:rsidP="009E5FA5">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0A4C7A" w14:paraId="44DCCA64" w14:textId="77777777" w:rsidTr="009E5FA5">
        <w:tc>
          <w:tcPr>
            <w:tcW w:w="2179" w:type="dxa"/>
          </w:tcPr>
          <w:p w14:paraId="1EEC05EF" w14:textId="77777777" w:rsidR="000A4C7A" w:rsidRPr="0066324C" w:rsidRDefault="000A4C7A" w:rsidP="009E5FA5">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x-accessToken</w:t>
            </w:r>
          </w:p>
        </w:tc>
        <w:tc>
          <w:tcPr>
            <w:tcW w:w="3468" w:type="dxa"/>
          </w:tcPr>
          <w:p w14:paraId="5FAC5333" w14:textId="77777777" w:rsidR="000A4C7A" w:rsidRPr="008F3716" w:rsidRDefault="000A4C7A" w:rsidP="009E5FA5">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Active token of authenticated consumer to whom the email is sent</w:t>
            </w:r>
          </w:p>
        </w:tc>
        <w:tc>
          <w:tcPr>
            <w:tcW w:w="2610" w:type="dxa"/>
          </w:tcPr>
          <w:p w14:paraId="7100C043" w14:textId="5708B629" w:rsidR="000A4C7A" w:rsidRPr="008F3716" w:rsidRDefault="000A4C7A" w:rsidP="000A4C7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Optional. If not provided, a valid verification code needs to be provided. Takes precedence over verification_code parameter in case both are provided.</w:t>
            </w:r>
          </w:p>
        </w:tc>
      </w:tr>
    </w:tbl>
    <w:p w14:paraId="72E7CE98" w14:textId="76F52DE3" w:rsidR="00507C7C" w:rsidRDefault="000A4C7A" w:rsidP="00507C7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br/>
      </w:r>
      <w:r w:rsidR="00507C7C">
        <w:rPr>
          <w:rFonts w:asciiTheme="minorHAnsi" w:hAnsiTheme="minorHAnsi" w:cstheme="minorHAnsi"/>
          <w:sz w:val="20"/>
          <w:szCs w:val="20"/>
        </w:rPr>
        <w:t xml:space="preserve">Parameters to be passed to PRX in request </w:t>
      </w:r>
      <w:r w:rsidR="00150724">
        <w:rPr>
          <w:rFonts w:asciiTheme="minorHAnsi" w:hAnsiTheme="minorHAnsi" w:cstheme="minorHAnsi"/>
          <w:sz w:val="20"/>
          <w:szCs w:val="20"/>
        </w:rPr>
        <w:t>payload</w:t>
      </w:r>
    </w:p>
    <w:p w14:paraId="41ED9554" w14:textId="77777777" w:rsidR="00507C7C" w:rsidRDefault="00507C7C" w:rsidP="00507C7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tbl>
      <w:tblPr>
        <w:tblStyle w:val="TableGrid"/>
        <w:tblW w:w="8257" w:type="dxa"/>
        <w:tblInd w:w="851" w:type="dxa"/>
        <w:tblLook w:val="04A0" w:firstRow="1" w:lastRow="0" w:firstColumn="1" w:lastColumn="0" w:noHBand="0" w:noVBand="1"/>
      </w:tblPr>
      <w:tblGrid>
        <w:gridCol w:w="2274"/>
        <w:gridCol w:w="3417"/>
        <w:gridCol w:w="2566"/>
      </w:tblGrid>
      <w:tr w:rsidR="00507C7C" w14:paraId="4899BC39" w14:textId="77777777" w:rsidTr="00507C7C">
        <w:tc>
          <w:tcPr>
            <w:tcW w:w="2274" w:type="dxa"/>
            <w:shd w:val="clear" w:color="auto" w:fill="BFBFBF" w:themeFill="background1" w:themeFillShade="BF"/>
          </w:tcPr>
          <w:p w14:paraId="528697F3" w14:textId="77777777" w:rsidR="00507C7C" w:rsidRPr="0066324C" w:rsidRDefault="00507C7C" w:rsidP="00507C7C">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17" w:type="dxa"/>
            <w:shd w:val="clear" w:color="auto" w:fill="BFBFBF" w:themeFill="background1" w:themeFillShade="BF"/>
          </w:tcPr>
          <w:p w14:paraId="1080165A" w14:textId="77777777" w:rsidR="00507C7C" w:rsidRPr="0066324C" w:rsidRDefault="00507C7C" w:rsidP="00507C7C">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566" w:type="dxa"/>
            <w:shd w:val="clear" w:color="auto" w:fill="BFBFBF" w:themeFill="background1" w:themeFillShade="BF"/>
          </w:tcPr>
          <w:p w14:paraId="1CE642B4" w14:textId="77777777" w:rsidR="00507C7C" w:rsidRPr="0066324C" w:rsidRDefault="00507C7C" w:rsidP="00507C7C">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507C7C" w14:paraId="4CE2F4DD" w14:textId="77777777" w:rsidTr="00507C7C">
        <w:tc>
          <w:tcPr>
            <w:tcW w:w="2274" w:type="dxa"/>
          </w:tcPr>
          <w:p w14:paraId="60B05A04" w14:textId="1544C69F" w:rsidR="00507C7C" w:rsidRPr="0066324C" w:rsidRDefault="00507C7C" w:rsidP="00507C7C">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sidRPr="00507C7C">
              <w:rPr>
                <w:rFonts w:asciiTheme="minorHAnsi" w:hAnsiTheme="minorHAnsi" w:cstheme="minorHAnsi"/>
                <w:b/>
                <w:bCs/>
                <w:sz w:val="20"/>
                <w:szCs w:val="20"/>
              </w:rPr>
              <w:t>verification_code</w:t>
            </w:r>
          </w:p>
        </w:tc>
        <w:tc>
          <w:tcPr>
            <w:tcW w:w="3417" w:type="dxa"/>
          </w:tcPr>
          <w:p w14:paraId="687A37B9" w14:textId="18831C26" w:rsidR="00507C7C" w:rsidRPr="008F3716" w:rsidRDefault="00507C7C" w:rsidP="00AB3EF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 xml:space="preserve">Verification code that was issued for the user for which consent is being </w:t>
            </w:r>
            <w:r w:rsidR="00AB3EFA">
              <w:rPr>
                <w:rFonts w:asciiTheme="minorHAnsi" w:hAnsiTheme="minorHAnsi" w:cstheme="minorHAnsi"/>
                <w:sz w:val="20"/>
                <w:szCs w:val="20"/>
              </w:rPr>
              <w:t>captured</w:t>
            </w:r>
          </w:p>
        </w:tc>
        <w:tc>
          <w:tcPr>
            <w:tcW w:w="2566" w:type="dxa"/>
          </w:tcPr>
          <w:p w14:paraId="33B8A01B" w14:textId="460E0F65" w:rsidR="00507C7C" w:rsidRPr="008F3716" w:rsidRDefault="000A4C7A" w:rsidP="000A4C7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 xml:space="preserve">Optional. If not provided, a valid access token needs to be provided. </w:t>
            </w:r>
            <w:r w:rsidR="00507C7C">
              <w:rPr>
                <w:rFonts w:asciiTheme="minorHAnsi" w:hAnsiTheme="minorHAnsi" w:cstheme="minorHAnsi"/>
                <w:sz w:val="20"/>
                <w:szCs w:val="20"/>
              </w:rPr>
              <w:t xml:space="preserve">Verification codes expire after </w:t>
            </w:r>
            <w:r>
              <w:rPr>
                <w:rFonts w:asciiTheme="minorHAnsi" w:hAnsiTheme="minorHAnsi" w:cstheme="minorHAnsi"/>
                <w:sz w:val="20"/>
                <w:szCs w:val="20"/>
              </w:rPr>
              <w:t>7 days</w:t>
            </w:r>
            <w:r w:rsidR="00507C7C">
              <w:rPr>
                <w:rFonts w:asciiTheme="minorHAnsi" w:hAnsiTheme="minorHAnsi" w:cstheme="minorHAnsi"/>
                <w:sz w:val="20"/>
                <w:szCs w:val="20"/>
              </w:rPr>
              <w:t xml:space="preserve"> and can be used once.</w:t>
            </w:r>
          </w:p>
        </w:tc>
      </w:tr>
      <w:tr w:rsidR="00507C7C" w14:paraId="4068E87C" w14:textId="77777777" w:rsidTr="00507C7C">
        <w:tc>
          <w:tcPr>
            <w:tcW w:w="2274" w:type="dxa"/>
          </w:tcPr>
          <w:p w14:paraId="57AEADC9" w14:textId="78DBA475" w:rsidR="00507C7C" w:rsidRPr="00507C7C" w:rsidRDefault="00AB3EFA" w:rsidP="00507C7C">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consentGiven</w:t>
            </w:r>
          </w:p>
        </w:tc>
        <w:tc>
          <w:tcPr>
            <w:tcW w:w="3417" w:type="dxa"/>
          </w:tcPr>
          <w:p w14:paraId="634DD60D" w14:textId="471A55C4" w:rsidR="00507C7C" w:rsidRDefault="00AB3EFA" w:rsidP="00AB3EF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Boolean (true, false). Indicates where consumer gives consent or denies consent</w:t>
            </w:r>
          </w:p>
        </w:tc>
        <w:tc>
          <w:tcPr>
            <w:tcW w:w="2566" w:type="dxa"/>
          </w:tcPr>
          <w:p w14:paraId="3C19AF5A" w14:textId="24716950" w:rsidR="00507C7C" w:rsidRDefault="000A4C7A" w:rsidP="00507C7C">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 xml:space="preserve">Required. </w:t>
            </w:r>
            <w:r w:rsidR="00AB3EFA">
              <w:rPr>
                <w:rFonts w:asciiTheme="minorHAnsi" w:hAnsiTheme="minorHAnsi" w:cstheme="minorHAnsi"/>
                <w:sz w:val="20"/>
                <w:szCs w:val="20"/>
              </w:rPr>
              <w:t>Boolean (true/false)</w:t>
            </w:r>
          </w:p>
        </w:tc>
      </w:tr>
      <w:tr w:rsidR="00AB3EFA" w14:paraId="58B3BCA9" w14:textId="77777777" w:rsidTr="00507C7C">
        <w:tc>
          <w:tcPr>
            <w:tcW w:w="2274" w:type="dxa"/>
          </w:tcPr>
          <w:p w14:paraId="3F35F7E1" w14:textId="02599410" w:rsidR="00AB3EFA" w:rsidRDefault="00AB3EFA" w:rsidP="00507C7C">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type</w:t>
            </w:r>
          </w:p>
        </w:tc>
        <w:tc>
          <w:tcPr>
            <w:tcW w:w="3417" w:type="dxa"/>
          </w:tcPr>
          <w:p w14:paraId="14735BF1" w14:textId="74084EB4" w:rsidR="00AB3EFA" w:rsidRDefault="00AB3EFA" w:rsidP="00AB3EF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Indicates whether this concerns the consent or the confirmation of the consent</w:t>
            </w:r>
          </w:p>
        </w:tc>
        <w:tc>
          <w:tcPr>
            <w:tcW w:w="2566" w:type="dxa"/>
          </w:tcPr>
          <w:p w14:paraId="289AE0ED" w14:textId="2DE1F0D0" w:rsidR="00AB3EFA" w:rsidRDefault="000A4C7A" w:rsidP="00507C7C">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 xml:space="preserve">Required. </w:t>
            </w:r>
            <w:r w:rsidR="00AB3EFA">
              <w:rPr>
                <w:rFonts w:asciiTheme="minorHAnsi" w:hAnsiTheme="minorHAnsi" w:cstheme="minorHAnsi"/>
                <w:sz w:val="20"/>
                <w:szCs w:val="20"/>
              </w:rPr>
              <w:t>Enumeration with possible values: consent, confirmation</w:t>
            </w:r>
          </w:p>
        </w:tc>
      </w:tr>
      <w:tr w:rsidR="00AB3EFA" w14:paraId="563ABC38" w14:textId="77777777" w:rsidTr="00507C7C">
        <w:tc>
          <w:tcPr>
            <w:tcW w:w="2274" w:type="dxa"/>
          </w:tcPr>
          <w:p w14:paraId="52D0C34D" w14:textId="26538550" w:rsidR="00AB3EFA" w:rsidRDefault="00AB3EFA" w:rsidP="00507C7C">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campaignId</w:t>
            </w:r>
          </w:p>
        </w:tc>
        <w:tc>
          <w:tcPr>
            <w:tcW w:w="3417" w:type="dxa"/>
          </w:tcPr>
          <w:p w14:paraId="2DE13C29" w14:textId="6E6ACAB9" w:rsidR="00AB3EFA" w:rsidRDefault="00AB3EFA" w:rsidP="00AB3EF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CampaignId for which consent is captured</w:t>
            </w:r>
          </w:p>
        </w:tc>
        <w:tc>
          <w:tcPr>
            <w:tcW w:w="2566" w:type="dxa"/>
          </w:tcPr>
          <w:p w14:paraId="34CDCCE8" w14:textId="66E0A86D" w:rsidR="00AB3EFA" w:rsidRDefault="000A4C7A" w:rsidP="00507C7C">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Required. Needs to be a valid campaign Id</w:t>
            </w:r>
          </w:p>
        </w:tc>
      </w:tr>
      <w:tr w:rsidR="00AB3EFA" w:rsidRPr="000A4C7A" w14:paraId="7B14EE0D" w14:textId="77777777" w:rsidTr="00507C7C">
        <w:tc>
          <w:tcPr>
            <w:tcW w:w="2274" w:type="dxa"/>
          </w:tcPr>
          <w:p w14:paraId="55BA46E1" w14:textId="518CEBD3" w:rsidR="00AB3EFA" w:rsidRDefault="00EC4EBD" w:rsidP="00507C7C">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l</w:t>
            </w:r>
            <w:r w:rsidR="00AB3EFA">
              <w:rPr>
                <w:rFonts w:asciiTheme="minorHAnsi" w:hAnsiTheme="minorHAnsi" w:cstheme="minorHAnsi"/>
                <w:b/>
                <w:bCs/>
                <w:sz w:val="20"/>
                <w:szCs w:val="20"/>
              </w:rPr>
              <w:t>ocale</w:t>
            </w:r>
          </w:p>
        </w:tc>
        <w:tc>
          <w:tcPr>
            <w:tcW w:w="3417" w:type="dxa"/>
          </w:tcPr>
          <w:p w14:paraId="663E1169" w14:textId="28F3F385" w:rsidR="00AB3EFA" w:rsidRDefault="00AB3EFA" w:rsidP="00AB3EFA">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Locale for which consent is given / for which communication is sent out</w:t>
            </w:r>
          </w:p>
        </w:tc>
        <w:tc>
          <w:tcPr>
            <w:tcW w:w="2566" w:type="dxa"/>
          </w:tcPr>
          <w:p w14:paraId="762EC3A8" w14:textId="53AA411A" w:rsidR="00AB3EFA" w:rsidRPr="000A4C7A" w:rsidRDefault="000A4C7A" w:rsidP="00507C7C">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 xml:space="preserve">Required. </w:t>
            </w:r>
            <w:r w:rsidR="00AB3EFA" w:rsidRPr="000A4C7A">
              <w:rPr>
                <w:rFonts w:asciiTheme="minorHAnsi" w:hAnsiTheme="minorHAnsi" w:cstheme="minorHAnsi"/>
                <w:sz w:val="20"/>
                <w:szCs w:val="20"/>
              </w:rPr>
              <w:t>e.g. en_US, en_GB</w:t>
            </w:r>
          </w:p>
        </w:tc>
      </w:tr>
    </w:tbl>
    <w:p w14:paraId="39D89FF2" w14:textId="77777777" w:rsidR="00507C7C" w:rsidRPr="000A4C7A" w:rsidRDefault="00507C7C" w:rsidP="00507C7C">
      <w:pPr>
        <w:pStyle w:val="NormalIndent"/>
        <w:tabs>
          <w:tab w:val="left" w:pos="4605"/>
        </w:tabs>
        <w:rPr>
          <w:rFonts w:asciiTheme="minorHAnsi" w:hAnsiTheme="minorHAnsi" w:cstheme="minorHAnsi"/>
          <w:sz w:val="20"/>
          <w:szCs w:val="20"/>
        </w:rPr>
      </w:pPr>
    </w:p>
    <w:p w14:paraId="467CE2B3" w14:textId="62AA171C" w:rsidR="00507C7C" w:rsidRPr="00643F37" w:rsidRDefault="00150724" w:rsidP="00507C7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b/>
          <w:sz w:val="20"/>
          <w:szCs w:val="20"/>
        </w:rPr>
        <w:t>Service path</w:t>
      </w:r>
      <w:r w:rsidR="00507C7C" w:rsidRPr="00643F37">
        <w:rPr>
          <w:rFonts w:asciiTheme="minorHAnsi" w:hAnsiTheme="minorHAnsi" w:cstheme="minorHAnsi"/>
          <w:b/>
          <w:sz w:val="20"/>
          <w:szCs w:val="20"/>
        </w:rPr>
        <w:t>:</w:t>
      </w:r>
      <w:r w:rsidR="00507C7C" w:rsidRPr="00643F37">
        <w:rPr>
          <w:rFonts w:asciiTheme="minorHAnsi" w:hAnsiTheme="minorHAnsi" w:cstheme="minorHAnsi"/>
          <w:sz w:val="20"/>
          <w:szCs w:val="20"/>
        </w:rPr>
        <w:t xml:space="preserve"> </w:t>
      </w:r>
    </w:p>
    <w:p w14:paraId="4011DA6C" w14:textId="176865C6" w:rsidR="00507C7C" w:rsidRPr="00425917" w:rsidRDefault="00507C7C" w:rsidP="00507C7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s</w:t>
      </w:r>
      <w:r w:rsidRPr="00643F37">
        <w:rPr>
          <w:rFonts w:asciiTheme="minorHAnsi" w:hAnsiTheme="minorHAnsi" w:cstheme="minorHAnsi"/>
          <w:sz w:val="20"/>
          <w:szCs w:val="20"/>
        </w:rPr>
        <w:t>://&lt;SERVER-INFO</w:t>
      </w:r>
      <w:r>
        <w:rPr>
          <w:rFonts w:asciiTheme="minorHAnsi" w:hAnsiTheme="minorHAnsi" w:cstheme="minorHAnsi"/>
          <w:sz w:val="20"/>
          <w:szCs w:val="20"/>
        </w:rPr>
        <w:t>&gt;</w:t>
      </w:r>
      <w:r w:rsidRPr="00425917">
        <w:rPr>
          <w:rFonts w:asciiTheme="minorHAnsi" w:hAnsiTheme="minorHAnsi" w:cstheme="minorHAnsi"/>
          <w:sz w:val="20"/>
          <w:szCs w:val="20"/>
        </w:rPr>
        <w:t>/</w:t>
      </w:r>
      <w:r>
        <w:rPr>
          <w:rFonts w:asciiTheme="minorHAnsi" w:hAnsiTheme="minorHAnsi" w:cstheme="minorHAnsi"/>
          <w:sz w:val="20"/>
          <w:szCs w:val="20"/>
        </w:rPr>
        <w:t>prx/</w:t>
      </w:r>
      <w:r w:rsidRPr="00507C7C">
        <w:rPr>
          <w:rFonts w:asciiTheme="minorHAnsi" w:hAnsiTheme="minorHAnsi" w:cstheme="minorHAnsi"/>
          <w:sz w:val="20"/>
          <w:szCs w:val="20"/>
        </w:rPr>
        <w:t>registration/processConsent</w:t>
      </w:r>
    </w:p>
    <w:p w14:paraId="07F54292" w14:textId="77777777" w:rsidR="00507C7C" w:rsidRDefault="00507C7C" w:rsidP="00507C7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57F658EE" w14:textId="77777777" w:rsidR="00925F21" w:rsidRDefault="00925F21" w:rsidP="00925F21">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HTTP Method: POST (other methods are not allowed)</w:t>
      </w:r>
    </w:p>
    <w:p w14:paraId="20BE9747" w14:textId="77777777" w:rsidR="00925F21" w:rsidRDefault="00925F21" w:rsidP="00925F21">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lastRenderedPageBreak/>
        <w:t>HTTP/HTTPS: HTTPS only. HTTP access returns a forbidden error.</w:t>
      </w:r>
    </w:p>
    <w:p w14:paraId="723AE1D3" w14:textId="77777777" w:rsidR="00925F21" w:rsidRDefault="00925F21" w:rsidP="00507C7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2968F3F" w14:textId="74BD4CB0" w:rsidR="00507C7C" w:rsidRPr="00925F21" w:rsidRDefault="00507C7C" w:rsidP="00507C7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925F21">
        <w:rPr>
          <w:rFonts w:asciiTheme="minorHAnsi" w:hAnsiTheme="minorHAnsi" w:cstheme="minorHAnsi"/>
          <w:b/>
          <w:sz w:val="20"/>
          <w:szCs w:val="20"/>
        </w:rPr>
        <w:t>Example call</w:t>
      </w:r>
      <w:r w:rsidR="00925F21">
        <w:rPr>
          <w:rFonts w:asciiTheme="minorHAnsi" w:hAnsiTheme="minorHAnsi" w:cstheme="minorHAnsi"/>
          <w:b/>
          <w:sz w:val="20"/>
          <w:szCs w:val="20"/>
        </w:rPr>
        <w:t>:</w:t>
      </w:r>
    </w:p>
    <w:p w14:paraId="15024F1D" w14:textId="3D411513" w:rsidR="00507C7C" w:rsidRDefault="00A2274F" w:rsidP="00507C7C">
      <w:pPr>
        <w:pStyle w:val="NormalIndent"/>
        <w:tabs>
          <w:tab w:val="left" w:pos="1134"/>
          <w:tab w:val="left" w:pos="1418"/>
          <w:tab w:val="left" w:pos="1701"/>
          <w:tab w:val="left" w:pos="1985"/>
          <w:tab w:val="left" w:pos="2268"/>
          <w:tab w:val="left" w:pos="2552"/>
          <w:tab w:val="left" w:pos="2835"/>
        </w:tabs>
      </w:pPr>
      <w:r>
        <w:t xml:space="preserve">POST </w:t>
      </w:r>
      <w:r w:rsidR="00150724" w:rsidRPr="00150724">
        <w:t>https://www.usa.philips.com</w:t>
      </w:r>
      <w:r w:rsidRPr="00150724">
        <w:t>/prx/registration/processConsent</w:t>
      </w:r>
      <w:r>
        <w:t xml:space="preserve"> HTTP/1.1</w:t>
      </w:r>
    </w:p>
    <w:p w14:paraId="6137721A" w14:textId="77777777" w:rsidR="00A2274F" w:rsidRDefault="00A2274F" w:rsidP="00507C7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1C348098" w14:textId="52273295" w:rsidR="00A2274F" w:rsidRPr="00A2274F" w:rsidRDefault="00A2274F" w:rsidP="00A2274F">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A2274F">
        <w:rPr>
          <w:rFonts w:asciiTheme="minorHAnsi" w:hAnsiTheme="minorHAnsi" w:cstheme="minorHAnsi"/>
          <w:sz w:val="20"/>
          <w:szCs w:val="20"/>
        </w:rPr>
        <w:t>verification_code=</w:t>
      </w:r>
      <w:r>
        <w:rPr>
          <w:rFonts w:asciiTheme="minorHAnsi" w:hAnsiTheme="minorHAnsi" w:cstheme="minorHAnsi"/>
          <w:sz w:val="20"/>
          <w:szCs w:val="20"/>
        </w:rPr>
        <w:t>abcde</w:t>
      </w:r>
      <w:r w:rsidRPr="00A2274F">
        <w:rPr>
          <w:rFonts w:asciiTheme="minorHAnsi" w:hAnsiTheme="minorHAnsi" w:cstheme="minorHAnsi"/>
          <w:sz w:val="20"/>
          <w:szCs w:val="20"/>
        </w:rPr>
        <w:t>5t9a3ur5at7nwc8ugm2jasuj7&amp;consentGiven=true&amp;type=consent&amp;campaignId=CL20150501_PC_TB_COPPA&amp;locale=en_US</w:t>
      </w:r>
      <w:r w:rsidR="00507C7C" w:rsidRPr="00A2274F">
        <w:rPr>
          <w:rFonts w:asciiTheme="minorHAnsi" w:hAnsiTheme="minorHAnsi" w:cstheme="minorHAnsi"/>
          <w:sz w:val="20"/>
          <w:szCs w:val="20"/>
        </w:rPr>
        <w:br/>
      </w:r>
    </w:p>
    <w:p w14:paraId="14A1BC51" w14:textId="760EFB6A" w:rsidR="00507C7C" w:rsidRDefault="00507C7C" w:rsidP="00A2274F">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t>Response:</w:t>
      </w:r>
      <w:r>
        <w:rPr>
          <w:rFonts w:asciiTheme="minorHAnsi" w:hAnsiTheme="minorHAnsi" w:cstheme="minorHAnsi"/>
          <w:b/>
          <w:sz w:val="20"/>
          <w:szCs w:val="20"/>
        </w:rPr>
        <w:br/>
      </w:r>
      <w:r>
        <w:rPr>
          <w:rFonts w:asciiTheme="minorHAnsi" w:hAnsiTheme="minorHAnsi" w:cstheme="minorHAnsi"/>
          <w:sz w:val="20"/>
          <w:szCs w:val="20"/>
        </w:rPr>
        <w:t xml:space="preserve">The response of this service can contain the following 2 formats. Format 1 in case </w:t>
      </w:r>
      <w:r w:rsidR="00925F21">
        <w:rPr>
          <w:rFonts w:asciiTheme="minorHAnsi" w:hAnsiTheme="minorHAnsi" w:cstheme="minorHAnsi"/>
          <w:sz w:val="20"/>
          <w:szCs w:val="20"/>
        </w:rPr>
        <w:t>consent was successfully captured</w:t>
      </w:r>
      <w:r>
        <w:rPr>
          <w:rFonts w:asciiTheme="minorHAnsi" w:hAnsiTheme="minorHAnsi" w:cstheme="minorHAnsi"/>
          <w:sz w:val="20"/>
          <w:szCs w:val="20"/>
        </w:rPr>
        <w:t>. The other variant in case an error occurred.</w:t>
      </w:r>
    </w:p>
    <w:p w14:paraId="1BC22C6C" w14:textId="77777777" w:rsidR="00507C7C" w:rsidRDefault="00507C7C" w:rsidP="00507C7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032ED92B" w14:textId="77777777" w:rsidR="00507C7C" w:rsidRDefault="00507C7C" w:rsidP="00507C7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Pr>
          <w:rFonts w:asciiTheme="minorHAnsi" w:hAnsiTheme="minorHAnsi" w:cstheme="minorHAnsi"/>
          <w:b/>
          <w:sz w:val="20"/>
          <w:szCs w:val="20"/>
        </w:rPr>
        <w:t>On Success</w:t>
      </w:r>
    </w:p>
    <w:p w14:paraId="138EABA9" w14:textId="77777777" w:rsidR="00AB3EFA" w:rsidRPr="00AB3EFA" w:rsidRDefault="00AB3EFA" w:rsidP="00683FBA">
      <w:pPr>
        <w:pStyle w:val="Response"/>
      </w:pPr>
      <w:r w:rsidRPr="00AB3EFA">
        <w:t>{</w:t>
      </w:r>
    </w:p>
    <w:p w14:paraId="635C1CF4" w14:textId="77777777" w:rsidR="00AB3EFA" w:rsidRPr="00AB3EFA" w:rsidRDefault="00AB3EFA" w:rsidP="00683FBA">
      <w:pPr>
        <w:pStyle w:val="Response"/>
      </w:pPr>
      <w:r w:rsidRPr="00AB3EFA">
        <w:t xml:space="preserve">   "success": true,</w:t>
      </w:r>
    </w:p>
    <w:p w14:paraId="5FCF9D12" w14:textId="77777777" w:rsidR="00AB3EFA" w:rsidRPr="00AB3EFA" w:rsidRDefault="00AB3EFA" w:rsidP="00683FBA">
      <w:pPr>
        <w:pStyle w:val="Response"/>
      </w:pPr>
      <w:r w:rsidRPr="00AB3EFA">
        <w:t xml:space="preserve">   "statusCode": 200,</w:t>
      </w:r>
    </w:p>
    <w:p w14:paraId="3AC9B2FA" w14:textId="77777777" w:rsidR="00AB3EFA" w:rsidRPr="00AB3EFA" w:rsidRDefault="00AB3EFA" w:rsidP="00683FBA">
      <w:pPr>
        <w:pStyle w:val="Response"/>
      </w:pPr>
      <w:r w:rsidRPr="00AB3EFA">
        <w:t xml:space="preserve">   "message": "Schema Updated Successfully"</w:t>
      </w:r>
    </w:p>
    <w:p w14:paraId="477D2BDE" w14:textId="5067D5D8" w:rsidR="00507C7C" w:rsidRPr="00504ACD" w:rsidRDefault="00AB3EFA" w:rsidP="00683FBA">
      <w:pPr>
        <w:pStyle w:val="Response"/>
      </w:pPr>
      <w:r w:rsidRPr="00AB3EFA">
        <w:t>}</w:t>
      </w:r>
      <w:r>
        <w:br/>
      </w:r>
    </w:p>
    <w:p w14:paraId="2808AD28" w14:textId="4851F8D8" w:rsidR="00507C7C" w:rsidRPr="001054A0" w:rsidRDefault="001054A0" w:rsidP="00507C7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b/>
          <w:sz w:val="20"/>
          <w:szCs w:val="20"/>
        </w:rPr>
        <w:t>On Failure.</w:t>
      </w:r>
      <w:r>
        <w:rPr>
          <w:rFonts w:asciiTheme="minorHAnsi" w:hAnsiTheme="minorHAnsi" w:cstheme="minorHAnsi"/>
          <w:b/>
          <w:sz w:val="20"/>
          <w:szCs w:val="20"/>
        </w:rPr>
        <w:br/>
      </w:r>
      <w:r>
        <w:rPr>
          <w:rFonts w:asciiTheme="minorHAnsi" w:hAnsiTheme="minorHAnsi" w:cstheme="minorHAnsi"/>
          <w:b/>
          <w:sz w:val="20"/>
          <w:szCs w:val="20"/>
        </w:rPr>
        <w:br/>
      </w:r>
      <w:r>
        <w:rPr>
          <w:rFonts w:asciiTheme="minorHAnsi" w:hAnsiTheme="minorHAnsi" w:cstheme="minorHAnsi"/>
          <w:sz w:val="20"/>
          <w:szCs w:val="20"/>
        </w:rPr>
        <w:t>success will returned as false. Different error cases are possible:</w:t>
      </w:r>
    </w:p>
    <w:p w14:paraId="4C69231C" w14:textId="77777777" w:rsidR="00683FBA" w:rsidRDefault="00AB3EFA" w:rsidP="00AB3EF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br/>
        <w:t>Expired verification code</w:t>
      </w:r>
    </w:p>
    <w:p w14:paraId="039F27FF" w14:textId="7874BA9E" w:rsidR="00AB3EFA" w:rsidRPr="00AB3EFA" w:rsidRDefault="00AB3EFA" w:rsidP="00683FBA">
      <w:pPr>
        <w:pStyle w:val="Response"/>
      </w:pPr>
      <w:r>
        <w:br/>
      </w:r>
      <w:r w:rsidRPr="00AB3EFA">
        <w:t>{</w:t>
      </w:r>
    </w:p>
    <w:p w14:paraId="0BCE1C89" w14:textId="77777777" w:rsidR="00AB3EFA" w:rsidRPr="00AB3EFA" w:rsidRDefault="00AB3EFA" w:rsidP="00683FBA">
      <w:pPr>
        <w:pStyle w:val="Response"/>
      </w:pPr>
      <w:r w:rsidRPr="00AB3EFA">
        <w:t xml:space="preserve">   "success": false,</w:t>
      </w:r>
    </w:p>
    <w:p w14:paraId="7D295E66" w14:textId="77777777" w:rsidR="00AB3EFA" w:rsidRPr="00AB3EFA" w:rsidRDefault="00AB3EFA" w:rsidP="00683FBA">
      <w:pPr>
        <w:pStyle w:val="Response"/>
      </w:pPr>
      <w:r w:rsidRPr="00AB3EFA">
        <w:t xml:space="preserve">   "statusCode": 416,</w:t>
      </w:r>
    </w:p>
    <w:p w14:paraId="37177CD2" w14:textId="77777777" w:rsidR="00AB3EFA" w:rsidRPr="00AB3EFA" w:rsidRDefault="00AB3EFA" w:rsidP="00683FBA">
      <w:pPr>
        <w:pStyle w:val="Response"/>
      </w:pPr>
      <w:r w:rsidRPr="00AB3EFA">
        <w:t xml:space="preserve">   "message": "Verification code expired"</w:t>
      </w:r>
    </w:p>
    <w:p w14:paraId="4F593743" w14:textId="77777777" w:rsidR="00683FBA" w:rsidRDefault="00AB3EFA" w:rsidP="00683FBA">
      <w:pPr>
        <w:pStyle w:val="Response"/>
      </w:pPr>
      <w:r w:rsidRPr="00AB3EFA">
        <w:t>}</w:t>
      </w:r>
      <w:r>
        <w:br/>
      </w:r>
    </w:p>
    <w:p w14:paraId="31282A3F" w14:textId="09ECB005" w:rsidR="00683FBA" w:rsidRPr="00AB3EFA" w:rsidRDefault="00AB3EFA" w:rsidP="00683FB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br/>
      </w:r>
      <w:r w:rsidRPr="00AB3EFA">
        <w:rPr>
          <w:rFonts w:asciiTheme="minorHAnsi" w:hAnsiTheme="minorHAnsi" w:cstheme="minorHAnsi"/>
          <w:sz w:val="20"/>
          <w:szCs w:val="20"/>
        </w:rPr>
        <w:t>Invalid verification code:</w:t>
      </w:r>
    </w:p>
    <w:p w14:paraId="77CB948D" w14:textId="77777777" w:rsidR="00AB3EFA" w:rsidRPr="00AB3EFA" w:rsidRDefault="00AB3EFA" w:rsidP="00683FBA">
      <w:pPr>
        <w:pStyle w:val="Response"/>
      </w:pPr>
      <w:r w:rsidRPr="00AB3EFA">
        <w:t>{</w:t>
      </w:r>
    </w:p>
    <w:p w14:paraId="580ED311" w14:textId="77777777" w:rsidR="00AB3EFA" w:rsidRPr="00AB3EFA" w:rsidRDefault="00AB3EFA" w:rsidP="00683FBA">
      <w:pPr>
        <w:pStyle w:val="Response"/>
      </w:pPr>
      <w:r w:rsidRPr="00AB3EFA">
        <w:t xml:space="preserve">   "success": false,</w:t>
      </w:r>
    </w:p>
    <w:p w14:paraId="4BC4181B" w14:textId="77777777" w:rsidR="00AB3EFA" w:rsidRPr="00AB3EFA" w:rsidRDefault="00AB3EFA" w:rsidP="00683FBA">
      <w:pPr>
        <w:pStyle w:val="Response"/>
      </w:pPr>
      <w:r w:rsidRPr="00AB3EFA">
        <w:t xml:space="preserve">   "statusCode": 400,</w:t>
      </w:r>
    </w:p>
    <w:p w14:paraId="3CDD90FC" w14:textId="77777777" w:rsidR="00AB3EFA" w:rsidRPr="00AB3EFA" w:rsidRDefault="00AB3EFA" w:rsidP="00683FBA">
      <w:pPr>
        <w:pStyle w:val="Response"/>
      </w:pPr>
      <w:r w:rsidRPr="00AB3EFA">
        <w:t xml:space="preserve">   "message": "Invalid verification code!!!!!!"</w:t>
      </w:r>
    </w:p>
    <w:p w14:paraId="744D73E7" w14:textId="1B0FF0D6" w:rsidR="00AB3EFA" w:rsidRPr="00AB3EFA" w:rsidRDefault="00AB3EFA" w:rsidP="00683FBA">
      <w:pPr>
        <w:pStyle w:val="Response"/>
      </w:pPr>
      <w:r w:rsidRPr="00AB3EFA">
        <w:t>}</w:t>
      </w:r>
    </w:p>
    <w:p w14:paraId="4D96FAB0" w14:textId="77777777" w:rsidR="00AB3EFA" w:rsidRPr="00AB3EFA" w:rsidRDefault="00AB3EFA" w:rsidP="00AB3EF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Cs/>
          <w:sz w:val="20"/>
          <w:szCs w:val="20"/>
        </w:rPr>
      </w:pPr>
    </w:p>
    <w:p w14:paraId="6CE98D9F" w14:textId="782B4879" w:rsidR="00683FBA" w:rsidRPr="00AB3EFA" w:rsidRDefault="00AB3EFA" w:rsidP="00683FB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Cs/>
          <w:sz w:val="20"/>
          <w:szCs w:val="20"/>
        </w:rPr>
      </w:pPr>
      <w:r w:rsidRPr="00AB3EFA">
        <w:rPr>
          <w:rFonts w:asciiTheme="minorHAnsi" w:hAnsiTheme="minorHAnsi" w:cstheme="minorHAnsi"/>
          <w:bCs/>
          <w:sz w:val="20"/>
          <w:szCs w:val="20"/>
        </w:rPr>
        <w:t>Invalid input parameters:</w:t>
      </w:r>
    </w:p>
    <w:p w14:paraId="474A5C9B" w14:textId="77777777" w:rsidR="00AB3EFA" w:rsidRPr="00AB3EFA" w:rsidRDefault="00AB3EFA" w:rsidP="00683FBA">
      <w:pPr>
        <w:pStyle w:val="Response"/>
      </w:pPr>
      <w:r w:rsidRPr="00AB3EFA">
        <w:t>{</w:t>
      </w:r>
    </w:p>
    <w:p w14:paraId="0ACF7BBB" w14:textId="77777777" w:rsidR="00AB3EFA" w:rsidRPr="00AB3EFA" w:rsidRDefault="00AB3EFA" w:rsidP="00683FBA">
      <w:pPr>
        <w:pStyle w:val="Response"/>
      </w:pPr>
      <w:r w:rsidRPr="00AB3EFA">
        <w:t xml:space="preserve">   "success": false,</w:t>
      </w:r>
    </w:p>
    <w:p w14:paraId="54CA6B1B" w14:textId="77777777" w:rsidR="00AB3EFA" w:rsidRPr="00AB3EFA" w:rsidRDefault="00AB3EFA" w:rsidP="00683FBA">
      <w:pPr>
        <w:pStyle w:val="Response"/>
      </w:pPr>
      <w:r w:rsidRPr="00AB3EFA">
        <w:t xml:space="preserve">   "statusCode": 400,</w:t>
      </w:r>
    </w:p>
    <w:p w14:paraId="747BD128" w14:textId="77777777" w:rsidR="00AB3EFA" w:rsidRPr="00AB3EFA" w:rsidRDefault="00AB3EFA" w:rsidP="00683FBA">
      <w:pPr>
        <w:pStyle w:val="Response"/>
      </w:pPr>
      <w:r w:rsidRPr="00AB3EFA">
        <w:t xml:space="preserve">   "message": "Invalid Parameter : locale"</w:t>
      </w:r>
    </w:p>
    <w:p w14:paraId="33419FDD" w14:textId="4D13F061" w:rsidR="00AB3EFA" w:rsidRPr="00AB3EFA" w:rsidRDefault="00AB3EFA" w:rsidP="00683FBA">
      <w:pPr>
        <w:pStyle w:val="Response"/>
      </w:pPr>
      <w:r w:rsidRPr="00AB3EFA">
        <w:t>}</w:t>
      </w:r>
    </w:p>
    <w:p w14:paraId="10F99507" w14:textId="77777777" w:rsidR="00AB3EFA" w:rsidRPr="00AB3EFA" w:rsidRDefault="00AB3EFA" w:rsidP="00683FBA">
      <w:pPr>
        <w:pStyle w:val="Response"/>
      </w:pPr>
    </w:p>
    <w:p w14:paraId="367C7AE6" w14:textId="77777777" w:rsidR="00AB3EFA" w:rsidRPr="00AB3EFA" w:rsidRDefault="00AB3EFA" w:rsidP="00683FBA">
      <w:pPr>
        <w:pStyle w:val="Response"/>
      </w:pPr>
      <w:r w:rsidRPr="00AB3EFA">
        <w:t>{</w:t>
      </w:r>
    </w:p>
    <w:p w14:paraId="6083898B" w14:textId="77777777" w:rsidR="00AB3EFA" w:rsidRPr="00AB3EFA" w:rsidRDefault="00AB3EFA" w:rsidP="00683FBA">
      <w:pPr>
        <w:pStyle w:val="Response"/>
      </w:pPr>
      <w:r w:rsidRPr="00AB3EFA">
        <w:t xml:space="preserve">   "success": false,</w:t>
      </w:r>
    </w:p>
    <w:p w14:paraId="314077FB" w14:textId="77777777" w:rsidR="00AB3EFA" w:rsidRPr="00AB3EFA" w:rsidRDefault="00AB3EFA" w:rsidP="00683FBA">
      <w:pPr>
        <w:pStyle w:val="Response"/>
      </w:pPr>
      <w:r w:rsidRPr="00AB3EFA">
        <w:t xml:space="preserve">   "statusCode": 400,</w:t>
      </w:r>
    </w:p>
    <w:p w14:paraId="1147B3E6" w14:textId="77777777" w:rsidR="00AB3EFA" w:rsidRPr="00AB3EFA" w:rsidRDefault="00AB3EFA" w:rsidP="00683FBA">
      <w:pPr>
        <w:pStyle w:val="Response"/>
      </w:pPr>
      <w:r w:rsidRPr="00AB3EFA">
        <w:t xml:space="preserve">   "message": "Invalid Parameter: type, value should be either consent or confirmation"</w:t>
      </w:r>
    </w:p>
    <w:p w14:paraId="51D6F493" w14:textId="06CD3E9F" w:rsidR="00AB3EFA" w:rsidRPr="00AB3EFA" w:rsidRDefault="00AB3EFA" w:rsidP="00683FBA">
      <w:pPr>
        <w:pStyle w:val="Response"/>
      </w:pPr>
      <w:r w:rsidRPr="00AB3EFA">
        <w:t>}</w:t>
      </w:r>
    </w:p>
    <w:p w14:paraId="0AE818DB" w14:textId="77777777" w:rsidR="00AB3EFA" w:rsidRPr="00AB3EFA" w:rsidRDefault="00AB3EFA" w:rsidP="00683FBA">
      <w:pPr>
        <w:pStyle w:val="Response"/>
      </w:pPr>
    </w:p>
    <w:p w14:paraId="529AB273" w14:textId="77777777" w:rsidR="00AB3EFA" w:rsidRPr="00AB3EFA" w:rsidRDefault="00AB3EFA" w:rsidP="00683FBA">
      <w:pPr>
        <w:pStyle w:val="Response"/>
      </w:pPr>
      <w:r w:rsidRPr="00AB3EFA">
        <w:t>{</w:t>
      </w:r>
    </w:p>
    <w:p w14:paraId="13BCD127" w14:textId="77777777" w:rsidR="00AB3EFA" w:rsidRPr="00AB3EFA" w:rsidRDefault="00AB3EFA" w:rsidP="00683FBA">
      <w:pPr>
        <w:pStyle w:val="Response"/>
      </w:pPr>
      <w:r w:rsidRPr="00AB3EFA">
        <w:t xml:space="preserve">   "success": false,</w:t>
      </w:r>
    </w:p>
    <w:p w14:paraId="4DB083CF" w14:textId="77777777" w:rsidR="00AB3EFA" w:rsidRPr="00AB3EFA" w:rsidRDefault="00AB3EFA" w:rsidP="00683FBA">
      <w:pPr>
        <w:pStyle w:val="Response"/>
      </w:pPr>
      <w:r w:rsidRPr="00AB3EFA">
        <w:t xml:space="preserve">   "statusCode": 400,</w:t>
      </w:r>
    </w:p>
    <w:p w14:paraId="07BD7059" w14:textId="77777777" w:rsidR="00AB3EFA" w:rsidRPr="00AB3EFA" w:rsidRDefault="00AB3EFA" w:rsidP="00683FBA">
      <w:pPr>
        <w:pStyle w:val="Response"/>
      </w:pPr>
      <w:r w:rsidRPr="00AB3EFA">
        <w:t xml:space="preserve">   "message": "Invalid Parameter: consentGiven, value should either true or false"</w:t>
      </w:r>
    </w:p>
    <w:p w14:paraId="050E3ACA" w14:textId="098BB923" w:rsidR="00AB3EFA" w:rsidRPr="00AB3EFA" w:rsidRDefault="00AB3EFA" w:rsidP="00683FBA">
      <w:pPr>
        <w:pStyle w:val="Response"/>
      </w:pPr>
      <w:r w:rsidRPr="00AB3EFA">
        <w:t>}</w:t>
      </w:r>
    </w:p>
    <w:p w14:paraId="504A2D09" w14:textId="77777777" w:rsidR="00AB3EFA" w:rsidRPr="00AB3EFA" w:rsidRDefault="00AB3EFA" w:rsidP="00683FBA">
      <w:pPr>
        <w:pStyle w:val="Response"/>
      </w:pPr>
    </w:p>
    <w:p w14:paraId="09A3C56A" w14:textId="77777777" w:rsidR="00AB3EFA" w:rsidRPr="00AB3EFA" w:rsidRDefault="00AB3EFA" w:rsidP="00683FBA">
      <w:pPr>
        <w:pStyle w:val="Response"/>
      </w:pPr>
      <w:r w:rsidRPr="00AB3EFA">
        <w:t>{</w:t>
      </w:r>
    </w:p>
    <w:p w14:paraId="6AD939DD" w14:textId="77777777" w:rsidR="00AB3EFA" w:rsidRPr="00AB3EFA" w:rsidRDefault="00AB3EFA" w:rsidP="00683FBA">
      <w:pPr>
        <w:pStyle w:val="Response"/>
      </w:pPr>
      <w:r w:rsidRPr="00AB3EFA">
        <w:t xml:space="preserve">   "success": false,</w:t>
      </w:r>
    </w:p>
    <w:p w14:paraId="2A8DC2A1" w14:textId="77777777" w:rsidR="00AB3EFA" w:rsidRPr="00AB3EFA" w:rsidRDefault="00AB3EFA" w:rsidP="00683FBA">
      <w:pPr>
        <w:pStyle w:val="Response"/>
      </w:pPr>
      <w:r w:rsidRPr="00AB3EFA">
        <w:t xml:space="preserve">   "statusCode": 400,</w:t>
      </w:r>
    </w:p>
    <w:p w14:paraId="1B707155" w14:textId="77777777" w:rsidR="00AB3EFA" w:rsidRPr="00AB3EFA" w:rsidRDefault="00AB3EFA" w:rsidP="00683FBA">
      <w:pPr>
        <w:pStyle w:val="Response"/>
      </w:pPr>
      <w:r w:rsidRPr="00AB3EFA">
        <w:t xml:space="preserve">   "message": "Non Existing campaignId in the Janrain"</w:t>
      </w:r>
    </w:p>
    <w:p w14:paraId="48AE8A63" w14:textId="43B8915C" w:rsidR="00AB3EFA" w:rsidRPr="00AB3EFA" w:rsidRDefault="00AB3EFA" w:rsidP="00683FBA">
      <w:pPr>
        <w:pStyle w:val="Response"/>
      </w:pPr>
      <w:r w:rsidRPr="00AB3EFA">
        <w:t>}</w:t>
      </w:r>
    </w:p>
    <w:p w14:paraId="1AAD5B34" w14:textId="77777777" w:rsidR="00AB3EFA" w:rsidRPr="00AB3EFA" w:rsidRDefault="00AB3EFA" w:rsidP="00683FBA">
      <w:pPr>
        <w:pStyle w:val="Response"/>
      </w:pPr>
    </w:p>
    <w:p w14:paraId="5D55253F" w14:textId="77777777" w:rsidR="00AB3EFA" w:rsidRPr="00AB3EFA" w:rsidRDefault="00AB3EFA" w:rsidP="00683FBA">
      <w:pPr>
        <w:pStyle w:val="Response"/>
      </w:pPr>
      <w:r w:rsidRPr="00AB3EFA">
        <w:t>{</w:t>
      </w:r>
    </w:p>
    <w:p w14:paraId="2682C22C" w14:textId="77777777" w:rsidR="00AB3EFA" w:rsidRPr="00AB3EFA" w:rsidRDefault="00AB3EFA" w:rsidP="00683FBA">
      <w:pPr>
        <w:pStyle w:val="Response"/>
      </w:pPr>
      <w:r w:rsidRPr="00AB3EFA">
        <w:t xml:space="preserve">   "success": false,</w:t>
      </w:r>
    </w:p>
    <w:p w14:paraId="015FD520" w14:textId="77777777" w:rsidR="00AB3EFA" w:rsidRPr="00AB3EFA" w:rsidRDefault="00AB3EFA" w:rsidP="00683FBA">
      <w:pPr>
        <w:pStyle w:val="Response"/>
      </w:pPr>
      <w:r w:rsidRPr="00AB3EFA">
        <w:t xml:space="preserve">   "statusCode": 400,</w:t>
      </w:r>
    </w:p>
    <w:p w14:paraId="547FD682" w14:textId="77777777" w:rsidR="00AB3EFA" w:rsidRPr="00AB3EFA" w:rsidRDefault="00AB3EFA" w:rsidP="00683FBA">
      <w:pPr>
        <w:pStyle w:val="Response"/>
      </w:pPr>
      <w:r w:rsidRPr="00AB3EFA">
        <w:t xml:space="preserve">   "message": "Consent should not be revoked!!!!!!"</w:t>
      </w:r>
    </w:p>
    <w:p w14:paraId="07909922" w14:textId="475527AC" w:rsidR="00AB3EFA" w:rsidRPr="00AB3EFA" w:rsidRDefault="00AB3EFA" w:rsidP="00683FBA">
      <w:pPr>
        <w:pStyle w:val="Response"/>
      </w:pPr>
      <w:r w:rsidRPr="00AB3EFA">
        <w:t>}</w:t>
      </w:r>
    </w:p>
    <w:p w14:paraId="28DFCCC0" w14:textId="77777777" w:rsidR="00AB3EFA" w:rsidRPr="00AB3EFA" w:rsidRDefault="00AB3EFA" w:rsidP="00683FBA">
      <w:pPr>
        <w:pStyle w:val="Response"/>
      </w:pPr>
    </w:p>
    <w:p w14:paraId="0217B9C9" w14:textId="77777777" w:rsidR="00AB3EFA" w:rsidRPr="00AB3EFA" w:rsidRDefault="00AB3EFA" w:rsidP="00683FBA">
      <w:pPr>
        <w:pStyle w:val="Response"/>
      </w:pPr>
      <w:r w:rsidRPr="00AB3EFA">
        <w:t>{</w:t>
      </w:r>
    </w:p>
    <w:p w14:paraId="633F113C" w14:textId="77777777" w:rsidR="00AB3EFA" w:rsidRPr="00AB3EFA" w:rsidRDefault="00AB3EFA" w:rsidP="00683FBA">
      <w:pPr>
        <w:pStyle w:val="Response"/>
      </w:pPr>
      <w:r w:rsidRPr="00AB3EFA">
        <w:t xml:space="preserve">   "success": false,</w:t>
      </w:r>
    </w:p>
    <w:p w14:paraId="05851401" w14:textId="77777777" w:rsidR="00AB3EFA" w:rsidRPr="00AB3EFA" w:rsidRDefault="00AB3EFA" w:rsidP="00683FBA">
      <w:pPr>
        <w:pStyle w:val="Response"/>
      </w:pPr>
      <w:r w:rsidRPr="00AB3EFA">
        <w:t xml:space="preserve">   "statusCode": 400,</w:t>
      </w:r>
    </w:p>
    <w:p w14:paraId="5D5D0F60" w14:textId="330851D0" w:rsidR="00AB3EFA" w:rsidRPr="00AB3EFA" w:rsidRDefault="00AB3EFA" w:rsidP="00683FBA">
      <w:pPr>
        <w:pStyle w:val="Response"/>
      </w:pPr>
      <w:r w:rsidRPr="00AB3EFA">
        <w:t xml:space="preserve">   "message": "The consent can be confirmed only after </w:t>
      </w:r>
      <w:r w:rsidR="00A2274F">
        <w:t>24</w:t>
      </w:r>
      <w:r w:rsidRPr="00AB3EFA">
        <w:t xml:space="preserve"> hours.!!!!!!"</w:t>
      </w:r>
    </w:p>
    <w:p w14:paraId="1C19735B" w14:textId="44CC7185" w:rsidR="00AB3EFA" w:rsidRPr="00AB3EFA" w:rsidRDefault="00AB3EFA" w:rsidP="00683FBA">
      <w:pPr>
        <w:pStyle w:val="Response"/>
        <w:rPr>
          <w:b/>
        </w:rPr>
      </w:pPr>
      <w:r w:rsidRPr="00AB3EFA">
        <w:t>}</w:t>
      </w:r>
    </w:p>
    <w:p w14:paraId="0D769F41" w14:textId="631BC79E" w:rsidR="00D46E48" w:rsidRDefault="00D46E48" w:rsidP="00D46E48">
      <w:pPr>
        <w:pStyle w:val="Heading3"/>
      </w:pPr>
      <w:bookmarkStart w:id="48" w:name="_Toc309312549"/>
      <w:r>
        <w:lastRenderedPageBreak/>
        <w:t>Resend consent communication</w:t>
      </w:r>
      <w:bookmarkEnd w:id="48"/>
    </w:p>
    <w:p w14:paraId="64881DE0" w14:textId="44A21342" w:rsidR="003469FC" w:rsidRDefault="00925F21" w:rsidP="003469F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br/>
      </w:r>
      <w:r w:rsidR="003469FC">
        <w:rPr>
          <w:rFonts w:asciiTheme="minorHAnsi" w:hAnsiTheme="minorHAnsi" w:cstheme="minorHAnsi"/>
          <w:sz w:val="20"/>
          <w:szCs w:val="20"/>
        </w:rPr>
        <w:t xml:space="preserve">This service is used for </w:t>
      </w:r>
      <w:r w:rsidR="00EC4EBD">
        <w:rPr>
          <w:rFonts w:asciiTheme="minorHAnsi" w:hAnsiTheme="minorHAnsi" w:cstheme="minorHAnsi"/>
          <w:sz w:val="20"/>
          <w:szCs w:val="20"/>
        </w:rPr>
        <w:t xml:space="preserve">resending the communication to request a consumer for consent or confirmation of </w:t>
      </w:r>
      <w:r w:rsidR="003469FC">
        <w:rPr>
          <w:rFonts w:asciiTheme="minorHAnsi" w:hAnsiTheme="minorHAnsi" w:cstheme="minorHAnsi"/>
          <w:sz w:val="20"/>
          <w:szCs w:val="20"/>
        </w:rPr>
        <w:t xml:space="preserve">consent. </w:t>
      </w:r>
      <w:r w:rsidR="00EC4EBD">
        <w:rPr>
          <w:rFonts w:asciiTheme="minorHAnsi" w:hAnsiTheme="minorHAnsi" w:cstheme="minorHAnsi"/>
          <w:sz w:val="20"/>
          <w:szCs w:val="20"/>
        </w:rPr>
        <w:t>Some campaigns require additional consent from the consumer at user registration. This consent is requested through email. The links to give or deny consent expire after a configurable amount of time and can only be used once. In case things fail or in case the email is lost or expired the consumer needs to be able to have the communication resent.</w:t>
      </w:r>
      <w:r w:rsidR="003469FC">
        <w:rPr>
          <w:rFonts w:asciiTheme="minorHAnsi" w:hAnsiTheme="minorHAnsi" w:cstheme="minorHAnsi"/>
          <w:sz w:val="20"/>
          <w:szCs w:val="20"/>
        </w:rPr>
        <w:br/>
      </w:r>
      <w:r w:rsidR="003469FC">
        <w:rPr>
          <w:rFonts w:asciiTheme="minorHAnsi" w:hAnsiTheme="minorHAnsi" w:cstheme="minorHAnsi"/>
          <w:sz w:val="20"/>
          <w:szCs w:val="20"/>
        </w:rPr>
        <w:br/>
        <w:t xml:space="preserve">Additional business rules involved in </w:t>
      </w:r>
      <w:r w:rsidR="00EC4EBD">
        <w:rPr>
          <w:rFonts w:asciiTheme="minorHAnsi" w:hAnsiTheme="minorHAnsi" w:cstheme="minorHAnsi"/>
          <w:sz w:val="20"/>
          <w:szCs w:val="20"/>
        </w:rPr>
        <w:t>resending consent communication</w:t>
      </w:r>
      <w:r w:rsidR="003469FC">
        <w:rPr>
          <w:rFonts w:asciiTheme="minorHAnsi" w:hAnsiTheme="minorHAnsi" w:cstheme="minorHAnsi"/>
          <w:sz w:val="20"/>
          <w:szCs w:val="20"/>
        </w:rPr>
        <w:t>:</w:t>
      </w:r>
    </w:p>
    <w:p w14:paraId="54EEF962" w14:textId="06E0173D" w:rsidR="003469FC" w:rsidRDefault="00EC4EBD" w:rsidP="003469FC">
      <w:pPr>
        <w:pStyle w:val="NormalIndent"/>
        <w:numPr>
          <w:ilvl w:val="0"/>
          <w:numId w:val="18"/>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Consent communication will only be sent through this service if the consumer registered for the campaign. The consumer profile will reflect that consent communication was previously sent for a particular campaign. If this is not the case, an error is returned.</w:t>
      </w:r>
    </w:p>
    <w:p w14:paraId="6EE20ABA" w14:textId="6D2DD3F4" w:rsidR="003469FC" w:rsidRDefault="00EC4EBD" w:rsidP="003469FC">
      <w:pPr>
        <w:pStyle w:val="NormalIndent"/>
        <w:numPr>
          <w:ilvl w:val="0"/>
          <w:numId w:val="18"/>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When email addresses are not present or not registered for the campaign a general error needs to be returned. No additional message may be included on the existence of an email address. This to avoid abuse of this service where emails are being fished.</w:t>
      </w:r>
    </w:p>
    <w:p w14:paraId="6E8996D0" w14:textId="4670AF03" w:rsidR="003469FC" w:rsidRPr="00925F21" w:rsidRDefault="00925F21" w:rsidP="0076723F">
      <w:pPr>
        <w:pStyle w:val="NormalIndent"/>
        <w:numPr>
          <w:ilvl w:val="0"/>
          <w:numId w:val="18"/>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925F21">
        <w:rPr>
          <w:rFonts w:asciiTheme="minorHAnsi" w:hAnsiTheme="minorHAnsi" w:cstheme="minorHAnsi"/>
          <w:sz w:val="20"/>
          <w:szCs w:val="20"/>
        </w:rPr>
        <w:t>Communication for consent confirmation may only be sent when consent was given and the configurable amount of time has elapsed in which consent may be confirmed. If this is not the case, an error is returned.</w:t>
      </w:r>
    </w:p>
    <w:p w14:paraId="2F6B9CE1" w14:textId="77777777" w:rsidR="003469FC" w:rsidRDefault="003469FC" w:rsidP="003469F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E6E2C32" w14:textId="77777777" w:rsidR="003469FC" w:rsidRDefault="003469FC" w:rsidP="003469F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Parameters to be passed to PRX in request payload</w:t>
      </w:r>
    </w:p>
    <w:p w14:paraId="73A24670" w14:textId="77777777" w:rsidR="003469FC" w:rsidRDefault="003469FC" w:rsidP="003469F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tbl>
      <w:tblPr>
        <w:tblStyle w:val="TableGrid"/>
        <w:tblW w:w="8257" w:type="dxa"/>
        <w:tblInd w:w="851" w:type="dxa"/>
        <w:tblLook w:val="04A0" w:firstRow="1" w:lastRow="0" w:firstColumn="1" w:lastColumn="0" w:noHBand="0" w:noVBand="1"/>
      </w:tblPr>
      <w:tblGrid>
        <w:gridCol w:w="2274"/>
        <w:gridCol w:w="3417"/>
        <w:gridCol w:w="2566"/>
      </w:tblGrid>
      <w:tr w:rsidR="003469FC" w14:paraId="2ED56E9E" w14:textId="77777777" w:rsidTr="003469FC">
        <w:tc>
          <w:tcPr>
            <w:tcW w:w="2274" w:type="dxa"/>
            <w:shd w:val="clear" w:color="auto" w:fill="BFBFBF" w:themeFill="background1" w:themeFillShade="BF"/>
          </w:tcPr>
          <w:p w14:paraId="33753372" w14:textId="77777777" w:rsidR="003469FC" w:rsidRPr="0066324C" w:rsidRDefault="003469FC" w:rsidP="003469FC">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17" w:type="dxa"/>
            <w:shd w:val="clear" w:color="auto" w:fill="BFBFBF" w:themeFill="background1" w:themeFillShade="BF"/>
          </w:tcPr>
          <w:p w14:paraId="32436086" w14:textId="77777777" w:rsidR="003469FC" w:rsidRPr="0066324C" w:rsidRDefault="003469FC" w:rsidP="003469FC">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566" w:type="dxa"/>
            <w:shd w:val="clear" w:color="auto" w:fill="BFBFBF" w:themeFill="background1" w:themeFillShade="BF"/>
          </w:tcPr>
          <w:p w14:paraId="5DDAD2CA" w14:textId="77777777" w:rsidR="003469FC" w:rsidRPr="0066324C" w:rsidRDefault="003469FC" w:rsidP="003469FC">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3469FC" w14:paraId="32C1B7CD" w14:textId="77777777" w:rsidTr="003469FC">
        <w:tc>
          <w:tcPr>
            <w:tcW w:w="2274" w:type="dxa"/>
          </w:tcPr>
          <w:p w14:paraId="4D017811" w14:textId="04AA14D5" w:rsidR="003469FC" w:rsidRPr="0066324C" w:rsidRDefault="00EC4EBD" w:rsidP="003469FC">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sidRPr="00EC4EBD">
              <w:rPr>
                <w:rFonts w:asciiTheme="minorHAnsi" w:hAnsiTheme="minorHAnsi" w:cstheme="minorHAnsi"/>
                <w:b/>
                <w:bCs/>
                <w:sz w:val="20"/>
                <w:szCs w:val="20"/>
              </w:rPr>
              <w:t>email</w:t>
            </w:r>
          </w:p>
        </w:tc>
        <w:tc>
          <w:tcPr>
            <w:tcW w:w="3417" w:type="dxa"/>
          </w:tcPr>
          <w:p w14:paraId="4C6807C1" w14:textId="0C32E1ED" w:rsidR="003469FC" w:rsidRPr="008F3716" w:rsidRDefault="00EC4EBD" w:rsidP="003469FC">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Email address of the consumer</w:t>
            </w:r>
          </w:p>
        </w:tc>
        <w:tc>
          <w:tcPr>
            <w:tcW w:w="2566" w:type="dxa"/>
          </w:tcPr>
          <w:p w14:paraId="4DFE6050" w14:textId="1711EAE9" w:rsidR="003469FC" w:rsidRPr="008F3716" w:rsidRDefault="003469FC" w:rsidP="003469FC">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3469FC" w14:paraId="7FDE5925" w14:textId="77777777" w:rsidTr="003469FC">
        <w:tc>
          <w:tcPr>
            <w:tcW w:w="2274" w:type="dxa"/>
          </w:tcPr>
          <w:p w14:paraId="79D10FBC" w14:textId="7C37992E" w:rsidR="003469FC" w:rsidRDefault="00EC4EBD" w:rsidP="003469FC">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sidRPr="00EC4EBD">
              <w:rPr>
                <w:rFonts w:asciiTheme="minorHAnsi" w:hAnsiTheme="minorHAnsi" w:cstheme="minorHAnsi"/>
                <w:b/>
                <w:bCs/>
                <w:sz w:val="20"/>
                <w:szCs w:val="20"/>
              </w:rPr>
              <w:t>campaignId</w:t>
            </w:r>
          </w:p>
        </w:tc>
        <w:tc>
          <w:tcPr>
            <w:tcW w:w="3417" w:type="dxa"/>
          </w:tcPr>
          <w:p w14:paraId="645596A8" w14:textId="059F9C7F" w:rsidR="003469FC" w:rsidRDefault="00EC4EBD" w:rsidP="00EC4EBD">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CampaignId for which communication is resent</w:t>
            </w:r>
          </w:p>
        </w:tc>
        <w:tc>
          <w:tcPr>
            <w:tcW w:w="2566" w:type="dxa"/>
          </w:tcPr>
          <w:p w14:paraId="42819282" w14:textId="4D9A9E59" w:rsidR="003469FC" w:rsidRDefault="00EC4EBD" w:rsidP="003469FC">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Needs to be a valid campaignId that is already present in the consumer profile</w:t>
            </w:r>
          </w:p>
        </w:tc>
      </w:tr>
      <w:tr w:rsidR="003469FC" w:rsidRPr="008B6B4F" w14:paraId="0B6DBC3F" w14:textId="77777777" w:rsidTr="003469FC">
        <w:tc>
          <w:tcPr>
            <w:tcW w:w="2274" w:type="dxa"/>
          </w:tcPr>
          <w:p w14:paraId="26561E57" w14:textId="77768340" w:rsidR="003469FC" w:rsidRDefault="00EC4EBD" w:rsidP="003469FC">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l</w:t>
            </w:r>
            <w:r w:rsidR="003469FC">
              <w:rPr>
                <w:rFonts w:asciiTheme="minorHAnsi" w:hAnsiTheme="minorHAnsi" w:cstheme="minorHAnsi"/>
                <w:b/>
                <w:bCs/>
                <w:sz w:val="20"/>
                <w:szCs w:val="20"/>
              </w:rPr>
              <w:t>ocale</w:t>
            </w:r>
          </w:p>
        </w:tc>
        <w:tc>
          <w:tcPr>
            <w:tcW w:w="3417" w:type="dxa"/>
          </w:tcPr>
          <w:p w14:paraId="50D6AC12" w14:textId="4E6F5FE5" w:rsidR="003469FC" w:rsidRDefault="003469FC" w:rsidP="00EC4EBD">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Locale for which communication is sent out</w:t>
            </w:r>
          </w:p>
        </w:tc>
        <w:tc>
          <w:tcPr>
            <w:tcW w:w="2566" w:type="dxa"/>
          </w:tcPr>
          <w:p w14:paraId="56941EC8" w14:textId="77777777" w:rsidR="003469FC" w:rsidRPr="00AB3EFA" w:rsidRDefault="003469FC" w:rsidP="003469FC">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lang w:val="nl-NL"/>
              </w:rPr>
            </w:pPr>
            <w:r w:rsidRPr="00AB3EFA">
              <w:rPr>
                <w:rFonts w:asciiTheme="minorHAnsi" w:hAnsiTheme="minorHAnsi" w:cstheme="minorHAnsi"/>
                <w:sz w:val="20"/>
                <w:szCs w:val="20"/>
                <w:lang w:val="nl-NL"/>
              </w:rPr>
              <w:t>e.g. en_US, en_GB</w:t>
            </w:r>
          </w:p>
        </w:tc>
      </w:tr>
      <w:tr w:rsidR="00EC4EBD" w:rsidRPr="00EC4EBD" w14:paraId="578931F7" w14:textId="77777777" w:rsidTr="003469FC">
        <w:tc>
          <w:tcPr>
            <w:tcW w:w="2274" w:type="dxa"/>
          </w:tcPr>
          <w:p w14:paraId="5C53FA20" w14:textId="4E2AFF4D" w:rsidR="00EC4EBD" w:rsidRDefault="00EC4EBD" w:rsidP="003469FC">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mailType</w:t>
            </w:r>
          </w:p>
        </w:tc>
        <w:tc>
          <w:tcPr>
            <w:tcW w:w="3417" w:type="dxa"/>
          </w:tcPr>
          <w:p w14:paraId="1CAF7BD0" w14:textId="7362ACD7" w:rsidR="00EC4EBD" w:rsidRDefault="00EC4EBD" w:rsidP="00EC4EBD">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Indicates whether this concerns the consent or the confirmation of the consent</w:t>
            </w:r>
          </w:p>
        </w:tc>
        <w:tc>
          <w:tcPr>
            <w:tcW w:w="2566" w:type="dxa"/>
          </w:tcPr>
          <w:p w14:paraId="132D9A68" w14:textId="4A1E4239" w:rsidR="00EC4EBD" w:rsidRPr="00EC4EBD" w:rsidRDefault="00EC4EBD" w:rsidP="003469FC">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Enumeration with possible values: consent, confirmation</w:t>
            </w:r>
          </w:p>
        </w:tc>
      </w:tr>
    </w:tbl>
    <w:p w14:paraId="0BDB6B59" w14:textId="77777777" w:rsidR="003469FC" w:rsidRPr="00EC4EBD" w:rsidRDefault="003469FC" w:rsidP="003469FC">
      <w:pPr>
        <w:pStyle w:val="NormalIndent"/>
        <w:tabs>
          <w:tab w:val="left" w:pos="4605"/>
        </w:tabs>
        <w:rPr>
          <w:rFonts w:asciiTheme="minorHAnsi" w:hAnsiTheme="minorHAnsi" w:cstheme="minorHAnsi"/>
          <w:sz w:val="20"/>
          <w:szCs w:val="20"/>
        </w:rPr>
      </w:pPr>
    </w:p>
    <w:p w14:paraId="7BB1DA1E" w14:textId="77777777" w:rsidR="003469FC" w:rsidRPr="00643F37" w:rsidRDefault="003469FC" w:rsidP="003469F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b/>
          <w:sz w:val="20"/>
          <w:szCs w:val="20"/>
        </w:rPr>
        <w:t>Service path</w:t>
      </w:r>
      <w:r w:rsidRPr="00643F37">
        <w:rPr>
          <w:rFonts w:asciiTheme="minorHAnsi" w:hAnsiTheme="minorHAnsi" w:cstheme="minorHAnsi"/>
          <w:b/>
          <w:sz w:val="20"/>
          <w:szCs w:val="20"/>
        </w:rPr>
        <w:t>:</w:t>
      </w:r>
      <w:r w:rsidRPr="00643F37">
        <w:rPr>
          <w:rFonts w:asciiTheme="minorHAnsi" w:hAnsiTheme="minorHAnsi" w:cstheme="minorHAnsi"/>
          <w:sz w:val="20"/>
          <w:szCs w:val="20"/>
        </w:rPr>
        <w:t xml:space="preserve"> </w:t>
      </w:r>
    </w:p>
    <w:p w14:paraId="18C99DA0" w14:textId="5D5C8C77" w:rsidR="00925F21" w:rsidRDefault="008B6B4F" w:rsidP="00925F21">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hyperlink w:history="1">
        <w:r w:rsidR="00EC4EBD" w:rsidRPr="0028083C">
          <w:rPr>
            <w:rStyle w:val="Hyperlink"/>
            <w:rFonts w:asciiTheme="minorHAnsi" w:hAnsiTheme="minorHAnsi" w:cstheme="minorHAnsi"/>
            <w:sz w:val="20"/>
            <w:szCs w:val="20"/>
          </w:rPr>
          <w:t>https://&lt;SERVER-INFO&gt;/prx/registration/resendConsentMail</w:t>
        </w:r>
      </w:hyperlink>
      <w:r w:rsidR="00925F21">
        <w:rPr>
          <w:rFonts w:asciiTheme="minorHAnsi" w:hAnsiTheme="minorHAnsi" w:cstheme="minorHAnsi"/>
          <w:sz w:val="20"/>
          <w:szCs w:val="20"/>
        </w:rPr>
        <w:br/>
      </w:r>
      <w:r w:rsidR="00EC4EBD">
        <w:rPr>
          <w:rFonts w:asciiTheme="minorHAnsi" w:hAnsiTheme="minorHAnsi" w:cstheme="minorHAnsi"/>
          <w:sz w:val="20"/>
          <w:szCs w:val="20"/>
        </w:rPr>
        <w:br/>
      </w:r>
      <w:r w:rsidR="00925F21">
        <w:rPr>
          <w:rFonts w:asciiTheme="minorHAnsi" w:hAnsiTheme="minorHAnsi" w:cstheme="minorHAnsi"/>
          <w:sz w:val="20"/>
          <w:szCs w:val="20"/>
        </w:rPr>
        <w:t>HTTP Method: POST (other methods are not allowed)</w:t>
      </w:r>
    </w:p>
    <w:p w14:paraId="09B0C404" w14:textId="77777777" w:rsidR="00925F21" w:rsidRDefault="00925F21" w:rsidP="00925F21">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HTTP/HTTPS: HTTPS only. HTTP access returns a forbidden error.</w:t>
      </w:r>
    </w:p>
    <w:p w14:paraId="7109B837" w14:textId="5D317A3B" w:rsidR="003469FC" w:rsidRPr="00425917" w:rsidRDefault="003469FC" w:rsidP="003469F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BB11FD5" w14:textId="21C8592C" w:rsidR="00925F21" w:rsidRPr="00925F21" w:rsidRDefault="00925F21" w:rsidP="00925F21">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925F21">
        <w:rPr>
          <w:rFonts w:asciiTheme="minorHAnsi" w:hAnsiTheme="minorHAnsi" w:cstheme="minorHAnsi"/>
          <w:b/>
          <w:sz w:val="20"/>
          <w:szCs w:val="20"/>
        </w:rPr>
        <w:t>Example call</w:t>
      </w:r>
      <w:r>
        <w:rPr>
          <w:rFonts w:asciiTheme="minorHAnsi" w:hAnsiTheme="minorHAnsi" w:cstheme="minorHAnsi"/>
          <w:b/>
          <w:sz w:val="20"/>
          <w:szCs w:val="20"/>
        </w:rPr>
        <w:t>:</w:t>
      </w:r>
    </w:p>
    <w:p w14:paraId="6B377B7B" w14:textId="3C9DA994" w:rsidR="003469FC" w:rsidRDefault="003469FC" w:rsidP="003469FC">
      <w:pPr>
        <w:pStyle w:val="NormalIndent"/>
      </w:pPr>
      <w:r>
        <w:t>POST https://www.usa.philips.com/prx/registration/resendConsentMail HTTP/1.1</w:t>
      </w:r>
    </w:p>
    <w:p w14:paraId="653C0CA6" w14:textId="77777777" w:rsidR="003469FC" w:rsidRDefault="003469FC" w:rsidP="003469FC">
      <w:pPr>
        <w:pStyle w:val="NormalIndent"/>
      </w:pPr>
    </w:p>
    <w:p w14:paraId="47F31980" w14:textId="494F3DF9" w:rsidR="003469FC" w:rsidRDefault="003469FC" w:rsidP="003469FC">
      <w:pPr>
        <w:pStyle w:val="NormalIndent"/>
      </w:pPr>
      <w:r>
        <w:t>email=loremipsum%40philips.com&amp;campaignId=CL20150501_PC_TB_COPPA&amp;locale=en_US&amp;mailType=confirmation</w:t>
      </w:r>
    </w:p>
    <w:p w14:paraId="37CFF95C" w14:textId="77777777" w:rsidR="00925F21" w:rsidRDefault="00925F21" w:rsidP="003469FC">
      <w:pPr>
        <w:pStyle w:val="NormalIndent"/>
      </w:pPr>
    </w:p>
    <w:p w14:paraId="0AB1240D" w14:textId="77777777" w:rsidR="00925F21" w:rsidRDefault="00925F21" w:rsidP="00925F21">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t>Response:</w:t>
      </w:r>
      <w:r>
        <w:rPr>
          <w:rFonts w:asciiTheme="minorHAnsi" w:hAnsiTheme="minorHAnsi" w:cstheme="minorHAnsi"/>
          <w:b/>
          <w:sz w:val="20"/>
          <w:szCs w:val="20"/>
        </w:rPr>
        <w:br/>
      </w:r>
      <w:r>
        <w:rPr>
          <w:rFonts w:asciiTheme="minorHAnsi" w:hAnsiTheme="minorHAnsi" w:cstheme="minorHAnsi"/>
          <w:sz w:val="20"/>
          <w:szCs w:val="20"/>
        </w:rPr>
        <w:t>The response of this service can contain the following 2 formats. Format 1 in case of the mail has been sent successfully. The other variant in case an error occurred.</w:t>
      </w:r>
    </w:p>
    <w:p w14:paraId="48C0C609" w14:textId="77777777" w:rsidR="00925F21" w:rsidRDefault="00925F21" w:rsidP="00925F21">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267A33C5" w14:textId="77777777" w:rsidR="00925F21" w:rsidRDefault="00925F21" w:rsidP="00925F21">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Pr>
          <w:rFonts w:asciiTheme="minorHAnsi" w:hAnsiTheme="minorHAnsi" w:cstheme="minorHAnsi"/>
          <w:b/>
          <w:sz w:val="20"/>
          <w:szCs w:val="20"/>
        </w:rPr>
        <w:t>On Success</w:t>
      </w:r>
    </w:p>
    <w:p w14:paraId="054B4FCA" w14:textId="77777777" w:rsidR="00925F21" w:rsidRPr="00925F21" w:rsidRDefault="00925F21" w:rsidP="00683FBA">
      <w:pPr>
        <w:pStyle w:val="Response"/>
      </w:pPr>
      <w:r w:rsidRPr="00925F21">
        <w:t>{</w:t>
      </w:r>
    </w:p>
    <w:p w14:paraId="3540A33E" w14:textId="77777777" w:rsidR="00925F21" w:rsidRPr="00925F21" w:rsidRDefault="00925F21" w:rsidP="00683FBA">
      <w:pPr>
        <w:pStyle w:val="Response"/>
      </w:pPr>
      <w:r w:rsidRPr="00925F21">
        <w:t xml:space="preserve">   "success": true,</w:t>
      </w:r>
    </w:p>
    <w:p w14:paraId="0BC35778" w14:textId="77777777" w:rsidR="00925F21" w:rsidRPr="00925F21" w:rsidRDefault="00925F21" w:rsidP="00683FBA">
      <w:pPr>
        <w:pStyle w:val="Response"/>
      </w:pPr>
      <w:r w:rsidRPr="00925F21">
        <w:t xml:space="preserve">   "message": "Mail Sent successfully"</w:t>
      </w:r>
    </w:p>
    <w:p w14:paraId="353C3FA2" w14:textId="2F884FEE" w:rsidR="00925F21" w:rsidRPr="00504ACD" w:rsidRDefault="00925F21" w:rsidP="00683FBA">
      <w:pPr>
        <w:pStyle w:val="Response"/>
      </w:pPr>
      <w:r w:rsidRPr="00925F21">
        <w:t>}</w:t>
      </w:r>
    </w:p>
    <w:p w14:paraId="6361EA83" w14:textId="58A5D46A" w:rsidR="00925F21" w:rsidRPr="001054A0" w:rsidRDefault="00925F21" w:rsidP="00925F21">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b/>
          <w:sz w:val="20"/>
          <w:szCs w:val="20"/>
        </w:rPr>
        <w:lastRenderedPageBreak/>
        <w:t>On Failure.</w:t>
      </w:r>
      <w:r>
        <w:rPr>
          <w:rFonts w:asciiTheme="minorHAnsi" w:hAnsiTheme="minorHAnsi" w:cstheme="minorHAnsi"/>
          <w:b/>
          <w:sz w:val="20"/>
          <w:szCs w:val="20"/>
        </w:rPr>
        <w:br/>
      </w:r>
      <w:r>
        <w:rPr>
          <w:rFonts w:asciiTheme="minorHAnsi" w:hAnsiTheme="minorHAnsi" w:cstheme="minorHAnsi"/>
          <w:b/>
          <w:sz w:val="20"/>
          <w:szCs w:val="20"/>
        </w:rPr>
        <w:br/>
      </w:r>
      <w:r>
        <w:rPr>
          <w:rFonts w:asciiTheme="minorHAnsi" w:hAnsiTheme="minorHAnsi" w:cstheme="minorHAnsi"/>
          <w:sz w:val="20"/>
          <w:szCs w:val="20"/>
        </w:rPr>
        <w:t>Success will be returned as false. Different error messages are possible, depending on the error case:</w:t>
      </w:r>
    </w:p>
    <w:p w14:paraId="5CB351ED" w14:textId="39C03EF8" w:rsidR="00925F21" w:rsidRDefault="00925F21" w:rsidP="00683FBA">
      <w:pPr>
        <w:pStyle w:val="Response"/>
      </w:pPr>
      <w:r>
        <w:br/>
      </w:r>
      <w:r w:rsidRPr="00925F21">
        <w:t>{"success": false}</w:t>
      </w:r>
    </w:p>
    <w:p w14:paraId="1F3C7C4C" w14:textId="77777777" w:rsidR="00925F21" w:rsidRPr="00AB3EFA" w:rsidRDefault="00925F21" w:rsidP="00683FBA">
      <w:pPr>
        <w:pStyle w:val="Response"/>
      </w:pPr>
    </w:p>
    <w:p w14:paraId="74E9F801" w14:textId="471F7B0B" w:rsidR="00925F21" w:rsidRPr="00925F21" w:rsidRDefault="00925F21" w:rsidP="00683FBA">
      <w:pPr>
        <w:pStyle w:val="Response"/>
        <w:rPr>
          <w:bCs/>
        </w:rPr>
      </w:pPr>
      <w:r w:rsidRPr="00925F21">
        <w:rPr>
          <w:bCs/>
        </w:rPr>
        <w:t>{</w:t>
      </w:r>
    </w:p>
    <w:p w14:paraId="4EDC2C2B" w14:textId="77777777" w:rsidR="00925F21" w:rsidRPr="00925F21" w:rsidRDefault="00925F21" w:rsidP="00683FBA">
      <w:pPr>
        <w:pStyle w:val="Response"/>
        <w:rPr>
          <w:bCs/>
        </w:rPr>
      </w:pPr>
      <w:r w:rsidRPr="00925F21">
        <w:rPr>
          <w:bCs/>
        </w:rPr>
        <w:t xml:space="preserve">   "success": false,</w:t>
      </w:r>
    </w:p>
    <w:p w14:paraId="6F974B34" w14:textId="77777777" w:rsidR="00925F21" w:rsidRPr="00925F21" w:rsidRDefault="00925F21" w:rsidP="00683FBA">
      <w:pPr>
        <w:pStyle w:val="Response"/>
        <w:rPr>
          <w:bCs/>
        </w:rPr>
      </w:pPr>
      <w:r w:rsidRPr="00925F21">
        <w:rPr>
          <w:bCs/>
        </w:rPr>
        <w:t xml:space="preserve">   "message": "Invalid Parameter : locale"</w:t>
      </w:r>
    </w:p>
    <w:p w14:paraId="6BE8256B" w14:textId="1A2D0513" w:rsidR="00925F21" w:rsidRDefault="00925F21" w:rsidP="00683FBA">
      <w:pPr>
        <w:pStyle w:val="Response"/>
        <w:rPr>
          <w:bCs/>
        </w:rPr>
      </w:pPr>
      <w:r w:rsidRPr="00925F21">
        <w:rPr>
          <w:bCs/>
        </w:rPr>
        <w:t>}</w:t>
      </w:r>
    </w:p>
    <w:p w14:paraId="1DC0307C" w14:textId="77777777" w:rsidR="00925F21" w:rsidRDefault="00925F21" w:rsidP="00683FBA">
      <w:pPr>
        <w:pStyle w:val="Response"/>
        <w:rPr>
          <w:bCs/>
        </w:rPr>
      </w:pPr>
    </w:p>
    <w:p w14:paraId="20AE966C" w14:textId="77777777" w:rsidR="00925F21" w:rsidRPr="00925F21" w:rsidRDefault="00925F21" w:rsidP="00683FBA">
      <w:pPr>
        <w:pStyle w:val="Response"/>
        <w:rPr>
          <w:bCs/>
        </w:rPr>
      </w:pPr>
      <w:r w:rsidRPr="00925F21">
        <w:rPr>
          <w:bCs/>
        </w:rPr>
        <w:t>{</w:t>
      </w:r>
    </w:p>
    <w:p w14:paraId="64CD6BDF" w14:textId="77777777" w:rsidR="00925F21" w:rsidRPr="00925F21" w:rsidRDefault="00925F21" w:rsidP="00683FBA">
      <w:pPr>
        <w:pStyle w:val="Response"/>
        <w:rPr>
          <w:bCs/>
        </w:rPr>
      </w:pPr>
      <w:r w:rsidRPr="00925F21">
        <w:rPr>
          <w:bCs/>
        </w:rPr>
        <w:t xml:space="preserve">   "success": false,</w:t>
      </w:r>
    </w:p>
    <w:p w14:paraId="37B04485" w14:textId="77777777" w:rsidR="00925F21" w:rsidRPr="00925F21" w:rsidRDefault="00925F21" w:rsidP="00683FBA">
      <w:pPr>
        <w:pStyle w:val="Response"/>
        <w:rPr>
          <w:bCs/>
        </w:rPr>
      </w:pPr>
      <w:r w:rsidRPr="00925F21">
        <w:rPr>
          <w:bCs/>
        </w:rPr>
        <w:t xml:space="preserve">   "message": "Invalid Input exception : user does not have valid consent data !!"</w:t>
      </w:r>
    </w:p>
    <w:p w14:paraId="7110D691" w14:textId="00417B7C" w:rsidR="00925F21" w:rsidRDefault="00925F21" w:rsidP="00683FBA">
      <w:pPr>
        <w:pStyle w:val="Response"/>
        <w:rPr>
          <w:bCs/>
        </w:rPr>
      </w:pPr>
      <w:r w:rsidRPr="00925F21">
        <w:rPr>
          <w:bCs/>
        </w:rPr>
        <w:t>}</w:t>
      </w:r>
    </w:p>
    <w:p w14:paraId="29959273" w14:textId="77777777" w:rsidR="00925F21" w:rsidRDefault="00925F21" w:rsidP="00683FBA">
      <w:pPr>
        <w:pStyle w:val="Response"/>
        <w:rPr>
          <w:bCs/>
        </w:rPr>
      </w:pPr>
    </w:p>
    <w:p w14:paraId="6900776D" w14:textId="77777777" w:rsidR="00925F21" w:rsidRPr="00925F21" w:rsidRDefault="00925F21" w:rsidP="00683FBA">
      <w:pPr>
        <w:pStyle w:val="Response"/>
        <w:rPr>
          <w:bCs/>
        </w:rPr>
      </w:pPr>
      <w:r w:rsidRPr="00925F21">
        <w:rPr>
          <w:bCs/>
        </w:rPr>
        <w:t>{</w:t>
      </w:r>
    </w:p>
    <w:p w14:paraId="51F28ACE" w14:textId="77777777" w:rsidR="00925F21" w:rsidRPr="00925F21" w:rsidRDefault="00925F21" w:rsidP="00683FBA">
      <w:pPr>
        <w:pStyle w:val="Response"/>
        <w:rPr>
          <w:bCs/>
        </w:rPr>
      </w:pPr>
      <w:r w:rsidRPr="00925F21">
        <w:rPr>
          <w:bCs/>
        </w:rPr>
        <w:t xml:space="preserve">   "success": false,</w:t>
      </w:r>
    </w:p>
    <w:p w14:paraId="60C3E47D" w14:textId="77777777" w:rsidR="00925F21" w:rsidRPr="00925F21" w:rsidRDefault="00925F21" w:rsidP="00683FBA">
      <w:pPr>
        <w:pStyle w:val="Response"/>
        <w:rPr>
          <w:bCs/>
        </w:rPr>
      </w:pPr>
      <w:r w:rsidRPr="00925F21">
        <w:rPr>
          <w:bCs/>
        </w:rPr>
        <w:t xml:space="preserve">   "message": "Invalid Input parameter: mailType should be consent or confirmation"</w:t>
      </w:r>
    </w:p>
    <w:p w14:paraId="6B2AFD5D" w14:textId="56217F94" w:rsidR="00925F21" w:rsidRPr="00925F21" w:rsidRDefault="00925F21" w:rsidP="00683FBA">
      <w:pPr>
        <w:pStyle w:val="Response"/>
        <w:rPr>
          <w:bCs/>
        </w:rPr>
      </w:pPr>
      <w:r w:rsidRPr="00925F21">
        <w:rPr>
          <w:bCs/>
        </w:rPr>
        <w:t>}</w:t>
      </w:r>
    </w:p>
    <w:p w14:paraId="409E0EF8" w14:textId="77777777" w:rsidR="00925F21" w:rsidRDefault="00925F21" w:rsidP="003469FC">
      <w:pPr>
        <w:pStyle w:val="NormalIndent"/>
      </w:pPr>
    </w:p>
    <w:p w14:paraId="5DA8C426" w14:textId="135C3EB7" w:rsidR="0076723F" w:rsidRDefault="0076723F" w:rsidP="0076723F">
      <w:pPr>
        <w:pStyle w:val="Heading3"/>
      </w:pPr>
      <w:bookmarkStart w:id="49" w:name="_Toc309312550"/>
      <w:r>
        <w:lastRenderedPageBreak/>
        <w:t>Transactional email service</w:t>
      </w:r>
      <w:bookmarkEnd w:id="49"/>
    </w:p>
    <w:p w14:paraId="3B806FE5" w14:textId="5C2CBE5D" w:rsidR="00F62E90" w:rsidRDefault="0076723F"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br/>
        <w:t xml:space="preserve">This service is used for sending transactional emails to consumers. The email templates themselves are managed and provided by the B2C web experience environment. This service is used by touchpoints that need to send transactional emails to consumers but do not have a backend service to send these emails themselves. </w:t>
      </w:r>
      <w:r>
        <w:rPr>
          <w:rFonts w:asciiTheme="minorHAnsi" w:hAnsiTheme="minorHAnsi" w:cstheme="minorHAnsi"/>
          <w:sz w:val="20"/>
          <w:szCs w:val="20"/>
        </w:rPr>
        <w:br/>
      </w:r>
      <w:r>
        <w:rPr>
          <w:rFonts w:asciiTheme="minorHAnsi" w:hAnsiTheme="minorHAnsi" w:cstheme="minorHAnsi"/>
          <w:sz w:val="20"/>
          <w:szCs w:val="20"/>
        </w:rPr>
        <w:br/>
      </w:r>
      <w:r w:rsidR="00F62E90" w:rsidRPr="00F62E90">
        <w:rPr>
          <w:rFonts w:asciiTheme="minorHAnsi" w:hAnsiTheme="minorHAnsi" w:cstheme="minorHAnsi"/>
          <w:b/>
          <w:sz w:val="20"/>
          <w:szCs w:val="20"/>
        </w:rPr>
        <w:t>HTTP Method:</w:t>
      </w:r>
      <w:r w:rsidR="00F62E90">
        <w:rPr>
          <w:rFonts w:asciiTheme="minorHAnsi" w:hAnsiTheme="minorHAnsi" w:cstheme="minorHAnsi"/>
          <w:sz w:val="20"/>
          <w:szCs w:val="20"/>
        </w:rPr>
        <w:t xml:space="preserve"> POST (other methods, like GET, are not allowed and disabled)</w:t>
      </w:r>
    </w:p>
    <w:p w14:paraId="23475A2E" w14:textId="29A08EF7" w:rsidR="00F62E90"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F62E90">
        <w:rPr>
          <w:rFonts w:asciiTheme="minorHAnsi" w:hAnsiTheme="minorHAnsi" w:cstheme="minorHAnsi"/>
          <w:b/>
          <w:sz w:val="20"/>
          <w:szCs w:val="20"/>
        </w:rPr>
        <w:t>HTTP/HTTPS:</w:t>
      </w:r>
      <w:r>
        <w:rPr>
          <w:rFonts w:asciiTheme="minorHAnsi" w:hAnsiTheme="minorHAnsi" w:cstheme="minorHAnsi"/>
          <w:sz w:val="20"/>
          <w:szCs w:val="20"/>
        </w:rPr>
        <w:t xml:space="preserve"> HTTPS is required. HTTP will lead to a forbidden error</w:t>
      </w:r>
    </w:p>
    <w:p w14:paraId="4951684D" w14:textId="77777777" w:rsidR="00F62E90"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36016F4" w14:textId="77777777" w:rsidR="00F62E90"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Parameters to be passed to PRX in request headers</w:t>
      </w:r>
      <w:r>
        <w:rPr>
          <w:rFonts w:asciiTheme="minorHAnsi" w:hAnsiTheme="minorHAnsi" w:cstheme="minorHAnsi"/>
          <w:sz w:val="20"/>
          <w:szCs w:val="20"/>
        </w:rPr>
        <w:br/>
      </w:r>
    </w:p>
    <w:tbl>
      <w:tblPr>
        <w:tblStyle w:val="TableGrid"/>
        <w:tblW w:w="8257" w:type="dxa"/>
        <w:tblInd w:w="851" w:type="dxa"/>
        <w:tblLook w:val="04A0" w:firstRow="1" w:lastRow="0" w:firstColumn="1" w:lastColumn="0" w:noHBand="0" w:noVBand="1"/>
      </w:tblPr>
      <w:tblGrid>
        <w:gridCol w:w="2179"/>
        <w:gridCol w:w="3468"/>
        <w:gridCol w:w="2610"/>
      </w:tblGrid>
      <w:tr w:rsidR="00F62E90" w14:paraId="36088241" w14:textId="77777777" w:rsidTr="009E5FA5">
        <w:tc>
          <w:tcPr>
            <w:tcW w:w="2179" w:type="dxa"/>
            <w:shd w:val="clear" w:color="auto" w:fill="BFBFBF" w:themeFill="background1" w:themeFillShade="BF"/>
          </w:tcPr>
          <w:p w14:paraId="485D7238" w14:textId="77777777" w:rsidR="00F62E90" w:rsidRPr="0066324C" w:rsidRDefault="00F62E90" w:rsidP="009E5FA5">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68" w:type="dxa"/>
            <w:shd w:val="clear" w:color="auto" w:fill="BFBFBF" w:themeFill="background1" w:themeFillShade="BF"/>
          </w:tcPr>
          <w:p w14:paraId="43F3B79E" w14:textId="77777777" w:rsidR="00F62E90" w:rsidRPr="0066324C" w:rsidRDefault="00F62E90" w:rsidP="009E5FA5">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77D80A1A" w14:textId="77777777" w:rsidR="00F62E90" w:rsidRPr="0066324C" w:rsidRDefault="00F62E90" w:rsidP="009E5FA5">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F62E90" w14:paraId="29B454AD" w14:textId="77777777" w:rsidTr="009E5FA5">
        <w:tc>
          <w:tcPr>
            <w:tcW w:w="2179" w:type="dxa"/>
          </w:tcPr>
          <w:p w14:paraId="7F79C65C" w14:textId="77777777" w:rsidR="00F62E90" w:rsidRPr="0066324C" w:rsidRDefault="00F62E90" w:rsidP="009E5FA5">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x-accessToken</w:t>
            </w:r>
          </w:p>
        </w:tc>
        <w:tc>
          <w:tcPr>
            <w:tcW w:w="3468" w:type="dxa"/>
          </w:tcPr>
          <w:p w14:paraId="7DBBB3F3" w14:textId="0341CAE3" w:rsidR="00F62E90" w:rsidRPr="008F3716" w:rsidRDefault="00F62E90" w:rsidP="001F6ED4">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 xml:space="preserve">Active token of authenticated consumer </w:t>
            </w:r>
            <w:r w:rsidR="001F6ED4">
              <w:rPr>
                <w:rFonts w:asciiTheme="minorHAnsi" w:hAnsiTheme="minorHAnsi" w:cstheme="minorHAnsi"/>
                <w:sz w:val="20"/>
                <w:szCs w:val="20"/>
              </w:rPr>
              <w:t>to whom the email is sent</w:t>
            </w:r>
          </w:p>
        </w:tc>
        <w:tc>
          <w:tcPr>
            <w:tcW w:w="2610" w:type="dxa"/>
          </w:tcPr>
          <w:p w14:paraId="24F36D49" w14:textId="77777777" w:rsidR="00F62E90" w:rsidRPr="008F3716" w:rsidRDefault="00F62E90" w:rsidP="009E5FA5">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bl>
    <w:p w14:paraId="06212B72" w14:textId="77777777" w:rsidR="00F62E90"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18C698A" w14:textId="77777777" w:rsidR="00F62E90"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Parameters to be passed to PRX in request body</w:t>
      </w:r>
    </w:p>
    <w:p w14:paraId="42B9A4A8" w14:textId="77777777" w:rsidR="00F62E90"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tbl>
      <w:tblPr>
        <w:tblStyle w:val="TableGrid"/>
        <w:tblW w:w="8257" w:type="dxa"/>
        <w:tblInd w:w="851" w:type="dxa"/>
        <w:tblLook w:val="04A0" w:firstRow="1" w:lastRow="0" w:firstColumn="1" w:lastColumn="0" w:noHBand="0" w:noVBand="1"/>
      </w:tblPr>
      <w:tblGrid>
        <w:gridCol w:w="2274"/>
        <w:gridCol w:w="3417"/>
        <w:gridCol w:w="2566"/>
      </w:tblGrid>
      <w:tr w:rsidR="00F62E90" w14:paraId="62655306" w14:textId="77777777" w:rsidTr="009E5FA5">
        <w:tc>
          <w:tcPr>
            <w:tcW w:w="2274" w:type="dxa"/>
            <w:shd w:val="clear" w:color="auto" w:fill="BFBFBF" w:themeFill="background1" w:themeFillShade="BF"/>
          </w:tcPr>
          <w:p w14:paraId="66EE8C7B" w14:textId="77777777" w:rsidR="00F62E90" w:rsidRPr="0066324C" w:rsidRDefault="00F62E90" w:rsidP="009E5FA5">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17" w:type="dxa"/>
            <w:shd w:val="clear" w:color="auto" w:fill="BFBFBF" w:themeFill="background1" w:themeFillShade="BF"/>
          </w:tcPr>
          <w:p w14:paraId="68904783" w14:textId="77777777" w:rsidR="00F62E90" w:rsidRPr="0066324C" w:rsidRDefault="00F62E90" w:rsidP="009E5FA5">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566" w:type="dxa"/>
            <w:shd w:val="clear" w:color="auto" w:fill="BFBFBF" w:themeFill="background1" w:themeFillShade="BF"/>
          </w:tcPr>
          <w:p w14:paraId="02145DF6" w14:textId="77777777" w:rsidR="00F62E90" w:rsidRPr="0066324C" w:rsidRDefault="00F62E90" w:rsidP="009E5FA5">
            <w:pPr>
              <w:pStyle w:val="NormalIndent"/>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F62E90" w14:paraId="042527D1" w14:textId="77777777" w:rsidTr="009E5FA5">
        <w:tc>
          <w:tcPr>
            <w:tcW w:w="2274" w:type="dxa"/>
          </w:tcPr>
          <w:p w14:paraId="642EF0E9" w14:textId="191BD211" w:rsidR="00F62E90" w:rsidRPr="00F67079" w:rsidRDefault="00F62E90" w:rsidP="00F62E90">
            <w:pPr>
              <w:pStyle w:val="NormalIndent"/>
              <w:tabs>
                <w:tab w:val="left" w:pos="1134"/>
                <w:tab w:val="left" w:pos="1418"/>
                <w:tab w:val="left" w:pos="1701"/>
                <w:tab w:val="left" w:pos="1985"/>
                <w:tab w:val="left" w:pos="2268"/>
                <w:tab w:val="left" w:pos="2552"/>
                <w:tab w:val="left" w:pos="2835"/>
              </w:tabs>
              <w:ind w:left="0"/>
              <w:rPr>
                <w:rFonts w:ascii="Times" w:hAnsi="Times"/>
                <w:sz w:val="20"/>
                <w:szCs w:val="20"/>
                <w:lang w:eastAsia="nl-NL"/>
              </w:rPr>
            </w:pPr>
            <w:r>
              <w:rPr>
                <w:rFonts w:asciiTheme="minorHAnsi" w:hAnsiTheme="minorHAnsi" w:cstheme="minorHAnsi"/>
                <w:b/>
                <w:bCs/>
                <w:sz w:val="20"/>
                <w:szCs w:val="20"/>
              </w:rPr>
              <w:t>campaignId</w:t>
            </w:r>
          </w:p>
          <w:p w14:paraId="77DD026B" w14:textId="77777777" w:rsidR="00F62E90" w:rsidRPr="0066324C" w:rsidRDefault="00F62E90" w:rsidP="00F62E9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p>
        </w:tc>
        <w:tc>
          <w:tcPr>
            <w:tcW w:w="3417" w:type="dxa"/>
          </w:tcPr>
          <w:p w14:paraId="74B2B2A9" w14:textId="45B0904A" w:rsidR="00F62E90" w:rsidRPr="008F3716" w:rsidRDefault="00F62E90" w:rsidP="00F62E9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Campaign id for which email is sent</w:t>
            </w:r>
          </w:p>
        </w:tc>
        <w:tc>
          <w:tcPr>
            <w:tcW w:w="2566" w:type="dxa"/>
          </w:tcPr>
          <w:p w14:paraId="067CFDE7" w14:textId="4020E549" w:rsidR="00F62E90" w:rsidRPr="008F3716" w:rsidRDefault="00F62E90" w:rsidP="00F62E9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Required. Needs to be a valid campaign id</w:t>
            </w:r>
          </w:p>
        </w:tc>
      </w:tr>
      <w:tr w:rsidR="00F62E90" w14:paraId="70E00633" w14:textId="77777777" w:rsidTr="009E5FA5">
        <w:tc>
          <w:tcPr>
            <w:tcW w:w="2274" w:type="dxa"/>
          </w:tcPr>
          <w:p w14:paraId="6533595F" w14:textId="4BBEA8B2" w:rsidR="00F62E90" w:rsidRDefault="00F62E90" w:rsidP="00F62E9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locale</w:t>
            </w:r>
          </w:p>
        </w:tc>
        <w:tc>
          <w:tcPr>
            <w:tcW w:w="3417" w:type="dxa"/>
          </w:tcPr>
          <w:p w14:paraId="7DF8844C" w14:textId="79A27E74" w:rsidR="00F62E90" w:rsidRDefault="00F62E90" w:rsidP="00F62E9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Locale for which communication is sent out (e.g. de_DE)</w:t>
            </w:r>
          </w:p>
        </w:tc>
        <w:tc>
          <w:tcPr>
            <w:tcW w:w="2566" w:type="dxa"/>
          </w:tcPr>
          <w:p w14:paraId="41F8624D" w14:textId="69DA0E44" w:rsidR="00F62E90" w:rsidRPr="008F3716" w:rsidRDefault="00F62E90" w:rsidP="00F62E9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Required.</w:t>
            </w:r>
          </w:p>
        </w:tc>
      </w:tr>
      <w:tr w:rsidR="00F62E90" w14:paraId="570A1401" w14:textId="77777777" w:rsidTr="009E5FA5">
        <w:tc>
          <w:tcPr>
            <w:tcW w:w="2274" w:type="dxa"/>
          </w:tcPr>
          <w:p w14:paraId="1FED79B9" w14:textId="38AE56B6" w:rsidR="00F62E90" w:rsidRDefault="00F62E90" w:rsidP="00F62E90">
            <w:pPr>
              <w:pStyle w:val="NormalIndent"/>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templateId</w:t>
            </w:r>
          </w:p>
        </w:tc>
        <w:tc>
          <w:tcPr>
            <w:tcW w:w="3417" w:type="dxa"/>
          </w:tcPr>
          <w:p w14:paraId="74637D54" w14:textId="2A0628CC" w:rsidR="00F62E90" w:rsidRDefault="00F62E90" w:rsidP="00F62E9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Template id of the email</w:t>
            </w:r>
          </w:p>
        </w:tc>
        <w:tc>
          <w:tcPr>
            <w:tcW w:w="2566" w:type="dxa"/>
          </w:tcPr>
          <w:p w14:paraId="27CBF887" w14:textId="37F5AD1A" w:rsidR="00F62E90" w:rsidRPr="008F3716" w:rsidRDefault="00F62E90" w:rsidP="00F62E90">
            <w:pPr>
              <w:pStyle w:val="NormalIndent"/>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Required. Needs to be a valid template id associated with the campaign.</w:t>
            </w:r>
          </w:p>
        </w:tc>
      </w:tr>
    </w:tbl>
    <w:p w14:paraId="20752670" w14:textId="77777777" w:rsidR="00F62E90" w:rsidRPr="00643F37" w:rsidRDefault="00F62E90" w:rsidP="00F62E90">
      <w:pPr>
        <w:pStyle w:val="NormalIndent"/>
        <w:tabs>
          <w:tab w:val="left" w:pos="4605"/>
        </w:tabs>
        <w:rPr>
          <w:rFonts w:asciiTheme="minorHAnsi" w:hAnsiTheme="minorHAnsi" w:cstheme="minorHAnsi"/>
          <w:sz w:val="20"/>
          <w:szCs w:val="20"/>
        </w:rPr>
      </w:pPr>
    </w:p>
    <w:p w14:paraId="4950624A" w14:textId="77777777" w:rsidR="00F62E90" w:rsidRPr="00643F37"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2BD7954A" w14:textId="3AC9D730" w:rsidR="00F62E90" w:rsidRPr="00425917"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s</w:t>
      </w:r>
      <w:r w:rsidRPr="00643F37">
        <w:rPr>
          <w:rFonts w:asciiTheme="minorHAnsi" w:hAnsiTheme="minorHAnsi" w:cstheme="minorHAnsi"/>
          <w:sz w:val="20"/>
          <w:szCs w:val="20"/>
        </w:rPr>
        <w:t>://&lt;SERVER-INFO</w:t>
      </w:r>
      <w:r w:rsidRPr="00425917">
        <w:rPr>
          <w:rFonts w:asciiTheme="minorHAnsi" w:hAnsiTheme="minorHAnsi" w:cstheme="minorHAnsi"/>
          <w:sz w:val="20"/>
          <w:szCs w:val="20"/>
        </w:rPr>
        <w:t>/</w:t>
      </w:r>
      <w:r>
        <w:rPr>
          <w:rFonts w:asciiTheme="minorHAnsi" w:hAnsiTheme="minorHAnsi" w:cstheme="minorHAnsi"/>
          <w:sz w:val="20"/>
          <w:szCs w:val="20"/>
        </w:rPr>
        <w:t>prx/</w:t>
      </w:r>
      <w:r w:rsidRPr="00425917">
        <w:rPr>
          <w:rFonts w:asciiTheme="minorHAnsi" w:hAnsiTheme="minorHAnsi" w:cstheme="minorHAnsi"/>
          <w:sz w:val="20"/>
          <w:szCs w:val="20"/>
        </w:rPr>
        <w:t>registration/</w:t>
      </w:r>
      <w:r>
        <w:rPr>
          <w:rFonts w:asciiTheme="minorHAnsi" w:hAnsiTheme="minorHAnsi" w:cstheme="minorHAnsi"/>
          <w:sz w:val="20"/>
          <w:szCs w:val="20"/>
        </w:rPr>
        <w:t>email</w:t>
      </w:r>
    </w:p>
    <w:p w14:paraId="0886FAA6" w14:textId="77777777" w:rsidR="00F62E90"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6946A5CD" w14:textId="6C511737" w:rsidR="00F62E90"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t>Eg:</w:t>
      </w:r>
      <w:r w:rsidRPr="00643F37">
        <w:rPr>
          <w:rFonts w:asciiTheme="minorHAnsi" w:hAnsiTheme="minorHAnsi" w:cstheme="minorHAnsi"/>
          <w:sz w:val="20"/>
          <w:szCs w:val="20"/>
        </w:rPr>
        <w:t xml:space="preserve"> </w:t>
      </w:r>
    </w:p>
    <w:p w14:paraId="56539DC3" w14:textId="77777777" w:rsidR="00F62E90" w:rsidRPr="00301314"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u w:val="single"/>
        </w:rPr>
      </w:pPr>
      <w:r>
        <w:rPr>
          <w:rFonts w:asciiTheme="minorHAnsi" w:hAnsiTheme="minorHAnsi" w:cstheme="minorHAnsi"/>
          <w:sz w:val="20"/>
          <w:szCs w:val="20"/>
          <w:u w:val="single"/>
        </w:rPr>
        <w:t>Example call</w:t>
      </w:r>
    </w:p>
    <w:p w14:paraId="410363E1" w14:textId="6A4C0238" w:rsidR="006631F9" w:rsidRDefault="006631F9" w:rsidP="006631F9">
      <w:pPr>
        <w:pStyle w:val="NormalIndent"/>
        <w:tabs>
          <w:tab w:val="left" w:pos="1134"/>
          <w:tab w:val="left" w:pos="1418"/>
          <w:tab w:val="left" w:pos="1701"/>
          <w:tab w:val="left" w:pos="1985"/>
          <w:tab w:val="left" w:pos="2268"/>
          <w:tab w:val="left" w:pos="2552"/>
          <w:tab w:val="left" w:pos="2835"/>
        </w:tabs>
      </w:pPr>
      <w:r>
        <w:t>POST https://www.philips.co.uk/prx/registration/email HTTP/1.1</w:t>
      </w:r>
    </w:p>
    <w:p w14:paraId="4B3F9F5D" w14:textId="77777777" w:rsidR="006631F9" w:rsidRPr="006631F9" w:rsidRDefault="006631F9" w:rsidP="006631F9">
      <w:pPr>
        <w:pStyle w:val="NormalIndent"/>
        <w:tabs>
          <w:tab w:val="left" w:pos="1134"/>
          <w:tab w:val="left" w:pos="1418"/>
          <w:tab w:val="left" w:pos="1701"/>
          <w:tab w:val="left" w:pos="1985"/>
          <w:tab w:val="left" w:pos="2268"/>
          <w:tab w:val="left" w:pos="2552"/>
          <w:tab w:val="left" w:pos="2835"/>
        </w:tabs>
      </w:pPr>
      <w:r w:rsidRPr="006631F9">
        <w:t>Content-Type: application/x-www-form-urlencoded</w:t>
      </w:r>
    </w:p>
    <w:p w14:paraId="62D1874D" w14:textId="03B2AF53" w:rsidR="006631F9" w:rsidRPr="006631F9" w:rsidRDefault="006631F9" w:rsidP="006631F9">
      <w:pPr>
        <w:pStyle w:val="NormalIndent"/>
        <w:tabs>
          <w:tab w:val="left" w:pos="1134"/>
          <w:tab w:val="left" w:pos="1418"/>
          <w:tab w:val="left" w:pos="1701"/>
          <w:tab w:val="left" w:pos="1985"/>
          <w:tab w:val="left" w:pos="2268"/>
          <w:tab w:val="left" w:pos="2552"/>
          <w:tab w:val="left" w:pos="2835"/>
        </w:tabs>
      </w:pPr>
      <w:r w:rsidRPr="006631F9">
        <w:t>x-accessToken: 8g5vfjabfskuc123</w:t>
      </w:r>
    </w:p>
    <w:p w14:paraId="5D20BA17" w14:textId="50171AFB" w:rsidR="00F62E90" w:rsidRDefault="006631F9" w:rsidP="006631F9">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b/>
          <w:sz w:val="20"/>
          <w:szCs w:val="20"/>
        </w:rPr>
        <w:br/>
      </w:r>
      <w:r w:rsidRPr="006631F9">
        <w:rPr>
          <w:rFonts w:asciiTheme="minorHAnsi" w:hAnsiTheme="minorHAnsi" w:cstheme="minorHAnsi"/>
          <w:sz w:val="20"/>
          <w:szCs w:val="20"/>
        </w:rPr>
        <w:t>campaignId=</w:t>
      </w:r>
      <w:r>
        <w:t>CL20150901_PC_SC_LISA</w:t>
      </w:r>
      <w:r w:rsidRPr="006631F9">
        <w:rPr>
          <w:rFonts w:asciiTheme="minorHAnsi" w:hAnsiTheme="minorHAnsi" w:cstheme="minorHAnsi"/>
          <w:sz w:val="20"/>
          <w:szCs w:val="20"/>
        </w:rPr>
        <w:t>&amp;locale=de_DE&amp;templateId=</w:t>
      </w:r>
      <w:r>
        <w:rPr>
          <w:rFonts w:asciiTheme="minorHAnsi" w:hAnsiTheme="minorHAnsi" w:cstheme="minorHAnsi"/>
          <w:sz w:val="20"/>
          <w:szCs w:val="20"/>
        </w:rPr>
        <w:t>consentSkinAssessment</w:t>
      </w:r>
      <w:r>
        <w:rPr>
          <w:rFonts w:asciiTheme="minorHAnsi" w:hAnsiTheme="minorHAnsi" w:cstheme="minorHAnsi"/>
          <w:sz w:val="20"/>
          <w:szCs w:val="20"/>
        </w:rPr>
        <w:br/>
      </w:r>
      <w:r w:rsidR="00F62E90" w:rsidRPr="00E75BB3">
        <w:rPr>
          <w:rFonts w:asciiTheme="minorHAnsi" w:hAnsiTheme="minorHAnsi" w:cstheme="minorHAnsi"/>
          <w:b/>
          <w:sz w:val="20"/>
          <w:szCs w:val="20"/>
        </w:rPr>
        <w:br/>
        <w:t>Response:</w:t>
      </w:r>
      <w:r w:rsidR="00F62E90">
        <w:rPr>
          <w:rFonts w:asciiTheme="minorHAnsi" w:hAnsiTheme="minorHAnsi" w:cstheme="minorHAnsi"/>
          <w:b/>
          <w:sz w:val="20"/>
          <w:szCs w:val="20"/>
        </w:rPr>
        <w:br/>
      </w:r>
      <w:r w:rsidR="00F62E90">
        <w:rPr>
          <w:rFonts w:asciiTheme="minorHAnsi" w:hAnsiTheme="minorHAnsi" w:cstheme="minorHAnsi"/>
          <w:sz w:val="20"/>
          <w:szCs w:val="20"/>
        </w:rPr>
        <w:t>The response of this service can contain the following 2 formats. Format 1 in case of the mail has been sent successfully. The other variant in case an error occurred.</w:t>
      </w:r>
    </w:p>
    <w:p w14:paraId="4B8FE3BD" w14:textId="77777777" w:rsidR="00F62E90"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6A20AC43" w14:textId="77777777" w:rsidR="00F62E90"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Pr>
          <w:rFonts w:asciiTheme="minorHAnsi" w:hAnsiTheme="minorHAnsi" w:cstheme="minorHAnsi"/>
          <w:b/>
          <w:sz w:val="20"/>
          <w:szCs w:val="20"/>
        </w:rPr>
        <w:t>On Success</w:t>
      </w:r>
    </w:p>
    <w:p w14:paraId="027D880B" w14:textId="3CB7713B" w:rsidR="00F62E90" w:rsidRPr="00B77468"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7468">
        <w:rPr>
          <w:rFonts w:asciiTheme="minorHAnsi" w:hAnsiTheme="minorHAnsi" w:cstheme="minorHAnsi"/>
          <w:sz w:val="20"/>
          <w:szCs w:val="20"/>
        </w:rPr>
        <w:t>{"status":true,</w:t>
      </w:r>
      <w:r w:rsidR="001F6ED4" w:rsidRPr="00B77468">
        <w:rPr>
          <w:rFonts w:asciiTheme="minorHAnsi" w:hAnsiTheme="minorHAnsi" w:cstheme="minorHAnsi"/>
          <w:sz w:val="20"/>
          <w:szCs w:val="20"/>
        </w:rPr>
        <w:t xml:space="preserve"> </w:t>
      </w:r>
      <w:r w:rsidRPr="00B77468">
        <w:rPr>
          <w:rFonts w:asciiTheme="minorHAnsi" w:hAnsiTheme="minorHAnsi" w:cstheme="minorHAnsi"/>
          <w:sz w:val="20"/>
          <w:szCs w:val="20"/>
        </w:rPr>
        <w:t>"statusCode":200}</w:t>
      </w:r>
    </w:p>
    <w:p w14:paraId="24D8D195" w14:textId="77777777" w:rsidR="00F62E90" w:rsidRPr="00504ACD" w:rsidRDefault="00F62E90" w:rsidP="00F62E90">
      <w:pPr>
        <w:pStyle w:val="NormalIndent"/>
        <w:rPr>
          <w:rFonts w:asciiTheme="minorHAnsi" w:hAnsiTheme="minorHAnsi" w:cstheme="minorHAnsi"/>
          <w:sz w:val="20"/>
          <w:szCs w:val="20"/>
        </w:rPr>
      </w:pPr>
    </w:p>
    <w:p w14:paraId="2CED14D4" w14:textId="77777777" w:rsidR="00F62E90"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sz w:val="20"/>
          <w:szCs w:val="20"/>
        </w:rPr>
        <w:t xml:space="preserve">On Failure </w:t>
      </w:r>
    </w:p>
    <w:p w14:paraId="589645AE" w14:textId="7D901A4F" w:rsidR="001F6ED4" w:rsidRPr="001F6ED4" w:rsidRDefault="001F6ED4" w:rsidP="001F6ED4">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b/>
          <w:sz w:val="20"/>
          <w:szCs w:val="20"/>
        </w:rPr>
        <w:br/>
      </w:r>
      <w:r>
        <w:rPr>
          <w:rFonts w:asciiTheme="minorHAnsi" w:hAnsiTheme="minorHAnsi" w:cstheme="minorHAnsi"/>
          <w:bCs/>
          <w:i/>
          <w:sz w:val="20"/>
          <w:szCs w:val="20"/>
        </w:rPr>
        <w:t>Invalid access token</w:t>
      </w:r>
    </w:p>
    <w:p w14:paraId="03CB201C" w14:textId="1B6F2E9C" w:rsidR="001F6ED4" w:rsidRPr="0061141E" w:rsidRDefault="001F6ED4" w:rsidP="00683FBA">
      <w:pPr>
        <w:pStyle w:val="Response"/>
      </w:pPr>
      <w:r>
        <w:t>{</w:t>
      </w:r>
      <w:r w:rsidRPr="00B77468">
        <w:t>"</w:t>
      </w:r>
      <w:r>
        <w:t>status</w:t>
      </w:r>
      <w:r w:rsidRPr="00B77468">
        <w:t>"</w:t>
      </w:r>
      <w:r>
        <w:t xml:space="preserve">:false, </w:t>
      </w:r>
      <w:r w:rsidRPr="00B77468">
        <w:t>"</w:t>
      </w:r>
      <w:r w:rsidRPr="0061141E">
        <w:t>statusCode":40</w:t>
      </w:r>
      <w:r>
        <w:t>3</w:t>
      </w:r>
      <w:r w:rsidRPr="0061141E">
        <w:t>,"errorCode":</w:t>
      </w:r>
      <w:r w:rsidRPr="00B77468">
        <w:t>"</w:t>
      </w:r>
      <w:r>
        <w:t>INVALID_ACCESS_TOKEN</w:t>
      </w:r>
      <w:r w:rsidRPr="00B77468">
        <w:t>"</w:t>
      </w:r>
      <w:r w:rsidRPr="0061141E">
        <w:t>,"errorMessage":</w:t>
      </w:r>
      <w:r w:rsidRPr="00B77468">
        <w:t>"</w:t>
      </w:r>
      <w:r>
        <w:t>invalid access token</w:t>
      </w:r>
      <w:r w:rsidRPr="00B77468">
        <w:t>"</w:t>
      </w:r>
      <w:r w:rsidRPr="0061141E">
        <w:t xml:space="preserve"> }</w:t>
      </w:r>
    </w:p>
    <w:p w14:paraId="50D45EDB" w14:textId="4926074A" w:rsidR="00F62E90" w:rsidRPr="00646D38" w:rsidRDefault="001F6ED4"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i/>
          <w:sz w:val="20"/>
          <w:szCs w:val="20"/>
        </w:rPr>
      </w:pPr>
      <w:r>
        <w:rPr>
          <w:rFonts w:asciiTheme="minorHAnsi" w:hAnsiTheme="minorHAnsi" w:cstheme="minorHAnsi"/>
          <w:bCs/>
          <w:i/>
          <w:sz w:val="20"/>
          <w:szCs w:val="20"/>
        </w:rPr>
        <w:br/>
        <w:t>Input validation error</w:t>
      </w:r>
    </w:p>
    <w:p w14:paraId="7E47CE3F" w14:textId="135BE5A6" w:rsidR="00F62E90" w:rsidRPr="0061141E" w:rsidRDefault="001F6ED4" w:rsidP="00683FBA">
      <w:pPr>
        <w:pStyle w:val="Response"/>
      </w:pPr>
      <w:r>
        <w:t>{</w:t>
      </w:r>
      <w:r w:rsidRPr="00B77468">
        <w:t>"</w:t>
      </w:r>
      <w:r>
        <w:t>status</w:t>
      </w:r>
      <w:r w:rsidRPr="00B77468">
        <w:t>"</w:t>
      </w:r>
      <w:r>
        <w:t xml:space="preserve">:false, </w:t>
      </w:r>
      <w:r w:rsidRPr="0061141E">
        <w:t>"statusCode":40</w:t>
      </w:r>
      <w:r>
        <w:t>3</w:t>
      </w:r>
      <w:r w:rsidRPr="0061141E">
        <w:t>,"errorCode":</w:t>
      </w:r>
      <w:r w:rsidRPr="00B77468">
        <w:t>"</w:t>
      </w:r>
      <w:r>
        <w:t>INVALID PARAMETER</w:t>
      </w:r>
      <w:r w:rsidRPr="00B77468">
        <w:t>"</w:t>
      </w:r>
      <w:r w:rsidRPr="0061141E">
        <w:t>,"errorMessage":</w:t>
      </w:r>
      <w:r w:rsidRPr="00B77468">
        <w:t>"</w:t>
      </w:r>
      <w:r>
        <w:t>Missing input parameter locale</w:t>
      </w:r>
      <w:r w:rsidRPr="00B77468">
        <w:t>"</w:t>
      </w:r>
      <w:r w:rsidRPr="0061141E">
        <w:t xml:space="preserve"> }</w:t>
      </w:r>
    </w:p>
    <w:p w14:paraId="23C04D29" w14:textId="77777777" w:rsidR="00F62E90"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b/>
          <w:bCs/>
          <w:sz w:val="20"/>
          <w:szCs w:val="20"/>
        </w:rPr>
      </w:pPr>
    </w:p>
    <w:p w14:paraId="235CE48E" w14:textId="77777777" w:rsidR="00F62E90" w:rsidRPr="00646D38" w:rsidRDefault="00F62E90" w:rsidP="00F62E90">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i/>
          <w:sz w:val="20"/>
          <w:szCs w:val="20"/>
        </w:rPr>
      </w:pPr>
      <w:r w:rsidRPr="00646D38">
        <w:rPr>
          <w:rFonts w:asciiTheme="minorHAnsi" w:hAnsiTheme="minorHAnsi" w:cstheme="minorHAnsi"/>
          <w:bCs/>
          <w:i/>
          <w:sz w:val="20"/>
          <w:szCs w:val="20"/>
        </w:rPr>
        <w:t>Internal Server Error</w:t>
      </w:r>
    </w:p>
    <w:p w14:paraId="60ACBBAD" w14:textId="6D9C7422" w:rsidR="0076723F" w:rsidRPr="003469FC" w:rsidRDefault="001F6ED4" w:rsidP="00683FBA">
      <w:pPr>
        <w:pStyle w:val="Response"/>
      </w:pPr>
      <w:r>
        <w:t>{</w:t>
      </w:r>
      <w:r w:rsidRPr="00B77468">
        <w:t>"</w:t>
      </w:r>
      <w:r>
        <w:t>status</w:t>
      </w:r>
      <w:r w:rsidRPr="00B77468">
        <w:t>"</w:t>
      </w:r>
      <w:r>
        <w:t xml:space="preserve">:false, </w:t>
      </w:r>
      <w:r w:rsidRPr="0061141E">
        <w:t>"statusCode":</w:t>
      </w:r>
      <w:r>
        <w:t>500</w:t>
      </w:r>
      <w:r w:rsidRPr="0061141E">
        <w:t>,"errorCode":</w:t>
      </w:r>
      <w:r w:rsidRPr="00B77468">
        <w:t>"</w:t>
      </w:r>
      <w:r>
        <w:t>xyz</w:t>
      </w:r>
      <w:r w:rsidRPr="00B77468">
        <w:t>"</w:t>
      </w:r>
      <w:r w:rsidRPr="0061141E">
        <w:t>,"errorMessage":</w:t>
      </w:r>
      <w:r w:rsidRPr="00B77468">
        <w:t>"</w:t>
      </w:r>
      <w:r>
        <w:t>Missing input parameter locale</w:t>
      </w:r>
      <w:r w:rsidRPr="00B77468">
        <w:t>"</w:t>
      </w:r>
      <w:r w:rsidRPr="0061141E">
        <w:t xml:space="preserve"> }</w:t>
      </w:r>
    </w:p>
    <w:p w14:paraId="1EB75D8F" w14:textId="7C96BE35" w:rsidR="00D3188B" w:rsidRDefault="00D3188B" w:rsidP="00D3188B">
      <w:pPr>
        <w:pStyle w:val="Heading2"/>
        <w:rPr>
          <w:color w:val="0B5ED7" w:themeColor="accent1"/>
        </w:rPr>
      </w:pPr>
      <w:bookmarkStart w:id="50" w:name="_Toc309312551"/>
      <w:r>
        <w:rPr>
          <w:color w:val="0B5ED7" w:themeColor="accent1"/>
        </w:rPr>
        <w:lastRenderedPageBreak/>
        <w:t>Contact Data Lookup Service (CDLS) API</w:t>
      </w:r>
      <w:bookmarkEnd w:id="50"/>
    </w:p>
    <w:p w14:paraId="6969748C" w14:textId="3F7B6673" w:rsidR="00D3188B" w:rsidRDefault="00D3188B" w:rsidP="00D3188B">
      <w:pPr>
        <w:pStyle w:val="Heading3"/>
        <w:tabs>
          <w:tab w:val="left" w:pos="1134"/>
          <w:tab w:val="left" w:pos="1418"/>
          <w:tab w:val="left" w:pos="1701"/>
          <w:tab w:val="left" w:pos="1985"/>
          <w:tab w:val="left" w:pos="2268"/>
          <w:tab w:val="left" w:pos="2552"/>
          <w:tab w:val="left" w:pos="2835"/>
        </w:tabs>
      </w:pPr>
      <w:bookmarkStart w:id="51" w:name="_Toc309312552"/>
      <w:r>
        <w:lastRenderedPageBreak/>
        <w:t>CDLS</w:t>
      </w:r>
      <w:r w:rsidRPr="00643F37">
        <w:t xml:space="preserve"> - </w:t>
      </w:r>
      <w:r>
        <w:t>Product</w:t>
      </w:r>
      <w:r w:rsidRPr="00643F37">
        <w:t xml:space="preserve"> Call</w:t>
      </w:r>
      <w:bookmarkEnd w:id="51"/>
    </w:p>
    <w:p w14:paraId="5C95A009" w14:textId="77777777" w:rsidR="00D3188B" w:rsidRPr="00643F37" w:rsidRDefault="00D3188B"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73296E14" w14:textId="33D5E412" w:rsidR="00D3188B" w:rsidRDefault="008B6B4F"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hyperlink w:history="1">
        <w:r w:rsidR="00150724" w:rsidRPr="0028083C">
          <w:rPr>
            <w:rStyle w:val="Hyperlink"/>
            <w:rFonts w:asciiTheme="minorHAnsi" w:hAnsiTheme="minorHAnsi" w:cstheme="minorHAnsi"/>
            <w:sz w:val="20"/>
            <w:szCs w:val="20"/>
          </w:rPr>
          <w:t>http://&lt;SERVER-INFO&gt;/cdls/&lt;SECTOR-CODE&gt;/&lt;LANGUAGE-CODE_COUNTRY-CODE&gt;/&lt;CATALOG-CODE&gt;/product/&lt;CTN</w:t>
        </w:r>
      </w:hyperlink>
      <w:r w:rsidR="00D3188B">
        <w:rPr>
          <w:rFonts w:asciiTheme="minorHAnsi" w:hAnsiTheme="minorHAnsi" w:cstheme="minorHAnsi"/>
          <w:sz w:val="20"/>
          <w:szCs w:val="20"/>
        </w:rPr>
        <w:t>&gt;</w:t>
      </w:r>
    </w:p>
    <w:p w14:paraId="5AA9352A" w14:textId="45057695" w:rsidR="00D3188B" w:rsidRDefault="008B6B4F"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hyperlink w:history="1">
        <w:r w:rsidR="00D3188B" w:rsidRPr="00B90002">
          <w:rPr>
            <w:rStyle w:val="Hyperlink"/>
            <w:rFonts w:asciiTheme="minorHAnsi" w:hAnsiTheme="minorHAnsi" w:cstheme="minorHAnsi"/>
            <w:sz w:val="20"/>
            <w:szCs w:val="20"/>
          </w:rPr>
          <w:t>http://&lt;SERVER-INFO&gt;/cdls/&lt;SECTOR-CODE&gt;/&lt;LANGUAGE-CODE_COUNTRY-CODE&gt;/&lt;CATALOG-CODE&gt;/product/&lt;CTN&gt;.querytype.(fallback)</w:t>
        </w:r>
      </w:hyperlink>
    </w:p>
    <w:p w14:paraId="65E4014A" w14:textId="77777777" w:rsidR="00D3188B" w:rsidRPr="00643F37" w:rsidRDefault="00D3188B"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770FC4A" w14:textId="77777777" w:rsidR="00D3188B" w:rsidRPr="00643F37" w:rsidRDefault="00D3188B"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648B627F" w14:textId="088181B6" w:rsidR="00D3188B" w:rsidRDefault="00D3188B"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w:t>
      </w:r>
      <w:r w:rsidRPr="00D3188B">
        <w:rPr>
          <w:rFonts w:asciiTheme="minorHAnsi" w:hAnsiTheme="minorHAnsi" w:cstheme="minorHAnsi"/>
          <w:sz w:val="20"/>
          <w:szCs w:val="20"/>
        </w:rPr>
        <w:t>cdls/B2C/en_GB/CARE/product/RQ1251_22</w:t>
      </w:r>
    </w:p>
    <w:p w14:paraId="1AB9AF88" w14:textId="77777777" w:rsidR="00D3188B" w:rsidRDefault="00D3188B"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w:t>
      </w:r>
      <w:r w:rsidRPr="00D3188B">
        <w:rPr>
          <w:rFonts w:asciiTheme="minorHAnsi" w:hAnsiTheme="minorHAnsi" w:cstheme="minorHAnsi"/>
          <w:sz w:val="20"/>
          <w:szCs w:val="20"/>
        </w:rPr>
        <w:t>cdls/B2C/en_GB/CARE/product/RQ1251_22.querytype.(fallback)</w:t>
      </w:r>
    </w:p>
    <w:p w14:paraId="29304966" w14:textId="77777777" w:rsidR="00D3188B" w:rsidRPr="00643F37" w:rsidRDefault="00D3188B"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5E537991" w14:textId="3A7ABD97" w:rsidR="00D3188B" w:rsidRDefault="00D3188B" w:rsidP="00D3188B">
      <w:pPr>
        <w:pStyle w:val="NormalIndent"/>
        <w:rPr>
          <w:b/>
        </w:rPr>
      </w:pPr>
      <w:r w:rsidRPr="00D3188B">
        <w:rPr>
          <w:b/>
        </w:rPr>
        <w:t>Sample Response</w:t>
      </w:r>
      <w:r w:rsidR="00D44C6C">
        <w:rPr>
          <w:b/>
        </w:rPr>
        <w:t>:</w:t>
      </w:r>
    </w:p>
    <w:p w14:paraId="564BF173" w14:textId="77777777" w:rsidR="00D44C6C" w:rsidRDefault="00D44C6C" w:rsidP="00D3188B">
      <w:pPr>
        <w:pStyle w:val="NormalIndent"/>
        <w:rPr>
          <w:b/>
        </w:rPr>
      </w:pPr>
    </w:p>
    <w:p w14:paraId="03227613" w14:textId="77777777" w:rsidR="00D44C6C" w:rsidRPr="00D44C6C" w:rsidRDefault="00D44C6C" w:rsidP="00683FBA">
      <w:pPr>
        <w:pStyle w:val="Response"/>
      </w:pPr>
      <w:r w:rsidRPr="00D44C6C">
        <w:t>{</w:t>
      </w:r>
      <w:r w:rsidRPr="00D44C6C">
        <w:tab/>
      </w:r>
    </w:p>
    <w:p w14:paraId="5C186090" w14:textId="7C83AE43" w:rsidR="00D44C6C" w:rsidRPr="00D44C6C" w:rsidRDefault="00D44C6C" w:rsidP="00683FBA">
      <w:pPr>
        <w:pStyle w:val="Response"/>
      </w:pPr>
      <w:r>
        <w:t xml:space="preserve">    </w:t>
      </w:r>
      <w:r w:rsidRPr="00D44C6C">
        <w:t>"success": true,</w:t>
      </w:r>
    </w:p>
    <w:p w14:paraId="2E3D4DDB" w14:textId="77777777" w:rsidR="00D44C6C" w:rsidRPr="00D44C6C" w:rsidRDefault="00D44C6C" w:rsidP="00683FBA">
      <w:pPr>
        <w:pStyle w:val="Response"/>
      </w:pPr>
      <w:r w:rsidRPr="00D44C6C">
        <w:t xml:space="preserve">    "data": {</w:t>
      </w:r>
    </w:p>
    <w:p w14:paraId="00E0975D" w14:textId="77777777" w:rsidR="00D44C6C" w:rsidRPr="00D44C6C" w:rsidRDefault="00D44C6C" w:rsidP="00683FBA">
      <w:pPr>
        <w:pStyle w:val="Response"/>
      </w:pPr>
      <w:r w:rsidRPr="00D44C6C">
        <w:t xml:space="preserve">        "phone": [</w:t>
      </w:r>
    </w:p>
    <w:p w14:paraId="431B853B" w14:textId="77777777" w:rsidR="00D44C6C" w:rsidRPr="00D44C6C" w:rsidRDefault="00D44C6C" w:rsidP="00683FBA">
      <w:pPr>
        <w:pStyle w:val="Response"/>
      </w:pPr>
      <w:r w:rsidRPr="00D44C6C">
        <w:t xml:space="preserve">            {</w:t>
      </w:r>
    </w:p>
    <w:p w14:paraId="11D2F5FD" w14:textId="77777777" w:rsidR="00D44C6C" w:rsidRPr="00D44C6C" w:rsidRDefault="00D44C6C" w:rsidP="00683FBA">
      <w:pPr>
        <w:pStyle w:val="Response"/>
      </w:pPr>
      <w:r w:rsidRPr="00D44C6C">
        <w:t xml:space="preserve">                "phoneNumber": "1-888-755-9999",</w:t>
      </w:r>
    </w:p>
    <w:p w14:paraId="6533A9C6" w14:textId="77777777" w:rsidR="00D44C6C" w:rsidRPr="00D44C6C" w:rsidRDefault="00D44C6C" w:rsidP="00683FBA">
      <w:pPr>
        <w:pStyle w:val="Response"/>
      </w:pPr>
      <w:r w:rsidRPr="00D44C6C">
        <w:t xml:space="preserve">                "phoneTariff": "51ct",</w:t>
      </w:r>
    </w:p>
    <w:p w14:paraId="0A04F9FC" w14:textId="77777777" w:rsidR="00D44C6C" w:rsidRPr="00D44C6C" w:rsidRDefault="00D44C6C" w:rsidP="00683FBA">
      <w:pPr>
        <w:pStyle w:val="Response"/>
      </w:pPr>
      <w:r w:rsidRPr="00D44C6C">
        <w:t xml:space="preserve">                "openingHoursWeekdays": "Monday - Friday 9:00 AM - 9:00 PM EST",</w:t>
      </w:r>
    </w:p>
    <w:p w14:paraId="7BF6DEFB" w14:textId="77777777" w:rsidR="00D44C6C" w:rsidRPr="00D44C6C" w:rsidRDefault="00D44C6C" w:rsidP="00683FBA">
      <w:pPr>
        <w:pStyle w:val="Response"/>
      </w:pPr>
      <w:r w:rsidRPr="00D44C6C">
        <w:t xml:space="preserve">                "openingHoursSaturday": "10:00 AM - 11:00 PM",</w:t>
      </w:r>
    </w:p>
    <w:p w14:paraId="48D54A5B" w14:textId="77777777" w:rsidR="00D44C6C" w:rsidRPr="00D44C6C" w:rsidRDefault="00D44C6C" w:rsidP="00683FBA">
      <w:pPr>
        <w:pStyle w:val="Response"/>
      </w:pPr>
      <w:r w:rsidRPr="00D44C6C">
        <w:t xml:space="preserve">                "openingHoursSunday": "Closed",</w:t>
      </w:r>
    </w:p>
    <w:p w14:paraId="3992529C" w14:textId="77777777" w:rsidR="00D44C6C" w:rsidRPr="00D44C6C" w:rsidRDefault="00D44C6C" w:rsidP="00683FBA">
      <w:pPr>
        <w:pStyle w:val="Response"/>
      </w:pPr>
      <w:r w:rsidRPr="00D44C6C">
        <w:t xml:space="preserve">                "optionalData1": "Excluding Major Holidays",</w:t>
      </w:r>
    </w:p>
    <w:p w14:paraId="3D780470" w14:textId="77777777" w:rsidR="00D44C6C" w:rsidRPr="00D44C6C" w:rsidRDefault="00D44C6C" w:rsidP="00683FBA">
      <w:pPr>
        <w:pStyle w:val="Response"/>
      </w:pPr>
      <w:r w:rsidRPr="00D44C6C">
        <w:t xml:space="preserve">                "optionalData2": ""</w:t>
      </w:r>
    </w:p>
    <w:p w14:paraId="404F0764" w14:textId="77777777" w:rsidR="00D44C6C" w:rsidRPr="00D44C6C" w:rsidRDefault="00D44C6C" w:rsidP="00683FBA">
      <w:pPr>
        <w:pStyle w:val="Response"/>
      </w:pPr>
      <w:r w:rsidRPr="00D44C6C">
        <w:t xml:space="preserve">            }</w:t>
      </w:r>
    </w:p>
    <w:p w14:paraId="32DB64D7" w14:textId="77777777" w:rsidR="00D44C6C" w:rsidRPr="00D44C6C" w:rsidRDefault="00D44C6C" w:rsidP="00683FBA">
      <w:pPr>
        <w:pStyle w:val="Response"/>
      </w:pPr>
      <w:r w:rsidRPr="00D44C6C">
        <w:t xml:space="preserve">        ],</w:t>
      </w:r>
    </w:p>
    <w:p w14:paraId="25B859F5" w14:textId="77777777" w:rsidR="00D44C6C" w:rsidRPr="00D44C6C" w:rsidRDefault="00D44C6C" w:rsidP="00683FBA">
      <w:pPr>
        <w:pStyle w:val="Response"/>
      </w:pPr>
      <w:r w:rsidRPr="00D44C6C">
        <w:t xml:space="preserve">        "chat": [</w:t>
      </w:r>
    </w:p>
    <w:p w14:paraId="2C5FDB48" w14:textId="77777777" w:rsidR="00D44C6C" w:rsidRPr="00D44C6C" w:rsidRDefault="00D44C6C" w:rsidP="00683FBA">
      <w:pPr>
        <w:pStyle w:val="Response"/>
      </w:pPr>
      <w:r w:rsidRPr="00D44C6C">
        <w:t xml:space="preserve">            {</w:t>
      </w:r>
    </w:p>
    <w:p w14:paraId="746C135F" w14:textId="77777777" w:rsidR="00D44C6C" w:rsidRPr="00D44C6C" w:rsidRDefault="00D44C6C" w:rsidP="00683FBA">
      <w:pPr>
        <w:pStyle w:val="Response"/>
      </w:pPr>
      <w:r w:rsidRPr="00D44C6C">
        <w:t xml:space="preserve">                "openingHoursWeekdays": "",</w:t>
      </w:r>
    </w:p>
    <w:p w14:paraId="713028E2" w14:textId="77777777" w:rsidR="00D44C6C" w:rsidRPr="00D44C6C" w:rsidRDefault="00D44C6C" w:rsidP="00683FBA">
      <w:pPr>
        <w:pStyle w:val="Response"/>
      </w:pPr>
      <w:r w:rsidRPr="00D44C6C">
        <w:t xml:space="preserve">                "openingHoursSaturday": "",</w:t>
      </w:r>
    </w:p>
    <w:p w14:paraId="5F9D4C3A" w14:textId="77777777" w:rsidR="00D44C6C" w:rsidRPr="00D44C6C" w:rsidRDefault="00D44C6C" w:rsidP="00683FBA">
      <w:pPr>
        <w:pStyle w:val="Response"/>
      </w:pPr>
      <w:r w:rsidRPr="00D44C6C">
        <w:t xml:space="preserve">                "openingHoursSunday": "",</w:t>
      </w:r>
    </w:p>
    <w:p w14:paraId="30823D17" w14:textId="77777777" w:rsidR="00D44C6C" w:rsidRPr="00D44C6C" w:rsidRDefault="00D44C6C" w:rsidP="00683FBA">
      <w:pPr>
        <w:pStyle w:val="Response"/>
      </w:pPr>
      <w:r w:rsidRPr="00D44C6C">
        <w:t xml:space="preserve">                "type": "iframe",</w:t>
      </w:r>
    </w:p>
    <w:p w14:paraId="0F6E640A" w14:textId="77777777" w:rsidR="00D44C6C" w:rsidRPr="00D44C6C" w:rsidRDefault="00D44C6C" w:rsidP="00683FBA">
      <w:pPr>
        <w:pStyle w:val="Response"/>
      </w:pPr>
      <w:r w:rsidRPr="00D44C6C">
        <w:t xml:space="preserve">                "content": "",</w:t>
      </w:r>
    </w:p>
    <w:p w14:paraId="19008E74" w14:textId="77777777" w:rsidR="00D44C6C" w:rsidRPr="00D44C6C" w:rsidRDefault="00D44C6C" w:rsidP="00683FBA">
      <w:pPr>
        <w:pStyle w:val="Response"/>
      </w:pPr>
      <w:r w:rsidRPr="00D44C6C">
        <w:t xml:space="preserve">                "script": "",</w:t>
      </w:r>
    </w:p>
    <w:p w14:paraId="4565C22B" w14:textId="77777777" w:rsidR="00D44C6C" w:rsidRPr="00D44C6C" w:rsidRDefault="00D44C6C" w:rsidP="00683FBA">
      <w:pPr>
        <w:pStyle w:val="Response"/>
      </w:pPr>
      <w:r w:rsidRPr="00D44C6C">
        <w:t xml:space="preserve">                "optionalData1": "",</w:t>
      </w:r>
    </w:p>
    <w:p w14:paraId="6BD6D724" w14:textId="77777777" w:rsidR="00D44C6C" w:rsidRPr="00D44C6C" w:rsidRDefault="00D44C6C" w:rsidP="00683FBA">
      <w:pPr>
        <w:pStyle w:val="Response"/>
      </w:pPr>
      <w:r w:rsidRPr="00D44C6C">
        <w:t xml:space="preserve">                "optionalData2": "",</w:t>
      </w:r>
    </w:p>
    <w:p w14:paraId="2C087305" w14:textId="77777777" w:rsidR="00D44C6C" w:rsidRPr="00D44C6C" w:rsidRDefault="00D44C6C" w:rsidP="00683FBA">
      <w:pPr>
        <w:pStyle w:val="Response"/>
      </w:pPr>
      <w:r w:rsidRPr="00D44C6C">
        <w:t xml:space="preserve">                "iframesource": "https://philips-tvconsumercare.ihelpu.nl/chatdirect.aspx?NodeID=181&amp;LanguageID=3&amp;GroupID=64&amp;Subject=English chat&amp;TextOffline=&lt;font type=\"verdana\" color=\"0E5FD8\"&gt;&lt;span style=\"font-size:11px\"&gt;Chat offline&lt;/span&gt;&amp;TextOnline=&lt;font type=\"verdana\" color=\"0E5FD8\"&gt;&lt;span style=\"font-size:11px\"&gt;Chat now&lt;/span&gt;&amp;backgroundcolor=FFF"</w:t>
      </w:r>
    </w:p>
    <w:p w14:paraId="5B3152B8" w14:textId="77777777" w:rsidR="00D44C6C" w:rsidRPr="00D44C6C" w:rsidRDefault="00D44C6C" w:rsidP="00683FBA">
      <w:pPr>
        <w:pStyle w:val="Response"/>
      </w:pPr>
      <w:r w:rsidRPr="00D44C6C">
        <w:t xml:space="preserve">            }</w:t>
      </w:r>
    </w:p>
    <w:p w14:paraId="0E3F36C3" w14:textId="77777777" w:rsidR="00D44C6C" w:rsidRPr="00D44C6C" w:rsidRDefault="00D44C6C" w:rsidP="00683FBA">
      <w:pPr>
        <w:pStyle w:val="Response"/>
      </w:pPr>
      <w:r w:rsidRPr="00D44C6C">
        <w:t xml:space="preserve">        ],</w:t>
      </w:r>
    </w:p>
    <w:p w14:paraId="2A24891E" w14:textId="77777777" w:rsidR="00D44C6C" w:rsidRPr="00D44C6C" w:rsidRDefault="00D44C6C" w:rsidP="00683FBA">
      <w:pPr>
        <w:pStyle w:val="Response"/>
      </w:pPr>
      <w:r w:rsidRPr="00D44C6C">
        <w:t xml:space="preserve">        "email": [</w:t>
      </w:r>
    </w:p>
    <w:p w14:paraId="56AD192A" w14:textId="77777777" w:rsidR="00D44C6C" w:rsidRPr="00D44C6C" w:rsidRDefault="00D44C6C" w:rsidP="00683FBA">
      <w:pPr>
        <w:pStyle w:val="Response"/>
      </w:pPr>
      <w:r w:rsidRPr="00D44C6C">
        <w:t xml:space="preserve">            {</w:t>
      </w:r>
    </w:p>
    <w:p w14:paraId="49AB5538" w14:textId="77777777" w:rsidR="00D44C6C" w:rsidRPr="00D44C6C" w:rsidRDefault="00D44C6C" w:rsidP="00683FBA">
      <w:pPr>
        <w:pStyle w:val="Response"/>
      </w:pPr>
      <w:r w:rsidRPr="00D44C6C">
        <w:t xml:space="preserve">                "label": "",</w:t>
      </w:r>
    </w:p>
    <w:p w14:paraId="4CF133F0" w14:textId="6FA98D2D" w:rsidR="00D44C6C" w:rsidRPr="00D44C6C" w:rsidRDefault="00D44C6C" w:rsidP="00683FBA">
      <w:pPr>
        <w:pStyle w:val="Response"/>
      </w:pPr>
      <w:r w:rsidRPr="00D44C6C">
        <w:t xml:space="preserve">                "contentPath": "/content/B2C/</w:t>
      </w:r>
      <w:r>
        <w:t>en_GB</w:t>
      </w:r>
      <w:r w:rsidRPr="00D44C6C">
        <w:t>/support-contact-form.html"</w:t>
      </w:r>
    </w:p>
    <w:p w14:paraId="5C625BEC" w14:textId="77777777" w:rsidR="00D44C6C" w:rsidRPr="00D44C6C" w:rsidRDefault="00D44C6C" w:rsidP="00683FBA">
      <w:pPr>
        <w:pStyle w:val="Response"/>
      </w:pPr>
      <w:r w:rsidRPr="00D44C6C">
        <w:t xml:space="preserve">            }</w:t>
      </w:r>
    </w:p>
    <w:p w14:paraId="1EC6EFF4" w14:textId="4DA8FB9E" w:rsidR="00EC160C" w:rsidRPr="00EC160C" w:rsidRDefault="00D44C6C" w:rsidP="00683FBA">
      <w:pPr>
        <w:pStyle w:val="Response"/>
      </w:pPr>
      <w:r w:rsidRPr="00D44C6C">
        <w:t xml:space="preserve">        ]</w:t>
      </w:r>
      <w:r w:rsidR="00EC160C">
        <w:t>,</w:t>
      </w:r>
    </w:p>
    <w:p w14:paraId="50F02C18" w14:textId="14C865B5" w:rsidR="00EC160C" w:rsidRPr="00EC160C" w:rsidRDefault="00EC160C" w:rsidP="00683FBA">
      <w:pPr>
        <w:pStyle w:val="Response"/>
      </w:pPr>
      <w:r w:rsidRPr="00D44C6C">
        <w:t xml:space="preserve">        </w:t>
      </w:r>
      <w:r w:rsidR="00BB690C" w:rsidRPr="00D44C6C">
        <w:t>"</w:t>
      </w:r>
      <w:r w:rsidRPr="00EC160C">
        <w:t>fax</w:t>
      </w:r>
      <w:r w:rsidR="00BB690C" w:rsidRPr="00D44C6C">
        <w:t>"</w:t>
      </w:r>
      <w:r w:rsidRPr="00EC160C">
        <w:t>: [</w:t>
      </w:r>
    </w:p>
    <w:p w14:paraId="28D8875C" w14:textId="077094B2" w:rsidR="00EC160C" w:rsidRPr="00EC160C" w:rsidRDefault="00EC160C" w:rsidP="00683FBA">
      <w:pPr>
        <w:pStyle w:val="Response"/>
      </w:pPr>
      <w:r w:rsidRPr="00D44C6C">
        <w:t xml:space="preserve">            </w:t>
      </w:r>
      <w:r w:rsidRPr="00EC160C">
        <w:t>{</w:t>
      </w:r>
    </w:p>
    <w:p w14:paraId="15CDAAD1" w14:textId="38417287" w:rsidR="00EC160C" w:rsidRPr="00EC160C" w:rsidRDefault="00EC160C" w:rsidP="00683FBA">
      <w:pPr>
        <w:pStyle w:val="Response"/>
      </w:pPr>
      <w:r w:rsidRPr="00D44C6C">
        <w:t xml:space="preserve">                </w:t>
      </w:r>
      <w:r w:rsidR="00BB690C" w:rsidRPr="00D44C6C">
        <w:t>"</w:t>
      </w:r>
      <w:r w:rsidRPr="00EC160C">
        <w:t>faxnumber</w:t>
      </w:r>
      <w:r w:rsidR="00BB690C" w:rsidRPr="00D44C6C">
        <w:t>"</w:t>
      </w:r>
      <w:r w:rsidRPr="00EC160C">
        <w:t>: "+31 20 123456",</w:t>
      </w:r>
    </w:p>
    <w:p w14:paraId="0E1ED7F7" w14:textId="41D364E2" w:rsidR="00EC160C" w:rsidRPr="00EC160C" w:rsidRDefault="00EC160C" w:rsidP="00683FBA">
      <w:pPr>
        <w:pStyle w:val="Response"/>
      </w:pPr>
      <w:r w:rsidRPr="00D44C6C">
        <w:t xml:space="preserve">                </w:t>
      </w:r>
      <w:r w:rsidR="00BB690C" w:rsidRPr="00D44C6C">
        <w:t>"</w:t>
      </w:r>
      <w:r w:rsidRPr="00EC160C">
        <w:t>optionalLine1</w:t>
      </w:r>
      <w:r w:rsidR="00BB690C" w:rsidRPr="00D44C6C">
        <w:t>"</w:t>
      </w:r>
      <w:r w:rsidRPr="00EC160C">
        <w:t>: "Fax line 1 ",</w:t>
      </w:r>
    </w:p>
    <w:p w14:paraId="504FCF82" w14:textId="65D202A6" w:rsidR="00EC160C" w:rsidRPr="00EC160C" w:rsidRDefault="00EC160C" w:rsidP="00683FBA">
      <w:pPr>
        <w:pStyle w:val="Response"/>
      </w:pPr>
      <w:r w:rsidRPr="00D44C6C">
        <w:t xml:space="preserve">                </w:t>
      </w:r>
      <w:r w:rsidR="00BB690C" w:rsidRPr="00D44C6C">
        <w:t>"</w:t>
      </w:r>
      <w:r w:rsidRPr="00EC160C">
        <w:t>optionalLine2</w:t>
      </w:r>
      <w:r w:rsidR="00BB690C" w:rsidRPr="00D44C6C">
        <w:t>"</w:t>
      </w:r>
      <w:r w:rsidRPr="00EC160C">
        <w:t>: "Fax line 2"</w:t>
      </w:r>
    </w:p>
    <w:p w14:paraId="20D89195" w14:textId="064A1A07" w:rsidR="00EC160C" w:rsidRPr="00EC160C" w:rsidRDefault="00EC160C" w:rsidP="00683FBA">
      <w:pPr>
        <w:pStyle w:val="Response"/>
      </w:pPr>
      <w:r w:rsidRPr="00D44C6C">
        <w:t xml:space="preserve">            </w:t>
      </w:r>
      <w:r w:rsidRPr="00EC160C">
        <w:t>}</w:t>
      </w:r>
    </w:p>
    <w:p w14:paraId="2F55D56D" w14:textId="7FFD238A" w:rsidR="00EC160C" w:rsidRPr="00EC160C" w:rsidRDefault="00EC160C" w:rsidP="00683FBA">
      <w:pPr>
        <w:pStyle w:val="Response"/>
      </w:pPr>
      <w:r w:rsidRPr="00D44C6C">
        <w:t xml:space="preserve">        </w:t>
      </w:r>
      <w:r w:rsidRPr="00EC160C">
        <w:t>],</w:t>
      </w:r>
    </w:p>
    <w:p w14:paraId="0AE97757" w14:textId="5B231FEF" w:rsidR="00EC160C" w:rsidRPr="00EC160C" w:rsidRDefault="00EC160C" w:rsidP="00683FBA">
      <w:pPr>
        <w:pStyle w:val="Response"/>
      </w:pPr>
      <w:r w:rsidRPr="00D44C6C">
        <w:t xml:space="preserve">        </w:t>
      </w:r>
      <w:r w:rsidR="00BB690C">
        <w:t>“</w:t>
      </w:r>
      <w:r w:rsidRPr="00EC160C">
        <w:t>address</w:t>
      </w:r>
      <w:r w:rsidR="00BB690C">
        <w:t>”</w:t>
      </w:r>
      <w:r w:rsidRPr="00EC160C">
        <w:t>: [</w:t>
      </w:r>
    </w:p>
    <w:p w14:paraId="3993F5AF" w14:textId="63D52EB8" w:rsidR="00EC160C" w:rsidRPr="00EC160C" w:rsidRDefault="00EC160C" w:rsidP="00683FBA">
      <w:pPr>
        <w:pStyle w:val="Response"/>
      </w:pPr>
      <w:r w:rsidRPr="00D44C6C">
        <w:t xml:space="preserve">            </w:t>
      </w:r>
      <w:r w:rsidRPr="00EC160C">
        <w:t>{</w:t>
      </w:r>
    </w:p>
    <w:p w14:paraId="7C451370" w14:textId="4DF70594" w:rsidR="00EC160C" w:rsidRPr="00EC160C" w:rsidRDefault="00EC160C" w:rsidP="00683FBA">
      <w:pPr>
        <w:pStyle w:val="Response"/>
      </w:pPr>
      <w:r w:rsidRPr="00D44C6C">
        <w:t xml:space="preserve">                </w:t>
      </w:r>
      <w:r w:rsidR="00BB690C" w:rsidRPr="00D44C6C">
        <w:t>"</w:t>
      </w:r>
      <w:r w:rsidRPr="00EC160C">
        <w:t>companyName</w:t>
      </w:r>
      <w:r w:rsidR="00BB690C" w:rsidRPr="00D44C6C">
        <w:t>"</w:t>
      </w:r>
      <w:r w:rsidRPr="00EC160C">
        <w:t>: "Royal Philips",</w:t>
      </w:r>
    </w:p>
    <w:p w14:paraId="010799DD" w14:textId="7262A8EA" w:rsidR="00EC160C" w:rsidRPr="00EC160C" w:rsidRDefault="00EC160C" w:rsidP="00683FBA">
      <w:pPr>
        <w:pStyle w:val="Response"/>
      </w:pPr>
      <w:r w:rsidRPr="00D44C6C">
        <w:t xml:space="preserve">                </w:t>
      </w:r>
      <w:r w:rsidR="00BB690C" w:rsidRPr="00D44C6C">
        <w:t>"</w:t>
      </w:r>
      <w:r w:rsidRPr="00EC160C">
        <w:t>addressLine1</w:t>
      </w:r>
      <w:r w:rsidR="00BB690C" w:rsidRPr="00D44C6C">
        <w:t>"</w:t>
      </w:r>
      <w:r w:rsidRPr="00EC160C">
        <w:t>: "Amstelplein 2",</w:t>
      </w:r>
    </w:p>
    <w:p w14:paraId="1BA67599" w14:textId="5AC13690" w:rsidR="00EC160C" w:rsidRPr="00EC160C" w:rsidRDefault="00EC160C" w:rsidP="00683FBA">
      <w:pPr>
        <w:pStyle w:val="Response"/>
      </w:pPr>
      <w:r w:rsidRPr="00D44C6C">
        <w:t xml:space="preserve">                </w:t>
      </w:r>
      <w:r w:rsidR="00BB690C" w:rsidRPr="00D44C6C">
        <w:t>"</w:t>
      </w:r>
      <w:r w:rsidRPr="00EC160C">
        <w:t>addressLine2</w:t>
      </w:r>
      <w:r w:rsidR="00BB690C" w:rsidRPr="00D44C6C">
        <w:t>"</w:t>
      </w:r>
      <w:r w:rsidRPr="00EC160C">
        <w:t>: "Breitner Center",</w:t>
      </w:r>
    </w:p>
    <w:p w14:paraId="5BFA3EE8" w14:textId="7C657187" w:rsidR="00EC160C" w:rsidRPr="00EC160C" w:rsidRDefault="00EC160C" w:rsidP="00683FBA">
      <w:pPr>
        <w:pStyle w:val="Response"/>
      </w:pPr>
      <w:r w:rsidRPr="00D44C6C">
        <w:t xml:space="preserve">                </w:t>
      </w:r>
      <w:r w:rsidR="00BB690C" w:rsidRPr="00D44C6C">
        <w:t>"</w:t>
      </w:r>
      <w:r w:rsidRPr="00EC160C">
        <w:t>addressLine3</w:t>
      </w:r>
      <w:r w:rsidR="00BB690C" w:rsidRPr="00D44C6C">
        <w:t>"</w:t>
      </w:r>
      <w:r w:rsidRPr="00EC160C">
        <w:t>: "P.O. Box 77900",</w:t>
      </w:r>
    </w:p>
    <w:p w14:paraId="2A4C24D5" w14:textId="687F72D6" w:rsidR="00EC160C" w:rsidRPr="00EC160C" w:rsidRDefault="00EC160C" w:rsidP="00683FBA">
      <w:pPr>
        <w:pStyle w:val="Response"/>
      </w:pPr>
      <w:r w:rsidRPr="00D44C6C">
        <w:t xml:space="preserve">                </w:t>
      </w:r>
      <w:r w:rsidR="00BB690C" w:rsidRPr="00D44C6C">
        <w:t>"</w:t>
      </w:r>
      <w:r w:rsidRPr="00EC160C">
        <w:t>zip</w:t>
      </w:r>
      <w:r w:rsidR="00BB690C" w:rsidRPr="00D44C6C">
        <w:t>"</w:t>
      </w:r>
      <w:r w:rsidRPr="00EC160C">
        <w:t>: "1070 MX",</w:t>
      </w:r>
    </w:p>
    <w:p w14:paraId="462DD9BE" w14:textId="3B8B4268" w:rsidR="00EC160C" w:rsidRPr="00EC160C" w:rsidRDefault="00EC160C" w:rsidP="00683FBA">
      <w:pPr>
        <w:pStyle w:val="Response"/>
      </w:pPr>
      <w:r w:rsidRPr="00D44C6C">
        <w:t xml:space="preserve">                </w:t>
      </w:r>
      <w:r w:rsidR="00BB690C" w:rsidRPr="00D44C6C">
        <w:t>"</w:t>
      </w:r>
      <w:r w:rsidRPr="00EC160C">
        <w:t>city</w:t>
      </w:r>
      <w:r w:rsidR="00BB690C" w:rsidRPr="00D44C6C">
        <w:t>"</w:t>
      </w:r>
      <w:r w:rsidRPr="00EC160C">
        <w:t>: "Amsterdam",</w:t>
      </w:r>
    </w:p>
    <w:p w14:paraId="68072A1C" w14:textId="2ABF19D5" w:rsidR="00EC160C" w:rsidRPr="00EC160C" w:rsidRDefault="00EC160C" w:rsidP="00683FBA">
      <w:pPr>
        <w:pStyle w:val="Response"/>
      </w:pPr>
      <w:r w:rsidRPr="00D44C6C">
        <w:t xml:space="preserve">                </w:t>
      </w:r>
      <w:r w:rsidR="00BB690C" w:rsidRPr="00D44C6C">
        <w:t>"</w:t>
      </w:r>
      <w:r w:rsidRPr="00EC160C">
        <w:t>state</w:t>
      </w:r>
      <w:r w:rsidR="00BB690C" w:rsidRPr="00D44C6C">
        <w:t>"</w:t>
      </w:r>
      <w:r w:rsidRPr="00EC160C">
        <w:t>: "State",</w:t>
      </w:r>
    </w:p>
    <w:p w14:paraId="75E75713" w14:textId="660A0DC5" w:rsidR="00EC160C" w:rsidRPr="00EC160C" w:rsidRDefault="00EC160C" w:rsidP="00683FBA">
      <w:pPr>
        <w:pStyle w:val="Response"/>
      </w:pPr>
      <w:r w:rsidRPr="00D44C6C">
        <w:lastRenderedPageBreak/>
        <w:t xml:space="preserve">                </w:t>
      </w:r>
      <w:r w:rsidR="00BB690C" w:rsidRPr="00D44C6C">
        <w:t>"</w:t>
      </w:r>
      <w:r w:rsidRPr="00EC160C">
        <w:t>country</w:t>
      </w:r>
      <w:r w:rsidR="00BB690C" w:rsidRPr="00D44C6C">
        <w:t>"</w:t>
      </w:r>
      <w:r w:rsidRPr="00EC160C">
        <w:t>: "The Netherlands"</w:t>
      </w:r>
    </w:p>
    <w:p w14:paraId="47046B1D" w14:textId="046E412F" w:rsidR="00EC160C" w:rsidRPr="00EC160C" w:rsidRDefault="00EC160C" w:rsidP="00683FBA">
      <w:pPr>
        <w:pStyle w:val="Response"/>
      </w:pPr>
      <w:r w:rsidRPr="00D44C6C">
        <w:t xml:space="preserve">            </w:t>
      </w:r>
      <w:r w:rsidRPr="00EC160C">
        <w:t>}</w:t>
      </w:r>
    </w:p>
    <w:p w14:paraId="4FE55918" w14:textId="2D496FC0" w:rsidR="00EC160C" w:rsidRPr="00D44C6C" w:rsidRDefault="00EC160C" w:rsidP="00683FBA">
      <w:pPr>
        <w:pStyle w:val="Response"/>
      </w:pPr>
      <w:r w:rsidRPr="00D44C6C">
        <w:t xml:space="preserve">        </w:t>
      </w:r>
      <w:r w:rsidRPr="00EC160C">
        <w:t>]</w:t>
      </w:r>
    </w:p>
    <w:p w14:paraId="308F57B0" w14:textId="77777777" w:rsidR="00D44C6C" w:rsidRPr="00D44C6C" w:rsidRDefault="00D44C6C" w:rsidP="00683FBA">
      <w:pPr>
        <w:pStyle w:val="Response"/>
      </w:pPr>
      <w:r w:rsidRPr="00D44C6C">
        <w:t xml:space="preserve">    }    </w:t>
      </w:r>
    </w:p>
    <w:p w14:paraId="5D28A1AE" w14:textId="0623B649" w:rsidR="00D44C6C" w:rsidRPr="00D44C6C" w:rsidRDefault="00D44C6C" w:rsidP="00683FBA">
      <w:pPr>
        <w:pStyle w:val="Response"/>
      </w:pPr>
      <w:r w:rsidRPr="00D44C6C">
        <w:t>}</w:t>
      </w:r>
    </w:p>
    <w:p w14:paraId="3E0BE553" w14:textId="266BB6C9" w:rsidR="00D3188B" w:rsidRPr="00D3188B" w:rsidRDefault="00D3188B" w:rsidP="00D3188B">
      <w:pPr>
        <w:pStyle w:val="Heading3"/>
        <w:tabs>
          <w:tab w:val="left" w:pos="1134"/>
          <w:tab w:val="left" w:pos="1418"/>
          <w:tab w:val="left" w:pos="1701"/>
          <w:tab w:val="left" w:pos="1985"/>
          <w:tab w:val="left" w:pos="2268"/>
          <w:tab w:val="left" w:pos="2552"/>
          <w:tab w:val="left" w:pos="2835"/>
        </w:tabs>
      </w:pPr>
      <w:bookmarkStart w:id="52" w:name="_Toc309312553"/>
      <w:r>
        <w:lastRenderedPageBreak/>
        <w:t>CDLS</w:t>
      </w:r>
      <w:r w:rsidRPr="00643F37">
        <w:t xml:space="preserve"> - </w:t>
      </w:r>
      <w:r>
        <w:t>Category</w:t>
      </w:r>
      <w:r w:rsidRPr="00643F37">
        <w:t xml:space="preserve"> Call</w:t>
      </w:r>
      <w:bookmarkEnd w:id="52"/>
    </w:p>
    <w:p w14:paraId="550CDC84" w14:textId="77777777" w:rsidR="00D3188B" w:rsidRPr="00643F37" w:rsidRDefault="00D3188B"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6974A8B0" w14:textId="773DDC77" w:rsidR="00D3188B" w:rsidRDefault="008B6B4F"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hyperlink w:history="1">
        <w:r w:rsidR="00D44C6C" w:rsidRPr="00B90002">
          <w:rPr>
            <w:rStyle w:val="Hyperlink"/>
            <w:rFonts w:asciiTheme="minorHAnsi" w:hAnsiTheme="minorHAnsi" w:cstheme="minorHAnsi"/>
            <w:sz w:val="20"/>
            <w:szCs w:val="20"/>
          </w:rPr>
          <w:t>http://&lt;SERVER-INFO&gt;/cdls/&lt;SECTOR-CODE&gt;/&lt;LANGUAGE-CODE_COUNTRY-CODE&gt;/&lt;CATALOG-CODE&gt;/&lt;CATEGORY-ID</w:t>
        </w:r>
      </w:hyperlink>
      <w:r w:rsidR="00D3188B">
        <w:rPr>
          <w:rFonts w:asciiTheme="minorHAnsi" w:hAnsiTheme="minorHAnsi" w:cstheme="minorHAnsi"/>
          <w:sz w:val="20"/>
          <w:szCs w:val="20"/>
        </w:rPr>
        <w:t>&gt;</w:t>
      </w:r>
    </w:p>
    <w:p w14:paraId="3B7867FE" w14:textId="5B7836B4" w:rsidR="00D3188B" w:rsidRDefault="008B6B4F"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hyperlink w:history="1">
        <w:r w:rsidR="00D44C6C" w:rsidRPr="00B90002">
          <w:rPr>
            <w:rStyle w:val="Hyperlink"/>
            <w:rFonts w:asciiTheme="minorHAnsi" w:hAnsiTheme="minorHAnsi" w:cstheme="minorHAnsi"/>
            <w:sz w:val="20"/>
            <w:szCs w:val="20"/>
          </w:rPr>
          <w:t>http://&lt;SERVER-INFO&gt;/cdls/&lt;SECTOR-CODE&gt;/&lt;LANGUAGE-CODE_COUNTRY-CODE&gt;/&lt;CATALOG-CODE&gt;/ &lt;CATEGORY-ID&gt;.querytype.(fallback)</w:t>
        </w:r>
      </w:hyperlink>
    </w:p>
    <w:p w14:paraId="153A3F03" w14:textId="77777777" w:rsidR="00D3188B" w:rsidRPr="00643F37" w:rsidRDefault="00D3188B"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690115B" w14:textId="77777777" w:rsidR="00D3188B" w:rsidRPr="00643F37" w:rsidRDefault="00D3188B"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65325E94" w14:textId="6AB5AA1C" w:rsidR="00D44C6C" w:rsidRPr="00D44C6C" w:rsidRDefault="00D3188B"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w:t>
      </w:r>
      <w:r w:rsidR="00D44C6C" w:rsidRPr="00D44C6C">
        <w:rPr>
          <w:rFonts w:asciiTheme="minorHAnsi" w:hAnsiTheme="minorHAnsi" w:cstheme="minorHAnsi"/>
          <w:sz w:val="20"/>
          <w:szCs w:val="20"/>
        </w:rPr>
        <w:t>cdls/B2C/en_GB/CARE/TELEVISIONS_CA</w:t>
      </w:r>
    </w:p>
    <w:p w14:paraId="2799C808" w14:textId="77777777" w:rsidR="00D44C6C" w:rsidRPr="00D44C6C" w:rsidRDefault="00D44C6C" w:rsidP="00D44C6C">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w:t>
      </w:r>
      <w:r w:rsidRPr="00D44C6C">
        <w:rPr>
          <w:rFonts w:asciiTheme="minorHAnsi" w:hAnsiTheme="minorHAnsi" w:cstheme="minorHAnsi"/>
          <w:sz w:val="20"/>
          <w:szCs w:val="20"/>
        </w:rPr>
        <w:t>cdls/B2C/en_GB/CARE/TELEVISIONS_CA.querytype.(fallback)</w:t>
      </w:r>
    </w:p>
    <w:p w14:paraId="33FA4885" w14:textId="77777777" w:rsidR="00D3188B" w:rsidRPr="00643F37" w:rsidRDefault="00D3188B" w:rsidP="00D3188B">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3BCF374" w14:textId="4713C991" w:rsidR="00D3188B" w:rsidRDefault="00D3188B" w:rsidP="00D3188B">
      <w:pPr>
        <w:pStyle w:val="NormalIndent"/>
        <w:rPr>
          <w:b/>
        </w:rPr>
      </w:pPr>
      <w:r w:rsidRPr="00D3188B">
        <w:rPr>
          <w:b/>
        </w:rPr>
        <w:t>Sample Response</w:t>
      </w:r>
      <w:r w:rsidR="00D44C6C">
        <w:rPr>
          <w:b/>
        </w:rPr>
        <w:t>:</w:t>
      </w:r>
    </w:p>
    <w:p w14:paraId="11C82A84" w14:textId="77777777" w:rsidR="00D44C6C" w:rsidRPr="00D3188B" w:rsidRDefault="00D44C6C" w:rsidP="00D3188B">
      <w:pPr>
        <w:pStyle w:val="NormalIndent"/>
        <w:rPr>
          <w:b/>
        </w:rPr>
      </w:pPr>
    </w:p>
    <w:p w14:paraId="102E0E34" w14:textId="77777777" w:rsidR="00D44C6C" w:rsidRPr="00D44C6C" w:rsidRDefault="00D44C6C" w:rsidP="0085746F">
      <w:pPr>
        <w:pStyle w:val="Response"/>
      </w:pPr>
      <w:r w:rsidRPr="00D44C6C">
        <w:t>{</w:t>
      </w:r>
    </w:p>
    <w:p w14:paraId="51E3A6A6" w14:textId="77777777" w:rsidR="00D44C6C" w:rsidRPr="00D44C6C" w:rsidRDefault="00D44C6C" w:rsidP="0085746F">
      <w:pPr>
        <w:pStyle w:val="Response"/>
      </w:pPr>
      <w:r w:rsidRPr="00D44C6C">
        <w:t xml:space="preserve">    "success": true,</w:t>
      </w:r>
    </w:p>
    <w:p w14:paraId="257D0C44" w14:textId="77777777" w:rsidR="00D44C6C" w:rsidRPr="00D44C6C" w:rsidRDefault="00D44C6C" w:rsidP="0085746F">
      <w:pPr>
        <w:pStyle w:val="Response"/>
      </w:pPr>
      <w:r w:rsidRPr="00D44C6C">
        <w:t xml:space="preserve">    "data": {</w:t>
      </w:r>
    </w:p>
    <w:p w14:paraId="494C5E00" w14:textId="77777777" w:rsidR="00D44C6C" w:rsidRPr="00D44C6C" w:rsidRDefault="00D44C6C" w:rsidP="0085746F">
      <w:pPr>
        <w:pStyle w:val="Response"/>
      </w:pPr>
      <w:r w:rsidRPr="00D44C6C">
        <w:t xml:space="preserve">        "phone": [</w:t>
      </w:r>
    </w:p>
    <w:p w14:paraId="11BF02EA" w14:textId="77777777" w:rsidR="00D44C6C" w:rsidRPr="00D44C6C" w:rsidRDefault="00D44C6C" w:rsidP="0085746F">
      <w:pPr>
        <w:pStyle w:val="Response"/>
      </w:pPr>
      <w:r w:rsidRPr="00D44C6C">
        <w:t xml:space="preserve">            {</w:t>
      </w:r>
    </w:p>
    <w:p w14:paraId="67DF8779" w14:textId="77777777" w:rsidR="00D44C6C" w:rsidRPr="00D44C6C" w:rsidRDefault="00D44C6C" w:rsidP="0085746F">
      <w:pPr>
        <w:pStyle w:val="Response"/>
      </w:pPr>
      <w:r w:rsidRPr="00D44C6C">
        <w:t xml:space="preserve">                "phoneNumber": "1-888-755-9999",</w:t>
      </w:r>
    </w:p>
    <w:p w14:paraId="055D1D34" w14:textId="77777777" w:rsidR="00D44C6C" w:rsidRPr="00D44C6C" w:rsidRDefault="00D44C6C" w:rsidP="0085746F">
      <w:pPr>
        <w:pStyle w:val="Response"/>
      </w:pPr>
      <w:r w:rsidRPr="00D44C6C">
        <w:t xml:space="preserve">                "phoneTariff": "51ct",</w:t>
      </w:r>
    </w:p>
    <w:p w14:paraId="60360B1C" w14:textId="77777777" w:rsidR="00D44C6C" w:rsidRPr="00D44C6C" w:rsidRDefault="00D44C6C" w:rsidP="0085746F">
      <w:pPr>
        <w:pStyle w:val="Response"/>
      </w:pPr>
      <w:r w:rsidRPr="00D44C6C">
        <w:t xml:space="preserve">                "openingHoursWeekdays": "Monday - Friday 9:00 AM - 9:00 PM EST",</w:t>
      </w:r>
    </w:p>
    <w:p w14:paraId="14552C5B" w14:textId="77777777" w:rsidR="00D44C6C" w:rsidRPr="00D44C6C" w:rsidRDefault="00D44C6C" w:rsidP="0085746F">
      <w:pPr>
        <w:pStyle w:val="Response"/>
      </w:pPr>
      <w:r w:rsidRPr="00D44C6C">
        <w:t xml:space="preserve">                "openingHoursSaturday": "10:00 AM - 11:00 PM",</w:t>
      </w:r>
    </w:p>
    <w:p w14:paraId="22936A37" w14:textId="77777777" w:rsidR="00D44C6C" w:rsidRPr="00D44C6C" w:rsidRDefault="00D44C6C" w:rsidP="0085746F">
      <w:pPr>
        <w:pStyle w:val="Response"/>
      </w:pPr>
      <w:r w:rsidRPr="00D44C6C">
        <w:t xml:space="preserve">                "openingHoursSunday": "Closed",</w:t>
      </w:r>
    </w:p>
    <w:p w14:paraId="0C5E7A94" w14:textId="77777777" w:rsidR="00D44C6C" w:rsidRPr="00D44C6C" w:rsidRDefault="00D44C6C" w:rsidP="0085746F">
      <w:pPr>
        <w:pStyle w:val="Response"/>
      </w:pPr>
      <w:r w:rsidRPr="00D44C6C">
        <w:t xml:space="preserve">                "optionalData1": "Excluding Major Holidays",</w:t>
      </w:r>
    </w:p>
    <w:p w14:paraId="1F9134E4" w14:textId="77777777" w:rsidR="00D44C6C" w:rsidRPr="00D44C6C" w:rsidRDefault="00D44C6C" w:rsidP="0085746F">
      <w:pPr>
        <w:pStyle w:val="Response"/>
      </w:pPr>
      <w:r w:rsidRPr="00D44C6C">
        <w:t xml:space="preserve">                "optionalData2": ""</w:t>
      </w:r>
    </w:p>
    <w:p w14:paraId="20A6E05A" w14:textId="77777777" w:rsidR="00D44C6C" w:rsidRPr="00D44C6C" w:rsidRDefault="00D44C6C" w:rsidP="0085746F">
      <w:pPr>
        <w:pStyle w:val="Response"/>
      </w:pPr>
      <w:r w:rsidRPr="00D44C6C">
        <w:t xml:space="preserve">            }</w:t>
      </w:r>
    </w:p>
    <w:p w14:paraId="3CF9A826" w14:textId="77777777" w:rsidR="00D44C6C" w:rsidRPr="00D44C6C" w:rsidRDefault="00D44C6C" w:rsidP="0085746F">
      <w:pPr>
        <w:pStyle w:val="Response"/>
      </w:pPr>
      <w:r w:rsidRPr="00D44C6C">
        <w:t xml:space="preserve">        ],</w:t>
      </w:r>
    </w:p>
    <w:p w14:paraId="50B49045" w14:textId="77777777" w:rsidR="00D44C6C" w:rsidRPr="00D44C6C" w:rsidRDefault="00D44C6C" w:rsidP="0085746F">
      <w:pPr>
        <w:pStyle w:val="Response"/>
      </w:pPr>
      <w:r w:rsidRPr="00D44C6C">
        <w:t xml:space="preserve">        "chat": [</w:t>
      </w:r>
    </w:p>
    <w:p w14:paraId="3A0F986F" w14:textId="77777777" w:rsidR="00D44C6C" w:rsidRPr="00D44C6C" w:rsidRDefault="00D44C6C" w:rsidP="0085746F">
      <w:pPr>
        <w:pStyle w:val="Response"/>
      </w:pPr>
      <w:r w:rsidRPr="00D44C6C">
        <w:t xml:space="preserve">            {</w:t>
      </w:r>
    </w:p>
    <w:p w14:paraId="0357AD59" w14:textId="77777777" w:rsidR="00D44C6C" w:rsidRPr="00D44C6C" w:rsidRDefault="00D44C6C" w:rsidP="0085746F">
      <w:pPr>
        <w:pStyle w:val="Response"/>
      </w:pPr>
      <w:r w:rsidRPr="00D44C6C">
        <w:t xml:space="preserve">                "openingHoursWeekdays": "Monday - Friday 9:00 AM - 5:00 PM EST",</w:t>
      </w:r>
    </w:p>
    <w:p w14:paraId="55A1ECB3" w14:textId="77777777" w:rsidR="00D44C6C" w:rsidRPr="00D44C6C" w:rsidRDefault="00D44C6C" w:rsidP="0085746F">
      <w:pPr>
        <w:pStyle w:val="Response"/>
      </w:pPr>
      <w:r w:rsidRPr="00D44C6C">
        <w:t xml:space="preserve">                "openingHoursSaturday": "Closed",</w:t>
      </w:r>
    </w:p>
    <w:p w14:paraId="40025FCD" w14:textId="77777777" w:rsidR="00D44C6C" w:rsidRPr="00D44C6C" w:rsidRDefault="00D44C6C" w:rsidP="0085746F">
      <w:pPr>
        <w:pStyle w:val="Response"/>
      </w:pPr>
      <w:r w:rsidRPr="00D44C6C">
        <w:t xml:space="preserve">                "openingHoursSunday": "Closed",</w:t>
      </w:r>
    </w:p>
    <w:p w14:paraId="36220DF8" w14:textId="77777777" w:rsidR="00D44C6C" w:rsidRPr="00D44C6C" w:rsidRDefault="00D44C6C" w:rsidP="0085746F">
      <w:pPr>
        <w:pStyle w:val="Response"/>
      </w:pPr>
      <w:r w:rsidRPr="00D44C6C">
        <w:t xml:space="preserve">                "type": "iframe",</w:t>
      </w:r>
    </w:p>
    <w:p w14:paraId="537EBC68" w14:textId="77777777" w:rsidR="00D44C6C" w:rsidRPr="00D44C6C" w:rsidRDefault="00D44C6C" w:rsidP="0085746F">
      <w:pPr>
        <w:pStyle w:val="Response"/>
      </w:pPr>
      <w:r w:rsidRPr="00D44C6C">
        <w:t xml:space="preserve">                "content": "",</w:t>
      </w:r>
    </w:p>
    <w:p w14:paraId="400ECF67" w14:textId="77777777" w:rsidR="00D44C6C" w:rsidRPr="00D44C6C" w:rsidRDefault="00D44C6C" w:rsidP="0085746F">
      <w:pPr>
        <w:pStyle w:val="Response"/>
      </w:pPr>
      <w:r w:rsidRPr="00D44C6C">
        <w:t xml:space="preserve">                "script": "",</w:t>
      </w:r>
    </w:p>
    <w:p w14:paraId="1337724B" w14:textId="77777777" w:rsidR="00D44C6C" w:rsidRPr="00D44C6C" w:rsidRDefault="00D44C6C" w:rsidP="0085746F">
      <w:pPr>
        <w:pStyle w:val="Response"/>
      </w:pPr>
      <w:r w:rsidRPr="00D44C6C">
        <w:t xml:space="preserve">                "optionalData1": "",</w:t>
      </w:r>
    </w:p>
    <w:p w14:paraId="512872D9" w14:textId="77777777" w:rsidR="00D44C6C" w:rsidRPr="00D44C6C" w:rsidRDefault="00D44C6C" w:rsidP="0085746F">
      <w:pPr>
        <w:pStyle w:val="Response"/>
      </w:pPr>
      <w:r w:rsidRPr="00D44C6C">
        <w:t xml:space="preserve">                "optionalData2": "",</w:t>
      </w:r>
    </w:p>
    <w:p w14:paraId="17CAD33D" w14:textId="77777777" w:rsidR="00D44C6C" w:rsidRPr="00D44C6C" w:rsidRDefault="00D44C6C" w:rsidP="0085746F">
      <w:pPr>
        <w:pStyle w:val="Response"/>
      </w:pPr>
      <w:r w:rsidRPr="00D44C6C">
        <w:t xml:space="preserve">                "iframesource": "https://philips-tvconsumercare.ihelpu.nl/chatdirect.aspx?NodeID=181&amp;LanguageID=3&amp;GroupID=64&amp;Subject=English chat&amp;TextOffline=&lt;font type=\"verdana\" color=\"0E5FD8\"&gt;&lt;span style=\"font-size:11px\"&gt;Chat offline&lt;/span&gt;&amp;TextOnline=&lt;font type=\"verdana\" color=\"0E5FD8\"&gt;&lt;span style=\"font-size:11px\"&gt;Chat now&lt;/span&gt;&amp;backgroundcolor=FFF"</w:t>
      </w:r>
    </w:p>
    <w:p w14:paraId="5B168DEC" w14:textId="77777777" w:rsidR="00D44C6C" w:rsidRPr="00D44C6C" w:rsidRDefault="00D44C6C" w:rsidP="0085746F">
      <w:pPr>
        <w:pStyle w:val="Response"/>
      </w:pPr>
      <w:r w:rsidRPr="00D44C6C">
        <w:t xml:space="preserve">            }</w:t>
      </w:r>
    </w:p>
    <w:p w14:paraId="0B4F6A82" w14:textId="77777777" w:rsidR="00D44C6C" w:rsidRPr="00D44C6C" w:rsidRDefault="00D44C6C" w:rsidP="0085746F">
      <w:pPr>
        <w:pStyle w:val="Response"/>
      </w:pPr>
      <w:r w:rsidRPr="00D44C6C">
        <w:t xml:space="preserve">        ],</w:t>
      </w:r>
    </w:p>
    <w:p w14:paraId="00B5B38E" w14:textId="77777777" w:rsidR="00D44C6C" w:rsidRPr="00D44C6C" w:rsidRDefault="00D44C6C" w:rsidP="0085746F">
      <w:pPr>
        <w:pStyle w:val="Response"/>
      </w:pPr>
      <w:r w:rsidRPr="00D44C6C">
        <w:t xml:space="preserve">        "email": [</w:t>
      </w:r>
    </w:p>
    <w:p w14:paraId="55B5F626" w14:textId="77777777" w:rsidR="00D44C6C" w:rsidRPr="00D44C6C" w:rsidRDefault="00D44C6C" w:rsidP="0085746F">
      <w:pPr>
        <w:pStyle w:val="Response"/>
      </w:pPr>
      <w:r w:rsidRPr="00D44C6C">
        <w:t xml:space="preserve">            {</w:t>
      </w:r>
    </w:p>
    <w:p w14:paraId="40B0E60C" w14:textId="77777777" w:rsidR="00D44C6C" w:rsidRPr="00D44C6C" w:rsidRDefault="00D44C6C" w:rsidP="0085746F">
      <w:pPr>
        <w:pStyle w:val="Response"/>
      </w:pPr>
      <w:r w:rsidRPr="00D44C6C">
        <w:t xml:space="preserve">                "label": "",</w:t>
      </w:r>
    </w:p>
    <w:p w14:paraId="5D764249" w14:textId="77777777" w:rsidR="00D44C6C" w:rsidRPr="00D44C6C" w:rsidRDefault="00D44C6C" w:rsidP="0085746F">
      <w:pPr>
        <w:pStyle w:val="Response"/>
      </w:pPr>
      <w:r w:rsidRPr="00D44C6C">
        <w:t xml:space="preserve">                "contentPath": "/content/B2C/en_GB/support-contact-form.html"</w:t>
      </w:r>
    </w:p>
    <w:p w14:paraId="1CD9C1E3" w14:textId="77777777" w:rsidR="00D44C6C" w:rsidRPr="00D44C6C" w:rsidRDefault="00D44C6C" w:rsidP="0085746F">
      <w:pPr>
        <w:pStyle w:val="Response"/>
      </w:pPr>
      <w:r w:rsidRPr="00D44C6C">
        <w:t xml:space="preserve">            }</w:t>
      </w:r>
    </w:p>
    <w:p w14:paraId="1A289B08" w14:textId="11FB143C" w:rsidR="00BB690C" w:rsidRPr="00EC160C" w:rsidRDefault="00D44C6C" w:rsidP="0085746F">
      <w:pPr>
        <w:pStyle w:val="Response"/>
      </w:pPr>
      <w:r w:rsidRPr="00D44C6C">
        <w:t xml:space="preserve">        ]</w:t>
      </w:r>
      <w:r w:rsidR="00BB690C" w:rsidRPr="00BB690C">
        <w:t xml:space="preserve"> </w:t>
      </w:r>
      <w:r w:rsidR="00BB690C">
        <w:t>,</w:t>
      </w:r>
    </w:p>
    <w:p w14:paraId="22D051EF" w14:textId="77777777" w:rsidR="00BB690C" w:rsidRPr="00EC160C" w:rsidRDefault="00BB690C" w:rsidP="0085746F">
      <w:pPr>
        <w:pStyle w:val="Response"/>
      </w:pPr>
      <w:r w:rsidRPr="00D44C6C">
        <w:t xml:space="preserve">        "</w:t>
      </w:r>
      <w:r w:rsidRPr="00EC160C">
        <w:t>fax</w:t>
      </w:r>
      <w:r w:rsidRPr="00D44C6C">
        <w:t>"</w:t>
      </w:r>
      <w:r w:rsidRPr="00EC160C">
        <w:t>: [</w:t>
      </w:r>
    </w:p>
    <w:p w14:paraId="2CE3F100" w14:textId="77777777" w:rsidR="00BB690C" w:rsidRPr="00EC160C" w:rsidRDefault="00BB690C" w:rsidP="0085746F">
      <w:pPr>
        <w:pStyle w:val="Response"/>
      </w:pPr>
      <w:r w:rsidRPr="00D44C6C">
        <w:t xml:space="preserve">            </w:t>
      </w:r>
      <w:r w:rsidRPr="00EC160C">
        <w:t>{</w:t>
      </w:r>
    </w:p>
    <w:p w14:paraId="3FA1692A" w14:textId="77777777" w:rsidR="00BB690C" w:rsidRPr="00EC160C" w:rsidRDefault="00BB690C" w:rsidP="0085746F">
      <w:pPr>
        <w:pStyle w:val="Response"/>
      </w:pPr>
      <w:r w:rsidRPr="00D44C6C">
        <w:t xml:space="preserve">                "</w:t>
      </w:r>
      <w:r w:rsidRPr="00EC160C">
        <w:t>faxnumber</w:t>
      </w:r>
      <w:r w:rsidRPr="00D44C6C">
        <w:t>"</w:t>
      </w:r>
      <w:r w:rsidRPr="00EC160C">
        <w:t>: "+31 20 123456",</w:t>
      </w:r>
    </w:p>
    <w:p w14:paraId="2E4C33C5" w14:textId="77777777" w:rsidR="00BB690C" w:rsidRPr="00EC160C" w:rsidRDefault="00BB690C" w:rsidP="0085746F">
      <w:pPr>
        <w:pStyle w:val="Response"/>
      </w:pPr>
      <w:r w:rsidRPr="00D44C6C">
        <w:t xml:space="preserve">                "</w:t>
      </w:r>
      <w:r w:rsidRPr="00EC160C">
        <w:t>optionalLine1</w:t>
      </w:r>
      <w:r w:rsidRPr="00D44C6C">
        <w:t>"</w:t>
      </w:r>
      <w:r w:rsidRPr="00EC160C">
        <w:t>: "Fax line 1 ",</w:t>
      </w:r>
    </w:p>
    <w:p w14:paraId="3C6AD94B" w14:textId="77777777" w:rsidR="00BB690C" w:rsidRPr="00EC160C" w:rsidRDefault="00BB690C" w:rsidP="0085746F">
      <w:pPr>
        <w:pStyle w:val="Response"/>
      </w:pPr>
      <w:r w:rsidRPr="00D44C6C">
        <w:t xml:space="preserve">                "</w:t>
      </w:r>
      <w:r w:rsidRPr="00EC160C">
        <w:t>optionalLine2</w:t>
      </w:r>
      <w:r w:rsidRPr="00D44C6C">
        <w:t>"</w:t>
      </w:r>
      <w:r w:rsidRPr="00EC160C">
        <w:t>: "Fax line 2"</w:t>
      </w:r>
    </w:p>
    <w:p w14:paraId="6A1EEC15" w14:textId="77777777" w:rsidR="00BB690C" w:rsidRPr="00EC160C" w:rsidRDefault="00BB690C" w:rsidP="0085746F">
      <w:pPr>
        <w:pStyle w:val="Response"/>
      </w:pPr>
      <w:r w:rsidRPr="00D44C6C">
        <w:t xml:space="preserve">            </w:t>
      </w:r>
      <w:r w:rsidRPr="00EC160C">
        <w:t>}</w:t>
      </w:r>
    </w:p>
    <w:p w14:paraId="3F53D9AA" w14:textId="77777777" w:rsidR="00BB690C" w:rsidRPr="00EC160C" w:rsidRDefault="00BB690C" w:rsidP="0085746F">
      <w:pPr>
        <w:pStyle w:val="Response"/>
      </w:pPr>
      <w:r w:rsidRPr="00D44C6C">
        <w:t xml:space="preserve">        </w:t>
      </w:r>
      <w:r w:rsidRPr="00EC160C">
        <w:t>],</w:t>
      </w:r>
    </w:p>
    <w:p w14:paraId="0ED22827" w14:textId="77777777" w:rsidR="00BB690C" w:rsidRPr="00EC160C" w:rsidRDefault="00BB690C" w:rsidP="0085746F">
      <w:pPr>
        <w:pStyle w:val="Response"/>
      </w:pPr>
      <w:r w:rsidRPr="00D44C6C">
        <w:t xml:space="preserve">        </w:t>
      </w:r>
      <w:r>
        <w:t>“</w:t>
      </w:r>
      <w:r w:rsidRPr="00EC160C">
        <w:t>address</w:t>
      </w:r>
      <w:r>
        <w:t>”</w:t>
      </w:r>
      <w:r w:rsidRPr="00EC160C">
        <w:t>: [</w:t>
      </w:r>
    </w:p>
    <w:p w14:paraId="2F5B0808" w14:textId="77777777" w:rsidR="00BB690C" w:rsidRPr="00EC160C" w:rsidRDefault="00BB690C" w:rsidP="0085746F">
      <w:pPr>
        <w:pStyle w:val="Response"/>
      </w:pPr>
      <w:r w:rsidRPr="00D44C6C">
        <w:t xml:space="preserve">            </w:t>
      </w:r>
      <w:r w:rsidRPr="00EC160C">
        <w:t>{</w:t>
      </w:r>
    </w:p>
    <w:p w14:paraId="524FE6A8" w14:textId="77777777" w:rsidR="00BB690C" w:rsidRPr="00EC160C" w:rsidRDefault="00BB690C" w:rsidP="0085746F">
      <w:pPr>
        <w:pStyle w:val="Response"/>
      </w:pPr>
      <w:r w:rsidRPr="00D44C6C">
        <w:t xml:space="preserve">                "</w:t>
      </w:r>
      <w:r w:rsidRPr="00EC160C">
        <w:t>companyName</w:t>
      </w:r>
      <w:r w:rsidRPr="00D44C6C">
        <w:t>"</w:t>
      </w:r>
      <w:r w:rsidRPr="00EC160C">
        <w:t>: "Royal Philips",</w:t>
      </w:r>
    </w:p>
    <w:p w14:paraId="5E50AD5F" w14:textId="77777777" w:rsidR="00BB690C" w:rsidRPr="00EC160C" w:rsidRDefault="00BB690C" w:rsidP="0085746F">
      <w:pPr>
        <w:pStyle w:val="Response"/>
      </w:pPr>
      <w:r w:rsidRPr="00D44C6C">
        <w:t xml:space="preserve">                "</w:t>
      </w:r>
      <w:r w:rsidRPr="00EC160C">
        <w:t>addressLine1</w:t>
      </w:r>
      <w:r w:rsidRPr="00D44C6C">
        <w:t>"</w:t>
      </w:r>
      <w:r w:rsidRPr="00EC160C">
        <w:t>: "Amstelplein 2",</w:t>
      </w:r>
    </w:p>
    <w:p w14:paraId="5817F665" w14:textId="77777777" w:rsidR="00BB690C" w:rsidRPr="00EC160C" w:rsidRDefault="00BB690C" w:rsidP="0085746F">
      <w:pPr>
        <w:pStyle w:val="Response"/>
      </w:pPr>
      <w:r w:rsidRPr="00D44C6C">
        <w:t xml:space="preserve">                "</w:t>
      </w:r>
      <w:r w:rsidRPr="00EC160C">
        <w:t>addressLine2</w:t>
      </w:r>
      <w:r w:rsidRPr="00D44C6C">
        <w:t>"</w:t>
      </w:r>
      <w:r w:rsidRPr="00EC160C">
        <w:t>: "Breitner Center",</w:t>
      </w:r>
    </w:p>
    <w:p w14:paraId="2A545536" w14:textId="77777777" w:rsidR="00BB690C" w:rsidRPr="00EC160C" w:rsidRDefault="00BB690C" w:rsidP="0085746F">
      <w:pPr>
        <w:pStyle w:val="Response"/>
      </w:pPr>
      <w:r w:rsidRPr="00D44C6C">
        <w:t xml:space="preserve">                "</w:t>
      </w:r>
      <w:r w:rsidRPr="00EC160C">
        <w:t>addressLine3</w:t>
      </w:r>
      <w:r w:rsidRPr="00D44C6C">
        <w:t>"</w:t>
      </w:r>
      <w:r w:rsidRPr="00EC160C">
        <w:t>: "P.O. Box 77900",</w:t>
      </w:r>
    </w:p>
    <w:p w14:paraId="0055CE44" w14:textId="77777777" w:rsidR="00BB690C" w:rsidRPr="00EC160C" w:rsidRDefault="00BB690C" w:rsidP="0085746F">
      <w:pPr>
        <w:pStyle w:val="Response"/>
      </w:pPr>
      <w:r w:rsidRPr="00D44C6C">
        <w:t xml:space="preserve">                "</w:t>
      </w:r>
      <w:r w:rsidRPr="00EC160C">
        <w:t>zip</w:t>
      </w:r>
      <w:r w:rsidRPr="00D44C6C">
        <w:t>"</w:t>
      </w:r>
      <w:r w:rsidRPr="00EC160C">
        <w:t>: "1070 MX",</w:t>
      </w:r>
    </w:p>
    <w:p w14:paraId="76D6AB6A" w14:textId="77777777" w:rsidR="00BB690C" w:rsidRPr="00EC160C" w:rsidRDefault="00BB690C" w:rsidP="0085746F">
      <w:pPr>
        <w:pStyle w:val="Response"/>
      </w:pPr>
      <w:r w:rsidRPr="00D44C6C">
        <w:t xml:space="preserve">                "</w:t>
      </w:r>
      <w:r w:rsidRPr="00EC160C">
        <w:t>city</w:t>
      </w:r>
      <w:r w:rsidRPr="00D44C6C">
        <w:t>"</w:t>
      </w:r>
      <w:r w:rsidRPr="00EC160C">
        <w:t>: "Amsterdam",</w:t>
      </w:r>
    </w:p>
    <w:p w14:paraId="247B01DD" w14:textId="77777777" w:rsidR="00BB690C" w:rsidRPr="00EC160C" w:rsidRDefault="00BB690C" w:rsidP="0085746F">
      <w:pPr>
        <w:pStyle w:val="Response"/>
      </w:pPr>
      <w:r w:rsidRPr="00D44C6C">
        <w:t xml:space="preserve">                "</w:t>
      </w:r>
      <w:r w:rsidRPr="00EC160C">
        <w:t>state</w:t>
      </w:r>
      <w:r w:rsidRPr="00D44C6C">
        <w:t>"</w:t>
      </w:r>
      <w:r w:rsidRPr="00EC160C">
        <w:t>: "State",</w:t>
      </w:r>
    </w:p>
    <w:p w14:paraId="1E0342FE" w14:textId="77777777" w:rsidR="00BB690C" w:rsidRPr="00EC160C" w:rsidRDefault="00BB690C" w:rsidP="0085746F">
      <w:pPr>
        <w:pStyle w:val="Response"/>
      </w:pPr>
      <w:r w:rsidRPr="00D44C6C">
        <w:lastRenderedPageBreak/>
        <w:t xml:space="preserve">                "</w:t>
      </w:r>
      <w:r w:rsidRPr="00EC160C">
        <w:t>country</w:t>
      </w:r>
      <w:r w:rsidRPr="00D44C6C">
        <w:t>"</w:t>
      </w:r>
      <w:r w:rsidRPr="00EC160C">
        <w:t>: "The Netherlands"</w:t>
      </w:r>
    </w:p>
    <w:p w14:paraId="7E2DDD97" w14:textId="77777777" w:rsidR="00BB690C" w:rsidRPr="00EC160C" w:rsidRDefault="00BB690C" w:rsidP="0085746F">
      <w:pPr>
        <w:pStyle w:val="Response"/>
      </w:pPr>
      <w:r w:rsidRPr="00D44C6C">
        <w:t xml:space="preserve">            </w:t>
      </w:r>
      <w:r w:rsidRPr="00EC160C">
        <w:t>}</w:t>
      </w:r>
    </w:p>
    <w:p w14:paraId="409AE975" w14:textId="77777777" w:rsidR="00BB690C" w:rsidRPr="00D44C6C" w:rsidRDefault="00BB690C" w:rsidP="0085746F">
      <w:pPr>
        <w:pStyle w:val="Response"/>
      </w:pPr>
      <w:r w:rsidRPr="00D44C6C">
        <w:t xml:space="preserve">        </w:t>
      </w:r>
      <w:r w:rsidRPr="00EC160C">
        <w:t>]</w:t>
      </w:r>
    </w:p>
    <w:p w14:paraId="68EFF35C" w14:textId="77777777" w:rsidR="00D44C6C" w:rsidRPr="00D44C6C" w:rsidRDefault="00D44C6C" w:rsidP="0085746F">
      <w:pPr>
        <w:pStyle w:val="Response"/>
      </w:pPr>
    </w:p>
    <w:p w14:paraId="5857FEB7" w14:textId="77777777" w:rsidR="00D44C6C" w:rsidRPr="00D44C6C" w:rsidRDefault="00D44C6C" w:rsidP="0085746F">
      <w:pPr>
        <w:pStyle w:val="Response"/>
      </w:pPr>
      <w:r w:rsidRPr="00D44C6C">
        <w:t xml:space="preserve">    }</w:t>
      </w:r>
    </w:p>
    <w:p w14:paraId="4F4F1F88" w14:textId="42D39AB5" w:rsidR="00D3188B" w:rsidRPr="00D44C6C" w:rsidRDefault="00D44C6C" w:rsidP="0085746F">
      <w:pPr>
        <w:pStyle w:val="Response"/>
      </w:pPr>
      <w:r w:rsidRPr="00D44C6C">
        <w:t>}</w:t>
      </w:r>
    </w:p>
    <w:p w14:paraId="729B9A4D" w14:textId="70AAA001" w:rsidR="004C5043" w:rsidRDefault="004C5043" w:rsidP="004C5043">
      <w:pPr>
        <w:pStyle w:val="Heading2"/>
        <w:rPr>
          <w:color w:val="0B5ED7" w:themeColor="accent1"/>
        </w:rPr>
      </w:pPr>
      <w:bookmarkStart w:id="53" w:name="_Toc309312554"/>
      <w:r>
        <w:rPr>
          <w:color w:val="0B5ED7" w:themeColor="accent1"/>
        </w:rPr>
        <w:lastRenderedPageBreak/>
        <w:t>Locale matching service API</w:t>
      </w:r>
      <w:bookmarkEnd w:id="53"/>
    </w:p>
    <w:p w14:paraId="49F38F8D" w14:textId="77777777" w:rsidR="00F3003A" w:rsidRDefault="00F3003A" w:rsidP="00F3003A">
      <w:pPr>
        <w:pStyle w:val="NormalIndent"/>
      </w:pPr>
    </w:p>
    <w:p w14:paraId="06EC5BF1" w14:textId="4A3C03A4" w:rsidR="00F3003A" w:rsidRPr="00F3003A" w:rsidRDefault="00F3003A" w:rsidP="00F3003A">
      <w:pPr>
        <w:pStyle w:val="NormalIndent"/>
      </w:pPr>
      <w:r w:rsidRPr="00F3003A">
        <w:rPr>
          <w:b/>
        </w:rPr>
        <w:t>Description:</w:t>
      </w:r>
      <w:r>
        <w:rPr>
          <w:b/>
        </w:rPr>
        <w:br/>
      </w:r>
      <w:r w:rsidRPr="00F3003A">
        <w:t>This service matches a preferred client locale against matching locales provided by a platform (PRX, JANRAIN)</w:t>
      </w:r>
      <w:r>
        <w:t>.</w:t>
      </w:r>
      <w:r w:rsidRPr="00F3003A">
        <w:t xml:space="preserve"> </w:t>
      </w:r>
      <w:r w:rsidRPr="00F3003A">
        <w:br/>
      </w:r>
      <w:r w:rsidRPr="00F3003A">
        <w:br/>
        <w:t>An example use case is a mobile app that works with locales derived from a user’s device settings that needs to know what locales are supported by a platform.</w:t>
      </w:r>
      <w:r w:rsidRPr="00F3003A">
        <w:br/>
      </w:r>
    </w:p>
    <w:p w14:paraId="0E81DF11" w14:textId="348FD071" w:rsidR="00F3003A" w:rsidRPr="00F3003A" w:rsidRDefault="00F3003A" w:rsidP="00F3003A">
      <w:pPr>
        <w:pStyle w:val="NormalIndent"/>
      </w:pPr>
      <w:r w:rsidRPr="00F3003A">
        <w:t>Locale matching is done by matching by country or by language, depending on whether localization needs to be country-specific (e.g. legal reasons) or language-specific (e.g. text that works regardless of country).</w:t>
      </w:r>
    </w:p>
    <w:p w14:paraId="369E08AA" w14:textId="77777777" w:rsidR="00F3003A" w:rsidRPr="00F3003A" w:rsidRDefault="00F3003A" w:rsidP="00F3003A">
      <w:pPr>
        <w:pStyle w:val="NormalIndent"/>
        <w:rPr>
          <w:b/>
        </w:rPr>
      </w:pPr>
    </w:p>
    <w:p w14:paraId="2D8E958D" w14:textId="77777777" w:rsidR="004C5043" w:rsidRPr="00643F37" w:rsidRDefault="004C5043" w:rsidP="004C5043">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520C02F6" w14:textId="1E513822" w:rsidR="004C5043" w:rsidRDefault="008B6B4F" w:rsidP="004C5043">
      <w:pPr>
        <w:pStyle w:val="NormalIndent"/>
        <w:tabs>
          <w:tab w:val="left" w:pos="1134"/>
          <w:tab w:val="left" w:pos="1418"/>
          <w:tab w:val="left" w:pos="1701"/>
          <w:tab w:val="left" w:pos="1985"/>
          <w:tab w:val="left" w:pos="2268"/>
          <w:tab w:val="left" w:pos="2552"/>
          <w:tab w:val="left" w:pos="2835"/>
        </w:tabs>
        <w:rPr>
          <w:rStyle w:val="Hyperlink"/>
          <w:rFonts w:asciiTheme="minorHAnsi" w:hAnsiTheme="minorHAnsi" w:cstheme="minorHAnsi"/>
          <w:sz w:val="20"/>
          <w:szCs w:val="20"/>
        </w:rPr>
      </w:pPr>
      <w:hyperlink w:history="1">
        <w:r w:rsidR="00F3003A" w:rsidRPr="00597152">
          <w:rPr>
            <w:rStyle w:val="Hyperlink"/>
            <w:rFonts w:asciiTheme="minorHAnsi" w:hAnsiTheme="minorHAnsi" w:cstheme="minorHAnsi"/>
            <w:sz w:val="20"/>
            <w:szCs w:val="20"/>
          </w:rPr>
          <w:t>http://&lt;SERVER-INFO&gt;/i18n/matchLocale/&lt;COUNTRY-CODE&gt;/&lt;LANGUAGE_CODE&gt;|&lt;LOCALE_CODE</w:t>
        </w:r>
      </w:hyperlink>
      <w:r w:rsidR="004C5043">
        <w:rPr>
          <w:rStyle w:val="Hyperlink"/>
          <w:rFonts w:asciiTheme="minorHAnsi" w:hAnsiTheme="minorHAnsi" w:cstheme="minorHAnsi"/>
          <w:sz w:val="20"/>
          <w:szCs w:val="20"/>
        </w:rPr>
        <w:t>&gt;</w:t>
      </w:r>
      <w:r w:rsidR="00142DE0">
        <w:rPr>
          <w:rStyle w:val="Hyperlink"/>
          <w:rFonts w:asciiTheme="minorHAnsi" w:hAnsiTheme="minorHAnsi" w:cstheme="minorHAnsi"/>
          <w:sz w:val="20"/>
          <w:szCs w:val="20"/>
        </w:rPr>
        <w:t>.json</w:t>
      </w:r>
    </w:p>
    <w:p w14:paraId="438F08C5" w14:textId="77777777" w:rsidR="00F3003A" w:rsidRDefault="00F3003A" w:rsidP="004C5043">
      <w:pPr>
        <w:pStyle w:val="NormalIndent"/>
        <w:tabs>
          <w:tab w:val="left" w:pos="1134"/>
          <w:tab w:val="left" w:pos="1418"/>
          <w:tab w:val="left" w:pos="1701"/>
          <w:tab w:val="left" w:pos="1985"/>
          <w:tab w:val="left" w:pos="2268"/>
          <w:tab w:val="left" w:pos="2552"/>
          <w:tab w:val="left" w:pos="2835"/>
        </w:tabs>
        <w:rPr>
          <w:rStyle w:val="Hyperlink"/>
          <w:rFonts w:asciiTheme="minorHAnsi" w:hAnsiTheme="minorHAnsi" w:cstheme="minorHAnsi"/>
          <w:sz w:val="20"/>
          <w:szCs w:val="20"/>
        </w:rPr>
      </w:pPr>
    </w:p>
    <w:p w14:paraId="40C95C5C" w14:textId="127D68EE" w:rsidR="00F3003A" w:rsidRDefault="00F3003A" w:rsidP="00F3003A">
      <w:pPr>
        <w:pStyle w:val="NormalIndent"/>
      </w:pPr>
      <w:r w:rsidRPr="00F3003A">
        <w:t>Country</w:t>
      </w:r>
      <w:r>
        <w:t xml:space="preserve"> codes need to be uppercased valid ISO 3166-alpha 2 country codes</w:t>
      </w:r>
    </w:p>
    <w:p w14:paraId="43A455D3" w14:textId="5CFD0C47" w:rsidR="00F3003A" w:rsidRDefault="00F3003A" w:rsidP="00F3003A">
      <w:pPr>
        <w:pStyle w:val="NormalIndent"/>
      </w:pPr>
      <w:r>
        <w:t>Language codes need to be lowercased valid ISO 639-1 language codes.</w:t>
      </w:r>
    </w:p>
    <w:p w14:paraId="702F2DCD" w14:textId="3BDC3E73" w:rsidR="00F3003A" w:rsidRDefault="00F3003A" w:rsidP="00F3003A">
      <w:pPr>
        <w:pStyle w:val="NormalIndent"/>
      </w:pPr>
      <w:r>
        <w:t>Locale codes are a combination of a country and language code separated by underscore.</w:t>
      </w:r>
    </w:p>
    <w:p w14:paraId="72CCF4E7" w14:textId="77777777" w:rsidR="00F3003A" w:rsidRDefault="00F3003A" w:rsidP="00F3003A">
      <w:pPr>
        <w:pStyle w:val="NormalIndent"/>
      </w:pPr>
    </w:p>
    <w:p w14:paraId="5A129206" w14:textId="77777777" w:rsidR="00F3003A" w:rsidRDefault="00F3003A" w:rsidP="00F3003A">
      <w:pPr>
        <w:pStyle w:val="NormalIndent"/>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t>Eg:</w:t>
      </w:r>
      <w:r w:rsidRPr="00643F37">
        <w:rPr>
          <w:rFonts w:asciiTheme="minorHAnsi" w:hAnsiTheme="minorHAnsi" w:cstheme="minorHAnsi"/>
          <w:sz w:val="20"/>
          <w:szCs w:val="20"/>
        </w:rPr>
        <w:t xml:space="preserve"> </w:t>
      </w:r>
    </w:p>
    <w:p w14:paraId="5929AE1D" w14:textId="1CF6552A" w:rsidR="00F3003A" w:rsidRDefault="008B6B4F" w:rsidP="00F3003A">
      <w:pPr>
        <w:pStyle w:val="NormalIndent"/>
        <w:tabs>
          <w:tab w:val="left" w:pos="1134"/>
          <w:tab w:val="left" w:pos="1418"/>
          <w:tab w:val="left" w:pos="1701"/>
          <w:tab w:val="left" w:pos="1985"/>
          <w:tab w:val="left" w:pos="2268"/>
          <w:tab w:val="left" w:pos="2552"/>
          <w:tab w:val="left" w:pos="2835"/>
        </w:tabs>
      </w:pPr>
      <w:hyperlink r:id="rId18" w:history="1">
        <w:r w:rsidR="00F3003A" w:rsidRPr="00597152">
          <w:rPr>
            <w:rStyle w:val="Hyperlink"/>
          </w:rPr>
          <w:t>http://www.philips.com/prx/i18n/matchLocale/HK/zh_CN</w:t>
        </w:r>
      </w:hyperlink>
      <w:r w:rsidR="00142DE0">
        <w:rPr>
          <w:rStyle w:val="Hyperlink"/>
        </w:rPr>
        <w:t>.json</w:t>
      </w:r>
    </w:p>
    <w:p w14:paraId="02612D5C" w14:textId="4E03F1AB" w:rsidR="00F3003A" w:rsidRDefault="008B6B4F" w:rsidP="00F3003A">
      <w:pPr>
        <w:pStyle w:val="NormalIndent"/>
        <w:tabs>
          <w:tab w:val="left" w:pos="1134"/>
          <w:tab w:val="left" w:pos="1418"/>
          <w:tab w:val="left" w:pos="1701"/>
          <w:tab w:val="left" w:pos="1985"/>
          <w:tab w:val="left" w:pos="2268"/>
          <w:tab w:val="left" w:pos="2552"/>
          <w:tab w:val="left" w:pos="2835"/>
        </w:tabs>
      </w:pPr>
      <w:hyperlink r:id="rId19" w:history="1">
        <w:r w:rsidR="00F3003A" w:rsidRPr="00597152">
          <w:rPr>
            <w:rStyle w:val="Hyperlink"/>
          </w:rPr>
          <w:t>http://www.philips.com/prx/i18n/matchLocale/US/es_US</w:t>
        </w:r>
      </w:hyperlink>
      <w:r w:rsidR="00142DE0">
        <w:rPr>
          <w:rStyle w:val="Hyperlink"/>
        </w:rPr>
        <w:t>.json</w:t>
      </w:r>
    </w:p>
    <w:p w14:paraId="5FB4789C" w14:textId="085AFC8C" w:rsidR="00F3003A" w:rsidRDefault="008B6B4F" w:rsidP="00F3003A">
      <w:pPr>
        <w:pStyle w:val="NormalIndent"/>
        <w:tabs>
          <w:tab w:val="left" w:pos="1134"/>
          <w:tab w:val="left" w:pos="1418"/>
          <w:tab w:val="left" w:pos="1701"/>
          <w:tab w:val="left" w:pos="1985"/>
          <w:tab w:val="left" w:pos="2268"/>
          <w:tab w:val="left" w:pos="2552"/>
          <w:tab w:val="left" w:pos="2835"/>
        </w:tabs>
      </w:pPr>
      <w:hyperlink r:id="rId20" w:history="1">
        <w:r w:rsidR="00F3003A" w:rsidRPr="00597152">
          <w:rPr>
            <w:rStyle w:val="Hyperlink"/>
          </w:rPr>
          <w:t>http://www.philips.com/prx/i18n/matchLocale/DE/de</w:t>
        </w:r>
      </w:hyperlink>
      <w:r w:rsidR="00142DE0">
        <w:rPr>
          <w:rStyle w:val="Hyperlink"/>
        </w:rPr>
        <w:t>.json</w:t>
      </w:r>
    </w:p>
    <w:p w14:paraId="7AC02DF7" w14:textId="77777777" w:rsidR="00F3003A" w:rsidRDefault="00F3003A" w:rsidP="00F3003A">
      <w:pPr>
        <w:pStyle w:val="NormalIndent"/>
        <w:tabs>
          <w:tab w:val="left" w:pos="1134"/>
          <w:tab w:val="left" w:pos="1418"/>
          <w:tab w:val="left" w:pos="1701"/>
          <w:tab w:val="left" w:pos="1985"/>
          <w:tab w:val="left" w:pos="2268"/>
          <w:tab w:val="left" w:pos="2552"/>
          <w:tab w:val="left" w:pos="2835"/>
        </w:tabs>
      </w:pPr>
    </w:p>
    <w:p w14:paraId="2A55462B" w14:textId="77777777" w:rsidR="00F3003A" w:rsidRDefault="00F3003A" w:rsidP="00F3003A">
      <w:pPr>
        <w:pStyle w:val="NormalIndent"/>
        <w:rPr>
          <w:b/>
        </w:rPr>
      </w:pPr>
      <w:r w:rsidRPr="00D3188B">
        <w:rPr>
          <w:b/>
        </w:rPr>
        <w:t>Sample Response</w:t>
      </w:r>
      <w:r>
        <w:rPr>
          <w:b/>
        </w:rPr>
        <w:t>:</w:t>
      </w:r>
    </w:p>
    <w:p w14:paraId="71C65CC9" w14:textId="77777777" w:rsidR="00F3003A" w:rsidRDefault="00F3003A" w:rsidP="0085746F">
      <w:pPr>
        <w:pStyle w:val="Response"/>
      </w:pPr>
      <w:r>
        <w:t>{</w:t>
      </w:r>
    </w:p>
    <w:p w14:paraId="61E28407" w14:textId="77777777" w:rsidR="00F3003A" w:rsidRDefault="00F3003A" w:rsidP="0085746F">
      <w:pPr>
        <w:pStyle w:val="Response"/>
      </w:pPr>
      <w:r>
        <w:tab/>
        <w:t>"data": {</w:t>
      </w:r>
    </w:p>
    <w:p w14:paraId="49EFE7DE" w14:textId="77777777" w:rsidR="00F3003A" w:rsidRDefault="00F3003A" w:rsidP="0085746F">
      <w:pPr>
        <w:pStyle w:val="Response"/>
      </w:pPr>
      <w:r>
        <w:tab/>
      </w:r>
      <w:r>
        <w:tab/>
        <w:t>"platform": [{</w:t>
      </w:r>
    </w:p>
    <w:p w14:paraId="139F1BFF" w14:textId="77777777" w:rsidR="00F3003A" w:rsidRDefault="00F3003A" w:rsidP="0085746F">
      <w:pPr>
        <w:pStyle w:val="Response"/>
      </w:pPr>
      <w:r>
        <w:tab/>
      </w:r>
      <w:r>
        <w:tab/>
      </w:r>
      <w:r>
        <w:tab/>
        <w:t>"id": "PRX",</w:t>
      </w:r>
    </w:p>
    <w:p w14:paraId="5A01D223" w14:textId="77777777" w:rsidR="00F3003A" w:rsidRDefault="00F3003A" w:rsidP="0085746F">
      <w:pPr>
        <w:pStyle w:val="Response"/>
      </w:pPr>
      <w:r>
        <w:tab/>
      </w:r>
      <w:r>
        <w:tab/>
      </w:r>
      <w:r>
        <w:tab/>
        <w:t>"match": [{</w:t>
      </w:r>
    </w:p>
    <w:p w14:paraId="12E77404" w14:textId="77777777" w:rsidR="00F3003A" w:rsidRDefault="00F3003A" w:rsidP="0085746F">
      <w:pPr>
        <w:pStyle w:val="Response"/>
      </w:pPr>
      <w:r>
        <w:tab/>
      </w:r>
      <w:r>
        <w:tab/>
      </w:r>
      <w:r>
        <w:tab/>
      </w:r>
      <w:r>
        <w:tab/>
        <w:t>"sector": "B2C",</w:t>
      </w:r>
    </w:p>
    <w:p w14:paraId="545A7520" w14:textId="77777777" w:rsidR="00F3003A" w:rsidRDefault="00F3003A" w:rsidP="0085746F">
      <w:pPr>
        <w:pStyle w:val="Response"/>
      </w:pPr>
      <w:r>
        <w:tab/>
      </w:r>
      <w:r>
        <w:tab/>
      </w:r>
      <w:r>
        <w:tab/>
      </w:r>
      <w:r>
        <w:tab/>
        <w:t>"catalog": "CONSUMER",</w:t>
      </w:r>
    </w:p>
    <w:p w14:paraId="2D4C24E4" w14:textId="77777777" w:rsidR="00F3003A" w:rsidRDefault="00F3003A" w:rsidP="0085746F">
      <w:pPr>
        <w:pStyle w:val="Response"/>
      </w:pPr>
      <w:r>
        <w:tab/>
      </w:r>
      <w:r>
        <w:tab/>
      </w:r>
      <w:r>
        <w:tab/>
      </w:r>
      <w:r>
        <w:tab/>
        <w:t>"byLanguage": {</w:t>
      </w:r>
    </w:p>
    <w:p w14:paraId="5D30179E" w14:textId="77777777" w:rsidR="00F3003A" w:rsidRDefault="00F3003A" w:rsidP="0085746F">
      <w:pPr>
        <w:pStyle w:val="Response"/>
      </w:pPr>
      <w:r>
        <w:tab/>
      </w:r>
      <w:r>
        <w:tab/>
      </w:r>
      <w:r>
        <w:tab/>
      </w:r>
      <w:r>
        <w:tab/>
      </w:r>
      <w:r>
        <w:tab/>
        <w:t>"available": true,</w:t>
      </w:r>
    </w:p>
    <w:p w14:paraId="1906EB9B" w14:textId="77777777" w:rsidR="00F3003A" w:rsidRDefault="00F3003A" w:rsidP="0085746F">
      <w:pPr>
        <w:pStyle w:val="Response"/>
      </w:pPr>
      <w:r>
        <w:tab/>
      </w:r>
      <w:r>
        <w:tab/>
      </w:r>
      <w:r>
        <w:tab/>
      </w:r>
      <w:r>
        <w:tab/>
      </w:r>
      <w:r>
        <w:tab/>
        <w:t>"locales": ["de_DE"]</w:t>
      </w:r>
    </w:p>
    <w:p w14:paraId="39895FAB" w14:textId="77777777" w:rsidR="00F3003A" w:rsidRDefault="00F3003A" w:rsidP="0085746F">
      <w:pPr>
        <w:pStyle w:val="Response"/>
      </w:pPr>
      <w:r>
        <w:tab/>
      </w:r>
      <w:r>
        <w:tab/>
      </w:r>
      <w:r>
        <w:tab/>
      </w:r>
      <w:r>
        <w:tab/>
        <w:t>},</w:t>
      </w:r>
    </w:p>
    <w:p w14:paraId="6627EC19" w14:textId="77777777" w:rsidR="00F3003A" w:rsidRDefault="00F3003A" w:rsidP="0085746F">
      <w:pPr>
        <w:pStyle w:val="Response"/>
      </w:pPr>
      <w:r>
        <w:tab/>
      </w:r>
      <w:r>
        <w:tab/>
      </w:r>
      <w:r>
        <w:tab/>
      </w:r>
      <w:r>
        <w:tab/>
        <w:t>"byCountry": {</w:t>
      </w:r>
    </w:p>
    <w:p w14:paraId="24997824" w14:textId="77777777" w:rsidR="00F3003A" w:rsidRDefault="00F3003A" w:rsidP="0085746F">
      <w:pPr>
        <w:pStyle w:val="Response"/>
      </w:pPr>
      <w:r>
        <w:tab/>
      </w:r>
      <w:r>
        <w:tab/>
      </w:r>
      <w:r>
        <w:tab/>
      </w:r>
      <w:r>
        <w:tab/>
      </w:r>
      <w:r>
        <w:tab/>
        <w:t>"available": true,</w:t>
      </w:r>
    </w:p>
    <w:p w14:paraId="2EA2B6A0" w14:textId="77777777" w:rsidR="00F3003A" w:rsidRPr="00065FF0" w:rsidRDefault="00F3003A" w:rsidP="0085746F">
      <w:pPr>
        <w:pStyle w:val="Response"/>
      </w:pPr>
      <w:r>
        <w:tab/>
      </w:r>
      <w:r>
        <w:tab/>
      </w:r>
      <w:r>
        <w:tab/>
      </w:r>
      <w:r>
        <w:tab/>
      </w:r>
      <w:r>
        <w:tab/>
      </w:r>
      <w:r w:rsidRPr="00065FF0">
        <w:t>"locales": ["de_DE"]</w:t>
      </w:r>
    </w:p>
    <w:p w14:paraId="3344DEC9" w14:textId="77777777" w:rsidR="00F3003A" w:rsidRPr="00065FF0" w:rsidRDefault="00F3003A" w:rsidP="0085746F">
      <w:pPr>
        <w:pStyle w:val="Response"/>
      </w:pPr>
      <w:r w:rsidRPr="00065FF0">
        <w:tab/>
      </w:r>
      <w:r w:rsidRPr="00065FF0">
        <w:tab/>
      </w:r>
      <w:r w:rsidRPr="00065FF0">
        <w:tab/>
      </w:r>
      <w:r w:rsidRPr="00065FF0">
        <w:tab/>
        <w:t>}</w:t>
      </w:r>
    </w:p>
    <w:p w14:paraId="74238382" w14:textId="77777777" w:rsidR="00F3003A" w:rsidRPr="00065FF0" w:rsidRDefault="00F3003A" w:rsidP="0085746F">
      <w:pPr>
        <w:pStyle w:val="Response"/>
      </w:pPr>
      <w:r w:rsidRPr="00065FF0">
        <w:tab/>
      </w:r>
      <w:r w:rsidRPr="00065FF0">
        <w:tab/>
      </w:r>
      <w:r w:rsidRPr="00065FF0">
        <w:tab/>
        <w:t>},</w:t>
      </w:r>
    </w:p>
    <w:p w14:paraId="1178FECD" w14:textId="77777777" w:rsidR="00F3003A" w:rsidRPr="00065FF0" w:rsidRDefault="00F3003A" w:rsidP="0085746F">
      <w:pPr>
        <w:pStyle w:val="Response"/>
      </w:pPr>
      <w:r w:rsidRPr="00065FF0">
        <w:tab/>
      </w:r>
      <w:r w:rsidRPr="00065FF0">
        <w:tab/>
      </w:r>
      <w:r w:rsidRPr="00065FF0">
        <w:tab/>
        <w:t>{</w:t>
      </w:r>
    </w:p>
    <w:p w14:paraId="69D3B997" w14:textId="77777777" w:rsidR="00F3003A" w:rsidRPr="00065FF0" w:rsidRDefault="00F3003A" w:rsidP="0085746F">
      <w:pPr>
        <w:pStyle w:val="Response"/>
      </w:pPr>
      <w:r w:rsidRPr="00065FF0">
        <w:tab/>
      </w:r>
      <w:r w:rsidRPr="00065FF0">
        <w:tab/>
      </w:r>
      <w:r w:rsidRPr="00065FF0">
        <w:tab/>
      </w:r>
      <w:r w:rsidRPr="00065FF0">
        <w:tab/>
        <w:t>"sector": "B2C",</w:t>
      </w:r>
    </w:p>
    <w:p w14:paraId="7A83BBC1" w14:textId="77777777" w:rsidR="00F3003A" w:rsidRDefault="00F3003A" w:rsidP="0085746F">
      <w:pPr>
        <w:pStyle w:val="Response"/>
      </w:pPr>
      <w:r w:rsidRPr="00065FF0">
        <w:tab/>
      </w:r>
      <w:r w:rsidRPr="00065FF0">
        <w:tab/>
      </w:r>
      <w:r w:rsidRPr="00065FF0">
        <w:tab/>
      </w:r>
      <w:r w:rsidRPr="00065FF0">
        <w:tab/>
      </w:r>
      <w:r>
        <w:t>"catalog": "CARE",</w:t>
      </w:r>
    </w:p>
    <w:p w14:paraId="2AC6DC84" w14:textId="77777777" w:rsidR="00F3003A" w:rsidRDefault="00F3003A" w:rsidP="0085746F">
      <w:pPr>
        <w:pStyle w:val="Response"/>
      </w:pPr>
      <w:r>
        <w:tab/>
      </w:r>
      <w:r>
        <w:tab/>
      </w:r>
      <w:r>
        <w:tab/>
      </w:r>
      <w:r>
        <w:tab/>
        <w:t>"byLanguage": {</w:t>
      </w:r>
    </w:p>
    <w:p w14:paraId="2A06821B" w14:textId="77777777" w:rsidR="00F3003A" w:rsidRDefault="00F3003A" w:rsidP="0085746F">
      <w:pPr>
        <w:pStyle w:val="Response"/>
      </w:pPr>
      <w:r>
        <w:tab/>
      </w:r>
      <w:r>
        <w:tab/>
      </w:r>
      <w:r>
        <w:tab/>
      </w:r>
      <w:r>
        <w:tab/>
      </w:r>
      <w:r>
        <w:tab/>
        <w:t>"available": true,</w:t>
      </w:r>
    </w:p>
    <w:p w14:paraId="56BA0A97" w14:textId="77777777" w:rsidR="00F3003A" w:rsidRDefault="00F3003A" w:rsidP="0085746F">
      <w:pPr>
        <w:pStyle w:val="Response"/>
      </w:pPr>
      <w:r>
        <w:tab/>
      </w:r>
      <w:r>
        <w:tab/>
      </w:r>
      <w:r>
        <w:tab/>
      </w:r>
      <w:r>
        <w:tab/>
      </w:r>
      <w:r>
        <w:tab/>
        <w:t>"locales": ["de_DE"]</w:t>
      </w:r>
    </w:p>
    <w:p w14:paraId="3A353951" w14:textId="77777777" w:rsidR="00F3003A" w:rsidRDefault="00F3003A" w:rsidP="0085746F">
      <w:pPr>
        <w:pStyle w:val="Response"/>
      </w:pPr>
      <w:r>
        <w:tab/>
      </w:r>
      <w:r>
        <w:tab/>
      </w:r>
      <w:r>
        <w:tab/>
      </w:r>
      <w:r>
        <w:tab/>
        <w:t>},</w:t>
      </w:r>
    </w:p>
    <w:p w14:paraId="26E4B8EF" w14:textId="77777777" w:rsidR="00F3003A" w:rsidRDefault="00F3003A" w:rsidP="0085746F">
      <w:pPr>
        <w:pStyle w:val="Response"/>
      </w:pPr>
      <w:r>
        <w:tab/>
      </w:r>
      <w:r>
        <w:tab/>
      </w:r>
      <w:r>
        <w:tab/>
      </w:r>
      <w:r>
        <w:tab/>
        <w:t>"byCountry": {</w:t>
      </w:r>
    </w:p>
    <w:p w14:paraId="2F9780DE" w14:textId="77777777" w:rsidR="00F3003A" w:rsidRDefault="00F3003A" w:rsidP="0085746F">
      <w:pPr>
        <w:pStyle w:val="Response"/>
      </w:pPr>
      <w:r>
        <w:tab/>
      </w:r>
      <w:r>
        <w:tab/>
      </w:r>
      <w:r>
        <w:tab/>
      </w:r>
      <w:r>
        <w:tab/>
      </w:r>
      <w:r>
        <w:tab/>
        <w:t>"available": true,</w:t>
      </w:r>
    </w:p>
    <w:p w14:paraId="62378888" w14:textId="77777777" w:rsidR="00F3003A" w:rsidRPr="00065FF0" w:rsidRDefault="00F3003A" w:rsidP="0085746F">
      <w:pPr>
        <w:pStyle w:val="Response"/>
      </w:pPr>
      <w:r>
        <w:tab/>
      </w:r>
      <w:r>
        <w:tab/>
      </w:r>
      <w:r>
        <w:tab/>
      </w:r>
      <w:r>
        <w:tab/>
      </w:r>
      <w:r>
        <w:tab/>
      </w:r>
      <w:r w:rsidRPr="00065FF0">
        <w:t>"locales": ["de_DE"]</w:t>
      </w:r>
    </w:p>
    <w:p w14:paraId="077DB8FA" w14:textId="77777777" w:rsidR="00F3003A" w:rsidRPr="00065FF0" w:rsidRDefault="00F3003A" w:rsidP="0085746F">
      <w:pPr>
        <w:pStyle w:val="Response"/>
      </w:pPr>
      <w:r w:rsidRPr="00065FF0">
        <w:tab/>
      </w:r>
      <w:r w:rsidRPr="00065FF0">
        <w:tab/>
      </w:r>
      <w:r w:rsidRPr="00065FF0">
        <w:tab/>
      </w:r>
      <w:r w:rsidRPr="00065FF0">
        <w:tab/>
        <w:t>}</w:t>
      </w:r>
    </w:p>
    <w:p w14:paraId="7D2E140D" w14:textId="77777777" w:rsidR="00F3003A" w:rsidRPr="00065FF0" w:rsidRDefault="00F3003A" w:rsidP="0085746F">
      <w:pPr>
        <w:pStyle w:val="Response"/>
      </w:pPr>
      <w:r w:rsidRPr="00065FF0">
        <w:tab/>
      </w:r>
      <w:r w:rsidRPr="00065FF0">
        <w:tab/>
      </w:r>
      <w:r w:rsidRPr="00065FF0">
        <w:tab/>
        <w:t>},</w:t>
      </w:r>
    </w:p>
    <w:p w14:paraId="6BC430A1" w14:textId="77777777" w:rsidR="00F3003A" w:rsidRPr="00065FF0" w:rsidRDefault="00F3003A" w:rsidP="0085746F">
      <w:pPr>
        <w:pStyle w:val="Response"/>
      </w:pPr>
      <w:r w:rsidRPr="00065FF0">
        <w:tab/>
      </w:r>
      <w:r w:rsidRPr="00065FF0">
        <w:tab/>
      </w:r>
      <w:r w:rsidRPr="00065FF0">
        <w:tab/>
        <w:t>{</w:t>
      </w:r>
    </w:p>
    <w:p w14:paraId="608A7EB5" w14:textId="77777777" w:rsidR="00F3003A" w:rsidRPr="00065FF0" w:rsidRDefault="00F3003A" w:rsidP="0085746F">
      <w:pPr>
        <w:pStyle w:val="Response"/>
      </w:pPr>
      <w:r w:rsidRPr="00065FF0">
        <w:tab/>
      </w:r>
      <w:r w:rsidRPr="00065FF0">
        <w:tab/>
      </w:r>
      <w:r w:rsidRPr="00065FF0">
        <w:tab/>
      </w:r>
      <w:r w:rsidRPr="00065FF0">
        <w:tab/>
        <w:t>"sector": "B2B_LI",</w:t>
      </w:r>
    </w:p>
    <w:p w14:paraId="3C2BC716" w14:textId="77777777" w:rsidR="00F3003A" w:rsidRDefault="00F3003A" w:rsidP="0085746F">
      <w:pPr>
        <w:pStyle w:val="Response"/>
      </w:pPr>
      <w:r w:rsidRPr="00065FF0">
        <w:tab/>
      </w:r>
      <w:r w:rsidRPr="00065FF0">
        <w:tab/>
      </w:r>
      <w:r w:rsidRPr="00065FF0">
        <w:tab/>
      </w:r>
      <w:r w:rsidRPr="00065FF0">
        <w:tab/>
      </w:r>
      <w:r>
        <w:t>"catalog": "LP_PROF_ATG",</w:t>
      </w:r>
    </w:p>
    <w:p w14:paraId="76816EF4" w14:textId="77777777" w:rsidR="00F3003A" w:rsidRDefault="00F3003A" w:rsidP="0085746F">
      <w:pPr>
        <w:pStyle w:val="Response"/>
      </w:pPr>
      <w:r>
        <w:tab/>
      </w:r>
      <w:r>
        <w:tab/>
      </w:r>
      <w:r>
        <w:tab/>
      </w:r>
      <w:r>
        <w:tab/>
        <w:t>"byLanguage": {</w:t>
      </w:r>
    </w:p>
    <w:p w14:paraId="5E8A9048" w14:textId="77777777" w:rsidR="00F3003A" w:rsidRDefault="00F3003A" w:rsidP="0085746F">
      <w:pPr>
        <w:pStyle w:val="Response"/>
      </w:pPr>
      <w:r>
        <w:tab/>
      </w:r>
      <w:r>
        <w:tab/>
      </w:r>
      <w:r>
        <w:tab/>
      </w:r>
      <w:r>
        <w:tab/>
      </w:r>
      <w:r>
        <w:tab/>
        <w:t>"available": true,</w:t>
      </w:r>
    </w:p>
    <w:p w14:paraId="04CE0DED" w14:textId="77777777" w:rsidR="00F3003A" w:rsidRDefault="00F3003A" w:rsidP="0085746F">
      <w:pPr>
        <w:pStyle w:val="Response"/>
      </w:pPr>
      <w:r>
        <w:tab/>
      </w:r>
      <w:r>
        <w:tab/>
      </w:r>
      <w:r>
        <w:tab/>
      </w:r>
      <w:r>
        <w:tab/>
      </w:r>
      <w:r>
        <w:tab/>
        <w:t>"locales": ["de_DE"]</w:t>
      </w:r>
    </w:p>
    <w:p w14:paraId="6FF8E28F" w14:textId="77777777" w:rsidR="00F3003A" w:rsidRDefault="00F3003A" w:rsidP="0085746F">
      <w:pPr>
        <w:pStyle w:val="Response"/>
      </w:pPr>
      <w:r>
        <w:tab/>
      </w:r>
      <w:r>
        <w:tab/>
      </w:r>
      <w:r>
        <w:tab/>
      </w:r>
      <w:r>
        <w:tab/>
        <w:t>},</w:t>
      </w:r>
    </w:p>
    <w:p w14:paraId="3A188142" w14:textId="77777777" w:rsidR="00F3003A" w:rsidRDefault="00F3003A" w:rsidP="0085746F">
      <w:pPr>
        <w:pStyle w:val="Response"/>
      </w:pPr>
      <w:r>
        <w:tab/>
      </w:r>
      <w:r>
        <w:tab/>
      </w:r>
      <w:r>
        <w:tab/>
      </w:r>
      <w:r>
        <w:tab/>
        <w:t>"byCountry": {</w:t>
      </w:r>
    </w:p>
    <w:p w14:paraId="59239DD0" w14:textId="77777777" w:rsidR="00F3003A" w:rsidRDefault="00F3003A" w:rsidP="0085746F">
      <w:pPr>
        <w:pStyle w:val="Response"/>
      </w:pPr>
      <w:r>
        <w:tab/>
      </w:r>
      <w:r>
        <w:tab/>
      </w:r>
      <w:r>
        <w:tab/>
      </w:r>
      <w:r>
        <w:tab/>
      </w:r>
      <w:r>
        <w:tab/>
        <w:t>"available": true,</w:t>
      </w:r>
    </w:p>
    <w:p w14:paraId="466A106D" w14:textId="77777777" w:rsidR="00F3003A" w:rsidRDefault="00F3003A" w:rsidP="0085746F">
      <w:pPr>
        <w:pStyle w:val="Response"/>
      </w:pPr>
      <w:r>
        <w:tab/>
      </w:r>
      <w:r>
        <w:tab/>
      </w:r>
      <w:r>
        <w:tab/>
      </w:r>
      <w:r>
        <w:tab/>
      </w:r>
      <w:r>
        <w:tab/>
        <w:t>"locales": ["de_DE"]</w:t>
      </w:r>
    </w:p>
    <w:p w14:paraId="6E04F398" w14:textId="77777777" w:rsidR="00F3003A" w:rsidRDefault="00F3003A" w:rsidP="0085746F">
      <w:pPr>
        <w:pStyle w:val="Response"/>
      </w:pPr>
      <w:r>
        <w:tab/>
      </w:r>
      <w:r>
        <w:tab/>
      </w:r>
      <w:r>
        <w:tab/>
      </w:r>
      <w:r>
        <w:tab/>
        <w:t>}</w:t>
      </w:r>
    </w:p>
    <w:p w14:paraId="4F0211CB" w14:textId="77777777" w:rsidR="00F3003A" w:rsidRDefault="00F3003A" w:rsidP="0085746F">
      <w:pPr>
        <w:pStyle w:val="Response"/>
      </w:pPr>
      <w:r>
        <w:tab/>
      </w:r>
      <w:r>
        <w:tab/>
      </w:r>
      <w:r>
        <w:tab/>
        <w:t>},</w:t>
      </w:r>
    </w:p>
    <w:p w14:paraId="1D717117" w14:textId="77777777" w:rsidR="00F3003A" w:rsidRDefault="00F3003A" w:rsidP="0085746F">
      <w:pPr>
        <w:pStyle w:val="Response"/>
      </w:pPr>
      <w:r>
        <w:lastRenderedPageBreak/>
        <w:tab/>
      </w:r>
      <w:r>
        <w:tab/>
      </w:r>
      <w:r>
        <w:tab/>
        <w:t>{</w:t>
      </w:r>
    </w:p>
    <w:p w14:paraId="240C38C1" w14:textId="77777777" w:rsidR="00F3003A" w:rsidRDefault="00F3003A" w:rsidP="0085746F">
      <w:pPr>
        <w:pStyle w:val="Response"/>
      </w:pPr>
      <w:r>
        <w:tab/>
      </w:r>
      <w:r>
        <w:tab/>
      </w:r>
      <w:r>
        <w:tab/>
      </w:r>
      <w:r>
        <w:tab/>
        <w:t>"sector": "B2B_LI",</w:t>
      </w:r>
    </w:p>
    <w:p w14:paraId="03E9FCD7" w14:textId="77777777" w:rsidR="00F3003A" w:rsidRDefault="00F3003A" w:rsidP="0085746F">
      <w:pPr>
        <w:pStyle w:val="Response"/>
      </w:pPr>
      <w:r>
        <w:tab/>
      </w:r>
      <w:r>
        <w:tab/>
      </w:r>
      <w:r>
        <w:tab/>
      </w:r>
      <w:r>
        <w:tab/>
        <w:t>"catalog": "LP_OEM_ATG",</w:t>
      </w:r>
    </w:p>
    <w:p w14:paraId="4295647A" w14:textId="77777777" w:rsidR="00F3003A" w:rsidRDefault="00F3003A" w:rsidP="0085746F">
      <w:pPr>
        <w:pStyle w:val="Response"/>
      </w:pPr>
      <w:r>
        <w:tab/>
      </w:r>
      <w:r>
        <w:tab/>
      </w:r>
      <w:r>
        <w:tab/>
      </w:r>
      <w:r>
        <w:tab/>
        <w:t>"byLanguage": {</w:t>
      </w:r>
    </w:p>
    <w:p w14:paraId="783C61C7" w14:textId="77777777" w:rsidR="00F3003A" w:rsidRDefault="00F3003A" w:rsidP="0085746F">
      <w:pPr>
        <w:pStyle w:val="Response"/>
      </w:pPr>
      <w:r>
        <w:tab/>
      </w:r>
      <w:r>
        <w:tab/>
      </w:r>
      <w:r>
        <w:tab/>
      </w:r>
      <w:r>
        <w:tab/>
      </w:r>
      <w:r>
        <w:tab/>
        <w:t>"available": true,</w:t>
      </w:r>
    </w:p>
    <w:p w14:paraId="3F7FF7BE" w14:textId="77777777" w:rsidR="00F3003A" w:rsidRDefault="00F3003A" w:rsidP="0085746F">
      <w:pPr>
        <w:pStyle w:val="Response"/>
      </w:pPr>
      <w:r>
        <w:tab/>
      </w:r>
      <w:r>
        <w:tab/>
      </w:r>
      <w:r>
        <w:tab/>
      </w:r>
      <w:r>
        <w:tab/>
      </w:r>
      <w:r>
        <w:tab/>
        <w:t>"locales": ["de_DE"]</w:t>
      </w:r>
    </w:p>
    <w:p w14:paraId="2B5015F5" w14:textId="77777777" w:rsidR="00F3003A" w:rsidRDefault="00F3003A" w:rsidP="0085746F">
      <w:pPr>
        <w:pStyle w:val="Response"/>
      </w:pPr>
      <w:r>
        <w:tab/>
      </w:r>
      <w:r>
        <w:tab/>
      </w:r>
      <w:r>
        <w:tab/>
      </w:r>
      <w:r>
        <w:tab/>
        <w:t>},</w:t>
      </w:r>
    </w:p>
    <w:p w14:paraId="3A671AFE" w14:textId="77777777" w:rsidR="00F3003A" w:rsidRDefault="00F3003A" w:rsidP="0085746F">
      <w:pPr>
        <w:pStyle w:val="Response"/>
      </w:pPr>
      <w:r>
        <w:tab/>
      </w:r>
      <w:r>
        <w:tab/>
      </w:r>
      <w:r>
        <w:tab/>
      </w:r>
      <w:r>
        <w:tab/>
        <w:t>"byCountry": {</w:t>
      </w:r>
    </w:p>
    <w:p w14:paraId="20834496" w14:textId="77777777" w:rsidR="00F3003A" w:rsidRDefault="00F3003A" w:rsidP="0085746F">
      <w:pPr>
        <w:pStyle w:val="Response"/>
      </w:pPr>
      <w:r>
        <w:tab/>
      </w:r>
      <w:r>
        <w:tab/>
      </w:r>
      <w:r>
        <w:tab/>
      </w:r>
      <w:r>
        <w:tab/>
      </w:r>
      <w:r>
        <w:tab/>
        <w:t>"available": true,</w:t>
      </w:r>
    </w:p>
    <w:p w14:paraId="66EAFED0" w14:textId="77777777" w:rsidR="00F3003A" w:rsidRDefault="00F3003A" w:rsidP="0085746F">
      <w:pPr>
        <w:pStyle w:val="Response"/>
      </w:pPr>
      <w:r>
        <w:tab/>
      </w:r>
      <w:r>
        <w:tab/>
      </w:r>
      <w:r>
        <w:tab/>
      </w:r>
      <w:r>
        <w:tab/>
      </w:r>
      <w:r>
        <w:tab/>
        <w:t>"locales": ["de_DE"]</w:t>
      </w:r>
    </w:p>
    <w:p w14:paraId="603E66F9" w14:textId="77777777" w:rsidR="00F3003A" w:rsidRDefault="00F3003A" w:rsidP="0085746F">
      <w:pPr>
        <w:pStyle w:val="Response"/>
      </w:pPr>
      <w:r>
        <w:tab/>
      </w:r>
      <w:r>
        <w:tab/>
      </w:r>
      <w:r>
        <w:tab/>
      </w:r>
      <w:r>
        <w:tab/>
        <w:t>}</w:t>
      </w:r>
    </w:p>
    <w:p w14:paraId="5501507F" w14:textId="77777777" w:rsidR="00F3003A" w:rsidRDefault="00F3003A" w:rsidP="0085746F">
      <w:pPr>
        <w:pStyle w:val="Response"/>
      </w:pPr>
      <w:r>
        <w:tab/>
      </w:r>
      <w:r>
        <w:tab/>
      </w:r>
      <w:r>
        <w:tab/>
        <w:t>}]</w:t>
      </w:r>
    </w:p>
    <w:p w14:paraId="2E7A0383" w14:textId="77777777" w:rsidR="00F3003A" w:rsidRDefault="00F3003A" w:rsidP="0085746F">
      <w:pPr>
        <w:pStyle w:val="Response"/>
      </w:pPr>
      <w:r>
        <w:tab/>
      </w:r>
      <w:r>
        <w:tab/>
        <w:t>},</w:t>
      </w:r>
    </w:p>
    <w:p w14:paraId="19E5773C" w14:textId="77777777" w:rsidR="00F3003A" w:rsidRDefault="00F3003A" w:rsidP="0085746F">
      <w:pPr>
        <w:pStyle w:val="Response"/>
      </w:pPr>
      <w:r>
        <w:tab/>
      </w:r>
      <w:r>
        <w:tab/>
        <w:t>{</w:t>
      </w:r>
    </w:p>
    <w:p w14:paraId="131BE695" w14:textId="77777777" w:rsidR="00F3003A" w:rsidRDefault="00F3003A" w:rsidP="0085746F">
      <w:pPr>
        <w:pStyle w:val="Response"/>
      </w:pPr>
      <w:r>
        <w:tab/>
      </w:r>
      <w:r>
        <w:tab/>
      </w:r>
      <w:r>
        <w:tab/>
        <w:t>"id": "JANRAIN",</w:t>
      </w:r>
    </w:p>
    <w:p w14:paraId="306994EE" w14:textId="77777777" w:rsidR="00F3003A" w:rsidRDefault="00F3003A" w:rsidP="0085746F">
      <w:pPr>
        <w:pStyle w:val="Response"/>
      </w:pPr>
      <w:r>
        <w:tab/>
      </w:r>
      <w:r>
        <w:tab/>
      </w:r>
      <w:r>
        <w:tab/>
        <w:t>"match": [{</w:t>
      </w:r>
    </w:p>
    <w:p w14:paraId="5D834E25" w14:textId="77777777" w:rsidR="00F3003A" w:rsidRDefault="00F3003A" w:rsidP="0085746F">
      <w:pPr>
        <w:pStyle w:val="Response"/>
      </w:pPr>
      <w:r>
        <w:tab/>
      </w:r>
      <w:r>
        <w:tab/>
      </w:r>
      <w:r>
        <w:tab/>
      </w:r>
      <w:r>
        <w:tab/>
        <w:t>"sector": "DEFAULT",</w:t>
      </w:r>
    </w:p>
    <w:p w14:paraId="1159B98F" w14:textId="77777777" w:rsidR="00F3003A" w:rsidRDefault="00F3003A" w:rsidP="0085746F">
      <w:pPr>
        <w:pStyle w:val="Response"/>
      </w:pPr>
      <w:r>
        <w:tab/>
      </w:r>
      <w:r>
        <w:tab/>
      </w:r>
      <w:r>
        <w:tab/>
      </w:r>
      <w:r>
        <w:tab/>
        <w:t>"catalog": "DEFAULT",</w:t>
      </w:r>
    </w:p>
    <w:p w14:paraId="3A306DCE" w14:textId="77777777" w:rsidR="00F3003A" w:rsidRDefault="00F3003A" w:rsidP="0085746F">
      <w:pPr>
        <w:pStyle w:val="Response"/>
      </w:pPr>
      <w:r>
        <w:tab/>
      </w:r>
      <w:r>
        <w:tab/>
      </w:r>
      <w:r>
        <w:tab/>
      </w:r>
      <w:r>
        <w:tab/>
        <w:t>"byLanguage": {</w:t>
      </w:r>
    </w:p>
    <w:p w14:paraId="6EF13CEB" w14:textId="77777777" w:rsidR="00F3003A" w:rsidRDefault="00F3003A" w:rsidP="0085746F">
      <w:pPr>
        <w:pStyle w:val="Response"/>
      </w:pPr>
      <w:r>
        <w:tab/>
      </w:r>
      <w:r>
        <w:tab/>
      </w:r>
      <w:r>
        <w:tab/>
      </w:r>
      <w:r>
        <w:tab/>
      </w:r>
      <w:r>
        <w:tab/>
        <w:t>"available": false,</w:t>
      </w:r>
    </w:p>
    <w:p w14:paraId="37BAEF58" w14:textId="77777777" w:rsidR="00F3003A" w:rsidRDefault="00F3003A" w:rsidP="0085746F">
      <w:pPr>
        <w:pStyle w:val="Response"/>
      </w:pPr>
      <w:r>
        <w:tab/>
      </w:r>
      <w:r>
        <w:tab/>
      </w:r>
      <w:r>
        <w:tab/>
      </w:r>
      <w:r>
        <w:tab/>
      </w:r>
      <w:r>
        <w:tab/>
        <w:t>"locales": []</w:t>
      </w:r>
    </w:p>
    <w:p w14:paraId="197CD312" w14:textId="77777777" w:rsidR="00F3003A" w:rsidRDefault="00F3003A" w:rsidP="0085746F">
      <w:pPr>
        <w:pStyle w:val="Response"/>
      </w:pPr>
      <w:r>
        <w:tab/>
      </w:r>
      <w:r>
        <w:tab/>
      </w:r>
      <w:r>
        <w:tab/>
      </w:r>
      <w:r>
        <w:tab/>
        <w:t>},</w:t>
      </w:r>
    </w:p>
    <w:p w14:paraId="64BA13AE" w14:textId="77777777" w:rsidR="00F3003A" w:rsidRDefault="00F3003A" w:rsidP="0085746F">
      <w:pPr>
        <w:pStyle w:val="Response"/>
      </w:pPr>
      <w:r>
        <w:tab/>
      </w:r>
      <w:r>
        <w:tab/>
      </w:r>
      <w:r>
        <w:tab/>
      </w:r>
      <w:r>
        <w:tab/>
        <w:t>"byCountry": {</w:t>
      </w:r>
    </w:p>
    <w:p w14:paraId="5191F89D" w14:textId="77777777" w:rsidR="00F3003A" w:rsidRDefault="00F3003A" w:rsidP="0085746F">
      <w:pPr>
        <w:pStyle w:val="Response"/>
      </w:pPr>
      <w:r>
        <w:tab/>
      </w:r>
      <w:r>
        <w:tab/>
      </w:r>
      <w:r>
        <w:tab/>
      </w:r>
      <w:r>
        <w:tab/>
      </w:r>
      <w:r>
        <w:tab/>
        <w:t>"available": false,</w:t>
      </w:r>
    </w:p>
    <w:p w14:paraId="67FB8948" w14:textId="77777777" w:rsidR="00F3003A" w:rsidRDefault="00F3003A" w:rsidP="0085746F">
      <w:pPr>
        <w:pStyle w:val="Response"/>
      </w:pPr>
      <w:r>
        <w:tab/>
      </w:r>
      <w:r>
        <w:tab/>
      </w:r>
      <w:r>
        <w:tab/>
      </w:r>
      <w:r>
        <w:tab/>
      </w:r>
      <w:r>
        <w:tab/>
        <w:t>"locales": []</w:t>
      </w:r>
    </w:p>
    <w:p w14:paraId="37CE7EBA" w14:textId="77777777" w:rsidR="00F3003A" w:rsidRDefault="00F3003A" w:rsidP="0085746F">
      <w:pPr>
        <w:pStyle w:val="Response"/>
      </w:pPr>
      <w:r>
        <w:tab/>
      </w:r>
      <w:r>
        <w:tab/>
      </w:r>
      <w:r>
        <w:tab/>
      </w:r>
      <w:r>
        <w:tab/>
        <w:t>}</w:t>
      </w:r>
    </w:p>
    <w:p w14:paraId="07E06ACF" w14:textId="77777777" w:rsidR="00F3003A" w:rsidRDefault="00F3003A" w:rsidP="0085746F">
      <w:pPr>
        <w:pStyle w:val="Response"/>
      </w:pPr>
      <w:r>
        <w:tab/>
      </w:r>
      <w:r>
        <w:tab/>
      </w:r>
      <w:r>
        <w:tab/>
        <w:t>}]</w:t>
      </w:r>
    </w:p>
    <w:p w14:paraId="476E3461" w14:textId="77777777" w:rsidR="00F3003A" w:rsidRDefault="00F3003A" w:rsidP="0085746F">
      <w:pPr>
        <w:pStyle w:val="Response"/>
      </w:pPr>
      <w:r>
        <w:tab/>
      </w:r>
      <w:r>
        <w:tab/>
        <w:t>}]</w:t>
      </w:r>
    </w:p>
    <w:p w14:paraId="69DC5B61" w14:textId="77777777" w:rsidR="00F3003A" w:rsidRDefault="00F3003A" w:rsidP="0085746F">
      <w:pPr>
        <w:pStyle w:val="Response"/>
      </w:pPr>
      <w:r>
        <w:tab/>
        <w:t>},</w:t>
      </w:r>
    </w:p>
    <w:p w14:paraId="45AA98E4" w14:textId="77777777" w:rsidR="00F3003A" w:rsidRDefault="00F3003A" w:rsidP="0085746F">
      <w:pPr>
        <w:pStyle w:val="Response"/>
      </w:pPr>
      <w:r>
        <w:tab/>
        <w:t>"success": true</w:t>
      </w:r>
    </w:p>
    <w:p w14:paraId="36D02DB9" w14:textId="3CB837F2" w:rsidR="00F3003A" w:rsidRDefault="00F3003A" w:rsidP="0085746F">
      <w:pPr>
        <w:pStyle w:val="Response"/>
      </w:pPr>
      <w:r>
        <w:t>}</w:t>
      </w:r>
    </w:p>
    <w:p w14:paraId="6A652244" w14:textId="77777777" w:rsidR="00F3003A" w:rsidRDefault="00F3003A" w:rsidP="00F3003A">
      <w:pPr>
        <w:pStyle w:val="NormalIndent"/>
        <w:tabs>
          <w:tab w:val="left" w:pos="1134"/>
          <w:tab w:val="left" w:pos="1418"/>
          <w:tab w:val="left" w:pos="1701"/>
          <w:tab w:val="left" w:pos="1985"/>
          <w:tab w:val="left" w:pos="2268"/>
          <w:tab w:val="left" w:pos="2552"/>
          <w:tab w:val="left" w:pos="2835"/>
        </w:tabs>
      </w:pPr>
    </w:p>
    <w:p w14:paraId="0B54976D" w14:textId="09FD6B85" w:rsidR="00F3003A" w:rsidRPr="00F3003A" w:rsidRDefault="00F3003A" w:rsidP="00F3003A">
      <w:pPr>
        <w:pStyle w:val="NormalIndent"/>
        <w:rPr>
          <w:rFonts w:asciiTheme="minorHAnsi" w:hAnsiTheme="minorHAnsi" w:cstheme="minorHAnsi"/>
          <w:sz w:val="20"/>
          <w:szCs w:val="20"/>
        </w:rPr>
      </w:pPr>
    </w:p>
    <w:p w14:paraId="270C5220" w14:textId="77777777" w:rsidR="00D3188B" w:rsidRDefault="00D3188B" w:rsidP="00F3003A">
      <w:pPr>
        <w:pStyle w:val="NormalIndent"/>
        <w:rPr>
          <w:color w:val="0B5ED7" w:themeColor="accent1"/>
        </w:rPr>
      </w:pPr>
    </w:p>
    <w:p w14:paraId="277E197D" w14:textId="2BA49A97" w:rsidR="001D60E0" w:rsidRDefault="001D60E0" w:rsidP="001D60E0">
      <w:pPr>
        <w:pStyle w:val="Heading2"/>
        <w:rPr>
          <w:color w:val="0B5ED7" w:themeColor="accent1"/>
        </w:rPr>
      </w:pPr>
      <w:bookmarkStart w:id="54" w:name="_Toc309312555"/>
      <w:r w:rsidRPr="001D60E0">
        <w:rPr>
          <w:color w:val="0B5ED7" w:themeColor="accent1"/>
        </w:rPr>
        <w:lastRenderedPageBreak/>
        <w:t>Country / Locale overview</w:t>
      </w:r>
      <w:bookmarkEnd w:id="54"/>
    </w:p>
    <w:p w14:paraId="0DD7F2D0" w14:textId="572FC33A" w:rsidR="001D60E0" w:rsidRDefault="001D60E0" w:rsidP="001D60E0">
      <w:pPr>
        <w:pStyle w:val="NormalIndent"/>
      </w:pPr>
      <w:r>
        <w:t>The below table shows the various top level domains that are activated and available for using the PRX API, as well as the associated locales that can be used.</w:t>
      </w:r>
    </w:p>
    <w:p w14:paraId="308AC837" w14:textId="77777777" w:rsidR="001D60E0" w:rsidRDefault="001D60E0" w:rsidP="001D60E0">
      <w:pPr>
        <w:pStyle w:val="NormalIndent"/>
      </w:pPr>
    </w:p>
    <w:tbl>
      <w:tblPr>
        <w:tblStyle w:val="TableGrid"/>
        <w:tblW w:w="8958" w:type="dxa"/>
        <w:tblInd w:w="851" w:type="dxa"/>
        <w:tblLook w:val="04A0" w:firstRow="1" w:lastRow="0" w:firstColumn="1" w:lastColumn="0" w:noHBand="0" w:noVBand="1"/>
      </w:tblPr>
      <w:tblGrid>
        <w:gridCol w:w="2407"/>
        <w:gridCol w:w="2846"/>
        <w:gridCol w:w="1170"/>
        <w:gridCol w:w="1474"/>
        <w:gridCol w:w="1061"/>
      </w:tblGrid>
      <w:tr w:rsidR="00BC57D3" w14:paraId="5BA6AED8" w14:textId="77777777" w:rsidTr="00AA6CAD">
        <w:tc>
          <w:tcPr>
            <w:tcW w:w="2407" w:type="dxa"/>
            <w:shd w:val="clear" w:color="auto" w:fill="00A7BC" w:themeFill="accent5"/>
          </w:tcPr>
          <w:p w14:paraId="525168C4" w14:textId="248E8863" w:rsidR="00BC57D3" w:rsidRPr="00AA6CAD" w:rsidRDefault="00BC57D3" w:rsidP="001D60E0">
            <w:pPr>
              <w:pStyle w:val="NormalIndent"/>
              <w:ind w:left="0"/>
              <w:rPr>
                <w:rFonts w:cs="Arial"/>
                <w:b/>
                <w:color w:val="FFFFFF" w:themeColor="background1"/>
                <w:szCs w:val="20"/>
              </w:rPr>
            </w:pPr>
            <w:r w:rsidRPr="00AA6CAD">
              <w:rPr>
                <w:rFonts w:cs="Arial"/>
                <w:b/>
                <w:color w:val="FFFFFF" w:themeColor="background1"/>
                <w:szCs w:val="20"/>
              </w:rPr>
              <w:t>Country</w:t>
            </w:r>
          </w:p>
        </w:tc>
        <w:tc>
          <w:tcPr>
            <w:tcW w:w="2846" w:type="dxa"/>
            <w:shd w:val="clear" w:color="auto" w:fill="00A7BC" w:themeFill="accent5"/>
          </w:tcPr>
          <w:p w14:paraId="182D101B" w14:textId="0B12F15F" w:rsidR="00BC57D3" w:rsidRPr="00AA6CAD" w:rsidRDefault="00BC57D3" w:rsidP="001D60E0">
            <w:pPr>
              <w:pStyle w:val="NormalIndent"/>
              <w:ind w:left="0"/>
              <w:rPr>
                <w:rFonts w:cs="Arial"/>
                <w:b/>
                <w:color w:val="FFFFFF" w:themeColor="background1"/>
                <w:szCs w:val="20"/>
              </w:rPr>
            </w:pPr>
            <w:r w:rsidRPr="00AA6CAD">
              <w:rPr>
                <w:rFonts w:cs="Arial"/>
                <w:b/>
                <w:color w:val="FFFFFF" w:themeColor="background1"/>
                <w:szCs w:val="20"/>
              </w:rPr>
              <w:t>Top level domain</w:t>
            </w:r>
          </w:p>
        </w:tc>
        <w:tc>
          <w:tcPr>
            <w:tcW w:w="1170" w:type="dxa"/>
            <w:shd w:val="clear" w:color="auto" w:fill="00A7BC" w:themeFill="accent5"/>
          </w:tcPr>
          <w:p w14:paraId="13CF9AAD" w14:textId="2302EA9B" w:rsidR="00BC57D3" w:rsidRPr="00AA6CAD" w:rsidRDefault="00BC57D3" w:rsidP="001D60E0">
            <w:pPr>
              <w:pStyle w:val="NormalIndent"/>
              <w:ind w:left="0"/>
              <w:rPr>
                <w:rFonts w:cs="Arial"/>
                <w:b/>
                <w:color w:val="FFFFFF" w:themeColor="background1"/>
                <w:szCs w:val="20"/>
              </w:rPr>
            </w:pPr>
            <w:r w:rsidRPr="00AA6CAD">
              <w:rPr>
                <w:rFonts w:cs="Arial"/>
                <w:b/>
                <w:color w:val="FFFFFF" w:themeColor="background1"/>
                <w:szCs w:val="20"/>
              </w:rPr>
              <w:t>Language</w:t>
            </w:r>
          </w:p>
        </w:tc>
        <w:tc>
          <w:tcPr>
            <w:tcW w:w="1474" w:type="dxa"/>
            <w:shd w:val="clear" w:color="auto" w:fill="00A7BC" w:themeFill="accent5"/>
          </w:tcPr>
          <w:p w14:paraId="1E6DA189" w14:textId="41EF0BA8" w:rsidR="00BC57D3" w:rsidRPr="00AA6CAD" w:rsidRDefault="00BC57D3" w:rsidP="001D60E0">
            <w:pPr>
              <w:pStyle w:val="NormalIndent"/>
              <w:ind w:left="0"/>
              <w:rPr>
                <w:rFonts w:cs="Arial"/>
                <w:b/>
                <w:color w:val="FFFFFF" w:themeColor="background1"/>
                <w:szCs w:val="20"/>
              </w:rPr>
            </w:pPr>
            <w:r w:rsidRPr="00AA6CAD">
              <w:rPr>
                <w:rFonts w:cs="Arial"/>
                <w:b/>
                <w:color w:val="FFFFFF" w:themeColor="background1"/>
                <w:szCs w:val="20"/>
              </w:rPr>
              <w:t>Country-code</w:t>
            </w:r>
          </w:p>
        </w:tc>
        <w:tc>
          <w:tcPr>
            <w:tcW w:w="1061" w:type="dxa"/>
            <w:shd w:val="clear" w:color="auto" w:fill="00A7BC" w:themeFill="accent5"/>
          </w:tcPr>
          <w:p w14:paraId="6EDAD192" w14:textId="0A9F1396" w:rsidR="00BC57D3" w:rsidRPr="00AA6CAD" w:rsidRDefault="00BC57D3" w:rsidP="001D60E0">
            <w:pPr>
              <w:pStyle w:val="NormalIndent"/>
              <w:ind w:left="0"/>
              <w:rPr>
                <w:rFonts w:cs="Arial"/>
                <w:b/>
                <w:color w:val="FFFFFF" w:themeColor="background1"/>
                <w:szCs w:val="20"/>
              </w:rPr>
            </w:pPr>
            <w:r w:rsidRPr="00AA6CAD">
              <w:rPr>
                <w:rFonts w:cs="Arial"/>
                <w:b/>
                <w:color w:val="FFFFFF" w:themeColor="background1"/>
                <w:szCs w:val="20"/>
              </w:rPr>
              <w:t>Locale</w:t>
            </w:r>
          </w:p>
        </w:tc>
      </w:tr>
      <w:tr w:rsidR="00CA1E6C" w14:paraId="6822C8C9" w14:textId="77777777" w:rsidTr="00AA6CAD">
        <w:tc>
          <w:tcPr>
            <w:tcW w:w="2407" w:type="dxa"/>
            <w:shd w:val="clear" w:color="auto" w:fill="0B5ED7" w:themeFill="accent1"/>
          </w:tcPr>
          <w:p w14:paraId="050DF384" w14:textId="18CBD5E6" w:rsidR="001D60E0" w:rsidRPr="00AA6CAD" w:rsidRDefault="00CA1E6C" w:rsidP="001D60E0">
            <w:pPr>
              <w:pStyle w:val="NormalIndent"/>
              <w:ind w:left="0"/>
              <w:rPr>
                <w:rFonts w:cs="Arial"/>
                <w:b/>
                <w:color w:val="FFFFFF" w:themeColor="background1"/>
                <w:szCs w:val="20"/>
              </w:rPr>
            </w:pPr>
            <w:r w:rsidRPr="00AA6CAD">
              <w:rPr>
                <w:rFonts w:cs="Arial"/>
                <w:b/>
                <w:color w:val="FFFFFF" w:themeColor="background1"/>
                <w:szCs w:val="20"/>
              </w:rPr>
              <w:t>North America</w:t>
            </w:r>
          </w:p>
        </w:tc>
        <w:tc>
          <w:tcPr>
            <w:tcW w:w="2846" w:type="dxa"/>
            <w:shd w:val="clear" w:color="auto" w:fill="0B5ED7" w:themeFill="accent1"/>
          </w:tcPr>
          <w:p w14:paraId="0343C102" w14:textId="77777777" w:rsidR="001D60E0" w:rsidRPr="00AA6CAD" w:rsidRDefault="001D60E0" w:rsidP="001D60E0">
            <w:pPr>
              <w:pStyle w:val="NormalIndent"/>
              <w:ind w:left="0"/>
              <w:rPr>
                <w:rFonts w:cs="Arial"/>
                <w:color w:val="FFFFFF" w:themeColor="background1"/>
                <w:szCs w:val="20"/>
              </w:rPr>
            </w:pPr>
          </w:p>
        </w:tc>
        <w:tc>
          <w:tcPr>
            <w:tcW w:w="1170" w:type="dxa"/>
            <w:shd w:val="clear" w:color="auto" w:fill="0B5ED7" w:themeFill="accent1"/>
          </w:tcPr>
          <w:p w14:paraId="59502A17" w14:textId="77777777" w:rsidR="001D60E0" w:rsidRPr="00AA6CAD" w:rsidRDefault="001D60E0" w:rsidP="001D60E0">
            <w:pPr>
              <w:pStyle w:val="NormalIndent"/>
              <w:ind w:left="0"/>
              <w:rPr>
                <w:rFonts w:cs="Arial"/>
                <w:color w:val="FFFFFF" w:themeColor="background1"/>
                <w:szCs w:val="20"/>
              </w:rPr>
            </w:pPr>
          </w:p>
        </w:tc>
        <w:tc>
          <w:tcPr>
            <w:tcW w:w="1474" w:type="dxa"/>
            <w:shd w:val="clear" w:color="auto" w:fill="0B5ED7" w:themeFill="accent1"/>
          </w:tcPr>
          <w:p w14:paraId="736B8F51" w14:textId="77777777" w:rsidR="001D60E0" w:rsidRPr="00AA6CAD" w:rsidRDefault="001D60E0" w:rsidP="001D60E0">
            <w:pPr>
              <w:pStyle w:val="NormalIndent"/>
              <w:ind w:left="0"/>
              <w:rPr>
                <w:rFonts w:cs="Arial"/>
                <w:color w:val="FFFFFF" w:themeColor="background1"/>
                <w:szCs w:val="20"/>
              </w:rPr>
            </w:pPr>
          </w:p>
        </w:tc>
        <w:tc>
          <w:tcPr>
            <w:tcW w:w="1061" w:type="dxa"/>
            <w:shd w:val="clear" w:color="auto" w:fill="0B5ED7" w:themeFill="accent1"/>
          </w:tcPr>
          <w:p w14:paraId="00661AE7" w14:textId="77777777" w:rsidR="001D60E0" w:rsidRPr="00AA6CAD" w:rsidRDefault="001D60E0" w:rsidP="001D60E0">
            <w:pPr>
              <w:pStyle w:val="NormalIndent"/>
              <w:ind w:left="0"/>
              <w:rPr>
                <w:rFonts w:cs="Arial"/>
                <w:color w:val="FFFFFF" w:themeColor="background1"/>
                <w:szCs w:val="20"/>
              </w:rPr>
            </w:pPr>
          </w:p>
        </w:tc>
      </w:tr>
      <w:tr w:rsidR="00BC57D3" w14:paraId="2BEABF14" w14:textId="77777777" w:rsidTr="00AA6CAD">
        <w:tc>
          <w:tcPr>
            <w:tcW w:w="2407" w:type="dxa"/>
          </w:tcPr>
          <w:p w14:paraId="197DC20E" w14:textId="5ED99326" w:rsidR="00BC57D3" w:rsidRPr="00BC57D3" w:rsidRDefault="00BC57D3" w:rsidP="001D60E0">
            <w:pPr>
              <w:pStyle w:val="NormalIndent"/>
              <w:ind w:left="0"/>
              <w:rPr>
                <w:rFonts w:cs="Arial"/>
                <w:szCs w:val="20"/>
              </w:rPr>
            </w:pPr>
            <w:r w:rsidRPr="00BC57D3">
              <w:rPr>
                <w:rFonts w:cs="Arial"/>
                <w:szCs w:val="20"/>
              </w:rPr>
              <w:t>Canada</w:t>
            </w:r>
          </w:p>
        </w:tc>
        <w:tc>
          <w:tcPr>
            <w:tcW w:w="2846" w:type="dxa"/>
            <w:vAlign w:val="bottom"/>
          </w:tcPr>
          <w:p w14:paraId="088A5EB1" w14:textId="02A1E9B8" w:rsidR="00BC57D3" w:rsidRPr="00BC57D3" w:rsidRDefault="008B6B4F" w:rsidP="001D60E0">
            <w:pPr>
              <w:pStyle w:val="NormalIndent"/>
              <w:ind w:left="0"/>
              <w:rPr>
                <w:rFonts w:cs="Arial"/>
                <w:szCs w:val="20"/>
              </w:rPr>
            </w:pPr>
            <w:hyperlink r:id="rId21" w:history="1">
              <w:r w:rsidR="00F3003A" w:rsidRPr="00597152">
                <w:rPr>
                  <w:rStyle w:val="Hyperlink"/>
                  <w:rFonts w:cs="Arial"/>
                  <w:szCs w:val="20"/>
                </w:rPr>
                <w:t>www.philips.ca</w:t>
              </w:r>
            </w:hyperlink>
          </w:p>
        </w:tc>
        <w:tc>
          <w:tcPr>
            <w:tcW w:w="1170" w:type="dxa"/>
            <w:vAlign w:val="bottom"/>
          </w:tcPr>
          <w:p w14:paraId="3F5F6A57" w14:textId="692AA6AA" w:rsidR="00BC57D3" w:rsidRPr="00BC57D3" w:rsidRDefault="00BC57D3" w:rsidP="001D60E0">
            <w:pPr>
              <w:pStyle w:val="NormalIndent"/>
              <w:ind w:left="0"/>
              <w:rPr>
                <w:rFonts w:cs="Arial"/>
                <w:szCs w:val="20"/>
              </w:rPr>
            </w:pPr>
            <w:r w:rsidRPr="00BC57D3">
              <w:rPr>
                <w:rFonts w:cs="Arial"/>
                <w:color w:val="000000"/>
                <w:szCs w:val="20"/>
              </w:rPr>
              <w:t>en</w:t>
            </w:r>
          </w:p>
        </w:tc>
        <w:tc>
          <w:tcPr>
            <w:tcW w:w="1474" w:type="dxa"/>
            <w:vAlign w:val="bottom"/>
          </w:tcPr>
          <w:p w14:paraId="4A7F74BB" w14:textId="16D89DCB" w:rsidR="00BC57D3" w:rsidRPr="00BC57D3" w:rsidRDefault="00BC57D3" w:rsidP="001D60E0">
            <w:pPr>
              <w:pStyle w:val="NormalIndent"/>
              <w:ind w:left="0"/>
              <w:rPr>
                <w:rFonts w:cs="Arial"/>
                <w:szCs w:val="20"/>
              </w:rPr>
            </w:pPr>
            <w:r w:rsidRPr="00BC57D3">
              <w:rPr>
                <w:rFonts w:cs="Arial"/>
                <w:color w:val="000000"/>
                <w:szCs w:val="20"/>
              </w:rPr>
              <w:t>CA</w:t>
            </w:r>
          </w:p>
        </w:tc>
        <w:tc>
          <w:tcPr>
            <w:tcW w:w="1061" w:type="dxa"/>
            <w:vAlign w:val="bottom"/>
          </w:tcPr>
          <w:p w14:paraId="16ADFDB5" w14:textId="5FEE3D86" w:rsidR="00BC57D3" w:rsidRPr="00BC57D3" w:rsidRDefault="00BC57D3" w:rsidP="001D60E0">
            <w:pPr>
              <w:pStyle w:val="NormalIndent"/>
              <w:ind w:left="0"/>
              <w:rPr>
                <w:rFonts w:cs="Arial"/>
                <w:szCs w:val="20"/>
              </w:rPr>
            </w:pPr>
            <w:r w:rsidRPr="00BC57D3">
              <w:rPr>
                <w:rFonts w:cs="Arial"/>
                <w:color w:val="000000"/>
                <w:szCs w:val="20"/>
              </w:rPr>
              <w:t>en_CA</w:t>
            </w:r>
          </w:p>
        </w:tc>
      </w:tr>
      <w:tr w:rsidR="00BC57D3" w14:paraId="426DBFBF" w14:textId="77777777" w:rsidTr="00AA6CAD">
        <w:tc>
          <w:tcPr>
            <w:tcW w:w="2407" w:type="dxa"/>
          </w:tcPr>
          <w:p w14:paraId="67B13030" w14:textId="77777777" w:rsidR="00BC57D3" w:rsidRPr="00BC57D3" w:rsidRDefault="00BC57D3" w:rsidP="001D60E0">
            <w:pPr>
              <w:pStyle w:val="NormalIndent"/>
              <w:ind w:left="0"/>
              <w:rPr>
                <w:rFonts w:cs="Arial"/>
                <w:szCs w:val="20"/>
              </w:rPr>
            </w:pPr>
          </w:p>
        </w:tc>
        <w:tc>
          <w:tcPr>
            <w:tcW w:w="2846" w:type="dxa"/>
            <w:vAlign w:val="bottom"/>
          </w:tcPr>
          <w:p w14:paraId="13929E0C" w14:textId="276AE137" w:rsidR="00BC57D3" w:rsidRPr="00BC57D3" w:rsidRDefault="008B6B4F" w:rsidP="001D60E0">
            <w:pPr>
              <w:pStyle w:val="NormalIndent"/>
              <w:ind w:left="0"/>
              <w:rPr>
                <w:rFonts w:cs="Arial"/>
                <w:szCs w:val="20"/>
              </w:rPr>
            </w:pPr>
            <w:hyperlink r:id="rId22" w:history="1">
              <w:r w:rsidR="00BC57D3" w:rsidRPr="00BC57D3">
                <w:rPr>
                  <w:rFonts w:cs="Arial"/>
                  <w:color w:val="0000FF"/>
                  <w:szCs w:val="20"/>
                  <w:u w:val="single"/>
                </w:rPr>
                <w:t>www.philips.ca</w:t>
              </w:r>
            </w:hyperlink>
          </w:p>
        </w:tc>
        <w:tc>
          <w:tcPr>
            <w:tcW w:w="1170" w:type="dxa"/>
            <w:vAlign w:val="bottom"/>
          </w:tcPr>
          <w:p w14:paraId="7AC5E874" w14:textId="13342777" w:rsidR="00BC57D3" w:rsidRPr="00BC57D3" w:rsidRDefault="00BC57D3" w:rsidP="001D60E0">
            <w:pPr>
              <w:pStyle w:val="NormalIndent"/>
              <w:ind w:left="0"/>
              <w:rPr>
                <w:rFonts w:cs="Arial"/>
                <w:szCs w:val="20"/>
              </w:rPr>
            </w:pPr>
            <w:r w:rsidRPr="00BC57D3">
              <w:rPr>
                <w:rFonts w:cs="Arial"/>
                <w:color w:val="000000"/>
                <w:szCs w:val="20"/>
              </w:rPr>
              <w:t>fr</w:t>
            </w:r>
          </w:p>
        </w:tc>
        <w:tc>
          <w:tcPr>
            <w:tcW w:w="1474" w:type="dxa"/>
            <w:vAlign w:val="bottom"/>
          </w:tcPr>
          <w:p w14:paraId="1573AFE4" w14:textId="29D6E7D1" w:rsidR="00BC57D3" w:rsidRPr="00BC57D3" w:rsidRDefault="00BC57D3" w:rsidP="001D60E0">
            <w:pPr>
              <w:pStyle w:val="NormalIndent"/>
              <w:ind w:left="0"/>
              <w:rPr>
                <w:rFonts w:cs="Arial"/>
                <w:szCs w:val="20"/>
              </w:rPr>
            </w:pPr>
            <w:r w:rsidRPr="00BC57D3">
              <w:rPr>
                <w:rFonts w:cs="Arial"/>
                <w:color w:val="000000"/>
                <w:szCs w:val="20"/>
              </w:rPr>
              <w:t>CA</w:t>
            </w:r>
          </w:p>
        </w:tc>
        <w:tc>
          <w:tcPr>
            <w:tcW w:w="1061" w:type="dxa"/>
            <w:vAlign w:val="bottom"/>
          </w:tcPr>
          <w:p w14:paraId="122F7A26" w14:textId="628DDE01" w:rsidR="00BC57D3" w:rsidRPr="00BC57D3" w:rsidRDefault="00BC57D3" w:rsidP="001D60E0">
            <w:pPr>
              <w:pStyle w:val="NormalIndent"/>
              <w:ind w:left="0"/>
              <w:rPr>
                <w:rFonts w:cs="Arial"/>
                <w:szCs w:val="20"/>
              </w:rPr>
            </w:pPr>
            <w:r w:rsidRPr="00BC57D3">
              <w:rPr>
                <w:rFonts w:cs="Arial"/>
                <w:color w:val="000000"/>
                <w:szCs w:val="20"/>
              </w:rPr>
              <w:t>fr_CA</w:t>
            </w:r>
          </w:p>
        </w:tc>
      </w:tr>
      <w:tr w:rsidR="00BC57D3" w14:paraId="3A053FBB" w14:textId="77777777" w:rsidTr="00AA6CAD">
        <w:tc>
          <w:tcPr>
            <w:tcW w:w="2407" w:type="dxa"/>
          </w:tcPr>
          <w:p w14:paraId="0761E838" w14:textId="113B1935" w:rsidR="00BC57D3" w:rsidRPr="00BC57D3" w:rsidRDefault="00BC57D3" w:rsidP="001D60E0">
            <w:pPr>
              <w:pStyle w:val="NormalIndent"/>
              <w:ind w:left="0"/>
              <w:rPr>
                <w:rFonts w:cs="Arial"/>
                <w:szCs w:val="20"/>
              </w:rPr>
            </w:pPr>
            <w:r w:rsidRPr="00BC57D3">
              <w:rPr>
                <w:rFonts w:cs="Arial"/>
                <w:color w:val="000000"/>
                <w:szCs w:val="20"/>
              </w:rPr>
              <w:t>United States</w:t>
            </w:r>
          </w:p>
        </w:tc>
        <w:tc>
          <w:tcPr>
            <w:tcW w:w="2846" w:type="dxa"/>
            <w:vAlign w:val="bottom"/>
          </w:tcPr>
          <w:p w14:paraId="52165A0D" w14:textId="4A4ECB01" w:rsidR="00BC57D3" w:rsidRPr="00BC57D3" w:rsidRDefault="008B6B4F" w:rsidP="001D60E0">
            <w:pPr>
              <w:pStyle w:val="NormalIndent"/>
              <w:ind w:left="0"/>
              <w:rPr>
                <w:rFonts w:cs="Arial"/>
                <w:szCs w:val="20"/>
              </w:rPr>
            </w:pPr>
            <w:hyperlink r:id="rId23" w:history="1">
              <w:r w:rsidR="00BC57D3" w:rsidRPr="00BC57D3">
                <w:rPr>
                  <w:rFonts w:cs="Arial"/>
                  <w:color w:val="0000FF"/>
                  <w:szCs w:val="20"/>
                  <w:u w:val="single"/>
                </w:rPr>
                <w:t>www.usa.philips.com</w:t>
              </w:r>
            </w:hyperlink>
          </w:p>
        </w:tc>
        <w:tc>
          <w:tcPr>
            <w:tcW w:w="1170" w:type="dxa"/>
            <w:vAlign w:val="bottom"/>
          </w:tcPr>
          <w:p w14:paraId="3E8976EB" w14:textId="778ABB8E" w:rsidR="00BC57D3" w:rsidRPr="00BC57D3" w:rsidRDefault="00BC57D3" w:rsidP="001D60E0">
            <w:pPr>
              <w:pStyle w:val="NormalIndent"/>
              <w:ind w:left="0"/>
              <w:rPr>
                <w:rFonts w:cs="Arial"/>
                <w:szCs w:val="20"/>
              </w:rPr>
            </w:pPr>
            <w:r w:rsidRPr="00BC57D3">
              <w:rPr>
                <w:rFonts w:cs="Arial"/>
                <w:color w:val="000000"/>
                <w:szCs w:val="20"/>
              </w:rPr>
              <w:t>en</w:t>
            </w:r>
          </w:p>
        </w:tc>
        <w:tc>
          <w:tcPr>
            <w:tcW w:w="1474" w:type="dxa"/>
            <w:vAlign w:val="bottom"/>
          </w:tcPr>
          <w:p w14:paraId="3AA3F92D" w14:textId="204A25B5" w:rsidR="00BC57D3" w:rsidRPr="00BC57D3" w:rsidRDefault="00BC57D3" w:rsidP="001D60E0">
            <w:pPr>
              <w:pStyle w:val="NormalIndent"/>
              <w:ind w:left="0"/>
              <w:rPr>
                <w:rFonts w:cs="Arial"/>
                <w:szCs w:val="20"/>
              </w:rPr>
            </w:pPr>
            <w:r w:rsidRPr="00BC57D3">
              <w:rPr>
                <w:rFonts w:cs="Arial"/>
                <w:color w:val="000000"/>
                <w:szCs w:val="20"/>
              </w:rPr>
              <w:t>US</w:t>
            </w:r>
          </w:p>
        </w:tc>
        <w:tc>
          <w:tcPr>
            <w:tcW w:w="1061" w:type="dxa"/>
            <w:vAlign w:val="bottom"/>
          </w:tcPr>
          <w:p w14:paraId="3F9B0B17" w14:textId="5795529D" w:rsidR="00BC57D3" w:rsidRPr="00BC57D3" w:rsidRDefault="00BC57D3" w:rsidP="001D60E0">
            <w:pPr>
              <w:pStyle w:val="NormalIndent"/>
              <w:ind w:left="0"/>
              <w:rPr>
                <w:rFonts w:cs="Arial"/>
                <w:szCs w:val="20"/>
              </w:rPr>
            </w:pPr>
            <w:r w:rsidRPr="00BC57D3">
              <w:rPr>
                <w:rFonts w:cs="Arial"/>
                <w:color w:val="000000"/>
                <w:szCs w:val="20"/>
              </w:rPr>
              <w:t>en_US</w:t>
            </w:r>
          </w:p>
        </w:tc>
      </w:tr>
      <w:tr w:rsidR="00BC57D3" w14:paraId="4DDBBBBC" w14:textId="77777777" w:rsidTr="00AA6CAD">
        <w:tc>
          <w:tcPr>
            <w:tcW w:w="2407" w:type="dxa"/>
            <w:shd w:val="clear" w:color="auto" w:fill="0B5ED7" w:themeFill="accent1"/>
          </w:tcPr>
          <w:p w14:paraId="6EC8275D" w14:textId="4851476E" w:rsidR="00BC57D3" w:rsidRPr="00AA6CAD" w:rsidRDefault="00BC57D3" w:rsidP="001D60E0">
            <w:pPr>
              <w:pStyle w:val="NormalIndent"/>
              <w:ind w:left="0"/>
              <w:rPr>
                <w:rFonts w:cs="Arial"/>
                <w:b/>
                <w:color w:val="FFFFFF" w:themeColor="background1"/>
                <w:szCs w:val="20"/>
              </w:rPr>
            </w:pPr>
            <w:r w:rsidRPr="00AA6CAD">
              <w:rPr>
                <w:rFonts w:cs="Arial"/>
                <w:b/>
                <w:color w:val="FFFFFF" w:themeColor="background1"/>
                <w:szCs w:val="20"/>
              </w:rPr>
              <w:t>Latin America</w:t>
            </w:r>
          </w:p>
        </w:tc>
        <w:tc>
          <w:tcPr>
            <w:tcW w:w="2846" w:type="dxa"/>
            <w:shd w:val="clear" w:color="auto" w:fill="0B5ED7" w:themeFill="accent1"/>
          </w:tcPr>
          <w:p w14:paraId="0F9B1DB0" w14:textId="77777777" w:rsidR="00BC57D3" w:rsidRPr="00AA6CAD" w:rsidRDefault="00BC57D3" w:rsidP="001D60E0">
            <w:pPr>
              <w:pStyle w:val="NormalIndent"/>
              <w:ind w:left="0"/>
              <w:rPr>
                <w:rFonts w:cs="Arial"/>
                <w:color w:val="FFFFFF" w:themeColor="background1"/>
                <w:szCs w:val="20"/>
              </w:rPr>
            </w:pPr>
          </w:p>
        </w:tc>
        <w:tc>
          <w:tcPr>
            <w:tcW w:w="1170" w:type="dxa"/>
            <w:shd w:val="clear" w:color="auto" w:fill="0B5ED7" w:themeFill="accent1"/>
          </w:tcPr>
          <w:p w14:paraId="4CCEA900" w14:textId="77777777" w:rsidR="00BC57D3" w:rsidRPr="00AA6CAD" w:rsidRDefault="00BC57D3" w:rsidP="001D60E0">
            <w:pPr>
              <w:pStyle w:val="NormalIndent"/>
              <w:ind w:left="0"/>
              <w:rPr>
                <w:rFonts w:cs="Arial"/>
                <w:color w:val="FFFFFF" w:themeColor="background1"/>
                <w:szCs w:val="20"/>
              </w:rPr>
            </w:pPr>
          </w:p>
        </w:tc>
        <w:tc>
          <w:tcPr>
            <w:tcW w:w="1474" w:type="dxa"/>
            <w:shd w:val="clear" w:color="auto" w:fill="0B5ED7" w:themeFill="accent1"/>
          </w:tcPr>
          <w:p w14:paraId="2F364A74" w14:textId="77777777" w:rsidR="00BC57D3" w:rsidRPr="00AA6CAD" w:rsidRDefault="00BC57D3" w:rsidP="001D60E0">
            <w:pPr>
              <w:pStyle w:val="NormalIndent"/>
              <w:ind w:left="0"/>
              <w:rPr>
                <w:rFonts w:cs="Arial"/>
                <w:color w:val="FFFFFF" w:themeColor="background1"/>
                <w:szCs w:val="20"/>
              </w:rPr>
            </w:pPr>
          </w:p>
        </w:tc>
        <w:tc>
          <w:tcPr>
            <w:tcW w:w="1061" w:type="dxa"/>
            <w:shd w:val="clear" w:color="auto" w:fill="0B5ED7" w:themeFill="accent1"/>
          </w:tcPr>
          <w:p w14:paraId="50D31BBB" w14:textId="77777777" w:rsidR="00BC57D3" w:rsidRPr="00AA6CAD" w:rsidRDefault="00BC57D3" w:rsidP="001D60E0">
            <w:pPr>
              <w:pStyle w:val="NormalIndent"/>
              <w:ind w:left="0"/>
              <w:rPr>
                <w:rFonts w:cs="Arial"/>
                <w:color w:val="FFFFFF" w:themeColor="background1"/>
                <w:szCs w:val="20"/>
              </w:rPr>
            </w:pPr>
          </w:p>
        </w:tc>
      </w:tr>
      <w:tr w:rsidR="00BC57D3" w14:paraId="01BBAFB5" w14:textId="77777777" w:rsidTr="00AA6CAD">
        <w:tc>
          <w:tcPr>
            <w:tcW w:w="2407" w:type="dxa"/>
            <w:vAlign w:val="bottom"/>
          </w:tcPr>
          <w:p w14:paraId="17ABCEB7" w14:textId="106BC04E" w:rsidR="00BC57D3" w:rsidRPr="00BC57D3" w:rsidRDefault="00BC57D3" w:rsidP="001D60E0">
            <w:pPr>
              <w:pStyle w:val="NormalIndent"/>
              <w:ind w:left="0"/>
              <w:rPr>
                <w:rFonts w:cs="Arial"/>
                <w:szCs w:val="20"/>
              </w:rPr>
            </w:pPr>
            <w:r w:rsidRPr="00BC57D3">
              <w:rPr>
                <w:rFonts w:cs="Arial"/>
                <w:color w:val="000000"/>
                <w:szCs w:val="20"/>
              </w:rPr>
              <w:t>Argentina</w:t>
            </w:r>
          </w:p>
        </w:tc>
        <w:tc>
          <w:tcPr>
            <w:tcW w:w="2846" w:type="dxa"/>
            <w:vAlign w:val="bottom"/>
          </w:tcPr>
          <w:p w14:paraId="352608D7" w14:textId="10BD1FC5" w:rsidR="00BC57D3" w:rsidRPr="00BC57D3" w:rsidRDefault="008B6B4F" w:rsidP="001D60E0">
            <w:pPr>
              <w:pStyle w:val="NormalIndent"/>
              <w:ind w:left="0"/>
              <w:rPr>
                <w:rFonts w:cs="Arial"/>
                <w:szCs w:val="20"/>
              </w:rPr>
            </w:pPr>
            <w:hyperlink r:id="rId24" w:history="1">
              <w:r w:rsidR="00BC57D3" w:rsidRPr="00BC57D3">
                <w:rPr>
                  <w:rFonts w:cs="Arial"/>
                  <w:color w:val="0000FF"/>
                  <w:szCs w:val="20"/>
                  <w:u w:val="single"/>
                </w:rPr>
                <w:t>www.philips.com.ar</w:t>
              </w:r>
            </w:hyperlink>
          </w:p>
        </w:tc>
        <w:tc>
          <w:tcPr>
            <w:tcW w:w="1170" w:type="dxa"/>
            <w:vAlign w:val="bottom"/>
          </w:tcPr>
          <w:p w14:paraId="0F2DE917" w14:textId="42787B38" w:rsidR="00BC57D3" w:rsidRPr="00BC57D3" w:rsidRDefault="00BC57D3" w:rsidP="001D60E0">
            <w:pPr>
              <w:pStyle w:val="NormalIndent"/>
              <w:ind w:left="0"/>
              <w:rPr>
                <w:rFonts w:cs="Arial"/>
                <w:szCs w:val="20"/>
              </w:rPr>
            </w:pPr>
            <w:r w:rsidRPr="00BC57D3">
              <w:rPr>
                <w:rFonts w:cs="Arial"/>
                <w:color w:val="000000"/>
                <w:szCs w:val="20"/>
              </w:rPr>
              <w:t>es</w:t>
            </w:r>
          </w:p>
        </w:tc>
        <w:tc>
          <w:tcPr>
            <w:tcW w:w="1474" w:type="dxa"/>
            <w:vAlign w:val="bottom"/>
          </w:tcPr>
          <w:p w14:paraId="6F53C7AF" w14:textId="231BE518" w:rsidR="00BC57D3" w:rsidRPr="00BC57D3" w:rsidRDefault="00BC57D3" w:rsidP="001D60E0">
            <w:pPr>
              <w:pStyle w:val="NormalIndent"/>
              <w:ind w:left="0"/>
              <w:rPr>
                <w:rFonts w:cs="Arial"/>
                <w:szCs w:val="20"/>
              </w:rPr>
            </w:pPr>
            <w:r w:rsidRPr="00BC57D3">
              <w:rPr>
                <w:rFonts w:cs="Arial"/>
                <w:color w:val="000000"/>
                <w:szCs w:val="20"/>
              </w:rPr>
              <w:t>AR</w:t>
            </w:r>
          </w:p>
        </w:tc>
        <w:tc>
          <w:tcPr>
            <w:tcW w:w="1061" w:type="dxa"/>
            <w:vAlign w:val="bottom"/>
          </w:tcPr>
          <w:p w14:paraId="7C20647B" w14:textId="003083B8" w:rsidR="00BC57D3" w:rsidRPr="00BC57D3" w:rsidRDefault="00BC57D3" w:rsidP="001D60E0">
            <w:pPr>
              <w:pStyle w:val="NormalIndent"/>
              <w:ind w:left="0"/>
              <w:rPr>
                <w:rFonts w:cs="Arial"/>
                <w:szCs w:val="20"/>
              </w:rPr>
            </w:pPr>
            <w:r w:rsidRPr="00BC57D3">
              <w:rPr>
                <w:rFonts w:cs="Arial"/>
                <w:color w:val="000000"/>
                <w:szCs w:val="20"/>
              </w:rPr>
              <w:t>es_AR</w:t>
            </w:r>
          </w:p>
        </w:tc>
      </w:tr>
      <w:tr w:rsidR="00BC57D3" w14:paraId="62DDE2FA" w14:textId="77777777" w:rsidTr="00AA6CAD">
        <w:tc>
          <w:tcPr>
            <w:tcW w:w="2407" w:type="dxa"/>
            <w:vAlign w:val="bottom"/>
          </w:tcPr>
          <w:p w14:paraId="319DA9E6" w14:textId="6039CD95" w:rsidR="00BC57D3" w:rsidRPr="00BC57D3" w:rsidRDefault="00BC57D3" w:rsidP="001D60E0">
            <w:pPr>
              <w:pStyle w:val="NormalIndent"/>
              <w:ind w:left="0"/>
              <w:rPr>
                <w:rFonts w:cs="Arial"/>
                <w:szCs w:val="20"/>
              </w:rPr>
            </w:pPr>
            <w:r w:rsidRPr="00BC57D3">
              <w:rPr>
                <w:rFonts w:cs="Arial"/>
                <w:color w:val="000000"/>
                <w:szCs w:val="20"/>
              </w:rPr>
              <w:t>Brasil</w:t>
            </w:r>
          </w:p>
        </w:tc>
        <w:tc>
          <w:tcPr>
            <w:tcW w:w="2846" w:type="dxa"/>
            <w:vAlign w:val="bottom"/>
          </w:tcPr>
          <w:p w14:paraId="088BBB0B" w14:textId="2490BF9F" w:rsidR="00BC57D3" w:rsidRPr="00BC57D3" w:rsidRDefault="008B6B4F" w:rsidP="001D60E0">
            <w:pPr>
              <w:pStyle w:val="NormalIndent"/>
              <w:ind w:left="0"/>
              <w:rPr>
                <w:rFonts w:cs="Arial"/>
                <w:szCs w:val="20"/>
              </w:rPr>
            </w:pPr>
            <w:hyperlink r:id="rId25" w:history="1">
              <w:r w:rsidR="00BC57D3" w:rsidRPr="00BC57D3">
                <w:rPr>
                  <w:rFonts w:cs="Arial"/>
                  <w:color w:val="0000FF"/>
                  <w:szCs w:val="20"/>
                  <w:u w:val="single"/>
                </w:rPr>
                <w:t>www.philips.com.br</w:t>
              </w:r>
            </w:hyperlink>
          </w:p>
        </w:tc>
        <w:tc>
          <w:tcPr>
            <w:tcW w:w="1170" w:type="dxa"/>
            <w:vAlign w:val="bottom"/>
          </w:tcPr>
          <w:p w14:paraId="73934A58" w14:textId="60140D9A" w:rsidR="00BC57D3" w:rsidRPr="00BC57D3" w:rsidRDefault="00BC57D3" w:rsidP="001D60E0">
            <w:pPr>
              <w:pStyle w:val="NormalIndent"/>
              <w:ind w:left="0"/>
              <w:rPr>
                <w:rFonts w:cs="Arial"/>
                <w:szCs w:val="20"/>
              </w:rPr>
            </w:pPr>
            <w:r w:rsidRPr="00BC57D3">
              <w:rPr>
                <w:rFonts w:cs="Arial"/>
                <w:color w:val="000000"/>
                <w:szCs w:val="20"/>
              </w:rPr>
              <w:t>pt</w:t>
            </w:r>
          </w:p>
        </w:tc>
        <w:tc>
          <w:tcPr>
            <w:tcW w:w="1474" w:type="dxa"/>
            <w:vAlign w:val="bottom"/>
          </w:tcPr>
          <w:p w14:paraId="7497F865" w14:textId="7C5ABAC9" w:rsidR="00BC57D3" w:rsidRPr="00BC57D3" w:rsidRDefault="00BC57D3" w:rsidP="001D60E0">
            <w:pPr>
              <w:pStyle w:val="NormalIndent"/>
              <w:ind w:left="0"/>
              <w:rPr>
                <w:rFonts w:cs="Arial"/>
                <w:szCs w:val="20"/>
              </w:rPr>
            </w:pPr>
            <w:r w:rsidRPr="00BC57D3">
              <w:rPr>
                <w:rFonts w:cs="Arial"/>
                <w:color w:val="000000"/>
                <w:szCs w:val="20"/>
              </w:rPr>
              <w:t>BR</w:t>
            </w:r>
          </w:p>
        </w:tc>
        <w:tc>
          <w:tcPr>
            <w:tcW w:w="1061" w:type="dxa"/>
            <w:vAlign w:val="bottom"/>
          </w:tcPr>
          <w:p w14:paraId="05212039" w14:textId="3FBCBC29" w:rsidR="00BC57D3" w:rsidRPr="00BC57D3" w:rsidRDefault="00BC57D3" w:rsidP="001D60E0">
            <w:pPr>
              <w:pStyle w:val="NormalIndent"/>
              <w:ind w:left="0"/>
              <w:rPr>
                <w:rFonts w:cs="Arial"/>
                <w:szCs w:val="20"/>
              </w:rPr>
            </w:pPr>
            <w:r w:rsidRPr="00BC57D3">
              <w:rPr>
                <w:rFonts w:cs="Arial"/>
                <w:color w:val="000000"/>
                <w:szCs w:val="20"/>
              </w:rPr>
              <w:t>pt_BR</w:t>
            </w:r>
          </w:p>
        </w:tc>
      </w:tr>
      <w:tr w:rsidR="00BC57D3" w14:paraId="6995B73F" w14:textId="77777777" w:rsidTr="00AA6CAD">
        <w:tc>
          <w:tcPr>
            <w:tcW w:w="2407" w:type="dxa"/>
            <w:vAlign w:val="bottom"/>
          </w:tcPr>
          <w:p w14:paraId="42EB44EC" w14:textId="468B5692" w:rsidR="00BC57D3" w:rsidRPr="00BC57D3" w:rsidRDefault="00BC57D3" w:rsidP="001D60E0">
            <w:pPr>
              <w:pStyle w:val="NormalIndent"/>
              <w:ind w:left="0"/>
              <w:rPr>
                <w:rFonts w:cs="Arial"/>
                <w:szCs w:val="20"/>
              </w:rPr>
            </w:pPr>
            <w:r w:rsidRPr="00BC57D3">
              <w:rPr>
                <w:rFonts w:cs="Arial"/>
                <w:color w:val="000000"/>
                <w:szCs w:val="20"/>
              </w:rPr>
              <w:t>Chile</w:t>
            </w:r>
          </w:p>
        </w:tc>
        <w:tc>
          <w:tcPr>
            <w:tcW w:w="2846" w:type="dxa"/>
            <w:vAlign w:val="bottom"/>
          </w:tcPr>
          <w:p w14:paraId="56BFFAB5" w14:textId="6A850B88" w:rsidR="00BC57D3" w:rsidRPr="00BC57D3" w:rsidRDefault="008B6B4F" w:rsidP="001D60E0">
            <w:pPr>
              <w:pStyle w:val="NormalIndent"/>
              <w:ind w:left="0"/>
              <w:rPr>
                <w:rFonts w:cs="Arial"/>
                <w:szCs w:val="20"/>
              </w:rPr>
            </w:pPr>
            <w:hyperlink r:id="rId26" w:history="1">
              <w:r w:rsidR="00BC57D3" w:rsidRPr="00BC57D3">
                <w:rPr>
                  <w:rFonts w:cs="Arial"/>
                  <w:color w:val="0000FF"/>
                  <w:szCs w:val="20"/>
                  <w:u w:val="single"/>
                </w:rPr>
                <w:t>www.philips.cl</w:t>
              </w:r>
            </w:hyperlink>
          </w:p>
        </w:tc>
        <w:tc>
          <w:tcPr>
            <w:tcW w:w="1170" w:type="dxa"/>
            <w:vAlign w:val="bottom"/>
          </w:tcPr>
          <w:p w14:paraId="1E01DDF4" w14:textId="0D186136" w:rsidR="00BC57D3" w:rsidRPr="00BC57D3" w:rsidRDefault="00BC57D3" w:rsidP="001D60E0">
            <w:pPr>
              <w:pStyle w:val="NormalIndent"/>
              <w:ind w:left="0"/>
              <w:rPr>
                <w:rFonts w:cs="Arial"/>
                <w:szCs w:val="20"/>
              </w:rPr>
            </w:pPr>
            <w:r w:rsidRPr="00BC57D3">
              <w:rPr>
                <w:rFonts w:cs="Arial"/>
                <w:color w:val="000000"/>
                <w:szCs w:val="20"/>
              </w:rPr>
              <w:t>es</w:t>
            </w:r>
          </w:p>
        </w:tc>
        <w:tc>
          <w:tcPr>
            <w:tcW w:w="1474" w:type="dxa"/>
            <w:vAlign w:val="bottom"/>
          </w:tcPr>
          <w:p w14:paraId="48AC9835" w14:textId="7B56114E" w:rsidR="00BC57D3" w:rsidRPr="00BC57D3" w:rsidRDefault="00BC57D3" w:rsidP="001D60E0">
            <w:pPr>
              <w:pStyle w:val="NormalIndent"/>
              <w:ind w:left="0"/>
              <w:rPr>
                <w:rFonts w:cs="Arial"/>
                <w:szCs w:val="20"/>
              </w:rPr>
            </w:pPr>
            <w:r w:rsidRPr="00BC57D3">
              <w:rPr>
                <w:rFonts w:cs="Arial"/>
                <w:color w:val="000000"/>
                <w:szCs w:val="20"/>
              </w:rPr>
              <w:t>CL</w:t>
            </w:r>
          </w:p>
        </w:tc>
        <w:tc>
          <w:tcPr>
            <w:tcW w:w="1061" w:type="dxa"/>
            <w:vAlign w:val="bottom"/>
          </w:tcPr>
          <w:p w14:paraId="2057F66F" w14:textId="2FE2E27C" w:rsidR="00BC57D3" w:rsidRPr="00BC57D3" w:rsidRDefault="00BC57D3" w:rsidP="001D60E0">
            <w:pPr>
              <w:pStyle w:val="NormalIndent"/>
              <w:ind w:left="0"/>
              <w:rPr>
                <w:rFonts w:cs="Arial"/>
                <w:szCs w:val="20"/>
              </w:rPr>
            </w:pPr>
            <w:r w:rsidRPr="00BC57D3">
              <w:rPr>
                <w:rFonts w:cs="Arial"/>
                <w:color w:val="000000"/>
                <w:szCs w:val="20"/>
              </w:rPr>
              <w:t>es_CL</w:t>
            </w:r>
          </w:p>
        </w:tc>
      </w:tr>
      <w:tr w:rsidR="00BC57D3" w14:paraId="4DA89CD8" w14:textId="77777777" w:rsidTr="00AA6CAD">
        <w:tc>
          <w:tcPr>
            <w:tcW w:w="2407" w:type="dxa"/>
            <w:vAlign w:val="bottom"/>
          </w:tcPr>
          <w:p w14:paraId="00C3AE60" w14:textId="2E178058" w:rsidR="00BC57D3" w:rsidRPr="00BC57D3" w:rsidRDefault="00BC57D3" w:rsidP="001D60E0">
            <w:pPr>
              <w:pStyle w:val="NormalIndent"/>
              <w:ind w:left="0"/>
              <w:rPr>
                <w:rFonts w:cs="Arial"/>
                <w:szCs w:val="20"/>
              </w:rPr>
            </w:pPr>
            <w:r w:rsidRPr="00BC57D3">
              <w:rPr>
                <w:rFonts w:cs="Arial"/>
                <w:color w:val="000000"/>
                <w:szCs w:val="20"/>
              </w:rPr>
              <w:t>Central America</w:t>
            </w:r>
          </w:p>
        </w:tc>
        <w:tc>
          <w:tcPr>
            <w:tcW w:w="2846" w:type="dxa"/>
            <w:vAlign w:val="bottom"/>
          </w:tcPr>
          <w:p w14:paraId="6E0542AF" w14:textId="56A38CE1" w:rsidR="00BC57D3" w:rsidRPr="00BC57D3" w:rsidRDefault="008B6B4F" w:rsidP="001D60E0">
            <w:pPr>
              <w:pStyle w:val="NormalIndent"/>
              <w:ind w:left="0"/>
              <w:rPr>
                <w:rFonts w:cs="Arial"/>
                <w:szCs w:val="20"/>
              </w:rPr>
            </w:pPr>
            <w:hyperlink r:id="rId27" w:history="1">
              <w:r w:rsidR="00BC57D3" w:rsidRPr="00BC57D3">
                <w:rPr>
                  <w:rFonts w:cs="Arial"/>
                  <w:color w:val="0000FF"/>
                  <w:szCs w:val="20"/>
                  <w:u w:val="single"/>
                </w:rPr>
                <w:t>www.centralamerica.philips.com</w:t>
              </w:r>
            </w:hyperlink>
          </w:p>
        </w:tc>
        <w:tc>
          <w:tcPr>
            <w:tcW w:w="1170" w:type="dxa"/>
            <w:vAlign w:val="bottom"/>
          </w:tcPr>
          <w:p w14:paraId="5ADC1B0D" w14:textId="5B607691" w:rsidR="00BC57D3" w:rsidRPr="00BC57D3" w:rsidRDefault="00BC57D3" w:rsidP="001D60E0">
            <w:pPr>
              <w:pStyle w:val="NormalIndent"/>
              <w:ind w:left="0"/>
              <w:rPr>
                <w:rFonts w:cs="Arial"/>
                <w:szCs w:val="20"/>
              </w:rPr>
            </w:pPr>
            <w:r w:rsidRPr="00BC57D3">
              <w:rPr>
                <w:rFonts w:cs="Arial"/>
                <w:color w:val="000000"/>
                <w:szCs w:val="20"/>
              </w:rPr>
              <w:t>es</w:t>
            </w:r>
          </w:p>
        </w:tc>
        <w:tc>
          <w:tcPr>
            <w:tcW w:w="1474" w:type="dxa"/>
            <w:vAlign w:val="bottom"/>
          </w:tcPr>
          <w:p w14:paraId="4906A11B" w14:textId="1EB188EC" w:rsidR="00BC57D3" w:rsidRPr="00BC57D3" w:rsidRDefault="00BC57D3" w:rsidP="001D60E0">
            <w:pPr>
              <w:pStyle w:val="NormalIndent"/>
              <w:ind w:left="0"/>
              <w:rPr>
                <w:rFonts w:cs="Arial"/>
                <w:szCs w:val="20"/>
              </w:rPr>
            </w:pPr>
            <w:r w:rsidRPr="00BC57D3">
              <w:rPr>
                <w:rFonts w:cs="Arial"/>
                <w:color w:val="000000"/>
                <w:szCs w:val="20"/>
              </w:rPr>
              <w:t>CE</w:t>
            </w:r>
          </w:p>
        </w:tc>
        <w:tc>
          <w:tcPr>
            <w:tcW w:w="1061" w:type="dxa"/>
            <w:vAlign w:val="bottom"/>
          </w:tcPr>
          <w:p w14:paraId="1E5F6B6B" w14:textId="1BDE7CF6" w:rsidR="00BC57D3" w:rsidRPr="00BC57D3" w:rsidRDefault="00BC57D3" w:rsidP="001D60E0">
            <w:pPr>
              <w:pStyle w:val="NormalIndent"/>
              <w:ind w:left="0"/>
              <w:rPr>
                <w:rFonts w:cs="Arial"/>
                <w:szCs w:val="20"/>
              </w:rPr>
            </w:pPr>
            <w:r w:rsidRPr="00BC57D3">
              <w:rPr>
                <w:rFonts w:cs="Arial"/>
                <w:color w:val="000000"/>
                <w:szCs w:val="20"/>
              </w:rPr>
              <w:t>es_CE</w:t>
            </w:r>
          </w:p>
        </w:tc>
      </w:tr>
      <w:tr w:rsidR="00BC57D3" w14:paraId="77C9D434" w14:textId="77777777" w:rsidTr="00AA6CAD">
        <w:tc>
          <w:tcPr>
            <w:tcW w:w="2407" w:type="dxa"/>
            <w:vAlign w:val="bottom"/>
          </w:tcPr>
          <w:p w14:paraId="7E5E8706" w14:textId="416C97D3" w:rsidR="00BC57D3" w:rsidRPr="00BC57D3" w:rsidRDefault="00BC57D3" w:rsidP="001D60E0">
            <w:pPr>
              <w:pStyle w:val="NormalIndent"/>
              <w:ind w:left="0"/>
              <w:rPr>
                <w:rFonts w:cs="Arial"/>
                <w:szCs w:val="20"/>
              </w:rPr>
            </w:pPr>
            <w:r w:rsidRPr="00BC57D3">
              <w:rPr>
                <w:rFonts w:cs="Arial"/>
                <w:color w:val="000000"/>
                <w:szCs w:val="20"/>
              </w:rPr>
              <w:t>Colombia</w:t>
            </w:r>
          </w:p>
        </w:tc>
        <w:tc>
          <w:tcPr>
            <w:tcW w:w="2846" w:type="dxa"/>
            <w:vAlign w:val="bottom"/>
          </w:tcPr>
          <w:p w14:paraId="0B6EE53F" w14:textId="7E0944CD" w:rsidR="00BC57D3" w:rsidRPr="00BC57D3" w:rsidRDefault="008B6B4F" w:rsidP="001D60E0">
            <w:pPr>
              <w:pStyle w:val="NormalIndent"/>
              <w:ind w:left="0"/>
              <w:rPr>
                <w:rFonts w:cs="Arial"/>
                <w:szCs w:val="20"/>
              </w:rPr>
            </w:pPr>
            <w:hyperlink r:id="rId28" w:history="1">
              <w:r w:rsidR="00BC57D3" w:rsidRPr="00BC57D3">
                <w:rPr>
                  <w:rFonts w:cs="Arial"/>
                  <w:color w:val="0000FF"/>
                  <w:szCs w:val="20"/>
                  <w:u w:val="single"/>
                </w:rPr>
                <w:t>www.philips.com.co</w:t>
              </w:r>
            </w:hyperlink>
          </w:p>
        </w:tc>
        <w:tc>
          <w:tcPr>
            <w:tcW w:w="1170" w:type="dxa"/>
            <w:vAlign w:val="bottom"/>
          </w:tcPr>
          <w:p w14:paraId="385D634D" w14:textId="44A173CB" w:rsidR="00BC57D3" w:rsidRPr="00BC57D3" w:rsidRDefault="00BC57D3" w:rsidP="001D60E0">
            <w:pPr>
              <w:pStyle w:val="NormalIndent"/>
              <w:ind w:left="0"/>
              <w:rPr>
                <w:rFonts w:cs="Arial"/>
                <w:szCs w:val="20"/>
              </w:rPr>
            </w:pPr>
            <w:r w:rsidRPr="00BC57D3">
              <w:rPr>
                <w:rFonts w:cs="Arial"/>
                <w:color w:val="000000"/>
                <w:szCs w:val="20"/>
              </w:rPr>
              <w:t>es</w:t>
            </w:r>
          </w:p>
        </w:tc>
        <w:tc>
          <w:tcPr>
            <w:tcW w:w="1474" w:type="dxa"/>
            <w:vAlign w:val="bottom"/>
          </w:tcPr>
          <w:p w14:paraId="71B74A66" w14:textId="00E40E3D" w:rsidR="00BC57D3" w:rsidRPr="00BC57D3" w:rsidRDefault="00BC57D3" w:rsidP="001D60E0">
            <w:pPr>
              <w:pStyle w:val="NormalIndent"/>
              <w:ind w:left="0"/>
              <w:rPr>
                <w:rFonts w:cs="Arial"/>
                <w:szCs w:val="20"/>
              </w:rPr>
            </w:pPr>
            <w:r w:rsidRPr="00BC57D3">
              <w:rPr>
                <w:rFonts w:cs="Arial"/>
                <w:color w:val="000000"/>
                <w:szCs w:val="20"/>
              </w:rPr>
              <w:t>CO</w:t>
            </w:r>
          </w:p>
        </w:tc>
        <w:tc>
          <w:tcPr>
            <w:tcW w:w="1061" w:type="dxa"/>
            <w:vAlign w:val="bottom"/>
          </w:tcPr>
          <w:p w14:paraId="1FAE2B8F" w14:textId="4802E552" w:rsidR="00BC57D3" w:rsidRPr="00BC57D3" w:rsidRDefault="00BC57D3" w:rsidP="001D60E0">
            <w:pPr>
              <w:pStyle w:val="NormalIndent"/>
              <w:ind w:left="0"/>
              <w:rPr>
                <w:rFonts w:cs="Arial"/>
                <w:szCs w:val="20"/>
              </w:rPr>
            </w:pPr>
            <w:r w:rsidRPr="00BC57D3">
              <w:rPr>
                <w:rFonts w:cs="Arial"/>
                <w:color w:val="000000"/>
                <w:szCs w:val="20"/>
              </w:rPr>
              <w:t>es_CO</w:t>
            </w:r>
          </w:p>
        </w:tc>
      </w:tr>
      <w:tr w:rsidR="00BC57D3" w14:paraId="2B2CC5DD" w14:textId="77777777" w:rsidTr="00AA6CAD">
        <w:tc>
          <w:tcPr>
            <w:tcW w:w="2407" w:type="dxa"/>
            <w:vAlign w:val="bottom"/>
          </w:tcPr>
          <w:p w14:paraId="0CE68BAC" w14:textId="3224463F" w:rsidR="00BC57D3" w:rsidRPr="00BC57D3" w:rsidRDefault="00BC57D3" w:rsidP="001D60E0">
            <w:pPr>
              <w:pStyle w:val="NormalIndent"/>
              <w:ind w:left="0"/>
              <w:rPr>
                <w:rFonts w:cs="Arial"/>
                <w:szCs w:val="20"/>
              </w:rPr>
            </w:pPr>
            <w:r w:rsidRPr="00BC57D3">
              <w:rPr>
                <w:rFonts w:cs="Arial"/>
                <w:color w:val="000000"/>
                <w:szCs w:val="20"/>
              </w:rPr>
              <w:t>México</w:t>
            </w:r>
          </w:p>
        </w:tc>
        <w:tc>
          <w:tcPr>
            <w:tcW w:w="2846" w:type="dxa"/>
            <w:vAlign w:val="bottom"/>
          </w:tcPr>
          <w:p w14:paraId="0388ED0D" w14:textId="34A79A75" w:rsidR="00BC57D3" w:rsidRPr="00BC57D3" w:rsidRDefault="008B6B4F" w:rsidP="001D60E0">
            <w:pPr>
              <w:pStyle w:val="NormalIndent"/>
              <w:ind w:left="0"/>
              <w:rPr>
                <w:rFonts w:cs="Arial"/>
                <w:szCs w:val="20"/>
              </w:rPr>
            </w:pPr>
            <w:hyperlink r:id="rId29" w:history="1">
              <w:r w:rsidR="00BC57D3" w:rsidRPr="00BC57D3">
                <w:rPr>
                  <w:rFonts w:cs="Arial"/>
                  <w:color w:val="0000FF"/>
                  <w:szCs w:val="20"/>
                  <w:u w:val="single"/>
                </w:rPr>
                <w:t>www.philips.com.mx</w:t>
              </w:r>
            </w:hyperlink>
          </w:p>
        </w:tc>
        <w:tc>
          <w:tcPr>
            <w:tcW w:w="1170" w:type="dxa"/>
            <w:vAlign w:val="bottom"/>
          </w:tcPr>
          <w:p w14:paraId="36FABB9A" w14:textId="1CDD3D7E" w:rsidR="00BC57D3" w:rsidRPr="00BC57D3" w:rsidRDefault="00BC57D3" w:rsidP="001D60E0">
            <w:pPr>
              <w:pStyle w:val="NormalIndent"/>
              <w:ind w:left="0"/>
              <w:rPr>
                <w:rFonts w:cs="Arial"/>
                <w:szCs w:val="20"/>
              </w:rPr>
            </w:pPr>
            <w:r w:rsidRPr="00BC57D3">
              <w:rPr>
                <w:rFonts w:cs="Arial"/>
                <w:color w:val="000000"/>
                <w:szCs w:val="20"/>
              </w:rPr>
              <w:t>es</w:t>
            </w:r>
          </w:p>
        </w:tc>
        <w:tc>
          <w:tcPr>
            <w:tcW w:w="1474" w:type="dxa"/>
            <w:vAlign w:val="bottom"/>
          </w:tcPr>
          <w:p w14:paraId="4BFBDF68" w14:textId="6E8CCD15" w:rsidR="00BC57D3" w:rsidRPr="00BC57D3" w:rsidRDefault="00BC57D3" w:rsidP="001D60E0">
            <w:pPr>
              <w:pStyle w:val="NormalIndent"/>
              <w:ind w:left="0"/>
              <w:rPr>
                <w:rFonts w:cs="Arial"/>
                <w:szCs w:val="20"/>
              </w:rPr>
            </w:pPr>
            <w:r w:rsidRPr="00BC57D3">
              <w:rPr>
                <w:rFonts w:cs="Arial"/>
                <w:color w:val="000000"/>
                <w:szCs w:val="20"/>
              </w:rPr>
              <w:t>MX</w:t>
            </w:r>
          </w:p>
        </w:tc>
        <w:tc>
          <w:tcPr>
            <w:tcW w:w="1061" w:type="dxa"/>
            <w:vAlign w:val="bottom"/>
          </w:tcPr>
          <w:p w14:paraId="18B6782B" w14:textId="2AA49551" w:rsidR="00BC57D3" w:rsidRPr="00BC57D3" w:rsidRDefault="00BC57D3" w:rsidP="001D60E0">
            <w:pPr>
              <w:pStyle w:val="NormalIndent"/>
              <w:ind w:left="0"/>
              <w:rPr>
                <w:rFonts w:cs="Arial"/>
                <w:szCs w:val="20"/>
              </w:rPr>
            </w:pPr>
            <w:r w:rsidRPr="00BC57D3">
              <w:rPr>
                <w:rFonts w:cs="Arial"/>
                <w:color w:val="000000"/>
                <w:szCs w:val="20"/>
              </w:rPr>
              <w:t>es_MX</w:t>
            </w:r>
          </w:p>
        </w:tc>
      </w:tr>
      <w:tr w:rsidR="00BC57D3" w14:paraId="6E351FFD" w14:textId="77777777" w:rsidTr="00AA6CAD">
        <w:tc>
          <w:tcPr>
            <w:tcW w:w="2407" w:type="dxa"/>
            <w:vAlign w:val="bottom"/>
          </w:tcPr>
          <w:p w14:paraId="274EA1D6" w14:textId="0701137B" w:rsidR="00BC57D3" w:rsidRPr="00BC57D3" w:rsidRDefault="00BC57D3" w:rsidP="001D60E0">
            <w:pPr>
              <w:pStyle w:val="NormalIndent"/>
              <w:ind w:left="0"/>
              <w:rPr>
                <w:rFonts w:cs="Arial"/>
                <w:szCs w:val="20"/>
              </w:rPr>
            </w:pPr>
            <w:r w:rsidRPr="00BC57D3">
              <w:rPr>
                <w:rFonts w:cs="Arial"/>
                <w:color w:val="000000"/>
                <w:szCs w:val="20"/>
              </w:rPr>
              <w:t>Perú</w:t>
            </w:r>
          </w:p>
        </w:tc>
        <w:tc>
          <w:tcPr>
            <w:tcW w:w="2846" w:type="dxa"/>
            <w:vAlign w:val="bottom"/>
          </w:tcPr>
          <w:p w14:paraId="0EA34F55" w14:textId="4F54FAFF" w:rsidR="00BC57D3" w:rsidRPr="00BC57D3" w:rsidRDefault="008B6B4F" w:rsidP="001D60E0">
            <w:pPr>
              <w:pStyle w:val="NormalIndent"/>
              <w:ind w:left="0"/>
              <w:rPr>
                <w:rFonts w:cs="Arial"/>
                <w:szCs w:val="20"/>
              </w:rPr>
            </w:pPr>
            <w:hyperlink r:id="rId30" w:history="1">
              <w:r w:rsidR="00BC57D3" w:rsidRPr="00BC57D3">
                <w:rPr>
                  <w:rFonts w:cs="Arial"/>
                  <w:color w:val="0000FF"/>
                  <w:szCs w:val="20"/>
                  <w:u w:val="single"/>
                </w:rPr>
                <w:t>www.philips.com.pe</w:t>
              </w:r>
            </w:hyperlink>
          </w:p>
        </w:tc>
        <w:tc>
          <w:tcPr>
            <w:tcW w:w="1170" w:type="dxa"/>
            <w:vAlign w:val="bottom"/>
          </w:tcPr>
          <w:p w14:paraId="2A273963" w14:textId="0A2DF403" w:rsidR="00BC57D3" w:rsidRPr="00BC57D3" w:rsidRDefault="00BC57D3" w:rsidP="001D60E0">
            <w:pPr>
              <w:pStyle w:val="NormalIndent"/>
              <w:ind w:left="0"/>
              <w:rPr>
                <w:rFonts w:cs="Arial"/>
                <w:szCs w:val="20"/>
              </w:rPr>
            </w:pPr>
            <w:r w:rsidRPr="00BC57D3">
              <w:rPr>
                <w:rFonts w:cs="Arial"/>
                <w:color w:val="000000"/>
                <w:szCs w:val="20"/>
              </w:rPr>
              <w:t>es</w:t>
            </w:r>
          </w:p>
        </w:tc>
        <w:tc>
          <w:tcPr>
            <w:tcW w:w="1474" w:type="dxa"/>
            <w:vAlign w:val="bottom"/>
          </w:tcPr>
          <w:p w14:paraId="3DD145B6" w14:textId="1FF6D5BB" w:rsidR="00BC57D3" w:rsidRPr="00BC57D3" w:rsidRDefault="00BC57D3" w:rsidP="001D60E0">
            <w:pPr>
              <w:pStyle w:val="NormalIndent"/>
              <w:ind w:left="0"/>
              <w:rPr>
                <w:rFonts w:cs="Arial"/>
                <w:szCs w:val="20"/>
              </w:rPr>
            </w:pPr>
            <w:r w:rsidRPr="00BC57D3">
              <w:rPr>
                <w:rFonts w:cs="Arial"/>
                <w:color w:val="000000"/>
                <w:szCs w:val="20"/>
              </w:rPr>
              <w:t>PE</w:t>
            </w:r>
          </w:p>
        </w:tc>
        <w:tc>
          <w:tcPr>
            <w:tcW w:w="1061" w:type="dxa"/>
            <w:vAlign w:val="bottom"/>
          </w:tcPr>
          <w:p w14:paraId="206C1A2E" w14:textId="5B723B14" w:rsidR="00BC57D3" w:rsidRPr="00BC57D3" w:rsidRDefault="00BC57D3" w:rsidP="001D60E0">
            <w:pPr>
              <w:pStyle w:val="NormalIndent"/>
              <w:ind w:left="0"/>
              <w:rPr>
                <w:rFonts w:cs="Arial"/>
                <w:szCs w:val="20"/>
              </w:rPr>
            </w:pPr>
            <w:r w:rsidRPr="00BC57D3">
              <w:rPr>
                <w:rFonts w:cs="Arial"/>
                <w:color w:val="000000"/>
                <w:szCs w:val="20"/>
              </w:rPr>
              <w:t>es_PE</w:t>
            </w:r>
          </w:p>
        </w:tc>
      </w:tr>
      <w:tr w:rsidR="00BC57D3" w14:paraId="44B86117" w14:textId="77777777" w:rsidTr="00AA6CAD">
        <w:tc>
          <w:tcPr>
            <w:tcW w:w="2407" w:type="dxa"/>
            <w:shd w:val="clear" w:color="auto" w:fill="0B5ED7" w:themeFill="accent1"/>
          </w:tcPr>
          <w:p w14:paraId="0961BF90" w14:textId="7533DD8D" w:rsidR="00BC57D3" w:rsidRPr="00AA6CAD" w:rsidRDefault="00BC57D3" w:rsidP="001D60E0">
            <w:pPr>
              <w:pStyle w:val="NormalIndent"/>
              <w:ind w:left="0"/>
              <w:rPr>
                <w:rFonts w:cs="Arial"/>
                <w:b/>
                <w:color w:val="FFFFFF" w:themeColor="background1"/>
                <w:szCs w:val="20"/>
              </w:rPr>
            </w:pPr>
            <w:r w:rsidRPr="00BC57D3">
              <w:rPr>
                <w:rFonts w:cs="Arial"/>
                <w:b/>
                <w:color w:val="FFFFFF" w:themeColor="background1"/>
                <w:szCs w:val="20"/>
              </w:rPr>
              <w:t>Middle East &amp; Africa</w:t>
            </w:r>
          </w:p>
        </w:tc>
        <w:tc>
          <w:tcPr>
            <w:tcW w:w="2846" w:type="dxa"/>
            <w:shd w:val="clear" w:color="auto" w:fill="0B5ED7" w:themeFill="accent1"/>
          </w:tcPr>
          <w:p w14:paraId="05FEAB18" w14:textId="77777777" w:rsidR="00BC57D3" w:rsidRPr="00AA6CAD" w:rsidRDefault="00BC57D3" w:rsidP="001D60E0">
            <w:pPr>
              <w:pStyle w:val="NormalIndent"/>
              <w:ind w:left="0"/>
              <w:rPr>
                <w:rFonts w:cs="Arial"/>
                <w:color w:val="FFFFFF" w:themeColor="background1"/>
                <w:szCs w:val="20"/>
              </w:rPr>
            </w:pPr>
          </w:p>
        </w:tc>
        <w:tc>
          <w:tcPr>
            <w:tcW w:w="1170" w:type="dxa"/>
            <w:shd w:val="clear" w:color="auto" w:fill="0B5ED7" w:themeFill="accent1"/>
          </w:tcPr>
          <w:p w14:paraId="15F6588A" w14:textId="77777777" w:rsidR="00BC57D3" w:rsidRPr="00AA6CAD" w:rsidRDefault="00BC57D3" w:rsidP="001D60E0">
            <w:pPr>
              <w:pStyle w:val="NormalIndent"/>
              <w:ind w:left="0"/>
              <w:rPr>
                <w:rFonts w:cs="Arial"/>
                <w:color w:val="FFFFFF" w:themeColor="background1"/>
                <w:szCs w:val="20"/>
              </w:rPr>
            </w:pPr>
          </w:p>
        </w:tc>
        <w:tc>
          <w:tcPr>
            <w:tcW w:w="1474" w:type="dxa"/>
            <w:shd w:val="clear" w:color="auto" w:fill="0B5ED7" w:themeFill="accent1"/>
          </w:tcPr>
          <w:p w14:paraId="26AF6F0A" w14:textId="77777777" w:rsidR="00BC57D3" w:rsidRPr="00AA6CAD" w:rsidRDefault="00BC57D3" w:rsidP="001D60E0">
            <w:pPr>
              <w:pStyle w:val="NormalIndent"/>
              <w:ind w:left="0"/>
              <w:rPr>
                <w:rFonts w:cs="Arial"/>
                <w:color w:val="FFFFFF" w:themeColor="background1"/>
                <w:szCs w:val="20"/>
              </w:rPr>
            </w:pPr>
          </w:p>
        </w:tc>
        <w:tc>
          <w:tcPr>
            <w:tcW w:w="1061" w:type="dxa"/>
            <w:shd w:val="clear" w:color="auto" w:fill="0B5ED7" w:themeFill="accent1"/>
          </w:tcPr>
          <w:p w14:paraId="3343A25C" w14:textId="77777777" w:rsidR="00BC57D3" w:rsidRPr="00AA6CAD" w:rsidRDefault="00BC57D3" w:rsidP="001D60E0">
            <w:pPr>
              <w:pStyle w:val="NormalIndent"/>
              <w:ind w:left="0"/>
              <w:rPr>
                <w:rFonts w:cs="Arial"/>
                <w:color w:val="FFFFFF" w:themeColor="background1"/>
                <w:szCs w:val="20"/>
              </w:rPr>
            </w:pPr>
          </w:p>
        </w:tc>
      </w:tr>
      <w:tr w:rsidR="00BC57D3" w14:paraId="0B5AC49B" w14:textId="77777777" w:rsidTr="00AA6CAD">
        <w:tc>
          <w:tcPr>
            <w:tcW w:w="2407" w:type="dxa"/>
            <w:vAlign w:val="bottom"/>
          </w:tcPr>
          <w:p w14:paraId="6CA5417D" w14:textId="59E9A5DA" w:rsidR="00BC57D3" w:rsidRPr="00BC57D3" w:rsidRDefault="00BC57D3" w:rsidP="001D60E0">
            <w:pPr>
              <w:pStyle w:val="NormalIndent"/>
              <w:ind w:left="0"/>
              <w:rPr>
                <w:rFonts w:cs="Arial"/>
                <w:szCs w:val="20"/>
              </w:rPr>
            </w:pPr>
            <w:r w:rsidRPr="00BC57D3">
              <w:rPr>
                <w:rFonts w:cs="Arial"/>
                <w:color w:val="000000"/>
                <w:szCs w:val="20"/>
              </w:rPr>
              <w:t>Israel</w:t>
            </w:r>
          </w:p>
        </w:tc>
        <w:tc>
          <w:tcPr>
            <w:tcW w:w="2846" w:type="dxa"/>
            <w:vAlign w:val="bottom"/>
          </w:tcPr>
          <w:p w14:paraId="1ACE5851" w14:textId="738C7D99" w:rsidR="00BC57D3" w:rsidRPr="00BC57D3" w:rsidRDefault="008B6B4F" w:rsidP="001D60E0">
            <w:pPr>
              <w:pStyle w:val="NormalIndent"/>
              <w:ind w:left="0"/>
              <w:rPr>
                <w:rFonts w:cs="Arial"/>
                <w:szCs w:val="20"/>
              </w:rPr>
            </w:pPr>
            <w:hyperlink r:id="rId31" w:history="1">
              <w:r w:rsidR="00BC57D3" w:rsidRPr="00BC57D3">
                <w:rPr>
                  <w:rFonts w:cs="Arial"/>
                  <w:color w:val="0000FF"/>
                  <w:szCs w:val="20"/>
                  <w:u w:val="single"/>
                </w:rPr>
                <w:t>www.philips.co.il</w:t>
              </w:r>
            </w:hyperlink>
          </w:p>
        </w:tc>
        <w:tc>
          <w:tcPr>
            <w:tcW w:w="1170" w:type="dxa"/>
            <w:vAlign w:val="bottom"/>
          </w:tcPr>
          <w:p w14:paraId="791ED14C" w14:textId="6FBB5BE0" w:rsidR="00BC57D3" w:rsidRPr="00BC57D3" w:rsidRDefault="00BC57D3" w:rsidP="001D60E0">
            <w:pPr>
              <w:pStyle w:val="NormalIndent"/>
              <w:ind w:left="0"/>
              <w:rPr>
                <w:rFonts w:cs="Arial"/>
                <w:szCs w:val="20"/>
              </w:rPr>
            </w:pPr>
            <w:r w:rsidRPr="00BC57D3">
              <w:rPr>
                <w:rFonts w:cs="Arial"/>
                <w:color w:val="000000"/>
                <w:szCs w:val="20"/>
              </w:rPr>
              <w:t>iw</w:t>
            </w:r>
          </w:p>
        </w:tc>
        <w:tc>
          <w:tcPr>
            <w:tcW w:w="1474" w:type="dxa"/>
            <w:vAlign w:val="bottom"/>
          </w:tcPr>
          <w:p w14:paraId="2E504174" w14:textId="01C0A5FA" w:rsidR="00BC57D3" w:rsidRPr="00BC57D3" w:rsidRDefault="00BC57D3" w:rsidP="001D60E0">
            <w:pPr>
              <w:pStyle w:val="NormalIndent"/>
              <w:ind w:left="0"/>
              <w:rPr>
                <w:rFonts w:cs="Arial"/>
                <w:szCs w:val="20"/>
              </w:rPr>
            </w:pPr>
            <w:r w:rsidRPr="00BC57D3">
              <w:rPr>
                <w:rFonts w:cs="Arial"/>
                <w:color w:val="000000"/>
                <w:szCs w:val="20"/>
              </w:rPr>
              <w:t>IL</w:t>
            </w:r>
          </w:p>
        </w:tc>
        <w:tc>
          <w:tcPr>
            <w:tcW w:w="1061" w:type="dxa"/>
            <w:vAlign w:val="bottom"/>
          </w:tcPr>
          <w:p w14:paraId="57EBC7BF" w14:textId="56AC1633" w:rsidR="00BC57D3" w:rsidRPr="00BC57D3" w:rsidRDefault="00BC57D3" w:rsidP="001D60E0">
            <w:pPr>
              <w:pStyle w:val="NormalIndent"/>
              <w:ind w:left="0"/>
              <w:rPr>
                <w:rFonts w:cs="Arial"/>
                <w:szCs w:val="20"/>
              </w:rPr>
            </w:pPr>
            <w:r w:rsidRPr="00BC57D3">
              <w:rPr>
                <w:rFonts w:cs="Arial"/>
                <w:color w:val="000000"/>
                <w:szCs w:val="20"/>
              </w:rPr>
              <w:t>iw_IL</w:t>
            </w:r>
          </w:p>
        </w:tc>
      </w:tr>
      <w:tr w:rsidR="00BC57D3" w14:paraId="56B22165" w14:textId="77777777" w:rsidTr="00AA6CAD">
        <w:tc>
          <w:tcPr>
            <w:tcW w:w="2407" w:type="dxa"/>
            <w:vAlign w:val="bottom"/>
          </w:tcPr>
          <w:p w14:paraId="06F25C72" w14:textId="22DC8D14" w:rsidR="00BC57D3" w:rsidRPr="00BC57D3" w:rsidRDefault="00BC57D3" w:rsidP="001D60E0">
            <w:pPr>
              <w:pStyle w:val="NormalIndent"/>
              <w:ind w:left="0"/>
              <w:rPr>
                <w:rFonts w:cs="Arial"/>
                <w:szCs w:val="20"/>
              </w:rPr>
            </w:pPr>
            <w:r w:rsidRPr="00BC57D3">
              <w:rPr>
                <w:rFonts w:cs="Arial"/>
                <w:color w:val="000000"/>
                <w:szCs w:val="20"/>
              </w:rPr>
              <w:t>Middle East &amp; Africa</w:t>
            </w:r>
          </w:p>
        </w:tc>
        <w:tc>
          <w:tcPr>
            <w:tcW w:w="2846" w:type="dxa"/>
            <w:vAlign w:val="bottom"/>
          </w:tcPr>
          <w:p w14:paraId="1AD146E0" w14:textId="021D0DFD" w:rsidR="00BC57D3" w:rsidRPr="00BC57D3" w:rsidRDefault="008B6B4F" w:rsidP="001D60E0">
            <w:pPr>
              <w:pStyle w:val="NormalIndent"/>
              <w:ind w:left="0"/>
              <w:rPr>
                <w:rFonts w:cs="Arial"/>
                <w:szCs w:val="20"/>
              </w:rPr>
            </w:pPr>
            <w:hyperlink r:id="rId32" w:history="1">
              <w:r w:rsidR="00BC57D3" w:rsidRPr="00BC57D3">
                <w:rPr>
                  <w:rFonts w:cs="Arial"/>
                  <w:color w:val="0000FF"/>
                  <w:szCs w:val="20"/>
                  <w:u w:val="single"/>
                </w:rPr>
                <w:t>www.mea.philips.com</w:t>
              </w:r>
            </w:hyperlink>
          </w:p>
        </w:tc>
        <w:tc>
          <w:tcPr>
            <w:tcW w:w="1170" w:type="dxa"/>
            <w:vAlign w:val="bottom"/>
          </w:tcPr>
          <w:p w14:paraId="6998C176" w14:textId="2FAE4E98" w:rsidR="00BC57D3" w:rsidRPr="00BC57D3" w:rsidRDefault="00BC57D3" w:rsidP="001D60E0">
            <w:pPr>
              <w:pStyle w:val="NormalIndent"/>
              <w:ind w:left="0"/>
              <w:rPr>
                <w:rFonts w:cs="Arial"/>
                <w:szCs w:val="20"/>
              </w:rPr>
            </w:pPr>
            <w:r w:rsidRPr="00BC57D3">
              <w:rPr>
                <w:rFonts w:cs="Arial"/>
                <w:color w:val="000000"/>
                <w:szCs w:val="20"/>
              </w:rPr>
              <w:t>en</w:t>
            </w:r>
          </w:p>
        </w:tc>
        <w:tc>
          <w:tcPr>
            <w:tcW w:w="1474" w:type="dxa"/>
            <w:vAlign w:val="bottom"/>
          </w:tcPr>
          <w:p w14:paraId="2442ADA7" w14:textId="4D09F317" w:rsidR="00BC57D3" w:rsidRPr="00BC57D3" w:rsidRDefault="00BC57D3" w:rsidP="001D60E0">
            <w:pPr>
              <w:pStyle w:val="NormalIndent"/>
              <w:ind w:left="0"/>
              <w:rPr>
                <w:rFonts w:cs="Arial"/>
                <w:szCs w:val="20"/>
              </w:rPr>
            </w:pPr>
            <w:r w:rsidRPr="00BC57D3">
              <w:rPr>
                <w:rFonts w:cs="Arial"/>
                <w:color w:val="000000"/>
                <w:szCs w:val="20"/>
              </w:rPr>
              <w:t>SA</w:t>
            </w:r>
          </w:p>
        </w:tc>
        <w:tc>
          <w:tcPr>
            <w:tcW w:w="1061" w:type="dxa"/>
            <w:vAlign w:val="bottom"/>
          </w:tcPr>
          <w:p w14:paraId="2D0C94B8" w14:textId="11BF89FB" w:rsidR="00BC57D3" w:rsidRPr="00BC57D3" w:rsidRDefault="00BC57D3" w:rsidP="001D60E0">
            <w:pPr>
              <w:pStyle w:val="NormalIndent"/>
              <w:ind w:left="0"/>
              <w:rPr>
                <w:rFonts w:cs="Arial"/>
                <w:szCs w:val="20"/>
              </w:rPr>
            </w:pPr>
            <w:r w:rsidRPr="00BC57D3">
              <w:rPr>
                <w:rFonts w:cs="Arial"/>
                <w:color w:val="000000"/>
                <w:szCs w:val="20"/>
              </w:rPr>
              <w:t>en_SA</w:t>
            </w:r>
          </w:p>
        </w:tc>
      </w:tr>
      <w:tr w:rsidR="00BC57D3" w14:paraId="2C00DD14" w14:textId="77777777" w:rsidTr="00AA6CAD">
        <w:tc>
          <w:tcPr>
            <w:tcW w:w="2407" w:type="dxa"/>
            <w:vAlign w:val="bottom"/>
          </w:tcPr>
          <w:p w14:paraId="152CB9B3" w14:textId="77777777" w:rsidR="00BC57D3" w:rsidRPr="00BC57D3" w:rsidRDefault="00BC57D3" w:rsidP="001D60E0">
            <w:pPr>
              <w:pStyle w:val="NormalIndent"/>
              <w:ind w:left="0"/>
              <w:rPr>
                <w:rFonts w:cs="Arial"/>
                <w:szCs w:val="20"/>
              </w:rPr>
            </w:pPr>
          </w:p>
        </w:tc>
        <w:tc>
          <w:tcPr>
            <w:tcW w:w="2846" w:type="dxa"/>
            <w:vAlign w:val="bottom"/>
          </w:tcPr>
          <w:p w14:paraId="6FDCCA56" w14:textId="7C1D26BD" w:rsidR="00BC57D3" w:rsidRPr="00BC57D3" w:rsidRDefault="008B6B4F" w:rsidP="001D60E0">
            <w:pPr>
              <w:pStyle w:val="NormalIndent"/>
              <w:ind w:left="0"/>
              <w:rPr>
                <w:rFonts w:cs="Arial"/>
                <w:szCs w:val="20"/>
              </w:rPr>
            </w:pPr>
            <w:hyperlink r:id="rId33" w:history="1">
              <w:r w:rsidR="00BC57D3" w:rsidRPr="00BC57D3">
                <w:rPr>
                  <w:rFonts w:cs="Arial"/>
                  <w:color w:val="0000FF"/>
                  <w:szCs w:val="20"/>
                  <w:u w:val="single"/>
                </w:rPr>
                <w:t>www.philips.com.sa</w:t>
              </w:r>
            </w:hyperlink>
          </w:p>
        </w:tc>
        <w:tc>
          <w:tcPr>
            <w:tcW w:w="1170" w:type="dxa"/>
            <w:vAlign w:val="bottom"/>
          </w:tcPr>
          <w:p w14:paraId="044B3BEF" w14:textId="05642895" w:rsidR="00BC57D3" w:rsidRPr="00BC57D3" w:rsidRDefault="00BC57D3" w:rsidP="001D60E0">
            <w:pPr>
              <w:pStyle w:val="NormalIndent"/>
              <w:ind w:left="0"/>
              <w:rPr>
                <w:rFonts w:cs="Arial"/>
                <w:szCs w:val="20"/>
              </w:rPr>
            </w:pPr>
            <w:r w:rsidRPr="00BC57D3">
              <w:rPr>
                <w:rFonts w:cs="Arial"/>
                <w:color w:val="000000"/>
                <w:szCs w:val="20"/>
              </w:rPr>
              <w:t>ar</w:t>
            </w:r>
          </w:p>
        </w:tc>
        <w:tc>
          <w:tcPr>
            <w:tcW w:w="1474" w:type="dxa"/>
            <w:vAlign w:val="bottom"/>
          </w:tcPr>
          <w:p w14:paraId="5546E882" w14:textId="6E75A2A2" w:rsidR="00BC57D3" w:rsidRPr="00BC57D3" w:rsidRDefault="00BC57D3" w:rsidP="001D60E0">
            <w:pPr>
              <w:pStyle w:val="NormalIndent"/>
              <w:ind w:left="0"/>
              <w:rPr>
                <w:rFonts w:cs="Arial"/>
                <w:szCs w:val="20"/>
              </w:rPr>
            </w:pPr>
            <w:r w:rsidRPr="00BC57D3">
              <w:rPr>
                <w:rFonts w:cs="Arial"/>
                <w:color w:val="000000"/>
                <w:szCs w:val="20"/>
              </w:rPr>
              <w:t>RW</w:t>
            </w:r>
          </w:p>
        </w:tc>
        <w:tc>
          <w:tcPr>
            <w:tcW w:w="1061" w:type="dxa"/>
            <w:vAlign w:val="bottom"/>
          </w:tcPr>
          <w:p w14:paraId="1C52B545" w14:textId="31ED1E22" w:rsidR="00BC57D3" w:rsidRPr="00BC57D3" w:rsidRDefault="00BC57D3" w:rsidP="001D60E0">
            <w:pPr>
              <w:pStyle w:val="NormalIndent"/>
              <w:ind w:left="0"/>
              <w:rPr>
                <w:rFonts w:cs="Arial"/>
                <w:szCs w:val="20"/>
              </w:rPr>
            </w:pPr>
            <w:r w:rsidRPr="00BC57D3">
              <w:rPr>
                <w:rFonts w:cs="Arial"/>
                <w:color w:val="000000"/>
                <w:szCs w:val="20"/>
              </w:rPr>
              <w:t>ar_RW</w:t>
            </w:r>
          </w:p>
        </w:tc>
      </w:tr>
      <w:tr w:rsidR="00BC57D3" w14:paraId="1A8CFFC1" w14:textId="77777777" w:rsidTr="00AA6CAD">
        <w:tc>
          <w:tcPr>
            <w:tcW w:w="2407" w:type="dxa"/>
            <w:vAlign w:val="bottom"/>
          </w:tcPr>
          <w:p w14:paraId="21767CF7" w14:textId="70A9CCCD" w:rsidR="00BC57D3" w:rsidRPr="00BC57D3" w:rsidRDefault="00BC57D3" w:rsidP="001D60E0">
            <w:pPr>
              <w:pStyle w:val="NormalIndent"/>
              <w:ind w:left="0"/>
              <w:rPr>
                <w:rFonts w:cs="Arial"/>
                <w:szCs w:val="20"/>
              </w:rPr>
            </w:pPr>
            <w:r w:rsidRPr="00BC57D3">
              <w:rPr>
                <w:rFonts w:cs="Arial"/>
                <w:color w:val="000000"/>
                <w:szCs w:val="20"/>
              </w:rPr>
              <w:t>South Africa</w:t>
            </w:r>
          </w:p>
        </w:tc>
        <w:tc>
          <w:tcPr>
            <w:tcW w:w="2846" w:type="dxa"/>
            <w:vAlign w:val="bottom"/>
          </w:tcPr>
          <w:p w14:paraId="59A4D4D0" w14:textId="3D22B521" w:rsidR="00BC57D3" w:rsidRPr="00BC57D3" w:rsidRDefault="008B6B4F" w:rsidP="001D60E0">
            <w:pPr>
              <w:pStyle w:val="NormalIndent"/>
              <w:ind w:left="0"/>
              <w:rPr>
                <w:rFonts w:cs="Arial"/>
                <w:szCs w:val="20"/>
              </w:rPr>
            </w:pPr>
            <w:hyperlink r:id="rId34" w:history="1">
              <w:r w:rsidR="00BC57D3" w:rsidRPr="00BC57D3">
                <w:rPr>
                  <w:rFonts w:cs="Arial"/>
                  <w:color w:val="0000FF"/>
                  <w:szCs w:val="20"/>
                  <w:u w:val="single"/>
                </w:rPr>
                <w:t>www.philips.co.za</w:t>
              </w:r>
            </w:hyperlink>
          </w:p>
        </w:tc>
        <w:tc>
          <w:tcPr>
            <w:tcW w:w="1170" w:type="dxa"/>
            <w:vAlign w:val="bottom"/>
          </w:tcPr>
          <w:p w14:paraId="2385270A" w14:textId="778B98F6" w:rsidR="00BC57D3" w:rsidRPr="00BC57D3" w:rsidRDefault="00BC57D3" w:rsidP="001D60E0">
            <w:pPr>
              <w:pStyle w:val="NormalIndent"/>
              <w:ind w:left="0"/>
              <w:rPr>
                <w:rFonts w:cs="Arial"/>
                <w:szCs w:val="20"/>
              </w:rPr>
            </w:pPr>
            <w:r w:rsidRPr="00BC57D3">
              <w:rPr>
                <w:rFonts w:cs="Arial"/>
                <w:color w:val="000000"/>
                <w:szCs w:val="20"/>
              </w:rPr>
              <w:t>en</w:t>
            </w:r>
          </w:p>
        </w:tc>
        <w:tc>
          <w:tcPr>
            <w:tcW w:w="1474" w:type="dxa"/>
            <w:vAlign w:val="bottom"/>
          </w:tcPr>
          <w:p w14:paraId="463762FB" w14:textId="41781DBD" w:rsidR="00BC57D3" w:rsidRPr="00BC57D3" w:rsidRDefault="00BC57D3" w:rsidP="001D60E0">
            <w:pPr>
              <w:pStyle w:val="NormalIndent"/>
              <w:ind w:left="0"/>
              <w:rPr>
                <w:rFonts w:cs="Arial"/>
                <w:szCs w:val="20"/>
              </w:rPr>
            </w:pPr>
            <w:r w:rsidRPr="00BC57D3">
              <w:rPr>
                <w:rFonts w:cs="Arial"/>
                <w:color w:val="000000"/>
                <w:szCs w:val="20"/>
              </w:rPr>
              <w:t>ZA</w:t>
            </w:r>
          </w:p>
        </w:tc>
        <w:tc>
          <w:tcPr>
            <w:tcW w:w="1061" w:type="dxa"/>
            <w:vAlign w:val="bottom"/>
          </w:tcPr>
          <w:p w14:paraId="55DD0170" w14:textId="3819A59D" w:rsidR="00BC57D3" w:rsidRPr="00BC57D3" w:rsidRDefault="00BC57D3" w:rsidP="001D60E0">
            <w:pPr>
              <w:pStyle w:val="NormalIndent"/>
              <w:ind w:left="0"/>
              <w:rPr>
                <w:rFonts w:cs="Arial"/>
                <w:szCs w:val="20"/>
              </w:rPr>
            </w:pPr>
            <w:r w:rsidRPr="00BC57D3">
              <w:rPr>
                <w:rFonts w:cs="Arial"/>
                <w:color w:val="000000"/>
                <w:szCs w:val="20"/>
              </w:rPr>
              <w:t>en_ZA</w:t>
            </w:r>
          </w:p>
        </w:tc>
      </w:tr>
      <w:tr w:rsidR="00BC57D3" w14:paraId="220C98C4" w14:textId="77777777" w:rsidTr="00AA6CAD">
        <w:tc>
          <w:tcPr>
            <w:tcW w:w="2407" w:type="dxa"/>
            <w:shd w:val="clear" w:color="auto" w:fill="0B5ED7" w:themeFill="accent1"/>
          </w:tcPr>
          <w:p w14:paraId="3CF697FA" w14:textId="0935BB91" w:rsidR="00BC57D3" w:rsidRPr="00AA6CAD" w:rsidRDefault="00BC57D3" w:rsidP="001D60E0">
            <w:pPr>
              <w:pStyle w:val="NormalIndent"/>
              <w:ind w:left="0"/>
              <w:rPr>
                <w:rFonts w:cs="Arial"/>
                <w:b/>
                <w:color w:val="FFFFFF" w:themeColor="background1"/>
                <w:szCs w:val="20"/>
              </w:rPr>
            </w:pPr>
            <w:r w:rsidRPr="00AA6CAD">
              <w:rPr>
                <w:rFonts w:cs="Arial"/>
                <w:b/>
                <w:color w:val="FFFFFF" w:themeColor="background1"/>
                <w:szCs w:val="20"/>
              </w:rPr>
              <w:t>Europe</w:t>
            </w:r>
          </w:p>
        </w:tc>
        <w:tc>
          <w:tcPr>
            <w:tcW w:w="2846" w:type="dxa"/>
            <w:shd w:val="clear" w:color="auto" w:fill="0B5ED7" w:themeFill="accent1"/>
          </w:tcPr>
          <w:p w14:paraId="5B31207E" w14:textId="77777777" w:rsidR="00BC57D3" w:rsidRPr="00AA6CAD" w:rsidRDefault="00BC57D3" w:rsidP="001D60E0">
            <w:pPr>
              <w:pStyle w:val="NormalIndent"/>
              <w:ind w:left="0"/>
              <w:rPr>
                <w:rFonts w:cs="Arial"/>
                <w:b/>
                <w:color w:val="FFFFFF" w:themeColor="background1"/>
                <w:szCs w:val="20"/>
              </w:rPr>
            </w:pPr>
          </w:p>
        </w:tc>
        <w:tc>
          <w:tcPr>
            <w:tcW w:w="1170" w:type="dxa"/>
            <w:shd w:val="clear" w:color="auto" w:fill="0B5ED7" w:themeFill="accent1"/>
          </w:tcPr>
          <w:p w14:paraId="06B87757" w14:textId="77777777" w:rsidR="00BC57D3" w:rsidRPr="00AA6CAD" w:rsidRDefault="00BC57D3" w:rsidP="001D60E0">
            <w:pPr>
              <w:pStyle w:val="NormalIndent"/>
              <w:ind w:left="0"/>
              <w:rPr>
                <w:rFonts w:cs="Arial"/>
                <w:b/>
                <w:color w:val="FFFFFF" w:themeColor="background1"/>
                <w:szCs w:val="20"/>
              </w:rPr>
            </w:pPr>
          </w:p>
        </w:tc>
        <w:tc>
          <w:tcPr>
            <w:tcW w:w="1474" w:type="dxa"/>
            <w:shd w:val="clear" w:color="auto" w:fill="0B5ED7" w:themeFill="accent1"/>
          </w:tcPr>
          <w:p w14:paraId="6DC6F7DB" w14:textId="77777777" w:rsidR="00BC57D3" w:rsidRPr="00AA6CAD" w:rsidRDefault="00BC57D3" w:rsidP="001D60E0">
            <w:pPr>
              <w:pStyle w:val="NormalIndent"/>
              <w:ind w:left="0"/>
              <w:rPr>
                <w:rFonts w:cs="Arial"/>
                <w:b/>
                <w:color w:val="FFFFFF" w:themeColor="background1"/>
                <w:szCs w:val="20"/>
              </w:rPr>
            </w:pPr>
          </w:p>
        </w:tc>
        <w:tc>
          <w:tcPr>
            <w:tcW w:w="1061" w:type="dxa"/>
            <w:shd w:val="clear" w:color="auto" w:fill="0B5ED7" w:themeFill="accent1"/>
          </w:tcPr>
          <w:p w14:paraId="051F6FB1" w14:textId="77777777" w:rsidR="00BC57D3" w:rsidRPr="00AA6CAD" w:rsidRDefault="00BC57D3" w:rsidP="001D60E0">
            <w:pPr>
              <w:pStyle w:val="NormalIndent"/>
              <w:ind w:left="0"/>
              <w:rPr>
                <w:rFonts w:cs="Arial"/>
                <w:b/>
                <w:color w:val="FFFFFF" w:themeColor="background1"/>
                <w:szCs w:val="20"/>
              </w:rPr>
            </w:pPr>
          </w:p>
        </w:tc>
      </w:tr>
      <w:tr w:rsidR="00BC57D3" w14:paraId="47CA53E0" w14:textId="77777777" w:rsidTr="00AA6CAD">
        <w:tc>
          <w:tcPr>
            <w:tcW w:w="2407" w:type="dxa"/>
            <w:vAlign w:val="bottom"/>
          </w:tcPr>
          <w:p w14:paraId="55C99064" w14:textId="738E1445" w:rsidR="00BC57D3" w:rsidRPr="00BC57D3" w:rsidRDefault="00BC57D3" w:rsidP="001D60E0">
            <w:pPr>
              <w:pStyle w:val="NormalIndent"/>
              <w:ind w:left="0"/>
              <w:rPr>
                <w:rFonts w:cs="Arial"/>
                <w:szCs w:val="20"/>
              </w:rPr>
            </w:pPr>
            <w:r w:rsidRPr="00BC57D3">
              <w:rPr>
                <w:rFonts w:cs="Arial"/>
                <w:color w:val="000000"/>
                <w:szCs w:val="20"/>
              </w:rPr>
              <w:t>Belgium</w:t>
            </w:r>
          </w:p>
        </w:tc>
        <w:tc>
          <w:tcPr>
            <w:tcW w:w="2846" w:type="dxa"/>
            <w:vAlign w:val="bottom"/>
          </w:tcPr>
          <w:p w14:paraId="30B5366E" w14:textId="2CAC8D42" w:rsidR="00BC57D3" w:rsidRPr="00BC57D3" w:rsidRDefault="008B6B4F" w:rsidP="001D60E0">
            <w:pPr>
              <w:pStyle w:val="NormalIndent"/>
              <w:ind w:left="0"/>
              <w:rPr>
                <w:rFonts w:cs="Arial"/>
                <w:szCs w:val="20"/>
              </w:rPr>
            </w:pPr>
            <w:hyperlink r:id="rId35" w:history="1">
              <w:r w:rsidR="00BC57D3" w:rsidRPr="00BC57D3">
                <w:rPr>
                  <w:rFonts w:cs="Arial"/>
                  <w:color w:val="0000FF"/>
                  <w:szCs w:val="20"/>
                  <w:u w:val="single"/>
                </w:rPr>
                <w:t>www.philips.be</w:t>
              </w:r>
            </w:hyperlink>
          </w:p>
        </w:tc>
        <w:tc>
          <w:tcPr>
            <w:tcW w:w="1170" w:type="dxa"/>
            <w:vAlign w:val="bottom"/>
          </w:tcPr>
          <w:p w14:paraId="32F5D53B" w14:textId="72B3EFEB" w:rsidR="00BC57D3" w:rsidRPr="00BC57D3" w:rsidRDefault="00BC57D3" w:rsidP="001D60E0">
            <w:pPr>
              <w:pStyle w:val="NormalIndent"/>
              <w:ind w:left="0"/>
              <w:rPr>
                <w:rFonts w:cs="Arial"/>
                <w:szCs w:val="20"/>
              </w:rPr>
            </w:pPr>
            <w:r w:rsidRPr="00BC57D3">
              <w:rPr>
                <w:rFonts w:cs="Arial"/>
                <w:color w:val="000000"/>
                <w:szCs w:val="20"/>
              </w:rPr>
              <w:t>nl</w:t>
            </w:r>
          </w:p>
        </w:tc>
        <w:tc>
          <w:tcPr>
            <w:tcW w:w="1474" w:type="dxa"/>
            <w:vAlign w:val="bottom"/>
          </w:tcPr>
          <w:p w14:paraId="1C0205E9" w14:textId="7C080D7E" w:rsidR="00BC57D3" w:rsidRPr="00BC57D3" w:rsidRDefault="00BC57D3" w:rsidP="001D60E0">
            <w:pPr>
              <w:pStyle w:val="NormalIndent"/>
              <w:ind w:left="0"/>
              <w:rPr>
                <w:rFonts w:cs="Arial"/>
                <w:szCs w:val="20"/>
              </w:rPr>
            </w:pPr>
            <w:r w:rsidRPr="00BC57D3">
              <w:rPr>
                <w:rFonts w:cs="Arial"/>
                <w:color w:val="000000"/>
                <w:szCs w:val="20"/>
              </w:rPr>
              <w:t>BE</w:t>
            </w:r>
          </w:p>
        </w:tc>
        <w:tc>
          <w:tcPr>
            <w:tcW w:w="1061" w:type="dxa"/>
            <w:vAlign w:val="bottom"/>
          </w:tcPr>
          <w:p w14:paraId="14A98E71" w14:textId="5BFA9607" w:rsidR="00BC57D3" w:rsidRPr="00BC57D3" w:rsidRDefault="00BC57D3" w:rsidP="001D60E0">
            <w:pPr>
              <w:pStyle w:val="NormalIndent"/>
              <w:ind w:left="0"/>
              <w:rPr>
                <w:rFonts w:cs="Arial"/>
                <w:szCs w:val="20"/>
              </w:rPr>
            </w:pPr>
            <w:r w:rsidRPr="00BC57D3">
              <w:rPr>
                <w:rFonts w:cs="Arial"/>
                <w:color w:val="000000"/>
                <w:szCs w:val="20"/>
              </w:rPr>
              <w:t>nl_BE</w:t>
            </w:r>
          </w:p>
        </w:tc>
      </w:tr>
      <w:tr w:rsidR="00BC57D3" w14:paraId="417114DE" w14:textId="77777777" w:rsidTr="00AA6CAD">
        <w:tc>
          <w:tcPr>
            <w:tcW w:w="2407" w:type="dxa"/>
            <w:vAlign w:val="bottom"/>
          </w:tcPr>
          <w:p w14:paraId="6B3935CE" w14:textId="77777777" w:rsidR="00BC57D3" w:rsidRPr="00BC57D3" w:rsidRDefault="00BC57D3" w:rsidP="001D60E0">
            <w:pPr>
              <w:pStyle w:val="NormalIndent"/>
              <w:ind w:left="0"/>
              <w:rPr>
                <w:rFonts w:cs="Arial"/>
                <w:szCs w:val="20"/>
              </w:rPr>
            </w:pPr>
          </w:p>
        </w:tc>
        <w:tc>
          <w:tcPr>
            <w:tcW w:w="2846" w:type="dxa"/>
            <w:vAlign w:val="bottom"/>
          </w:tcPr>
          <w:p w14:paraId="0CD2066B" w14:textId="0906B029" w:rsidR="00BC57D3" w:rsidRPr="00BC57D3" w:rsidRDefault="008B6B4F" w:rsidP="001D60E0">
            <w:pPr>
              <w:pStyle w:val="NormalIndent"/>
              <w:ind w:left="0"/>
              <w:rPr>
                <w:rFonts w:cs="Arial"/>
                <w:szCs w:val="20"/>
              </w:rPr>
            </w:pPr>
            <w:hyperlink r:id="rId36" w:history="1">
              <w:r w:rsidR="00AA6CAD" w:rsidRPr="001D29BC">
                <w:rPr>
                  <w:rStyle w:val="Hyperlink"/>
                  <w:rFonts w:cs="Arial"/>
                  <w:szCs w:val="20"/>
                </w:rPr>
                <w:t>www.philips.be</w:t>
              </w:r>
            </w:hyperlink>
          </w:p>
        </w:tc>
        <w:tc>
          <w:tcPr>
            <w:tcW w:w="1170" w:type="dxa"/>
            <w:vAlign w:val="bottom"/>
          </w:tcPr>
          <w:p w14:paraId="704CDD9B" w14:textId="375A831A" w:rsidR="00BC57D3" w:rsidRPr="00BC57D3" w:rsidRDefault="00BC57D3" w:rsidP="001D60E0">
            <w:pPr>
              <w:pStyle w:val="NormalIndent"/>
              <w:ind w:left="0"/>
              <w:rPr>
                <w:rFonts w:cs="Arial"/>
                <w:szCs w:val="20"/>
              </w:rPr>
            </w:pPr>
            <w:r w:rsidRPr="00BC57D3">
              <w:rPr>
                <w:rFonts w:cs="Arial"/>
                <w:color w:val="000000"/>
                <w:szCs w:val="20"/>
              </w:rPr>
              <w:t>fr</w:t>
            </w:r>
          </w:p>
        </w:tc>
        <w:tc>
          <w:tcPr>
            <w:tcW w:w="1474" w:type="dxa"/>
            <w:vAlign w:val="bottom"/>
          </w:tcPr>
          <w:p w14:paraId="4FDE7FFD" w14:textId="26646040" w:rsidR="00BC57D3" w:rsidRPr="00BC57D3" w:rsidRDefault="00BC57D3" w:rsidP="001D60E0">
            <w:pPr>
              <w:pStyle w:val="NormalIndent"/>
              <w:ind w:left="0"/>
              <w:rPr>
                <w:rFonts w:cs="Arial"/>
                <w:szCs w:val="20"/>
              </w:rPr>
            </w:pPr>
            <w:r w:rsidRPr="00BC57D3">
              <w:rPr>
                <w:rFonts w:cs="Arial"/>
                <w:color w:val="000000"/>
                <w:szCs w:val="20"/>
              </w:rPr>
              <w:t>BE</w:t>
            </w:r>
          </w:p>
        </w:tc>
        <w:tc>
          <w:tcPr>
            <w:tcW w:w="1061" w:type="dxa"/>
            <w:vAlign w:val="bottom"/>
          </w:tcPr>
          <w:p w14:paraId="25E0F058" w14:textId="73CD4EFD" w:rsidR="00BC57D3" w:rsidRPr="00BC57D3" w:rsidRDefault="00BC57D3" w:rsidP="001D60E0">
            <w:pPr>
              <w:pStyle w:val="NormalIndent"/>
              <w:ind w:left="0"/>
              <w:rPr>
                <w:rFonts w:cs="Arial"/>
                <w:szCs w:val="20"/>
              </w:rPr>
            </w:pPr>
            <w:r w:rsidRPr="00BC57D3">
              <w:rPr>
                <w:rFonts w:cs="Arial"/>
                <w:color w:val="000000"/>
                <w:szCs w:val="20"/>
              </w:rPr>
              <w:t>fr_BE</w:t>
            </w:r>
          </w:p>
        </w:tc>
      </w:tr>
      <w:tr w:rsidR="00BC57D3" w14:paraId="1DC2C1DC" w14:textId="77777777" w:rsidTr="00AA6CAD">
        <w:tc>
          <w:tcPr>
            <w:tcW w:w="2407" w:type="dxa"/>
            <w:vAlign w:val="bottom"/>
          </w:tcPr>
          <w:p w14:paraId="046ED151" w14:textId="265C34A6" w:rsidR="00BC57D3" w:rsidRPr="00BC57D3" w:rsidRDefault="00BC57D3" w:rsidP="001D60E0">
            <w:pPr>
              <w:pStyle w:val="NormalIndent"/>
              <w:ind w:left="0"/>
              <w:rPr>
                <w:rFonts w:cs="Arial"/>
                <w:szCs w:val="20"/>
              </w:rPr>
            </w:pPr>
            <w:r w:rsidRPr="00BC57D3">
              <w:rPr>
                <w:rFonts w:cs="Arial"/>
                <w:color w:val="000000"/>
                <w:szCs w:val="20"/>
              </w:rPr>
              <w:t>Bulgaria</w:t>
            </w:r>
          </w:p>
        </w:tc>
        <w:tc>
          <w:tcPr>
            <w:tcW w:w="2846" w:type="dxa"/>
            <w:vAlign w:val="bottom"/>
          </w:tcPr>
          <w:p w14:paraId="2A60C94C" w14:textId="3A5C9DFF" w:rsidR="00BC57D3" w:rsidRPr="00BC57D3" w:rsidRDefault="008B6B4F" w:rsidP="001D60E0">
            <w:pPr>
              <w:pStyle w:val="NormalIndent"/>
              <w:ind w:left="0"/>
              <w:rPr>
                <w:rFonts w:cs="Arial"/>
                <w:szCs w:val="20"/>
              </w:rPr>
            </w:pPr>
            <w:hyperlink r:id="rId37" w:history="1">
              <w:r w:rsidR="00BC57D3" w:rsidRPr="00BC57D3">
                <w:rPr>
                  <w:rFonts w:cs="Arial"/>
                  <w:color w:val="0000FF"/>
                  <w:szCs w:val="20"/>
                  <w:u w:val="single"/>
                </w:rPr>
                <w:t>www.philips.bg</w:t>
              </w:r>
            </w:hyperlink>
          </w:p>
        </w:tc>
        <w:tc>
          <w:tcPr>
            <w:tcW w:w="1170" w:type="dxa"/>
            <w:vAlign w:val="bottom"/>
          </w:tcPr>
          <w:p w14:paraId="5E173D47" w14:textId="0E260360" w:rsidR="00BC57D3" w:rsidRPr="00BC57D3" w:rsidRDefault="00BC57D3" w:rsidP="001D60E0">
            <w:pPr>
              <w:pStyle w:val="NormalIndent"/>
              <w:ind w:left="0"/>
              <w:rPr>
                <w:rFonts w:cs="Arial"/>
                <w:szCs w:val="20"/>
              </w:rPr>
            </w:pPr>
            <w:r w:rsidRPr="00BC57D3">
              <w:rPr>
                <w:rFonts w:cs="Arial"/>
                <w:color w:val="000000"/>
                <w:szCs w:val="20"/>
              </w:rPr>
              <w:t>bg</w:t>
            </w:r>
          </w:p>
        </w:tc>
        <w:tc>
          <w:tcPr>
            <w:tcW w:w="1474" w:type="dxa"/>
            <w:vAlign w:val="bottom"/>
          </w:tcPr>
          <w:p w14:paraId="3C96B060" w14:textId="635C3524" w:rsidR="00BC57D3" w:rsidRPr="00BC57D3" w:rsidRDefault="00BC57D3" w:rsidP="001D60E0">
            <w:pPr>
              <w:pStyle w:val="NormalIndent"/>
              <w:ind w:left="0"/>
              <w:rPr>
                <w:rFonts w:cs="Arial"/>
                <w:szCs w:val="20"/>
              </w:rPr>
            </w:pPr>
            <w:r w:rsidRPr="00BC57D3">
              <w:rPr>
                <w:rFonts w:cs="Arial"/>
                <w:color w:val="000000"/>
                <w:szCs w:val="20"/>
              </w:rPr>
              <w:t>BG</w:t>
            </w:r>
          </w:p>
        </w:tc>
        <w:tc>
          <w:tcPr>
            <w:tcW w:w="1061" w:type="dxa"/>
            <w:vAlign w:val="bottom"/>
          </w:tcPr>
          <w:p w14:paraId="7BF915B5" w14:textId="636F99EA" w:rsidR="00BC57D3" w:rsidRPr="00BC57D3" w:rsidRDefault="00BC57D3" w:rsidP="001D60E0">
            <w:pPr>
              <w:pStyle w:val="NormalIndent"/>
              <w:ind w:left="0"/>
              <w:rPr>
                <w:rFonts w:cs="Arial"/>
                <w:szCs w:val="20"/>
              </w:rPr>
            </w:pPr>
            <w:r w:rsidRPr="00BC57D3">
              <w:rPr>
                <w:rFonts w:cs="Arial"/>
                <w:color w:val="000000"/>
                <w:szCs w:val="20"/>
              </w:rPr>
              <w:t>bg_BG</w:t>
            </w:r>
          </w:p>
        </w:tc>
      </w:tr>
      <w:tr w:rsidR="00BC57D3" w14:paraId="5ED3BE93" w14:textId="77777777" w:rsidTr="00AA6CAD">
        <w:tc>
          <w:tcPr>
            <w:tcW w:w="2407" w:type="dxa"/>
            <w:vAlign w:val="bottom"/>
          </w:tcPr>
          <w:p w14:paraId="594734EE" w14:textId="4B709F2B" w:rsidR="00BC57D3" w:rsidRPr="00BC57D3" w:rsidRDefault="00BC57D3" w:rsidP="001D60E0">
            <w:pPr>
              <w:pStyle w:val="NormalIndent"/>
              <w:ind w:left="0"/>
              <w:rPr>
                <w:rFonts w:cs="Arial"/>
                <w:szCs w:val="20"/>
              </w:rPr>
            </w:pPr>
            <w:r w:rsidRPr="00BC57D3">
              <w:rPr>
                <w:rFonts w:cs="Arial"/>
                <w:color w:val="000000"/>
                <w:szCs w:val="20"/>
              </w:rPr>
              <w:t>Czech Republic</w:t>
            </w:r>
          </w:p>
        </w:tc>
        <w:tc>
          <w:tcPr>
            <w:tcW w:w="2846" w:type="dxa"/>
            <w:vAlign w:val="bottom"/>
          </w:tcPr>
          <w:p w14:paraId="1BC677BD" w14:textId="3A970372" w:rsidR="00BC57D3" w:rsidRPr="00BC57D3" w:rsidRDefault="008B6B4F" w:rsidP="001D60E0">
            <w:pPr>
              <w:pStyle w:val="NormalIndent"/>
              <w:ind w:left="0"/>
              <w:rPr>
                <w:rFonts w:cs="Arial"/>
                <w:szCs w:val="20"/>
              </w:rPr>
            </w:pPr>
            <w:hyperlink r:id="rId38" w:history="1">
              <w:r w:rsidR="00BC57D3" w:rsidRPr="00BC57D3">
                <w:rPr>
                  <w:rFonts w:cs="Arial"/>
                  <w:color w:val="0000FF"/>
                  <w:szCs w:val="20"/>
                  <w:u w:val="single"/>
                </w:rPr>
                <w:t>www.philips.cz</w:t>
              </w:r>
            </w:hyperlink>
          </w:p>
        </w:tc>
        <w:tc>
          <w:tcPr>
            <w:tcW w:w="1170" w:type="dxa"/>
            <w:vAlign w:val="bottom"/>
          </w:tcPr>
          <w:p w14:paraId="27EC4901" w14:textId="4E6C098D" w:rsidR="00BC57D3" w:rsidRPr="00BC57D3" w:rsidRDefault="00BC57D3" w:rsidP="001D60E0">
            <w:pPr>
              <w:pStyle w:val="NormalIndent"/>
              <w:ind w:left="0"/>
              <w:rPr>
                <w:rFonts w:cs="Arial"/>
                <w:szCs w:val="20"/>
              </w:rPr>
            </w:pPr>
            <w:r w:rsidRPr="00BC57D3">
              <w:rPr>
                <w:rFonts w:cs="Arial"/>
                <w:color w:val="000000"/>
                <w:szCs w:val="20"/>
              </w:rPr>
              <w:t>cs</w:t>
            </w:r>
          </w:p>
        </w:tc>
        <w:tc>
          <w:tcPr>
            <w:tcW w:w="1474" w:type="dxa"/>
            <w:vAlign w:val="bottom"/>
          </w:tcPr>
          <w:p w14:paraId="2EB97FCF" w14:textId="21B73799" w:rsidR="00BC57D3" w:rsidRPr="00BC57D3" w:rsidRDefault="00BC57D3" w:rsidP="001D60E0">
            <w:pPr>
              <w:pStyle w:val="NormalIndent"/>
              <w:ind w:left="0"/>
              <w:rPr>
                <w:rFonts w:cs="Arial"/>
                <w:szCs w:val="20"/>
              </w:rPr>
            </w:pPr>
            <w:r w:rsidRPr="00BC57D3">
              <w:rPr>
                <w:rFonts w:cs="Arial"/>
                <w:color w:val="000000"/>
                <w:szCs w:val="20"/>
              </w:rPr>
              <w:t>CZ</w:t>
            </w:r>
          </w:p>
        </w:tc>
        <w:tc>
          <w:tcPr>
            <w:tcW w:w="1061" w:type="dxa"/>
            <w:vAlign w:val="bottom"/>
          </w:tcPr>
          <w:p w14:paraId="1D68F6E0" w14:textId="0CDCA61A" w:rsidR="00BC57D3" w:rsidRPr="00BC57D3" w:rsidRDefault="00BC57D3" w:rsidP="001D60E0">
            <w:pPr>
              <w:pStyle w:val="NormalIndent"/>
              <w:ind w:left="0"/>
              <w:rPr>
                <w:rFonts w:cs="Arial"/>
                <w:szCs w:val="20"/>
              </w:rPr>
            </w:pPr>
            <w:r w:rsidRPr="00BC57D3">
              <w:rPr>
                <w:rFonts w:cs="Arial"/>
                <w:color w:val="000000"/>
                <w:szCs w:val="20"/>
              </w:rPr>
              <w:t>cs_CZ</w:t>
            </w:r>
          </w:p>
        </w:tc>
      </w:tr>
      <w:tr w:rsidR="00BC57D3" w14:paraId="5F8D1AF3" w14:textId="77777777" w:rsidTr="00AA6CAD">
        <w:tc>
          <w:tcPr>
            <w:tcW w:w="2407" w:type="dxa"/>
            <w:vAlign w:val="bottom"/>
          </w:tcPr>
          <w:p w14:paraId="1D5B18F7" w14:textId="07DCEBCC" w:rsidR="00BC57D3" w:rsidRPr="00BC57D3" w:rsidRDefault="00BC57D3" w:rsidP="001D60E0">
            <w:pPr>
              <w:pStyle w:val="NormalIndent"/>
              <w:ind w:left="0"/>
              <w:rPr>
                <w:rFonts w:cs="Arial"/>
                <w:szCs w:val="20"/>
              </w:rPr>
            </w:pPr>
            <w:r w:rsidRPr="00BC57D3">
              <w:rPr>
                <w:rFonts w:cs="Arial"/>
                <w:color w:val="000000"/>
                <w:szCs w:val="20"/>
              </w:rPr>
              <w:t>Denmark</w:t>
            </w:r>
          </w:p>
        </w:tc>
        <w:tc>
          <w:tcPr>
            <w:tcW w:w="2846" w:type="dxa"/>
            <w:vAlign w:val="bottom"/>
          </w:tcPr>
          <w:p w14:paraId="4AD97414" w14:textId="414E9500" w:rsidR="00BC57D3" w:rsidRPr="00BC57D3" w:rsidRDefault="008B6B4F" w:rsidP="001D60E0">
            <w:pPr>
              <w:pStyle w:val="NormalIndent"/>
              <w:ind w:left="0"/>
              <w:rPr>
                <w:rFonts w:cs="Arial"/>
                <w:szCs w:val="20"/>
              </w:rPr>
            </w:pPr>
            <w:hyperlink r:id="rId39" w:history="1">
              <w:r w:rsidR="00BC57D3" w:rsidRPr="00BC57D3">
                <w:rPr>
                  <w:rFonts w:cs="Arial"/>
                  <w:color w:val="0000FF"/>
                  <w:szCs w:val="20"/>
                  <w:u w:val="single"/>
                </w:rPr>
                <w:t>www.philips.dk</w:t>
              </w:r>
            </w:hyperlink>
          </w:p>
        </w:tc>
        <w:tc>
          <w:tcPr>
            <w:tcW w:w="1170" w:type="dxa"/>
            <w:vAlign w:val="bottom"/>
          </w:tcPr>
          <w:p w14:paraId="1346ED86" w14:textId="7EB6FB0F" w:rsidR="00BC57D3" w:rsidRPr="00BC57D3" w:rsidRDefault="00BC57D3" w:rsidP="001D60E0">
            <w:pPr>
              <w:pStyle w:val="NormalIndent"/>
              <w:ind w:left="0"/>
              <w:rPr>
                <w:rFonts w:cs="Arial"/>
                <w:szCs w:val="20"/>
              </w:rPr>
            </w:pPr>
            <w:r w:rsidRPr="00BC57D3">
              <w:rPr>
                <w:rFonts w:cs="Arial"/>
                <w:color w:val="000000"/>
                <w:szCs w:val="20"/>
              </w:rPr>
              <w:t>da</w:t>
            </w:r>
          </w:p>
        </w:tc>
        <w:tc>
          <w:tcPr>
            <w:tcW w:w="1474" w:type="dxa"/>
            <w:vAlign w:val="bottom"/>
          </w:tcPr>
          <w:p w14:paraId="2312E162" w14:textId="4CCA7B64" w:rsidR="00BC57D3" w:rsidRPr="00BC57D3" w:rsidRDefault="00BC57D3" w:rsidP="001D60E0">
            <w:pPr>
              <w:pStyle w:val="NormalIndent"/>
              <w:ind w:left="0"/>
              <w:rPr>
                <w:rFonts w:cs="Arial"/>
                <w:szCs w:val="20"/>
              </w:rPr>
            </w:pPr>
            <w:r w:rsidRPr="00BC57D3">
              <w:rPr>
                <w:rFonts w:cs="Arial"/>
                <w:color w:val="000000"/>
                <w:szCs w:val="20"/>
              </w:rPr>
              <w:t>DK</w:t>
            </w:r>
          </w:p>
        </w:tc>
        <w:tc>
          <w:tcPr>
            <w:tcW w:w="1061" w:type="dxa"/>
            <w:vAlign w:val="bottom"/>
          </w:tcPr>
          <w:p w14:paraId="265D2CD1" w14:textId="0EEC786F" w:rsidR="00BC57D3" w:rsidRPr="00BC57D3" w:rsidRDefault="00BC57D3" w:rsidP="001D60E0">
            <w:pPr>
              <w:pStyle w:val="NormalIndent"/>
              <w:ind w:left="0"/>
              <w:rPr>
                <w:rFonts w:cs="Arial"/>
                <w:szCs w:val="20"/>
              </w:rPr>
            </w:pPr>
            <w:r w:rsidRPr="00BC57D3">
              <w:rPr>
                <w:rFonts w:cs="Arial"/>
                <w:color w:val="000000"/>
                <w:szCs w:val="20"/>
              </w:rPr>
              <w:t>da_DK</w:t>
            </w:r>
          </w:p>
        </w:tc>
      </w:tr>
      <w:tr w:rsidR="00BC57D3" w14:paraId="2CA0CD6D" w14:textId="77777777" w:rsidTr="00AA6CAD">
        <w:tc>
          <w:tcPr>
            <w:tcW w:w="2407" w:type="dxa"/>
            <w:vAlign w:val="bottom"/>
          </w:tcPr>
          <w:p w14:paraId="52E2CFF9" w14:textId="20D4EA48" w:rsidR="00BC57D3" w:rsidRPr="00BC57D3" w:rsidRDefault="00BC57D3" w:rsidP="001D60E0">
            <w:pPr>
              <w:pStyle w:val="NormalIndent"/>
              <w:ind w:left="0"/>
              <w:rPr>
                <w:rFonts w:cs="Arial"/>
                <w:szCs w:val="20"/>
              </w:rPr>
            </w:pPr>
            <w:r w:rsidRPr="00BC57D3">
              <w:rPr>
                <w:rFonts w:cs="Arial"/>
                <w:color w:val="000000"/>
                <w:szCs w:val="20"/>
              </w:rPr>
              <w:t>Germany</w:t>
            </w:r>
          </w:p>
        </w:tc>
        <w:tc>
          <w:tcPr>
            <w:tcW w:w="2846" w:type="dxa"/>
            <w:vAlign w:val="bottom"/>
          </w:tcPr>
          <w:p w14:paraId="62516AA2" w14:textId="232C893A" w:rsidR="00BC57D3" w:rsidRPr="00BC57D3" w:rsidRDefault="008B6B4F" w:rsidP="001D60E0">
            <w:pPr>
              <w:pStyle w:val="NormalIndent"/>
              <w:ind w:left="0"/>
              <w:rPr>
                <w:rFonts w:cs="Arial"/>
                <w:szCs w:val="20"/>
              </w:rPr>
            </w:pPr>
            <w:hyperlink r:id="rId40" w:history="1">
              <w:r w:rsidR="00BC57D3" w:rsidRPr="00BC57D3">
                <w:rPr>
                  <w:rFonts w:cs="Arial"/>
                  <w:color w:val="0000FF"/>
                  <w:szCs w:val="20"/>
                  <w:u w:val="single"/>
                </w:rPr>
                <w:t>www.philips.de</w:t>
              </w:r>
            </w:hyperlink>
          </w:p>
        </w:tc>
        <w:tc>
          <w:tcPr>
            <w:tcW w:w="1170" w:type="dxa"/>
            <w:vAlign w:val="bottom"/>
          </w:tcPr>
          <w:p w14:paraId="6874A742" w14:textId="7E992AF7" w:rsidR="00BC57D3" w:rsidRPr="00BC57D3" w:rsidRDefault="00BC57D3" w:rsidP="001D60E0">
            <w:pPr>
              <w:pStyle w:val="NormalIndent"/>
              <w:ind w:left="0"/>
              <w:rPr>
                <w:rFonts w:cs="Arial"/>
                <w:szCs w:val="20"/>
              </w:rPr>
            </w:pPr>
            <w:r w:rsidRPr="00BC57D3">
              <w:rPr>
                <w:rFonts w:cs="Arial"/>
                <w:color w:val="000000"/>
                <w:szCs w:val="20"/>
              </w:rPr>
              <w:t>de</w:t>
            </w:r>
          </w:p>
        </w:tc>
        <w:tc>
          <w:tcPr>
            <w:tcW w:w="1474" w:type="dxa"/>
            <w:vAlign w:val="bottom"/>
          </w:tcPr>
          <w:p w14:paraId="5E418A15" w14:textId="55124F13" w:rsidR="00BC57D3" w:rsidRPr="00BC57D3" w:rsidRDefault="00BC57D3" w:rsidP="001D60E0">
            <w:pPr>
              <w:pStyle w:val="NormalIndent"/>
              <w:ind w:left="0"/>
              <w:rPr>
                <w:rFonts w:cs="Arial"/>
                <w:szCs w:val="20"/>
              </w:rPr>
            </w:pPr>
            <w:r w:rsidRPr="00BC57D3">
              <w:rPr>
                <w:rFonts w:cs="Arial"/>
                <w:color w:val="000000"/>
                <w:szCs w:val="20"/>
              </w:rPr>
              <w:t>DE</w:t>
            </w:r>
          </w:p>
        </w:tc>
        <w:tc>
          <w:tcPr>
            <w:tcW w:w="1061" w:type="dxa"/>
            <w:vAlign w:val="bottom"/>
          </w:tcPr>
          <w:p w14:paraId="135B322E" w14:textId="3A7063CB" w:rsidR="00BC57D3" w:rsidRPr="00BC57D3" w:rsidRDefault="00BC57D3" w:rsidP="001D60E0">
            <w:pPr>
              <w:pStyle w:val="NormalIndent"/>
              <w:ind w:left="0"/>
              <w:rPr>
                <w:rFonts w:cs="Arial"/>
                <w:szCs w:val="20"/>
              </w:rPr>
            </w:pPr>
            <w:r w:rsidRPr="00BC57D3">
              <w:rPr>
                <w:rFonts w:cs="Arial"/>
                <w:color w:val="000000"/>
                <w:szCs w:val="20"/>
              </w:rPr>
              <w:t>de_DE</w:t>
            </w:r>
          </w:p>
        </w:tc>
      </w:tr>
      <w:tr w:rsidR="00BC57D3" w14:paraId="643099E0" w14:textId="77777777" w:rsidTr="00AA6CAD">
        <w:tc>
          <w:tcPr>
            <w:tcW w:w="2407" w:type="dxa"/>
            <w:vAlign w:val="bottom"/>
          </w:tcPr>
          <w:p w14:paraId="66659619" w14:textId="04B13F10" w:rsidR="00BC57D3" w:rsidRPr="00BC57D3" w:rsidRDefault="00BC57D3" w:rsidP="001D60E0">
            <w:pPr>
              <w:pStyle w:val="NormalIndent"/>
              <w:ind w:left="0"/>
              <w:rPr>
                <w:rFonts w:cs="Arial"/>
                <w:szCs w:val="20"/>
              </w:rPr>
            </w:pPr>
            <w:r w:rsidRPr="00BC57D3">
              <w:rPr>
                <w:rFonts w:cs="Arial"/>
                <w:color w:val="000000"/>
                <w:szCs w:val="20"/>
              </w:rPr>
              <w:t>Estonia</w:t>
            </w:r>
          </w:p>
        </w:tc>
        <w:tc>
          <w:tcPr>
            <w:tcW w:w="2846" w:type="dxa"/>
            <w:vAlign w:val="bottom"/>
          </w:tcPr>
          <w:p w14:paraId="623C3DCF" w14:textId="1ECCF3E6" w:rsidR="00BC57D3" w:rsidRPr="00BC57D3" w:rsidRDefault="008B6B4F" w:rsidP="001D60E0">
            <w:pPr>
              <w:pStyle w:val="NormalIndent"/>
              <w:ind w:left="0"/>
              <w:rPr>
                <w:rFonts w:cs="Arial"/>
                <w:szCs w:val="20"/>
              </w:rPr>
            </w:pPr>
            <w:hyperlink r:id="rId41" w:history="1">
              <w:r w:rsidR="00BC57D3" w:rsidRPr="00BC57D3">
                <w:rPr>
                  <w:rFonts w:cs="Arial"/>
                  <w:color w:val="0000FF"/>
                  <w:szCs w:val="20"/>
                  <w:u w:val="single"/>
                </w:rPr>
                <w:t>www.philips.ee</w:t>
              </w:r>
            </w:hyperlink>
          </w:p>
        </w:tc>
        <w:tc>
          <w:tcPr>
            <w:tcW w:w="1170" w:type="dxa"/>
            <w:vAlign w:val="bottom"/>
          </w:tcPr>
          <w:p w14:paraId="3C1C0A49" w14:textId="37B5830A" w:rsidR="00BC57D3" w:rsidRPr="00BC57D3" w:rsidRDefault="00BC57D3" w:rsidP="001D60E0">
            <w:pPr>
              <w:pStyle w:val="NormalIndent"/>
              <w:ind w:left="0"/>
              <w:rPr>
                <w:rFonts w:cs="Arial"/>
                <w:szCs w:val="20"/>
              </w:rPr>
            </w:pPr>
            <w:r w:rsidRPr="00BC57D3">
              <w:rPr>
                <w:rFonts w:cs="Arial"/>
                <w:color w:val="000000"/>
                <w:szCs w:val="20"/>
              </w:rPr>
              <w:t>et</w:t>
            </w:r>
          </w:p>
        </w:tc>
        <w:tc>
          <w:tcPr>
            <w:tcW w:w="1474" w:type="dxa"/>
            <w:vAlign w:val="bottom"/>
          </w:tcPr>
          <w:p w14:paraId="1AC3756D" w14:textId="4970F139" w:rsidR="00BC57D3" w:rsidRPr="00BC57D3" w:rsidRDefault="00BC57D3" w:rsidP="001D60E0">
            <w:pPr>
              <w:pStyle w:val="NormalIndent"/>
              <w:ind w:left="0"/>
              <w:rPr>
                <w:rFonts w:cs="Arial"/>
                <w:szCs w:val="20"/>
              </w:rPr>
            </w:pPr>
            <w:r w:rsidRPr="00BC57D3">
              <w:rPr>
                <w:rFonts w:cs="Arial"/>
                <w:color w:val="000000"/>
                <w:szCs w:val="20"/>
              </w:rPr>
              <w:t>EE</w:t>
            </w:r>
          </w:p>
        </w:tc>
        <w:tc>
          <w:tcPr>
            <w:tcW w:w="1061" w:type="dxa"/>
            <w:vAlign w:val="bottom"/>
          </w:tcPr>
          <w:p w14:paraId="577CA772" w14:textId="0CE2E257" w:rsidR="00BC57D3" w:rsidRPr="00BC57D3" w:rsidRDefault="00BC57D3" w:rsidP="001D60E0">
            <w:pPr>
              <w:pStyle w:val="NormalIndent"/>
              <w:ind w:left="0"/>
              <w:rPr>
                <w:rFonts w:cs="Arial"/>
                <w:szCs w:val="20"/>
              </w:rPr>
            </w:pPr>
            <w:r w:rsidRPr="00BC57D3">
              <w:rPr>
                <w:rFonts w:cs="Arial"/>
                <w:color w:val="000000"/>
                <w:szCs w:val="20"/>
              </w:rPr>
              <w:t>et_EE</w:t>
            </w:r>
          </w:p>
        </w:tc>
      </w:tr>
      <w:tr w:rsidR="00BC57D3" w14:paraId="667A5B5C" w14:textId="77777777" w:rsidTr="00AA6CAD">
        <w:tc>
          <w:tcPr>
            <w:tcW w:w="2407" w:type="dxa"/>
            <w:vAlign w:val="bottom"/>
          </w:tcPr>
          <w:p w14:paraId="7A4427D1" w14:textId="7711D3C8" w:rsidR="00BC57D3" w:rsidRPr="00BC57D3" w:rsidRDefault="00BC57D3" w:rsidP="001D60E0">
            <w:pPr>
              <w:pStyle w:val="NormalIndent"/>
              <w:ind w:left="0"/>
              <w:rPr>
                <w:rFonts w:cs="Arial"/>
                <w:szCs w:val="20"/>
              </w:rPr>
            </w:pPr>
            <w:r w:rsidRPr="00BC57D3">
              <w:rPr>
                <w:rFonts w:cs="Arial"/>
                <w:color w:val="000000"/>
                <w:szCs w:val="20"/>
              </w:rPr>
              <w:t>Spain</w:t>
            </w:r>
          </w:p>
        </w:tc>
        <w:tc>
          <w:tcPr>
            <w:tcW w:w="2846" w:type="dxa"/>
            <w:vAlign w:val="bottom"/>
          </w:tcPr>
          <w:p w14:paraId="23B88320" w14:textId="01F697FF" w:rsidR="00BC57D3" w:rsidRPr="00BC57D3" w:rsidRDefault="008B6B4F" w:rsidP="001D60E0">
            <w:pPr>
              <w:pStyle w:val="NormalIndent"/>
              <w:ind w:left="0"/>
              <w:rPr>
                <w:rFonts w:cs="Arial"/>
                <w:szCs w:val="20"/>
              </w:rPr>
            </w:pPr>
            <w:hyperlink r:id="rId42" w:history="1">
              <w:r w:rsidR="00BC57D3" w:rsidRPr="00BC57D3">
                <w:rPr>
                  <w:rFonts w:cs="Arial"/>
                  <w:color w:val="0000FF"/>
                  <w:szCs w:val="20"/>
                  <w:u w:val="single"/>
                </w:rPr>
                <w:t>www.philips.es</w:t>
              </w:r>
            </w:hyperlink>
          </w:p>
        </w:tc>
        <w:tc>
          <w:tcPr>
            <w:tcW w:w="1170" w:type="dxa"/>
            <w:vAlign w:val="bottom"/>
          </w:tcPr>
          <w:p w14:paraId="788B2263" w14:textId="6C31BA2C" w:rsidR="00BC57D3" w:rsidRPr="00BC57D3" w:rsidRDefault="00BC57D3" w:rsidP="001D60E0">
            <w:pPr>
              <w:pStyle w:val="NormalIndent"/>
              <w:ind w:left="0"/>
              <w:rPr>
                <w:rFonts w:cs="Arial"/>
                <w:szCs w:val="20"/>
              </w:rPr>
            </w:pPr>
            <w:r w:rsidRPr="00BC57D3">
              <w:rPr>
                <w:rFonts w:cs="Arial"/>
                <w:color w:val="000000"/>
                <w:szCs w:val="20"/>
              </w:rPr>
              <w:t>es</w:t>
            </w:r>
          </w:p>
        </w:tc>
        <w:tc>
          <w:tcPr>
            <w:tcW w:w="1474" w:type="dxa"/>
            <w:vAlign w:val="bottom"/>
          </w:tcPr>
          <w:p w14:paraId="0CB31FE9" w14:textId="4AC00E17" w:rsidR="00BC57D3" w:rsidRPr="00BC57D3" w:rsidRDefault="00BC57D3" w:rsidP="001D60E0">
            <w:pPr>
              <w:pStyle w:val="NormalIndent"/>
              <w:ind w:left="0"/>
              <w:rPr>
                <w:rFonts w:cs="Arial"/>
                <w:szCs w:val="20"/>
              </w:rPr>
            </w:pPr>
            <w:r w:rsidRPr="00BC57D3">
              <w:rPr>
                <w:rFonts w:cs="Arial"/>
                <w:color w:val="000000"/>
                <w:szCs w:val="20"/>
              </w:rPr>
              <w:t>ES</w:t>
            </w:r>
          </w:p>
        </w:tc>
        <w:tc>
          <w:tcPr>
            <w:tcW w:w="1061" w:type="dxa"/>
            <w:vAlign w:val="bottom"/>
          </w:tcPr>
          <w:p w14:paraId="4EDBEF5B" w14:textId="44E96C89" w:rsidR="00BC57D3" w:rsidRPr="00BC57D3" w:rsidRDefault="00BC57D3" w:rsidP="001D60E0">
            <w:pPr>
              <w:pStyle w:val="NormalIndent"/>
              <w:ind w:left="0"/>
              <w:rPr>
                <w:rFonts w:cs="Arial"/>
                <w:szCs w:val="20"/>
              </w:rPr>
            </w:pPr>
            <w:r w:rsidRPr="00BC57D3">
              <w:rPr>
                <w:rFonts w:cs="Arial"/>
                <w:color w:val="000000"/>
                <w:szCs w:val="20"/>
              </w:rPr>
              <w:t>es_ES</w:t>
            </w:r>
          </w:p>
        </w:tc>
      </w:tr>
      <w:tr w:rsidR="00BC57D3" w14:paraId="74BBD643" w14:textId="77777777" w:rsidTr="00AA6CAD">
        <w:tc>
          <w:tcPr>
            <w:tcW w:w="2407" w:type="dxa"/>
            <w:vAlign w:val="bottom"/>
          </w:tcPr>
          <w:p w14:paraId="68949BA6" w14:textId="49F597FD" w:rsidR="00BC57D3" w:rsidRPr="00BC57D3" w:rsidRDefault="00BC57D3" w:rsidP="001D60E0">
            <w:pPr>
              <w:pStyle w:val="NormalIndent"/>
              <w:ind w:left="0"/>
              <w:rPr>
                <w:rFonts w:cs="Arial"/>
                <w:szCs w:val="20"/>
              </w:rPr>
            </w:pPr>
            <w:r w:rsidRPr="00BC57D3">
              <w:rPr>
                <w:rFonts w:cs="Arial"/>
                <w:color w:val="000000"/>
                <w:szCs w:val="20"/>
              </w:rPr>
              <w:t>Greece</w:t>
            </w:r>
          </w:p>
        </w:tc>
        <w:tc>
          <w:tcPr>
            <w:tcW w:w="2846" w:type="dxa"/>
            <w:vAlign w:val="bottom"/>
          </w:tcPr>
          <w:p w14:paraId="282415CF" w14:textId="6DD4A50A" w:rsidR="00BC57D3" w:rsidRPr="00BC57D3" w:rsidRDefault="008B6B4F" w:rsidP="001D60E0">
            <w:pPr>
              <w:pStyle w:val="NormalIndent"/>
              <w:ind w:left="0"/>
              <w:rPr>
                <w:rFonts w:cs="Arial"/>
                <w:szCs w:val="20"/>
              </w:rPr>
            </w:pPr>
            <w:hyperlink r:id="rId43" w:history="1">
              <w:r w:rsidR="00BC57D3" w:rsidRPr="00BC57D3">
                <w:rPr>
                  <w:rFonts w:cs="Arial"/>
                  <w:color w:val="0000FF"/>
                  <w:szCs w:val="20"/>
                  <w:u w:val="single"/>
                </w:rPr>
                <w:t>www.philips.gr</w:t>
              </w:r>
            </w:hyperlink>
          </w:p>
        </w:tc>
        <w:tc>
          <w:tcPr>
            <w:tcW w:w="1170" w:type="dxa"/>
            <w:vAlign w:val="bottom"/>
          </w:tcPr>
          <w:p w14:paraId="0B656C43" w14:textId="11CC7290" w:rsidR="00BC57D3" w:rsidRPr="00BC57D3" w:rsidRDefault="00BC57D3" w:rsidP="001D60E0">
            <w:pPr>
              <w:pStyle w:val="NormalIndent"/>
              <w:ind w:left="0"/>
              <w:rPr>
                <w:rFonts w:cs="Arial"/>
                <w:szCs w:val="20"/>
              </w:rPr>
            </w:pPr>
            <w:r w:rsidRPr="00BC57D3">
              <w:rPr>
                <w:rFonts w:cs="Arial"/>
                <w:color w:val="000000"/>
                <w:szCs w:val="20"/>
              </w:rPr>
              <w:t>el</w:t>
            </w:r>
          </w:p>
        </w:tc>
        <w:tc>
          <w:tcPr>
            <w:tcW w:w="1474" w:type="dxa"/>
            <w:vAlign w:val="bottom"/>
          </w:tcPr>
          <w:p w14:paraId="4CF6F372" w14:textId="6B53B070" w:rsidR="00BC57D3" w:rsidRPr="00BC57D3" w:rsidRDefault="00BC57D3" w:rsidP="001D60E0">
            <w:pPr>
              <w:pStyle w:val="NormalIndent"/>
              <w:ind w:left="0"/>
              <w:rPr>
                <w:rFonts w:cs="Arial"/>
                <w:szCs w:val="20"/>
              </w:rPr>
            </w:pPr>
            <w:r w:rsidRPr="00BC57D3">
              <w:rPr>
                <w:rFonts w:cs="Arial"/>
                <w:color w:val="000000"/>
                <w:szCs w:val="20"/>
              </w:rPr>
              <w:t>GR</w:t>
            </w:r>
          </w:p>
        </w:tc>
        <w:tc>
          <w:tcPr>
            <w:tcW w:w="1061" w:type="dxa"/>
            <w:vAlign w:val="bottom"/>
          </w:tcPr>
          <w:p w14:paraId="38E64397" w14:textId="04A4A663" w:rsidR="00BC57D3" w:rsidRPr="00BC57D3" w:rsidRDefault="00BC57D3" w:rsidP="001D60E0">
            <w:pPr>
              <w:pStyle w:val="NormalIndent"/>
              <w:ind w:left="0"/>
              <w:rPr>
                <w:rFonts w:cs="Arial"/>
                <w:szCs w:val="20"/>
              </w:rPr>
            </w:pPr>
            <w:r w:rsidRPr="00BC57D3">
              <w:rPr>
                <w:rFonts w:cs="Arial"/>
                <w:color w:val="000000"/>
                <w:szCs w:val="20"/>
              </w:rPr>
              <w:t>el_GR</w:t>
            </w:r>
          </w:p>
        </w:tc>
      </w:tr>
      <w:tr w:rsidR="00BC57D3" w14:paraId="1080A4FC" w14:textId="77777777" w:rsidTr="00AA6CAD">
        <w:tc>
          <w:tcPr>
            <w:tcW w:w="2407" w:type="dxa"/>
            <w:vAlign w:val="bottom"/>
          </w:tcPr>
          <w:p w14:paraId="5097C36B" w14:textId="3B8FD472" w:rsidR="00BC57D3" w:rsidRPr="00BC57D3" w:rsidRDefault="00BC57D3" w:rsidP="001D60E0">
            <w:pPr>
              <w:pStyle w:val="NormalIndent"/>
              <w:ind w:left="0"/>
              <w:rPr>
                <w:rFonts w:cs="Arial"/>
                <w:szCs w:val="20"/>
              </w:rPr>
            </w:pPr>
            <w:r w:rsidRPr="00BC57D3">
              <w:rPr>
                <w:rFonts w:cs="Arial"/>
                <w:color w:val="000000"/>
                <w:szCs w:val="20"/>
              </w:rPr>
              <w:t>France</w:t>
            </w:r>
          </w:p>
        </w:tc>
        <w:tc>
          <w:tcPr>
            <w:tcW w:w="2846" w:type="dxa"/>
            <w:vAlign w:val="bottom"/>
          </w:tcPr>
          <w:p w14:paraId="6930C639" w14:textId="17D5E0E6" w:rsidR="00BC57D3" w:rsidRPr="00BC57D3" w:rsidRDefault="008B6B4F" w:rsidP="001D60E0">
            <w:pPr>
              <w:pStyle w:val="NormalIndent"/>
              <w:ind w:left="0"/>
              <w:rPr>
                <w:rFonts w:cs="Arial"/>
                <w:szCs w:val="20"/>
              </w:rPr>
            </w:pPr>
            <w:hyperlink r:id="rId44" w:history="1">
              <w:r w:rsidR="00BC57D3" w:rsidRPr="00BC57D3">
                <w:rPr>
                  <w:rFonts w:cs="Arial"/>
                  <w:color w:val="0000FF"/>
                  <w:szCs w:val="20"/>
                  <w:u w:val="single"/>
                </w:rPr>
                <w:t>www.philips.fr</w:t>
              </w:r>
            </w:hyperlink>
          </w:p>
        </w:tc>
        <w:tc>
          <w:tcPr>
            <w:tcW w:w="1170" w:type="dxa"/>
            <w:vAlign w:val="bottom"/>
          </w:tcPr>
          <w:p w14:paraId="0F315732" w14:textId="032195F9" w:rsidR="00BC57D3" w:rsidRPr="00BC57D3" w:rsidRDefault="00BC57D3" w:rsidP="001D60E0">
            <w:pPr>
              <w:pStyle w:val="NormalIndent"/>
              <w:ind w:left="0"/>
              <w:rPr>
                <w:rFonts w:cs="Arial"/>
                <w:szCs w:val="20"/>
              </w:rPr>
            </w:pPr>
            <w:r w:rsidRPr="00BC57D3">
              <w:rPr>
                <w:rFonts w:cs="Arial"/>
                <w:color w:val="000000"/>
                <w:szCs w:val="20"/>
              </w:rPr>
              <w:t>fr</w:t>
            </w:r>
          </w:p>
        </w:tc>
        <w:tc>
          <w:tcPr>
            <w:tcW w:w="1474" w:type="dxa"/>
            <w:vAlign w:val="bottom"/>
          </w:tcPr>
          <w:p w14:paraId="72EACE83" w14:textId="3A8330B2" w:rsidR="00BC57D3" w:rsidRPr="00BC57D3" w:rsidRDefault="00BC57D3" w:rsidP="001D60E0">
            <w:pPr>
              <w:pStyle w:val="NormalIndent"/>
              <w:ind w:left="0"/>
              <w:rPr>
                <w:rFonts w:cs="Arial"/>
                <w:szCs w:val="20"/>
              </w:rPr>
            </w:pPr>
            <w:r w:rsidRPr="00BC57D3">
              <w:rPr>
                <w:rFonts w:cs="Arial"/>
                <w:color w:val="000000"/>
                <w:szCs w:val="20"/>
              </w:rPr>
              <w:t>FR</w:t>
            </w:r>
          </w:p>
        </w:tc>
        <w:tc>
          <w:tcPr>
            <w:tcW w:w="1061" w:type="dxa"/>
            <w:vAlign w:val="bottom"/>
          </w:tcPr>
          <w:p w14:paraId="35015E05" w14:textId="55F00231" w:rsidR="00BC57D3" w:rsidRPr="00BC57D3" w:rsidRDefault="00BC57D3" w:rsidP="001D60E0">
            <w:pPr>
              <w:pStyle w:val="NormalIndent"/>
              <w:ind w:left="0"/>
              <w:rPr>
                <w:rFonts w:cs="Arial"/>
                <w:szCs w:val="20"/>
              </w:rPr>
            </w:pPr>
            <w:r w:rsidRPr="00BC57D3">
              <w:rPr>
                <w:rFonts w:cs="Arial"/>
                <w:color w:val="000000"/>
                <w:szCs w:val="20"/>
              </w:rPr>
              <w:t>fr_FR</w:t>
            </w:r>
          </w:p>
        </w:tc>
      </w:tr>
      <w:tr w:rsidR="00BC57D3" w14:paraId="6E1C29D6" w14:textId="77777777" w:rsidTr="00AA6CAD">
        <w:tc>
          <w:tcPr>
            <w:tcW w:w="2407" w:type="dxa"/>
            <w:vAlign w:val="bottom"/>
          </w:tcPr>
          <w:p w14:paraId="2D8DE88A" w14:textId="7391075C" w:rsidR="00BC57D3" w:rsidRPr="00BC57D3" w:rsidRDefault="00BC57D3" w:rsidP="001D60E0">
            <w:pPr>
              <w:pStyle w:val="NormalIndent"/>
              <w:ind w:left="0"/>
              <w:rPr>
                <w:rFonts w:cs="Arial"/>
                <w:szCs w:val="20"/>
              </w:rPr>
            </w:pPr>
            <w:r w:rsidRPr="00BC57D3">
              <w:rPr>
                <w:rFonts w:cs="Arial"/>
                <w:color w:val="000000"/>
                <w:szCs w:val="20"/>
              </w:rPr>
              <w:t>Croatia</w:t>
            </w:r>
          </w:p>
        </w:tc>
        <w:tc>
          <w:tcPr>
            <w:tcW w:w="2846" w:type="dxa"/>
            <w:vAlign w:val="bottom"/>
          </w:tcPr>
          <w:p w14:paraId="381EAF74" w14:textId="1DD45467" w:rsidR="00BC57D3" w:rsidRPr="00BC57D3" w:rsidRDefault="008B6B4F" w:rsidP="001D60E0">
            <w:pPr>
              <w:pStyle w:val="NormalIndent"/>
              <w:ind w:left="0"/>
              <w:rPr>
                <w:rFonts w:cs="Arial"/>
                <w:szCs w:val="20"/>
              </w:rPr>
            </w:pPr>
            <w:hyperlink r:id="rId45" w:history="1">
              <w:r w:rsidR="00BC57D3" w:rsidRPr="00BC57D3">
                <w:rPr>
                  <w:rFonts w:cs="Arial"/>
                  <w:color w:val="0000FF"/>
                  <w:szCs w:val="20"/>
                  <w:u w:val="single"/>
                </w:rPr>
                <w:t>www.philips.hr</w:t>
              </w:r>
            </w:hyperlink>
          </w:p>
        </w:tc>
        <w:tc>
          <w:tcPr>
            <w:tcW w:w="1170" w:type="dxa"/>
            <w:vAlign w:val="bottom"/>
          </w:tcPr>
          <w:p w14:paraId="0C3DCD43" w14:textId="75B6B02F" w:rsidR="00BC57D3" w:rsidRPr="00BC57D3" w:rsidRDefault="00BC57D3" w:rsidP="001D60E0">
            <w:pPr>
              <w:pStyle w:val="NormalIndent"/>
              <w:ind w:left="0"/>
              <w:rPr>
                <w:rFonts w:cs="Arial"/>
                <w:szCs w:val="20"/>
              </w:rPr>
            </w:pPr>
            <w:r w:rsidRPr="00BC57D3">
              <w:rPr>
                <w:rFonts w:cs="Arial"/>
                <w:color w:val="000000"/>
                <w:szCs w:val="20"/>
              </w:rPr>
              <w:t>hr</w:t>
            </w:r>
          </w:p>
        </w:tc>
        <w:tc>
          <w:tcPr>
            <w:tcW w:w="1474" w:type="dxa"/>
            <w:vAlign w:val="bottom"/>
          </w:tcPr>
          <w:p w14:paraId="39F827D5" w14:textId="7C91E0D3" w:rsidR="00BC57D3" w:rsidRPr="00BC57D3" w:rsidRDefault="00BC57D3" w:rsidP="001D60E0">
            <w:pPr>
              <w:pStyle w:val="NormalIndent"/>
              <w:ind w:left="0"/>
              <w:rPr>
                <w:rFonts w:cs="Arial"/>
                <w:szCs w:val="20"/>
              </w:rPr>
            </w:pPr>
            <w:r w:rsidRPr="00BC57D3">
              <w:rPr>
                <w:rFonts w:cs="Arial"/>
                <w:color w:val="000000"/>
                <w:szCs w:val="20"/>
              </w:rPr>
              <w:t>HR</w:t>
            </w:r>
          </w:p>
        </w:tc>
        <w:tc>
          <w:tcPr>
            <w:tcW w:w="1061" w:type="dxa"/>
            <w:vAlign w:val="bottom"/>
          </w:tcPr>
          <w:p w14:paraId="001CDB78" w14:textId="036AF21F" w:rsidR="00BC57D3" w:rsidRPr="00BC57D3" w:rsidRDefault="00BC57D3" w:rsidP="001D60E0">
            <w:pPr>
              <w:pStyle w:val="NormalIndent"/>
              <w:ind w:left="0"/>
              <w:rPr>
                <w:rFonts w:cs="Arial"/>
                <w:szCs w:val="20"/>
              </w:rPr>
            </w:pPr>
            <w:r w:rsidRPr="00BC57D3">
              <w:rPr>
                <w:rFonts w:cs="Arial"/>
                <w:color w:val="000000"/>
                <w:szCs w:val="20"/>
              </w:rPr>
              <w:t>hr_HR</w:t>
            </w:r>
          </w:p>
        </w:tc>
      </w:tr>
      <w:tr w:rsidR="00BC57D3" w14:paraId="05F819A6" w14:textId="77777777" w:rsidTr="00AA6CAD">
        <w:tc>
          <w:tcPr>
            <w:tcW w:w="2407" w:type="dxa"/>
            <w:vAlign w:val="bottom"/>
          </w:tcPr>
          <w:p w14:paraId="1F1C9526" w14:textId="38D73F4B" w:rsidR="00BC57D3" w:rsidRPr="00BC57D3" w:rsidRDefault="00BC57D3" w:rsidP="001D60E0">
            <w:pPr>
              <w:pStyle w:val="NormalIndent"/>
              <w:ind w:left="0"/>
              <w:rPr>
                <w:rFonts w:cs="Arial"/>
                <w:szCs w:val="20"/>
              </w:rPr>
            </w:pPr>
            <w:r w:rsidRPr="00BC57D3">
              <w:rPr>
                <w:rFonts w:cs="Arial"/>
                <w:color w:val="000000"/>
                <w:szCs w:val="20"/>
              </w:rPr>
              <w:t>Ireland</w:t>
            </w:r>
          </w:p>
        </w:tc>
        <w:tc>
          <w:tcPr>
            <w:tcW w:w="2846" w:type="dxa"/>
            <w:vAlign w:val="bottom"/>
          </w:tcPr>
          <w:p w14:paraId="26929FAF" w14:textId="34A3E448" w:rsidR="00BC57D3" w:rsidRPr="00BC57D3" w:rsidRDefault="008B6B4F" w:rsidP="001D60E0">
            <w:pPr>
              <w:pStyle w:val="NormalIndent"/>
              <w:ind w:left="0"/>
              <w:rPr>
                <w:rFonts w:cs="Arial"/>
                <w:szCs w:val="20"/>
              </w:rPr>
            </w:pPr>
            <w:hyperlink r:id="rId46" w:history="1">
              <w:r w:rsidR="00BC57D3" w:rsidRPr="00BC57D3">
                <w:rPr>
                  <w:rFonts w:cs="Arial"/>
                  <w:color w:val="0000FF"/>
                  <w:szCs w:val="20"/>
                  <w:u w:val="single"/>
                </w:rPr>
                <w:t>www.philips.ie</w:t>
              </w:r>
            </w:hyperlink>
          </w:p>
        </w:tc>
        <w:tc>
          <w:tcPr>
            <w:tcW w:w="1170" w:type="dxa"/>
            <w:vAlign w:val="bottom"/>
          </w:tcPr>
          <w:p w14:paraId="6204BDFC" w14:textId="0E79754D" w:rsidR="00BC57D3" w:rsidRPr="00BC57D3" w:rsidRDefault="00BC57D3" w:rsidP="001D60E0">
            <w:pPr>
              <w:pStyle w:val="NormalIndent"/>
              <w:ind w:left="0"/>
              <w:rPr>
                <w:rFonts w:cs="Arial"/>
                <w:szCs w:val="20"/>
              </w:rPr>
            </w:pPr>
            <w:r w:rsidRPr="00BC57D3">
              <w:rPr>
                <w:rFonts w:cs="Arial"/>
                <w:color w:val="000000"/>
                <w:szCs w:val="20"/>
              </w:rPr>
              <w:t>en</w:t>
            </w:r>
          </w:p>
        </w:tc>
        <w:tc>
          <w:tcPr>
            <w:tcW w:w="1474" w:type="dxa"/>
            <w:vAlign w:val="bottom"/>
          </w:tcPr>
          <w:p w14:paraId="6AF95C56" w14:textId="6495C7F6" w:rsidR="00BC57D3" w:rsidRPr="00BC57D3" w:rsidRDefault="00BC57D3" w:rsidP="001D60E0">
            <w:pPr>
              <w:pStyle w:val="NormalIndent"/>
              <w:ind w:left="0"/>
              <w:rPr>
                <w:rFonts w:cs="Arial"/>
                <w:szCs w:val="20"/>
              </w:rPr>
            </w:pPr>
            <w:r w:rsidRPr="00BC57D3">
              <w:rPr>
                <w:rFonts w:cs="Arial"/>
                <w:color w:val="000000"/>
                <w:szCs w:val="20"/>
              </w:rPr>
              <w:t>IE</w:t>
            </w:r>
          </w:p>
        </w:tc>
        <w:tc>
          <w:tcPr>
            <w:tcW w:w="1061" w:type="dxa"/>
            <w:vAlign w:val="bottom"/>
          </w:tcPr>
          <w:p w14:paraId="7B584FBE" w14:textId="61252306" w:rsidR="00BC57D3" w:rsidRPr="00BC57D3" w:rsidRDefault="00BC57D3" w:rsidP="001D60E0">
            <w:pPr>
              <w:pStyle w:val="NormalIndent"/>
              <w:ind w:left="0"/>
              <w:rPr>
                <w:rFonts w:cs="Arial"/>
                <w:szCs w:val="20"/>
              </w:rPr>
            </w:pPr>
            <w:r w:rsidRPr="00BC57D3">
              <w:rPr>
                <w:rFonts w:cs="Arial"/>
                <w:color w:val="000000"/>
                <w:szCs w:val="20"/>
              </w:rPr>
              <w:t>en_IE</w:t>
            </w:r>
          </w:p>
        </w:tc>
      </w:tr>
      <w:tr w:rsidR="00BC57D3" w14:paraId="51C0780E" w14:textId="77777777" w:rsidTr="00AA6CAD">
        <w:tc>
          <w:tcPr>
            <w:tcW w:w="2407" w:type="dxa"/>
            <w:vAlign w:val="bottom"/>
          </w:tcPr>
          <w:p w14:paraId="236C9683" w14:textId="68BD8447" w:rsidR="00BC57D3" w:rsidRPr="00BC57D3" w:rsidRDefault="00BC57D3" w:rsidP="001D60E0">
            <w:pPr>
              <w:pStyle w:val="NormalIndent"/>
              <w:ind w:left="0"/>
              <w:rPr>
                <w:rFonts w:cs="Arial"/>
                <w:szCs w:val="20"/>
              </w:rPr>
            </w:pPr>
            <w:r w:rsidRPr="00BC57D3">
              <w:rPr>
                <w:rFonts w:cs="Arial"/>
                <w:color w:val="000000"/>
                <w:szCs w:val="20"/>
              </w:rPr>
              <w:t>Italy</w:t>
            </w:r>
          </w:p>
        </w:tc>
        <w:tc>
          <w:tcPr>
            <w:tcW w:w="2846" w:type="dxa"/>
            <w:vAlign w:val="bottom"/>
          </w:tcPr>
          <w:p w14:paraId="17D6EF64" w14:textId="49889599" w:rsidR="00BC57D3" w:rsidRPr="00BC57D3" w:rsidRDefault="008B6B4F" w:rsidP="001D60E0">
            <w:pPr>
              <w:pStyle w:val="NormalIndent"/>
              <w:ind w:left="0"/>
              <w:rPr>
                <w:rFonts w:cs="Arial"/>
                <w:szCs w:val="20"/>
              </w:rPr>
            </w:pPr>
            <w:hyperlink r:id="rId47" w:history="1">
              <w:r w:rsidR="00BC57D3" w:rsidRPr="00BC57D3">
                <w:rPr>
                  <w:rFonts w:cs="Arial"/>
                  <w:color w:val="0000FF"/>
                  <w:szCs w:val="20"/>
                  <w:u w:val="single"/>
                </w:rPr>
                <w:t>www.philips.it</w:t>
              </w:r>
            </w:hyperlink>
          </w:p>
        </w:tc>
        <w:tc>
          <w:tcPr>
            <w:tcW w:w="1170" w:type="dxa"/>
            <w:vAlign w:val="bottom"/>
          </w:tcPr>
          <w:p w14:paraId="2BAA93F7" w14:textId="17DFE773" w:rsidR="00BC57D3" w:rsidRPr="00BC57D3" w:rsidRDefault="00BC57D3" w:rsidP="001D60E0">
            <w:pPr>
              <w:pStyle w:val="NormalIndent"/>
              <w:ind w:left="0"/>
              <w:rPr>
                <w:rFonts w:cs="Arial"/>
                <w:szCs w:val="20"/>
              </w:rPr>
            </w:pPr>
            <w:r w:rsidRPr="00BC57D3">
              <w:rPr>
                <w:rFonts w:cs="Arial"/>
                <w:color w:val="000000"/>
                <w:szCs w:val="20"/>
              </w:rPr>
              <w:t>it</w:t>
            </w:r>
          </w:p>
        </w:tc>
        <w:tc>
          <w:tcPr>
            <w:tcW w:w="1474" w:type="dxa"/>
            <w:vAlign w:val="bottom"/>
          </w:tcPr>
          <w:p w14:paraId="49FB2CE4" w14:textId="03BEEA97" w:rsidR="00BC57D3" w:rsidRPr="00BC57D3" w:rsidRDefault="00BC57D3" w:rsidP="001D60E0">
            <w:pPr>
              <w:pStyle w:val="NormalIndent"/>
              <w:ind w:left="0"/>
              <w:rPr>
                <w:rFonts w:cs="Arial"/>
                <w:szCs w:val="20"/>
              </w:rPr>
            </w:pPr>
            <w:r w:rsidRPr="00BC57D3">
              <w:rPr>
                <w:rFonts w:cs="Arial"/>
                <w:color w:val="000000"/>
                <w:szCs w:val="20"/>
              </w:rPr>
              <w:t>IT</w:t>
            </w:r>
          </w:p>
        </w:tc>
        <w:tc>
          <w:tcPr>
            <w:tcW w:w="1061" w:type="dxa"/>
            <w:vAlign w:val="bottom"/>
          </w:tcPr>
          <w:p w14:paraId="43F60F94" w14:textId="4E3A6517" w:rsidR="00BC57D3" w:rsidRPr="00BC57D3" w:rsidRDefault="00BC57D3" w:rsidP="001D60E0">
            <w:pPr>
              <w:pStyle w:val="NormalIndent"/>
              <w:ind w:left="0"/>
              <w:rPr>
                <w:rFonts w:cs="Arial"/>
                <w:szCs w:val="20"/>
              </w:rPr>
            </w:pPr>
            <w:r w:rsidRPr="00BC57D3">
              <w:rPr>
                <w:rFonts w:cs="Arial"/>
                <w:color w:val="000000"/>
                <w:szCs w:val="20"/>
              </w:rPr>
              <w:t>it_IT</w:t>
            </w:r>
          </w:p>
        </w:tc>
      </w:tr>
      <w:tr w:rsidR="00BC57D3" w14:paraId="44B5E756" w14:textId="77777777" w:rsidTr="00AA6CAD">
        <w:tc>
          <w:tcPr>
            <w:tcW w:w="2407" w:type="dxa"/>
            <w:vAlign w:val="bottom"/>
          </w:tcPr>
          <w:p w14:paraId="69026C21" w14:textId="31451313" w:rsidR="00BC57D3" w:rsidRPr="00BC57D3" w:rsidRDefault="00BC57D3" w:rsidP="001D60E0">
            <w:pPr>
              <w:pStyle w:val="NormalIndent"/>
              <w:ind w:left="0"/>
              <w:rPr>
                <w:rFonts w:cs="Arial"/>
                <w:szCs w:val="20"/>
              </w:rPr>
            </w:pPr>
            <w:r w:rsidRPr="00BC57D3">
              <w:rPr>
                <w:rFonts w:cs="Arial"/>
                <w:color w:val="000000"/>
                <w:szCs w:val="20"/>
              </w:rPr>
              <w:t>Latvia</w:t>
            </w:r>
          </w:p>
        </w:tc>
        <w:tc>
          <w:tcPr>
            <w:tcW w:w="2846" w:type="dxa"/>
            <w:vAlign w:val="bottom"/>
          </w:tcPr>
          <w:p w14:paraId="1CFB19D0" w14:textId="41F99313" w:rsidR="00BC57D3" w:rsidRPr="00BC57D3" w:rsidRDefault="008B6B4F" w:rsidP="001D60E0">
            <w:pPr>
              <w:pStyle w:val="NormalIndent"/>
              <w:ind w:left="0"/>
              <w:rPr>
                <w:rFonts w:cs="Arial"/>
                <w:szCs w:val="20"/>
              </w:rPr>
            </w:pPr>
            <w:hyperlink r:id="rId48" w:history="1">
              <w:r w:rsidR="00BC57D3" w:rsidRPr="00BC57D3">
                <w:rPr>
                  <w:rFonts w:cs="Arial"/>
                  <w:color w:val="0000FF"/>
                  <w:szCs w:val="20"/>
                  <w:u w:val="single"/>
                </w:rPr>
                <w:t>www.philips.lv</w:t>
              </w:r>
            </w:hyperlink>
          </w:p>
        </w:tc>
        <w:tc>
          <w:tcPr>
            <w:tcW w:w="1170" w:type="dxa"/>
            <w:vAlign w:val="bottom"/>
          </w:tcPr>
          <w:p w14:paraId="681A02A6" w14:textId="1E8C0B35" w:rsidR="00BC57D3" w:rsidRPr="00BC57D3" w:rsidRDefault="00BC57D3" w:rsidP="001D60E0">
            <w:pPr>
              <w:pStyle w:val="NormalIndent"/>
              <w:ind w:left="0"/>
              <w:rPr>
                <w:rFonts w:cs="Arial"/>
                <w:szCs w:val="20"/>
              </w:rPr>
            </w:pPr>
            <w:r w:rsidRPr="00BC57D3">
              <w:rPr>
                <w:rFonts w:cs="Arial"/>
                <w:color w:val="000000"/>
                <w:szCs w:val="20"/>
              </w:rPr>
              <w:t>lv</w:t>
            </w:r>
          </w:p>
        </w:tc>
        <w:tc>
          <w:tcPr>
            <w:tcW w:w="1474" w:type="dxa"/>
            <w:vAlign w:val="bottom"/>
          </w:tcPr>
          <w:p w14:paraId="48E47C16" w14:textId="7D96B8C8" w:rsidR="00BC57D3" w:rsidRPr="00BC57D3" w:rsidRDefault="00BC57D3" w:rsidP="001D60E0">
            <w:pPr>
              <w:pStyle w:val="NormalIndent"/>
              <w:ind w:left="0"/>
              <w:rPr>
                <w:rFonts w:cs="Arial"/>
                <w:szCs w:val="20"/>
              </w:rPr>
            </w:pPr>
            <w:r w:rsidRPr="00BC57D3">
              <w:rPr>
                <w:rFonts w:cs="Arial"/>
                <w:color w:val="000000"/>
                <w:szCs w:val="20"/>
              </w:rPr>
              <w:t>LV</w:t>
            </w:r>
          </w:p>
        </w:tc>
        <w:tc>
          <w:tcPr>
            <w:tcW w:w="1061" w:type="dxa"/>
            <w:vAlign w:val="bottom"/>
          </w:tcPr>
          <w:p w14:paraId="00793369" w14:textId="1A3BCA44" w:rsidR="00BC57D3" w:rsidRPr="00BC57D3" w:rsidRDefault="00BC57D3" w:rsidP="001D60E0">
            <w:pPr>
              <w:pStyle w:val="NormalIndent"/>
              <w:ind w:left="0"/>
              <w:rPr>
                <w:rFonts w:cs="Arial"/>
                <w:szCs w:val="20"/>
              </w:rPr>
            </w:pPr>
            <w:r w:rsidRPr="00BC57D3">
              <w:rPr>
                <w:rFonts w:cs="Arial"/>
                <w:color w:val="000000"/>
                <w:szCs w:val="20"/>
              </w:rPr>
              <w:t>lv_LV</w:t>
            </w:r>
          </w:p>
        </w:tc>
      </w:tr>
      <w:tr w:rsidR="00BC57D3" w14:paraId="55530D8C" w14:textId="77777777" w:rsidTr="00AA6CAD">
        <w:tc>
          <w:tcPr>
            <w:tcW w:w="2407" w:type="dxa"/>
            <w:vAlign w:val="bottom"/>
          </w:tcPr>
          <w:p w14:paraId="702BE5B8" w14:textId="02CB650E" w:rsidR="00BC57D3" w:rsidRPr="00BC57D3" w:rsidRDefault="00BC57D3" w:rsidP="001D60E0">
            <w:pPr>
              <w:pStyle w:val="NormalIndent"/>
              <w:ind w:left="0"/>
              <w:rPr>
                <w:rFonts w:cs="Arial"/>
                <w:szCs w:val="20"/>
              </w:rPr>
            </w:pPr>
            <w:r w:rsidRPr="00BC57D3">
              <w:rPr>
                <w:rFonts w:cs="Arial"/>
                <w:color w:val="000000"/>
                <w:szCs w:val="20"/>
              </w:rPr>
              <w:t>Lithuania</w:t>
            </w:r>
          </w:p>
        </w:tc>
        <w:tc>
          <w:tcPr>
            <w:tcW w:w="2846" w:type="dxa"/>
            <w:vAlign w:val="bottom"/>
          </w:tcPr>
          <w:p w14:paraId="5F18A9D2" w14:textId="4FF06F1A" w:rsidR="00BC57D3" w:rsidRPr="00BC57D3" w:rsidRDefault="008B6B4F" w:rsidP="001D60E0">
            <w:pPr>
              <w:pStyle w:val="NormalIndent"/>
              <w:ind w:left="0"/>
              <w:rPr>
                <w:rFonts w:cs="Arial"/>
                <w:szCs w:val="20"/>
              </w:rPr>
            </w:pPr>
            <w:hyperlink r:id="rId49" w:history="1">
              <w:r w:rsidR="00BC57D3" w:rsidRPr="00BC57D3">
                <w:rPr>
                  <w:rFonts w:cs="Arial"/>
                  <w:color w:val="0000FF"/>
                  <w:szCs w:val="20"/>
                  <w:u w:val="single"/>
                </w:rPr>
                <w:t>www.philips.lt</w:t>
              </w:r>
            </w:hyperlink>
          </w:p>
        </w:tc>
        <w:tc>
          <w:tcPr>
            <w:tcW w:w="1170" w:type="dxa"/>
            <w:vAlign w:val="bottom"/>
          </w:tcPr>
          <w:p w14:paraId="5037BF5F" w14:textId="55E307F2" w:rsidR="00BC57D3" w:rsidRPr="00BC57D3" w:rsidRDefault="00BC57D3" w:rsidP="001D60E0">
            <w:pPr>
              <w:pStyle w:val="NormalIndent"/>
              <w:ind w:left="0"/>
              <w:rPr>
                <w:rFonts w:cs="Arial"/>
                <w:szCs w:val="20"/>
              </w:rPr>
            </w:pPr>
            <w:r w:rsidRPr="00BC57D3">
              <w:rPr>
                <w:rFonts w:cs="Arial"/>
                <w:color w:val="000000"/>
                <w:szCs w:val="20"/>
              </w:rPr>
              <w:t>lt</w:t>
            </w:r>
          </w:p>
        </w:tc>
        <w:tc>
          <w:tcPr>
            <w:tcW w:w="1474" w:type="dxa"/>
            <w:vAlign w:val="bottom"/>
          </w:tcPr>
          <w:p w14:paraId="05B57070" w14:textId="01B4B50C" w:rsidR="00BC57D3" w:rsidRPr="00BC57D3" w:rsidRDefault="00BC57D3" w:rsidP="001D60E0">
            <w:pPr>
              <w:pStyle w:val="NormalIndent"/>
              <w:ind w:left="0"/>
              <w:rPr>
                <w:rFonts w:cs="Arial"/>
                <w:szCs w:val="20"/>
              </w:rPr>
            </w:pPr>
            <w:r w:rsidRPr="00BC57D3">
              <w:rPr>
                <w:rFonts w:cs="Arial"/>
                <w:color w:val="000000"/>
                <w:szCs w:val="20"/>
              </w:rPr>
              <w:t>LT</w:t>
            </w:r>
          </w:p>
        </w:tc>
        <w:tc>
          <w:tcPr>
            <w:tcW w:w="1061" w:type="dxa"/>
            <w:vAlign w:val="bottom"/>
          </w:tcPr>
          <w:p w14:paraId="1CA732C2" w14:textId="0C923094" w:rsidR="00BC57D3" w:rsidRPr="00BC57D3" w:rsidRDefault="00BC57D3" w:rsidP="001D60E0">
            <w:pPr>
              <w:pStyle w:val="NormalIndent"/>
              <w:ind w:left="0"/>
              <w:rPr>
                <w:rFonts w:cs="Arial"/>
                <w:szCs w:val="20"/>
              </w:rPr>
            </w:pPr>
            <w:r w:rsidRPr="00BC57D3">
              <w:rPr>
                <w:rFonts w:cs="Arial"/>
                <w:color w:val="000000"/>
                <w:szCs w:val="20"/>
              </w:rPr>
              <w:t>lt_LT</w:t>
            </w:r>
          </w:p>
        </w:tc>
      </w:tr>
      <w:tr w:rsidR="00BC57D3" w14:paraId="17F2EF1A" w14:textId="77777777" w:rsidTr="00AA6CAD">
        <w:tc>
          <w:tcPr>
            <w:tcW w:w="2407" w:type="dxa"/>
            <w:vAlign w:val="bottom"/>
          </w:tcPr>
          <w:p w14:paraId="68647045" w14:textId="5F5E5F7A" w:rsidR="00BC57D3" w:rsidRPr="00BC57D3" w:rsidRDefault="00BC57D3" w:rsidP="001D60E0">
            <w:pPr>
              <w:pStyle w:val="NormalIndent"/>
              <w:ind w:left="0"/>
              <w:rPr>
                <w:rFonts w:cs="Arial"/>
                <w:szCs w:val="20"/>
              </w:rPr>
            </w:pPr>
            <w:r w:rsidRPr="00BC57D3">
              <w:rPr>
                <w:rFonts w:cs="Arial"/>
                <w:color w:val="000000"/>
                <w:szCs w:val="20"/>
              </w:rPr>
              <w:t>Hungary</w:t>
            </w:r>
          </w:p>
        </w:tc>
        <w:tc>
          <w:tcPr>
            <w:tcW w:w="2846" w:type="dxa"/>
            <w:vAlign w:val="bottom"/>
          </w:tcPr>
          <w:p w14:paraId="7033E732" w14:textId="4281C79E" w:rsidR="00BC57D3" w:rsidRPr="00BC57D3" w:rsidRDefault="008B6B4F" w:rsidP="001D60E0">
            <w:pPr>
              <w:pStyle w:val="NormalIndent"/>
              <w:ind w:left="0"/>
              <w:rPr>
                <w:rFonts w:cs="Arial"/>
                <w:szCs w:val="20"/>
              </w:rPr>
            </w:pPr>
            <w:hyperlink r:id="rId50" w:history="1">
              <w:r w:rsidR="00BC57D3" w:rsidRPr="00BC57D3">
                <w:rPr>
                  <w:rFonts w:cs="Arial"/>
                  <w:color w:val="0000FF"/>
                  <w:szCs w:val="20"/>
                  <w:u w:val="single"/>
                </w:rPr>
                <w:t>www.philips.hu</w:t>
              </w:r>
            </w:hyperlink>
          </w:p>
        </w:tc>
        <w:tc>
          <w:tcPr>
            <w:tcW w:w="1170" w:type="dxa"/>
            <w:vAlign w:val="bottom"/>
          </w:tcPr>
          <w:p w14:paraId="12396B18" w14:textId="07D3D011" w:rsidR="00BC57D3" w:rsidRPr="00BC57D3" w:rsidRDefault="00BC57D3" w:rsidP="001D60E0">
            <w:pPr>
              <w:pStyle w:val="NormalIndent"/>
              <w:ind w:left="0"/>
              <w:rPr>
                <w:rFonts w:cs="Arial"/>
                <w:szCs w:val="20"/>
              </w:rPr>
            </w:pPr>
            <w:r w:rsidRPr="00BC57D3">
              <w:rPr>
                <w:rFonts w:cs="Arial"/>
                <w:color w:val="000000"/>
                <w:szCs w:val="20"/>
              </w:rPr>
              <w:t>hu</w:t>
            </w:r>
          </w:p>
        </w:tc>
        <w:tc>
          <w:tcPr>
            <w:tcW w:w="1474" w:type="dxa"/>
            <w:vAlign w:val="bottom"/>
          </w:tcPr>
          <w:p w14:paraId="3FCE29D9" w14:textId="63E1E395" w:rsidR="00BC57D3" w:rsidRPr="00BC57D3" w:rsidRDefault="00BC57D3" w:rsidP="001D60E0">
            <w:pPr>
              <w:pStyle w:val="NormalIndent"/>
              <w:ind w:left="0"/>
              <w:rPr>
                <w:rFonts w:cs="Arial"/>
                <w:szCs w:val="20"/>
              </w:rPr>
            </w:pPr>
            <w:r w:rsidRPr="00BC57D3">
              <w:rPr>
                <w:rFonts w:cs="Arial"/>
                <w:color w:val="000000"/>
                <w:szCs w:val="20"/>
              </w:rPr>
              <w:t>HU</w:t>
            </w:r>
          </w:p>
        </w:tc>
        <w:tc>
          <w:tcPr>
            <w:tcW w:w="1061" w:type="dxa"/>
            <w:vAlign w:val="bottom"/>
          </w:tcPr>
          <w:p w14:paraId="63283129" w14:textId="6BE4A8F0" w:rsidR="00BC57D3" w:rsidRPr="00BC57D3" w:rsidRDefault="00BC57D3" w:rsidP="001D60E0">
            <w:pPr>
              <w:pStyle w:val="NormalIndent"/>
              <w:ind w:left="0"/>
              <w:rPr>
                <w:rFonts w:cs="Arial"/>
                <w:szCs w:val="20"/>
              </w:rPr>
            </w:pPr>
            <w:r w:rsidRPr="00BC57D3">
              <w:rPr>
                <w:rFonts w:cs="Arial"/>
                <w:color w:val="000000"/>
                <w:szCs w:val="20"/>
              </w:rPr>
              <w:t>hu_HU</w:t>
            </w:r>
          </w:p>
        </w:tc>
      </w:tr>
      <w:tr w:rsidR="00BC57D3" w14:paraId="17316747" w14:textId="77777777" w:rsidTr="00AA6CAD">
        <w:tc>
          <w:tcPr>
            <w:tcW w:w="2407" w:type="dxa"/>
            <w:vAlign w:val="bottom"/>
          </w:tcPr>
          <w:p w14:paraId="5EFFF682" w14:textId="3E31E8E9" w:rsidR="00BC57D3" w:rsidRPr="00BC57D3" w:rsidRDefault="00BC57D3" w:rsidP="001D60E0">
            <w:pPr>
              <w:pStyle w:val="NormalIndent"/>
              <w:ind w:left="0"/>
              <w:rPr>
                <w:rFonts w:cs="Arial"/>
                <w:szCs w:val="20"/>
              </w:rPr>
            </w:pPr>
            <w:r w:rsidRPr="00BC57D3">
              <w:rPr>
                <w:rFonts w:cs="Arial"/>
                <w:color w:val="000000"/>
                <w:szCs w:val="20"/>
              </w:rPr>
              <w:t>Netherlands</w:t>
            </w:r>
          </w:p>
        </w:tc>
        <w:tc>
          <w:tcPr>
            <w:tcW w:w="2846" w:type="dxa"/>
            <w:vAlign w:val="bottom"/>
          </w:tcPr>
          <w:p w14:paraId="1CA0BB89" w14:textId="1BC117E0" w:rsidR="00BC57D3" w:rsidRPr="00BC57D3" w:rsidRDefault="008B6B4F" w:rsidP="001D60E0">
            <w:pPr>
              <w:pStyle w:val="NormalIndent"/>
              <w:ind w:left="0"/>
              <w:rPr>
                <w:rFonts w:cs="Arial"/>
                <w:szCs w:val="20"/>
              </w:rPr>
            </w:pPr>
            <w:hyperlink r:id="rId51" w:history="1">
              <w:r w:rsidR="00BC57D3" w:rsidRPr="00BC57D3">
                <w:rPr>
                  <w:rFonts w:cs="Arial"/>
                  <w:color w:val="0000FF"/>
                  <w:szCs w:val="20"/>
                  <w:u w:val="single"/>
                </w:rPr>
                <w:t>www.philips.nl</w:t>
              </w:r>
            </w:hyperlink>
          </w:p>
        </w:tc>
        <w:tc>
          <w:tcPr>
            <w:tcW w:w="1170" w:type="dxa"/>
            <w:vAlign w:val="bottom"/>
          </w:tcPr>
          <w:p w14:paraId="5D47363B" w14:textId="59BDAF0F" w:rsidR="00BC57D3" w:rsidRPr="00BC57D3" w:rsidRDefault="00BC57D3" w:rsidP="001D60E0">
            <w:pPr>
              <w:pStyle w:val="NormalIndent"/>
              <w:ind w:left="0"/>
              <w:rPr>
                <w:rFonts w:cs="Arial"/>
                <w:szCs w:val="20"/>
              </w:rPr>
            </w:pPr>
            <w:r w:rsidRPr="00BC57D3">
              <w:rPr>
                <w:rFonts w:cs="Arial"/>
                <w:color w:val="000000"/>
                <w:szCs w:val="20"/>
              </w:rPr>
              <w:t>nl</w:t>
            </w:r>
          </w:p>
        </w:tc>
        <w:tc>
          <w:tcPr>
            <w:tcW w:w="1474" w:type="dxa"/>
            <w:vAlign w:val="bottom"/>
          </w:tcPr>
          <w:p w14:paraId="0FF86FDF" w14:textId="5CF1C59D" w:rsidR="00BC57D3" w:rsidRPr="00BC57D3" w:rsidRDefault="00BC57D3" w:rsidP="001D60E0">
            <w:pPr>
              <w:pStyle w:val="NormalIndent"/>
              <w:ind w:left="0"/>
              <w:rPr>
                <w:rFonts w:cs="Arial"/>
                <w:szCs w:val="20"/>
              </w:rPr>
            </w:pPr>
            <w:r w:rsidRPr="00BC57D3">
              <w:rPr>
                <w:rFonts w:cs="Arial"/>
                <w:color w:val="000000"/>
                <w:szCs w:val="20"/>
              </w:rPr>
              <w:t>NL</w:t>
            </w:r>
          </w:p>
        </w:tc>
        <w:tc>
          <w:tcPr>
            <w:tcW w:w="1061" w:type="dxa"/>
            <w:vAlign w:val="bottom"/>
          </w:tcPr>
          <w:p w14:paraId="48E869D8" w14:textId="4236F8D8" w:rsidR="00BC57D3" w:rsidRPr="00BC57D3" w:rsidRDefault="00BC57D3" w:rsidP="001D60E0">
            <w:pPr>
              <w:pStyle w:val="NormalIndent"/>
              <w:ind w:left="0"/>
              <w:rPr>
                <w:rFonts w:cs="Arial"/>
                <w:szCs w:val="20"/>
              </w:rPr>
            </w:pPr>
            <w:r w:rsidRPr="00BC57D3">
              <w:rPr>
                <w:rFonts w:cs="Arial"/>
                <w:color w:val="000000"/>
                <w:szCs w:val="20"/>
              </w:rPr>
              <w:t>nl_NL</w:t>
            </w:r>
          </w:p>
        </w:tc>
      </w:tr>
      <w:tr w:rsidR="00BC57D3" w14:paraId="6082131A" w14:textId="77777777" w:rsidTr="00AA6CAD">
        <w:tc>
          <w:tcPr>
            <w:tcW w:w="2407" w:type="dxa"/>
            <w:vAlign w:val="bottom"/>
          </w:tcPr>
          <w:p w14:paraId="27A0757D" w14:textId="7923ADA0" w:rsidR="00BC57D3" w:rsidRPr="00BC57D3" w:rsidRDefault="00BC57D3" w:rsidP="001D60E0">
            <w:pPr>
              <w:pStyle w:val="NormalIndent"/>
              <w:ind w:left="0"/>
              <w:rPr>
                <w:rFonts w:cs="Arial"/>
                <w:color w:val="000000"/>
                <w:szCs w:val="20"/>
              </w:rPr>
            </w:pPr>
            <w:r w:rsidRPr="00BC57D3">
              <w:rPr>
                <w:rFonts w:cs="Arial"/>
                <w:color w:val="000000"/>
                <w:szCs w:val="20"/>
              </w:rPr>
              <w:t>Norway</w:t>
            </w:r>
          </w:p>
        </w:tc>
        <w:tc>
          <w:tcPr>
            <w:tcW w:w="2846" w:type="dxa"/>
            <w:vAlign w:val="bottom"/>
          </w:tcPr>
          <w:p w14:paraId="51C7F6A1" w14:textId="68C8C384" w:rsidR="00BC57D3" w:rsidRPr="00BC57D3" w:rsidRDefault="008B6B4F" w:rsidP="001D60E0">
            <w:pPr>
              <w:pStyle w:val="NormalIndent"/>
              <w:ind w:left="0"/>
              <w:rPr>
                <w:rFonts w:cs="Arial"/>
                <w:color w:val="0000FF"/>
                <w:szCs w:val="20"/>
                <w:u w:val="single"/>
              </w:rPr>
            </w:pPr>
            <w:hyperlink r:id="rId52" w:history="1">
              <w:r w:rsidR="00BC57D3" w:rsidRPr="00BC57D3">
                <w:rPr>
                  <w:rFonts w:cs="Arial"/>
                  <w:color w:val="0000FF"/>
                  <w:szCs w:val="20"/>
                  <w:u w:val="single"/>
                </w:rPr>
                <w:t>www.philips.no</w:t>
              </w:r>
            </w:hyperlink>
          </w:p>
        </w:tc>
        <w:tc>
          <w:tcPr>
            <w:tcW w:w="1170" w:type="dxa"/>
            <w:vAlign w:val="bottom"/>
          </w:tcPr>
          <w:p w14:paraId="7F4D5D7E" w14:textId="79018A79" w:rsidR="00BC57D3" w:rsidRPr="00BC57D3" w:rsidRDefault="00BC57D3" w:rsidP="001D60E0">
            <w:pPr>
              <w:pStyle w:val="NormalIndent"/>
              <w:ind w:left="0"/>
              <w:rPr>
                <w:rFonts w:cs="Arial"/>
                <w:color w:val="000000"/>
                <w:szCs w:val="20"/>
              </w:rPr>
            </w:pPr>
            <w:r w:rsidRPr="00BC57D3">
              <w:rPr>
                <w:rFonts w:cs="Arial"/>
                <w:color w:val="000000"/>
                <w:szCs w:val="20"/>
              </w:rPr>
              <w:t>no</w:t>
            </w:r>
          </w:p>
        </w:tc>
        <w:tc>
          <w:tcPr>
            <w:tcW w:w="1474" w:type="dxa"/>
            <w:vAlign w:val="bottom"/>
          </w:tcPr>
          <w:p w14:paraId="5608B743" w14:textId="4B2A36E6" w:rsidR="00BC57D3" w:rsidRPr="00BC57D3" w:rsidRDefault="00BC57D3" w:rsidP="001D60E0">
            <w:pPr>
              <w:pStyle w:val="NormalIndent"/>
              <w:ind w:left="0"/>
              <w:rPr>
                <w:rFonts w:cs="Arial"/>
                <w:color w:val="000000"/>
                <w:szCs w:val="20"/>
              </w:rPr>
            </w:pPr>
            <w:r w:rsidRPr="00BC57D3">
              <w:rPr>
                <w:rFonts w:cs="Arial"/>
                <w:color w:val="000000"/>
                <w:szCs w:val="20"/>
              </w:rPr>
              <w:t>no</w:t>
            </w:r>
          </w:p>
        </w:tc>
        <w:tc>
          <w:tcPr>
            <w:tcW w:w="1061" w:type="dxa"/>
            <w:vAlign w:val="bottom"/>
          </w:tcPr>
          <w:p w14:paraId="276B755C" w14:textId="2D88E175" w:rsidR="00BC57D3" w:rsidRPr="00BC57D3" w:rsidRDefault="00BC57D3" w:rsidP="001D60E0">
            <w:pPr>
              <w:pStyle w:val="NormalIndent"/>
              <w:ind w:left="0"/>
              <w:rPr>
                <w:rFonts w:cs="Arial"/>
                <w:color w:val="000000"/>
                <w:szCs w:val="20"/>
              </w:rPr>
            </w:pPr>
            <w:r w:rsidRPr="00BC57D3">
              <w:rPr>
                <w:rFonts w:cs="Arial"/>
                <w:color w:val="000000"/>
                <w:szCs w:val="20"/>
              </w:rPr>
              <w:t>no_no</w:t>
            </w:r>
          </w:p>
        </w:tc>
      </w:tr>
      <w:tr w:rsidR="00BC57D3" w14:paraId="00AEECBD" w14:textId="77777777" w:rsidTr="00AA6CAD">
        <w:tc>
          <w:tcPr>
            <w:tcW w:w="2407" w:type="dxa"/>
            <w:vAlign w:val="bottom"/>
          </w:tcPr>
          <w:p w14:paraId="52662C95" w14:textId="51BCC0DD" w:rsidR="00BC57D3" w:rsidRPr="00BC57D3" w:rsidRDefault="00BC57D3" w:rsidP="001D60E0">
            <w:pPr>
              <w:pStyle w:val="NormalIndent"/>
              <w:ind w:left="0"/>
              <w:rPr>
                <w:rFonts w:cs="Arial"/>
                <w:color w:val="000000"/>
                <w:szCs w:val="20"/>
              </w:rPr>
            </w:pPr>
            <w:r w:rsidRPr="00BC57D3">
              <w:rPr>
                <w:rFonts w:cs="Arial"/>
                <w:color w:val="000000"/>
                <w:szCs w:val="20"/>
              </w:rPr>
              <w:t>Austria</w:t>
            </w:r>
          </w:p>
        </w:tc>
        <w:tc>
          <w:tcPr>
            <w:tcW w:w="2846" w:type="dxa"/>
            <w:vAlign w:val="bottom"/>
          </w:tcPr>
          <w:p w14:paraId="34C92F5D" w14:textId="513FAC96" w:rsidR="00BC57D3" w:rsidRPr="00BC57D3" w:rsidRDefault="008B6B4F" w:rsidP="001D60E0">
            <w:pPr>
              <w:pStyle w:val="NormalIndent"/>
              <w:ind w:left="0"/>
              <w:rPr>
                <w:rFonts w:cs="Arial"/>
                <w:color w:val="0000FF"/>
                <w:szCs w:val="20"/>
                <w:u w:val="single"/>
              </w:rPr>
            </w:pPr>
            <w:hyperlink r:id="rId53" w:history="1">
              <w:r w:rsidR="00BC57D3" w:rsidRPr="00BC57D3">
                <w:rPr>
                  <w:rFonts w:cs="Arial"/>
                  <w:color w:val="0000FF"/>
                  <w:szCs w:val="20"/>
                  <w:u w:val="single"/>
                </w:rPr>
                <w:t>www.philps.at</w:t>
              </w:r>
            </w:hyperlink>
          </w:p>
        </w:tc>
        <w:tc>
          <w:tcPr>
            <w:tcW w:w="1170" w:type="dxa"/>
            <w:vAlign w:val="bottom"/>
          </w:tcPr>
          <w:p w14:paraId="252AD775" w14:textId="12CCD4AE" w:rsidR="00BC57D3" w:rsidRPr="00BC57D3" w:rsidRDefault="00BC57D3" w:rsidP="001D60E0">
            <w:pPr>
              <w:pStyle w:val="NormalIndent"/>
              <w:ind w:left="0"/>
              <w:rPr>
                <w:rFonts w:cs="Arial"/>
                <w:color w:val="000000"/>
                <w:szCs w:val="20"/>
              </w:rPr>
            </w:pPr>
            <w:r w:rsidRPr="00BC57D3">
              <w:rPr>
                <w:rFonts w:cs="Arial"/>
                <w:color w:val="000000"/>
                <w:szCs w:val="20"/>
              </w:rPr>
              <w:t>de</w:t>
            </w:r>
          </w:p>
        </w:tc>
        <w:tc>
          <w:tcPr>
            <w:tcW w:w="1474" w:type="dxa"/>
            <w:vAlign w:val="bottom"/>
          </w:tcPr>
          <w:p w14:paraId="779860B8" w14:textId="5707D70C" w:rsidR="00BC57D3" w:rsidRPr="00BC57D3" w:rsidRDefault="00BC57D3" w:rsidP="001D60E0">
            <w:pPr>
              <w:pStyle w:val="NormalIndent"/>
              <w:ind w:left="0"/>
              <w:rPr>
                <w:rFonts w:cs="Arial"/>
                <w:color w:val="000000"/>
                <w:szCs w:val="20"/>
              </w:rPr>
            </w:pPr>
            <w:r w:rsidRPr="00BC57D3">
              <w:rPr>
                <w:rFonts w:cs="Arial"/>
                <w:color w:val="000000"/>
                <w:szCs w:val="20"/>
              </w:rPr>
              <w:t>AT</w:t>
            </w:r>
          </w:p>
        </w:tc>
        <w:tc>
          <w:tcPr>
            <w:tcW w:w="1061" w:type="dxa"/>
            <w:vAlign w:val="bottom"/>
          </w:tcPr>
          <w:p w14:paraId="2BC35C0B" w14:textId="62D1DE45" w:rsidR="00BC57D3" w:rsidRPr="00BC57D3" w:rsidRDefault="00BC57D3" w:rsidP="001D60E0">
            <w:pPr>
              <w:pStyle w:val="NormalIndent"/>
              <w:ind w:left="0"/>
              <w:rPr>
                <w:rFonts w:cs="Arial"/>
                <w:color w:val="000000"/>
                <w:szCs w:val="20"/>
              </w:rPr>
            </w:pPr>
            <w:r w:rsidRPr="00BC57D3">
              <w:rPr>
                <w:rFonts w:cs="Arial"/>
                <w:color w:val="000000"/>
                <w:szCs w:val="20"/>
              </w:rPr>
              <w:t>de_AT</w:t>
            </w:r>
          </w:p>
        </w:tc>
      </w:tr>
      <w:tr w:rsidR="00BC57D3" w14:paraId="245597D3" w14:textId="77777777" w:rsidTr="00AA6CAD">
        <w:tc>
          <w:tcPr>
            <w:tcW w:w="2407" w:type="dxa"/>
            <w:vAlign w:val="bottom"/>
          </w:tcPr>
          <w:p w14:paraId="4E3A9228" w14:textId="02AE3CB8" w:rsidR="00BC57D3" w:rsidRPr="00BC57D3" w:rsidRDefault="00BC57D3" w:rsidP="001D60E0">
            <w:pPr>
              <w:pStyle w:val="NormalIndent"/>
              <w:ind w:left="0"/>
              <w:rPr>
                <w:rFonts w:cs="Arial"/>
                <w:color w:val="000000"/>
                <w:szCs w:val="20"/>
              </w:rPr>
            </w:pPr>
            <w:r w:rsidRPr="00BC57D3">
              <w:rPr>
                <w:rFonts w:cs="Arial"/>
                <w:color w:val="000000"/>
                <w:szCs w:val="20"/>
              </w:rPr>
              <w:t>Poland</w:t>
            </w:r>
          </w:p>
        </w:tc>
        <w:tc>
          <w:tcPr>
            <w:tcW w:w="2846" w:type="dxa"/>
            <w:vAlign w:val="bottom"/>
          </w:tcPr>
          <w:p w14:paraId="3805D9C1" w14:textId="715C01C2" w:rsidR="00BC57D3" w:rsidRPr="00BC57D3" w:rsidRDefault="008B6B4F" w:rsidP="001D60E0">
            <w:pPr>
              <w:pStyle w:val="NormalIndent"/>
              <w:ind w:left="0"/>
              <w:rPr>
                <w:rFonts w:cs="Arial"/>
                <w:color w:val="0000FF"/>
                <w:szCs w:val="20"/>
                <w:u w:val="single"/>
              </w:rPr>
            </w:pPr>
            <w:hyperlink r:id="rId54" w:history="1">
              <w:r w:rsidR="00BC57D3" w:rsidRPr="00BC57D3">
                <w:rPr>
                  <w:rFonts w:cs="Arial"/>
                  <w:color w:val="0000FF"/>
                  <w:szCs w:val="20"/>
                  <w:u w:val="single"/>
                </w:rPr>
                <w:t>www.philips.pl</w:t>
              </w:r>
            </w:hyperlink>
          </w:p>
        </w:tc>
        <w:tc>
          <w:tcPr>
            <w:tcW w:w="1170" w:type="dxa"/>
            <w:vAlign w:val="bottom"/>
          </w:tcPr>
          <w:p w14:paraId="537F970E" w14:textId="71BC620B" w:rsidR="00BC57D3" w:rsidRPr="00BC57D3" w:rsidRDefault="00BC57D3" w:rsidP="001D60E0">
            <w:pPr>
              <w:pStyle w:val="NormalIndent"/>
              <w:ind w:left="0"/>
              <w:rPr>
                <w:rFonts w:cs="Arial"/>
                <w:color w:val="000000"/>
                <w:szCs w:val="20"/>
              </w:rPr>
            </w:pPr>
            <w:r w:rsidRPr="00BC57D3">
              <w:rPr>
                <w:rFonts w:cs="Arial"/>
                <w:color w:val="000000"/>
                <w:szCs w:val="20"/>
              </w:rPr>
              <w:t>pl</w:t>
            </w:r>
          </w:p>
        </w:tc>
        <w:tc>
          <w:tcPr>
            <w:tcW w:w="1474" w:type="dxa"/>
            <w:vAlign w:val="bottom"/>
          </w:tcPr>
          <w:p w14:paraId="60D2DB09" w14:textId="630A266C" w:rsidR="00BC57D3" w:rsidRPr="00BC57D3" w:rsidRDefault="00BC57D3" w:rsidP="001D60E0">
            <w:pPr>
              <w:pStyle w:val="NormalIndent"/>
              <w:ind w:left="0"/>
              <w:rPr>
                <w:rFonts w:cs="Arial"/>
                <w:color w:val="000000"/>
                <w:szCs w:val="20"/>
              </w:rPr>
            </w:pPr>
            <w:r w:rsidRPr="00BC57D3">
              <w:rPr>
                <w:rFonts w:cs="Arial"/>
                <w:color w:val="000000"/>
                <w:szCs w:val="20"/>
              </w:rPr>
              <w:t>PL</w:t>
            </w:r>
          </w:p>
        </w:tc>
        <w:tc>
          <w:tcPr>
            <w:tcW w:w="1061" w:type="dxa"/>
            <w:vAlign w:val="bottom"/>
          </w:tcPr>
          <w:p w14:paraId="1429D824" w14:textId="1770E2C4" w:rsidR="00BC57D3" w:rsidRPr="00BC57D3" w:rsidRDefault="00BC57D3" w:rsidP="001D60E0">
            <w:pPr>
              <w:pStyle w:val="NormalIndent"/>
              <w:ind w:left="0"/>
              <w:rPr>
                <w:rFonts w:cs="Arial"/>
                <w:color w:val="000000"/>
                <w:szCs w:val="20"/>
              </w:rPr>
            </w:pPr>
            <w:r w:rsidRPr="00BC57D3">
              <w:rPr>
                <w:rFonts w:cs="Arial"/>
                <w:color w:val="000000"/>
                <w:szCs w:val="20"/>
              </w:rPr>
              <w:t>pl_PL</w:t>
            </w:r>
          </w:p>
        </w:tc>
      </w:tr>
      <w:tr w:rsidR="00BC57D3" w14:paraId="6989AF97" w14:textId="77777777" w:rsidTr="00AA6CAD">
        <w:tc>
          <w:tcPr>
            <w:tcW w:w="2407" w:type="dxa"/>
            <w:vAlign w:val="bottom"/>
          </w:tcPr>
          <w:p w14:paraId="061B9133" w14:textId="6222157C" w:rsidR="00BC57D3" w:rsidRPr="00BC57D3" w:rsidRDefault="00BC57D3" w:rsidP="001D60E0">
            <w:pPr>
              <w:pStyle w:val="NormalIndent"/>
              <w:ind w:left="0"/>
              <w:rPr>
                <w:rFonts w:cs="Arial"/>
                <w:color w:val="000000"/>
                <w:szCs w:val="20"/>
              </w:rPr>
            </w:pPr>
            <w:r w:rsidRPr="00BC57D3">
              <w:rPr>
                <w:rFonts w:cs="Arial"/>
                <w:color w:val="000000"/>
                <w:szCs w:val="20"/>
              </w:rPr>
              <w:t>Portugal</w:t>
            </w:r>
          </w:p>
        </w:tc>
        <w:tc>
          <w:tcPr>
            <w:tcW w:w="2846" w:type="dxa"/>
            <w:vAlign w:val="bottom"/>
          </w:tcPr>
          <w:p w14:paraId="6A9E0EF7" w14:textId="509F29E3" w:rsidR="00BC57D3" w:rsidRPr="00BC57D3" w:rsidRDefault="008B6B4F" w:rsidP="001D60E0">
            <w:pPr>
              <w:pStyle w:val="NormalIndent"/>
              <w:ind w:left="0"/>
              <w:rPr>
                <w:rFonts w:cs="Arial"/>
                <w:color w:val="0000FF"/>
                <w:szCs w:val="20"/>
                <w:u w:val="single"/>
              </w:rPr>
            </w:pPr>
            <w:hyperlink r:id="rId55" w:history="1">
              <w:r w:rsidR="00BC57D3" w:rsidRPr="00BC57D3">
                <w:rPr>
                  <w:rFonts w:cs="Arial"/>
                  <w:color w:val="0000FF"/>
                  <w:szCs w:val="20"/>
                  <w:u w:val="single"/>
                </w:rPr>
                <w:t>www.philips.pt</w:t>
              </w:r>
            </w:hyperlink>
          </w:p>
        </w:tc>
        <w:tc>
          <w:tcPr>
            <w:tcW w:w="1170" w:type="dxa"/>
            <w:vAlign w:val="bottom"/>
          </w:tcPr>
          <w:p w14:paraId="4CB117D6" w14:textId="0516BC44" w:rsidR="00BC57D3" w:rsidRPr="00BC57D3" w:rsidRDefault="00BC57D3" w:rsidP="001D60E0">
            <w:pPr>
              <w:pStyle w:val="NormalIndent"/>
              <w:ind w:left="0"/>
              <w:rPr>
                <w:rFonts w:cs="Arial"/>
                <w:color w:val="000000"/>
                <w:szCs w:val="20"/>
              </w:rPr>
            </w:pPr>
            <w:r w:rsidRPr="00BC57D3">
              <w:rPr>
                <w:rFonts w:cs="Arial"/>
                <w:color w:val="000000"/>
                <w:szCs w:val="20"/>
              </w:rPr>
              <w:t>pt</w:t>
            </w:r>
          </w:p>
        </w:tc>
        <w:tc>
          <w:tcPr>
            <w:tcW w:w="1474" w:type="dxa"/>
            <w:vAlign w:val="bottom"/>
          </w:tcPr>
          <w:p w14:paraId="40EC3B1E" w14:textId="5441252A" w:rsidR="00BC57D3" w:rsidRPr="00BC57D3" w:rsidRDefault="00BC57D3" w:rsidP="001D60E0">
            <w:pPr>
              <w:pStyle w:val="NormalIndent"/>
              <w:ind w:left="0"/>
              <w:rPr>
                <w:rFonts w:cs="Arial"/>
                <w:color w:val="000000"/>
                <w:szCs w:val="20"/>
              </w:rPr>
            </w:pPr>
            <w:r w:rsidRPr="00BC57D3">
              <w:rPr>
                <w:rFonts w:cs="Arial"/>
                <w:color w:val="000000"/>
                <w:szCs w:val="20"/>
              </w:rPr>
              <w:t>PT</w:t>
            </w:r>
          </w:p>
        </w:tc>
        <w:tc>
          <w:tcPr>
            <w:tcW w:w="1061" w:type="dxa"/>
            <w:vAlign w:val="bottom"/>
          </w:tcPr>
          <w:p w14:paraId="41A4C796" w14:textId="623B9964" w:rsidR="00BC57D3" w:rsidRPr="00BC57D3" w:rsidRDefault="00BC57D3" w:rsidP="001D60E0">
            <w:pPr>
              <w:pStyle w:val="NormalIndent"/>
              <w:ind w:left="0"/>
              <w:rPr>
                <w:rFonts w:cs="Arial"/>
                <w:color w:val="000000"/>
                <w:szCs w:val="20"/>
              </w:rPr>
            </w:pPr>
            <w:r w:rsidRPr="00BC57D3">
              <w:rPr>
                <w:rFonts w:cs="Arial"/>
                <w:color w:val="000000"/>
                <w:szCs w:val="20"/>
              </w:rPr>
              <w:t>pt_PT</w:t>
            </w:r>
          </w:p>
        </w:tc>
      </w:tr>
      <w:tr w:rsidR="00BC57D3" w14:paraId="2E50C9ED" w14:textId="77777777" w:rsidTr="00AA6CAD">
        <w:tc>
          <w:tcPr>
            <w:tcW w:w="2407" w:type="dxa"/>
            <w:vAlign w:val="bottom"/>
          </w:tcPr>
          <w:p w14:paraId="3C27077C" w14:textId="6C5F4F27" w:rsidR="00BC57D3" w:rsidRPr="00BC57D3" w:rsidRDefault="00BC57D3" w:rsidP="001D60E0">
            <w:pPr>
              <w:pStyle w:val="NormalIndent"/>
              <w:ind w:left="0"/>
              <w:rPr>
                <w:rFonts w:cs="Arial"/>
                <w:color w:val="000000"/>
                <w:szCs w:val="20"/>
              </w:rPr>
            </w:pPr>
            <w:r w:rsidRPr="00BC57D3">
              <w:rPr>
                <w:rFonts w:cs="Arial"/>
                <w:color w:val="000000"/>
                <w:szCs w:val="20"/>
              </w:rPr>
              <w:t>Romania</w:t>
            </w:r>
          </w:p>
        </w:tc>
        <w:tc>
          <w:tcPr>
            <w:tcW w:w="2846" w:type="dxa"/>
            <w:vAlign w:val="bottom"/>
          </w:tcPr>
          <w:p w14:paraId="4056ED13" w14:textId="1F6C8501" w:rsidR="00BC57D3" w:rsidRPr="00BC57D3" w:rsidRDefault="008B6B4F" w:rsidP="001D60E0">
            <w:pPr>
              <w:pStyle w:val="NormalIndent"/>
              <w:ind w:left="0"/>
              <w:rPr>
                <w:rFonts w:cs="Arial"/>
                <w:color w:val="0000FF"/>
                <w:szCs w:val="20"/>
                <w:u w:val="single"/>
              </w:rPr>
            </w:pPr>
            <w:hyperlink r:id="rId56" w:history="1">
              <w:r w:rsidR="00BC57D3" w:rsidRPr="00BC57D3">
                <w:rPr>
                  <w:rFonts w:cs="Arial"/>
                  <w:color w:val="0000FF"/>
                  <w:szCs w:val="20"/>
                  <w:u w:val="single"/>
                </w:rPr>
                <w:t>www.philips.ro</w:t>
              </w:r>
            </w:hyperlink>
          </w:p>
        </w:tc>
        <w:tc>
          <w:tcPr>
            <w:tcW w:w="1170" w:type="dxa"/>
            <w:vAlign w:val="bottom"/>
          </w:tcPr>
          <w:p w14:paraId="61D1C140" w14:textId="2137382E" w:rsidR="00BC57D3" w:rsidRPr="00BC57D3" w:rsidRDefault="00BC57D3" w:rsidP="001D60E0">
            <w:pPr>
              <w:pStyle w:val="NormalIndent"/>
              <w:ind w:left="0"/>
              <w:rPr>
                <w:rFonts w:cs="Arial"/>
                <w:color w:val="000000"/>
                <w:szCs w:val="20"/>
              </w:rPr>
            </w:pPr>
            <w:r w:rsidRPr="00BC57D3">
              <w:rPr>
                <w:rFonts w:cs="Arial"/>
                <w:color w:val="000000"/>
                <w:szCs w:val="20"/>
              </w:rPr>
              <w:t>ro</w:t>
            </w:r>
          </w:p>
        </w:tc>
        <w:tc>
          <w:tcPr>
            <w:tcW w:w="1474" w:type="dxa"/>
            <w:vAlign w:val="bottom"/>
          </w:tcPr>
          <w:p w14:paraId="46EF9BCD" w14:textId="5E72F4C1" w:rsidR="00BC57D3" w:rsidRPr="00BC57D3" w:rsidRDefault="00BC57D3" w:rsidP="001D60E0">
            <w:pPr>
              <w:pStyle w:val="NormalIndent"/>
              <w:ind w:left="0"/>
              <w:rPr>
                <w:rFonts w:cs="Arial"/>
                <w:color w:val="000000"/>
                <w:szCs w:val="20"/>
              </w:rPr>
            </w:pPr>
            <w:r w:rsidRPr="00BC57D3">
              <w:rPr>
                <w:rFonts w:cs="Arial"/>
                <w:color w:val="000000"/>
                <w:szCs w:val="20"/>
              </w:rPr>
              <w:t>RO</w:t>
            </w:r>
          </w:p>
        </w:tc>
        <w:tc>
          <w:tcPr>
            <w:tcW w:w="1061" w:type="dxa"/>
            <w:vAlign w:val="bottom"/>
          </w:tcPr>
          <w:p w14:paraId="7138E25C" w14:textId="7B248B38" w:rsidR="00BC57D3" w:rsidRPr="00BC57D3" w:rsidRDefault="00BC57D3" w:rsidP="001D60E0">
            <w:pPr>
              <w:pStyle w:val="NormalIndent"/>
              <w:ind w:left="0"/>
              <w:rPr>
                <w:rFonts w:cs="Arial"/>
                <w:color w:val="000000"/>
                <w:szCs w:val="20"/>
              </w:rPr>
            </w:pPr>
            <w:r w:rsidRPr="00BC57D3">
              <w:rPr>
                <w:rFonts w:cs="Arial"/>
                <w:color w:val="000000"/>
                <w:szCs w:val="20"/>
              </w:rPr>
              <w:t>ro_RO</w:t>
            </w:r>
          </w:p>
        </w:tc>
      </w:tr>
      <w:tr w:rsidR="00BC57D3" w14:paraId="1B327260" w14:textId="77777777" w:rsidTr="00AA6CAD">
        <w:tc>
          <w:tcPr>
            <w:tcW w:w="2407" w:type="dxa"/>
            <w:vAlign w:val="bottom"/>
          </w:tcPr>
          <w:p w14:paraId="3C38E5A7" w14:textId="795A9E18" w:rsidR="00BC57D3" w:rsidRPr="00BC57D3" w:rsidRDefault="00BC57D3" w:rsidP="001D60E0">
            <w:pPr>
              <w:pStyle w:val="NormalIndent"/>
              <w:ind w:left="0"/>
              <w:rPr>
                <w:rFonts w:cs="Arial"/>
                <w:color w:val="000000"/>
                <w:szCs w:val="20"/>
              </w:rPr>
            </w:pPr>
            <w:r w:rsidRPr="00BC57D3">
              <w:rPr>
                <w:rFonts w:cs="Arial"/>
                <w:color w:val="000000"/>
                <w:szCs w:val="20"/>
              </w:rPr>
              <w:t>Russia</w:t>
            </w:r>
          </w:p>
        </w:tc>
        <w:tc>
          <w:tcPr>
            <w:tcW w:w="2846" w:type="dxa"/>
            <w:vAlign w:val="bottom"/>
          </w:tcPr>
          <w:p w14:paraId="6DCF1447" w14:textId="246FFB07" w:rsidR="00BC57D3" w:rsidRPr="00BC57D3" w:rsidRDefault="008B6B4F" w:rsidP="001D60E0">
            <w:pPr>
              <w:pStyle w:val="NormalIndent"/>
              <w:ind w:left="0"/>
              <w:rPr>
                <w:rFonts w:cs="Arial"/>
                <w:color w:val="0000FF"/>
                <w:szCs w:val="20"/>
                <w:u w:val="single"/>
              </w:rPr>
            </w:pPr>
            <w:hyperlink r:id="rId57" w:history="1">
              <w:r w:rsidR="00BC57D3" w:rsidRPr="00BC57D3">
                <w:rPr>
                  <w:rFonts w:cs="Arial"/>
                  <w:color w:val="0000FF"/>
                  <w:szCs w:val="20"/>
                  <w:u w:val="single"/>
                </w:rPr>
                <w:t>www.philips.ru</w:t>
              </w:r>
            </w:hyperlink>
          </w:p>
        </w:tc>
        <w:tc>
          <w:tcPr>
            <w:tcW w:w="1170" w:type="dxa"/>
            <w:vAlign w:val="bottom"/>
          </w:tcPr>
          <w:p w14:paraId="3C49D51D" w14:textId="76FDFC34" w:rsidR="00BC57D3" w:rsidRPr="00BC57D3" w:rsidRDefault="00BC57D3" w:rsidP="001D60E0">
            <w:pPr>
              <w:pStyle w:val="NormalIndent"/>
              <w:ind w:left="0"/>
              <w:rPr>
                <w:rFonts w:cs="Arial"/>
                <w:color w:val="000000"/>
                <w:szCs w:val="20"/>
              </w:rPr>
            </w:pPr>
            <w:r w:rsidRPr="00BC57D3">
              <w:rPr>
                <w:rFonts w:cs="Arial"/>
                <w:color w:val="000000"/>
                <w:szCs w:val="20"/>
              </w:rPr>
              <w:t>ru</w:t>
            </w:r>
          </w:p>
        </w:tc>
        <w:tc>
          <w:tcPr>
            <w:tcW w:w="1474" w:type="dxa"/>
            <w:vAlign w:val="bottom"/>
          </w:tcPr>
          <w:p w14:paraId="778193F8" w14:textId="08C14DBB" w:rsidR="00BC57D3" w:rsidRPr="00BC57D3" w:rsidRDefault="00BC57D3" w:rsidP="001D60E0">
            <w:pPr>
              <w:pStyle w:val="NormalIndent"/>
              <w:ind w:left="0"/>
              <w:rPr>
                <w:rFonts w:cs="Arial"/>
                <w:color w:val="000000"/>
                <w:szCs w:val="20"/>
              </w:rPr>
            </w:pPr>
            <w:r w:rsidRPr="00BC57D3">
              <w:rPr>
                <w:rFonts w:cs="Arial"/>
                <w:color w:val="000000"/>
                <w:szCs w:val="20"/>
              </w:rPr>
              <w:t>RU</w:t>
            </w:r>
          </w:p>
        </w:tc>
        <w:tc>
          <w:tcPr>
            <w:tcW w:w="1061" w:type="dxa"/>
            <w:vAlign w:val="bottom"/>
          </w:tcPr>
          <w:p w14:paraId="41169A83" w14:textId="7ACFB58E" w:rsidR="00BC57D3" w:rsidRPr="00BC57D3" w:rsidRDefault="00BC57D3" w:rsidP="001D60E0">
            <w:pPr>
              <w:pStyle w:val="NormalIndent"/>
              <w:ind w:left="0"/>
              <w:rPr>
                <w:rFonts w:cs="Arial"/>
                <w:color w:val="000000"/>
                <w:szCs w:val="20"/>
              </w:rPr>
            </w:pPr>
            <w:r w:rsidRPr="00BC57D3">
              <w:rPr>
                <w:rFonts w:cs="Arial"/>
                <w:color w:val="000000"/>
                <w:szCs w:val="20"/>
              </w:rPr>
              <w:t>ru_RU</w:t>
            </w:r>
          </w:p>
        </w:tc>
      </w:tr>
      <w:tr w:rsidR="00BC57D3" w14:paraId="23E13B55" w14:textId="77777777" w:rsidTr="00AA6CAD">
        <w:tc>
          <w:tcPr>
            <w:tcW w:w="2407" w:type="dxa"/>
            <w:vAlign w:val="bottom"/>
          </w:tcPr>
          <w:p w14:paraId="790561FD" w14:textId="12AE0379" w:rsidR="00BC57D3" w:rsidRPr="00BC57D3" w:rsidRDefault="00BC57D3" w:rsidP="001D60E0">
            <w:pPr>
              <w:pStyle w:val="NormalIndent"/>
              <w:ind w:left="0"/>
              <w:rPr>
                <w:rFonts w:cs="Arial"/>
                <w:color w:val="000000"/>
                <w:szCs w:val="20"/>
              </w:rPr>
            </w:pPr>
            <w:r w:rsidRPr="00BC57D3">
              <w:rPr>
                <w:rFonts w:cs="Arial"/>
                <w:color w:val="000000"/>
                <w:szCs w:val="20"/>
              </w:rPr>
              <w:t>Slovenia</w:t>
            </w:r>
          </w:p>
        </w:tc>
        <w:tc>
          <w:tcPr>
            <w:tcW w:w="2846" w:type="dxa"/>
            <w:vAlign w:val="bottom"/>
          </w:tcPr>
          <w:p w14:paraId="5E8D0E16" w14:textId="38C7F965" w:rsidR="00BC57D3" w:rsidRPr="00BC57D3" w:rsidRDefault="008B6B4F" w:rsidP="001D60E0">
            <w:pPr>
              <w:pStyle w:val="NormalIndent"/>
              <w:ind w:left="0"/>
              <w:rPr>
                <w:rFonts w:cs="Arial"/>
                <w:color w:val="0000FF"/>
                <w:szCs w:val="20"/>
                <w:u w:val="single"/>
              </w:rPr>
            </w:pPr>
            <w:hyperlink r:id="rId58" w:history="1">
              <w:r w:rsidR="00BC57D3" w:rsidRPr="00BC57D3">
                <w:rPr>
                  <w:rFonts w:cs="Arial"/>
                  <w:color w:val="0000FF"/>
                  <w:szCs w:val="20"/>
                  <w:u w:val="single"/>
                </w:rPr>
                <w:t>www.philips.si</w:t>
              </w:r>
            </w:hyperlink>
          </w:p>
        </w:tc>
        <w:tc>
          <w:tcPr>
            <w:tcW w:w="1170" w:type="dxa"/>
            <w:vAlign w:val="bottom"/>
          </w:tcPr>
          <w:p w14:paraId="6462407A" w14:textId="6AB7799F" w:rsidR="00BC57D3" w:rsidRPr="00BC57D3" w:rsidRDefault="00BC57D3" w:rsidP="001D60E0">
            <w:pPr>
              <w:pStyle w:val="NormalIndent"/>
              <w:ind w:left="0"/>
              <w:rPr>
                <w:rFonts w:cs="Arial"/>
                <w:color w:val="000000"/>
                <w:szCs w:val="20"/>
              </w:rPr>
            </w:pPr>
            <w:r w:rsidRPr="00BC57D3">
              <w:rPr>
                <w:rFonts w:cs="Arial"/>
                <w:color w:val="000000"/>
                <w:szCs w:val="20"/>
              </w:rPr>
              <w:t>si</w:t>
            </w:r>
          </w:p>
        </w:tc>
        <w:tc>
          <w:tcPr>
            <w:tcW w:w="1474" w:type="dxa"/>
            <w:vAlign w:val="bottom"/>
          </w:tcPr>
          <w:p w14:paraId="28506409" w14:textId="1BC1B21D" w:rsidR="00BC57D3" w:rsidRPr="00BC57D3" w:rsidRDefault="00BC57D3" w:rsidP="001D60E0">
            <w:pPr>
              <w:pStyle w:val="NormalIndent"/>
              <w:ind w:left="0"/>
              <w:rPr>
                <w:rFonts w:cs="Arial"/>
                <w:color w:val="000000"/>
                <w:szCs w:val="20"/>
              </w:rPr>
            </w:pPr>
            <w:r w:rsidRPr="00BC57D3">
              <w:rPr>
                <w:rFonts w:cs="Arial"/>
                <w:color w:val="000000"/>
                <w:szCs w:val="20"/>
              </w:rPr>
              <w:t>SI</w:t>
            </w:r>
          </w:p>
        </w:tc>
        <w:tc>
          <w:tcPr>
            <w:tcW w:w="1061" w:type="dxa"/>
            <w:vAlign w:val="bottom"/>
          </w:tcPr>
          <w:p w14:paraId="2F1A6D56" w14:textId="70DAC4D8" w:rsidR="00BC57D3" w:rsidRPr="00BC57D3" w:rsidRDefault="00BC57D3" w:rsidP="001D60E0">
            <w:pPr>
              <w:pStyle w:val="NormalIndent"/>
              <w:ind w:left="0"/>
              <w:rPr>
                <w:rFonts w:cs="Arial"/>
                <w:color w:val="000000"/>
                <w:szCs w:val="20"/>
              </w:rPr>
            </w:pPr>
            <w:r w:rsidRPr="00BC57D3">
              <w:rPr>
                <w:rFonts w:cs="Arial"/>
                <w:color w:val="000000"/>
                <w:szCs w:val="20"/>
              </w:rPr>
              <w:t>si_SI</w:t>
            </w:r>
          </w:p>
        </w:tc>
      </w:tr>
      <w:tr w:rsidR="00BC57D3" w14:paraId="795146D7" w14:textId="77777777" w:rsidTr="00AA6CAD">
        <w:tc>
          <w:tcPr>
            <w:tcW w:w="2407" w:type="dxa"/>
            <w:vAlign w:val="bottom"/>
          </w:tcPr>
          <w:p w14:paraId="0AACDD20" w14:textId="3E179FB7" w:rsidR="00BC57D3" w:rsidRPr="00BC57D3" w:rsidRDefault="00BC57D3" w:rsidP="001D60E0">
            <w:pPr>
              <w:pStyle w:val="NormalIndent"/>
              <w:ind w:left="0"/>
              <w:rPr>
                <w:rFonts w:cs="Arial"/>
                <w:color w:val="000000"/>
                <w:szCs w:val="20"/>
              </w:rPr>
            </w:pPr>
            <w:r w:rsidRPr="00BC57D3">
              <w:rPr>
                <w:rFonts w:cs="Arial"/>
                <w:color w:val="000000"/>
                <w:szCs w:val="20"/>
              </w:rPr>
              <w:t>Slovakia</w:t>
            </w:r>
          </w:p>
        </w:tc>
        <w:tc>
          <w:tcPr>
            <w:tcW w:w="2846" w:type="dxa"/>
            <w:vAlign w:val="bottom"/>
          </w:tcPr>
          <w:p w14:paraId="24ABC781" w14:textId="2B5701D4" w:rsidR="00BC57D3" w:rsidRPr="00BC57D3" w:rsidRDefault="008B6B4F" w:rsidP="001D60E0">
            <w:pPr>
              <w:pStyle w:val="NormalIndent"/>
              <w:ind w:left="0"/>
              <w:rPr>
                <w:rFonts w:cs="Arial"/>
                <w:color w:val="0000FF"/>
                <w:szCs w:val="20"/>
                <w:u w:val="single"/>
              </w:rPr>
            </w:pPr>
            <w:hyperlink r:id="rId59" w:history="1">
              <w:r w:rsidR="00BC57D3" w:rsidRPr="00BC57D3">
                <w:rPr>
                  <w:rFonts w:cs="Arial"/>
                  <w:color w:val="0000FF"/>
                  <w:szCs w:val="20"/>
                  <w:u w:val="single"/>
                </w:rPr>
                <w:t>www.philips.sk</w:t>
              </w:r>
            </w:hyperlink>
          </w:p>
        </w:tc>
        <w:tc>
          <w:tcPr>
            <w:tcW w:w="1170" w:type="dxa"/>
            <w:vAlign w:val="bottom"/>
          </w:tcPr>
          <w:p w14:paraId="6D116026" w14:textId="43EDED65" w:rsidR="00BC57D3" w:rsidRPr="00BC57D3" w:rsidRDefault="00BC57D3" w:rsidP="001D60E0">
            <w:pPr>
              <w:pStyle w:val="NormalIndent"/>
              <w:ind w:left="0"/>
              <w:rPr>
                <w:rFonts w:cs="Arial"/>
                <w:color w:val="000000"/>
                <w:szCs w:val="20"/>
              </w:rPr>
            </w:pPr>
            <w:r w:rsidRPr="00BC57D3">
              <w:rPr>
                <w:rFonts w:cs="Arial"/>
                <w:color w:val="000000"/>
                <w:szCs w:val="20"/>
              </w:rPr>
              <w:t>sk</w:t>
            </w:r>
          </w:p>
        </w:tc>
        <w:tc>
          <w:tcPr>
            <w:tcW w:w="1474" w:type="dxa"/>
            <w:vAlign w:val="bottom"/>
          </w:tcPr>
          <w:p w14:paraId="4EA28C29" w14:textId="19B90B31" w:rsidR="00BC57D3" w:rsidRPr="00BC57D3" w:rsidRDefault="00BC57D3" w:rsidP="001D60E0">
            <w:pPr>
              <w:pStyle w:val="NormalIndent"/>
              <w:ind w:left="0"/>
              <w:rPr>
                <w:rFonts w:cs="Arial"/>
                <w:color w:val="000000"/>
                <w:szCs w:val="20"/>
              </w:rPr>
            </w:pPr>
            <w:r w:rsidRPr="00BC57D3">
              <w:rPr>
                <w:rFonts w:cs="Arial"/>
                <w:color w:val="000000"/>
                <w:szCs w:val="20"/>
              </w:rPr>
              <w:t>SK</w:t>
            </w:r>
          </w:p>
        </w:tc>
        <w:tc>
          <w:tcPr>
            <w:tcW w:w="1061" w:type="dxa"/>
            <w:vAlign w:val="bottom"/>
          </w:tcPr>
          <w:p w14:paraId="4CE7F28F" w14:textId="6AEF25EC" w:rsidR="00BC57D3" w:rsidRPr="00BC57D3" w:rsidRDefault="00BC57D3" w:rsidP="001D60E0">
            <w:pPr>
              <w:pStyle w:val="NormalIndent"/>
              <w:ind w:left="0"/>
              <w:rPr>
                <w:rFonts w:cs="Arial"/>
                <w:color w:val="000000"/>
                <w:szCs w:val="20"/>
              </w:rPr>
            </w:pPr>
            <w:r w:rsidRPr="00BC57D3">
              <w:rPr>
                <w:rFonts w:cs="Arial"/>
                <w:color w:val="000000"/>
                <w:szCs w:val="20"/>
              </w:rPr>
              <w:t>sk_SK</w:t>
            </w:r>
          </w:p>
        </w:tc>
      </w:tr>
      <w:tr w:rsidR="00BC57D3" w14:paraId="481E2CD4" w14:textId="77777777" w:rsidTr="00AA6CAD">
        <w:tc>
          <w:tcPr>
            <w:tcW w:w="2407" w:type="dxa"/>
            <w:vAlign w:val="bottom"/>
          </w:tcPr>
          <w:p w14:paraId="333DD9BF" w14:textId="48AA9CF4" w:rsidR="00BC57D3" w:rsidRPr="00BC57D3" w:rsidRDefault="00BC57D3" w:rsidP="001D60E0">
            <w:pPr>
              <w:pStyle w:val="NormalIndent"/>
              <w:ind w:left="0"/>
              <w:rPr>
                <w:rFonts w:cs="Arial"/>
                <w:color w:val="000000"/>
                <w:szCs w:val="20"/>
              </w:rPr>
            </w:pPr>
            <w:r w:rsidRPr="00BC57D3">
              <w:rPr>
                <w:rFonts w:cs="Arial"/>
                <w:color w:val="000000"/>
                <w:szCs w:val="20"/>
              </w:rPr>
              <w:t>Switzerland</w:t>
            </w:r>
          </w:p>
        </w:tc>
        <w:tc>
          <w:tcPr>
            <w:tcW w:w="2846" w:type="dxa"/>
            <w:vAlign w:val="bottom"/>
          </w:tcPr>
          <w:p w14:paraId="66D74921" w14:textId="5454119C" w:rsidR="00BC57D3" w:rsidRPr="00BC57D3" w:rsidRDefault="008B6B4F" w:rsidP="001D60E0">
            <w:pPr>
              <w:pStyle w:val="NormalIndent"/>
              <w:ind w:left="0"/>
              <w:rPr>
                <w:rFonts w:cs="Arial"/>
                <w:color w:val="0000FF"/>
                <w:szCs w:val="20"/>
                <w:u w:val="single"/>
              </w:rPr>
            </w:pPr>
            <w:hyperlink r:id="rId60" w:history="1">
              <w:r w:rsidR="00BC57D3" w:rsidRPr="00BC57D3">
                <w:rPr>
                  <w:rFonts w:cs="Arial"/>
                  <w:color w:val="0000FF"/>
                  <w:szCs w:val="20"/>
                  <w:u w:val="single"/>
                </w:rPr>
                <w:t>www.philips.ch</w:t>
              </w:r>
            </w:hyperlink>
          </w:p>
        </w:tc>
        <w:tc>
          <w:tcPr>
            <w:tcW w:w="1170" w:type="dxa"/>
            <w:vAlign w:val="bottom"/>
          </w:tcPr>
          <w:p w14:paraId="6C1D6189" w14:textId="383466C3" w:rsidR="00BC57D3" w:rsidRPr="00BC57D3" w:rsidRDefault="00BC57D3" w:rsidP="001D60E0">
            <w:pPr>
              <w:pStyle w:val="NormalIndent"/>
              <w:ind w:left="0"/>
              <w:rPr>
                <w:rFonts w:cs="Arial"/>
                <w:color w:val="000000"/>
                <w:szCs w:val="20"/>
              </w:rPr>
            </w:pPr>
            <w:r w:rsidRPr="00BC57D3">
              <w:rPr>
                <w:rFonts w:cs="Arial"/>
                <w:color w:val="000000"/>
                <w:szCs w:val="20"/>
              </w:rPr>
              <w:t>de</w:t>
            </w:r>
          </w:p>
        </w:tc>
        <w:tc>
          <w:tcPr>
            <w:tcW w:w="1474" w:type="dxa"/>
            <w:vAlign w:val="bottom"/>
          </w:tcPr>
          <w:p w14:paraId="3E33A9D9" w14:textId="4D571F8E" w:rsidR="00BC57D3" w:rsidRPr="00BC57D3" w:rsidRDefault="00BC57D3" w:rsidP="001D60E0">
            <w:pPr>
              <w:pStyle w:val="NormalIndent"/>
              <w:ind w:left="0"/>
              <w:rPr>
                <w:rFonts w:cs="Arial"/>
                <w:color w:val="000000"/>
                <w:szCs w:val="20"/>
              </w:rPr>
            </w:pPr>
            <w:r w:rsidRPr="00BC57D3">
              <w:rPr>
                <w:rFonts w:cs="Arial"/>
                <w:color w:val="000000"/>
                <w:szCs w:val="20"/>
              </w:rPr>
              <w:t>CH</w:t>
            </w:r>
          </w:p>
        </w:tc>
        <w:tc>
          <w:tcPr>
            <w:tcW w:w="1061" w:type="dxa"/>
            <w:vAlign w:val="bottom"/>
          </w:tcPr>
          <w:p w14:paraId="5F07C505" w14:textId="226266D3" w:rsidR="00BC57D3" w:rsidRPr="00BC57D3" w:rsidRDefault="00BC57D3" w:rsidP="001D60E0">
            <w:pPr>
              <w:pStyle w:val="NormalIndent"/>
              <w:ind w:left="0"/>
              <w:rPr>
                <w:rFonts w:cs="Arial"/>
                <w:color w:val="000000"/>
                <w:szCs w:val="20"/>
              </w:rPr>
            </w:pPr>
            <w:r w:rsidRPr="00BC57D3">
              <w:rPr>
                <w:rFonts w:cs="Arial"/>
                <w:color w:val="000000"/>
                <w:szCs w:val="20"/>
              </w:rPr>
              <w:t>de_CH</w:t>
            </w:r>
          </w:p>
        </w:tc>
      </w:tr>
      <w:tr w:rsidR="00BC57D3" w14:paraId="02FD9FA1" w14:textId="77777777" w:rsidTr="00AA6CAD">
        <w:tc>
          <w:tcPr>
            <w:tcW w:w="2407" w:type="dxa"/>
            <w:vAlign w:val="bottom"/>
          </w:tcPr>
          <w:p w14:paraId="64406BD5" w14:textId="77777777" w:rsidR="00BC57D3" w:rsidRPr="00BC57D3" w:rsidRDefault="00BC57D3" w:rsidP="001D60E0">
            <w:pPr>
              <w:pStyle w:val="NormalIndent"/>
              <w:ind w:left="0"/>
              <w:rPr>
                <w:rFonts w:cs="Arial"/>
                <w:color w:val="000000"/>
                <w:szCs w:val="20"/>
              </w:rPr>
            </w:pPr>
          </w:p>
        </w:tc>
        <w:tc>
          <w:tcPr>
            <w:tcW w:w="2846" w:type="dxa"/>
            <w:vAlign w:val="bottom"/>
          </w:tcPr>
          <w:p w14:paraId="1675AAF7" w14:textId="56E1A26D" w:rsidR="00BC57D3" w:rsidRPr="00BC57D3" w:rsidRDefault="008B6B4F" w:rsidP="001D60E0">
            <w:pPr>
              <w:pStyle w:val="NormalIndent"/>
              <w:ind w:left="0"/>
              <w:rPr>
                <w:rFonts w:cs="Arial"/>
                <w:color w:val="0000FF"/>
                <w:szCs w:val="20"/>
                <w:u w:val="single"/>
              </w:rPr>
            </w:pPr>
            <w:hyperlink r:id="rId61" w:history="1">
              <w:r w:rsidR="00BC57D3" w:rsidRPr="00BC57D3">
                <w:rPr>
                  <w:rFonts w:cs="Arial"/>
                  <w:color w:val="0000FF"/>
                  <w:szCs w:val="20"/>
                  <w:u w:val="single"/>
                </w:rPr>
                <w:t>www.philips.ch</w:t>
              </w:r>
            </w:hyperlink>
          </w:p>
        </w:tc>
        <w:tc>
          <w:tcPr>
            <w:tcW w:w="1170" w:type="dxa"/>
            <w:vAlign w:val="bottom"/>
          </w:tcPr>
          <w:p w14:paraId="3B2C7E60" w14:textId="29211F9F" w:rsidR="00BC57D3" w:rsidRPr="00BC57D3" w:rsidRDefault="00BC57D3" w:rsidP="001D60E0">
            <w:pPr>
              <w:pStyle w:val="NormalIndent"/>
              <w:ind w:left="0"/>
              <w:rPr>
                <w:rFonts w:cs="Arial"/>
                <w:color w:val="000000"/>
                <w:szCs w:val="20"/>
              </w:rPr>
            </w:pPr>
            <w:r w:rsidRPr="00BC57D3">
              <w:rPr>
                <w:rFonts w:cs="Arial"/>
                <w:color w:val="000000"/>
                <w:szCs w:val="20"/>
              </w:rPr>
              <w:t>fr</w:t>
            </w:r>
          </w:p>
        </w:tc>
        <w:tc>
          <w:tcPr>
            <w:tcW w:w="1474" w:type="dxa"/>
            <w:vAlign w:val="bottom"/>
          </w:tcPr>
          <w:p w14:paraId="34F90F01" w14:textId="76C6D014" w:rsidR="00BC57D3" w:rsidRPr="00BC57D3" w:rsidRDefault="00BC57D3" w:rsidP="001D60E0">
            <w:pPr>
              <w:pStyle w:val="NormalIndent"/>
              <w:ind w:left="0"/>
              <w:rPr>
                <w:rFonts w:cs="Arial"/>
                <w:color w:val="000000"/>
                <w:szCs w:val="20"/>
              </w:rPr>
            </w:pPr>
            <w:r w:rsidRPr="00BC57D3">
              <w:rPr>
                <w:rFonts w:cs="Arial"/>
                <w:color w:val="000000"/>
                <w:szCs w:val="20"/>
              </w:rPr>
              <w:t>CH</w:t>
            </w:r>
          </w:p>
        </w:tc>
        <w:tc>
          <w:tcPr>
            <w:tcW w:w="1061" w:type="dxa"/>
            <w:vAlign w:val="bottom"/>
          </w:tcPr>
          <w:p w14:paraId="51C162F1" w14:textId="44298DBF" w:rsidR="00BC57D3" w:rsidRPr="00BC57D3" w:rsidRDefault="00BC57D3" w:rsidP="001D60E0">
            <w:pPr>
              <w:pStyle w:val="NormalIndent"/>
              <w:ind w:left="0"/>
              <w:rPr>
                <w:rFonts w:cs="Arial"/>
                <w:color w:val="000000"/>
                <w:szCs w:val="20"/>
              </w:rPr>
            </w:pPr>
            <w:r w:rsidRPr="00BC57D3">
              <w:rPr>
                <w:rFonts w:cs="Arial"/>
                <w:color w:val="000000"/>
                <w:szCs w:val="20"/>
              </w:rPr>
              <w:t>fr_CH</w:t>
            </w:r>
          </w:p>
        </w:tc>
      </w:tr>
      <w:tr w:rsidR="00BC57D3" w14:paraId="0FB2E967" w14:textId="77777777" w:rsidTr="00AA6CAD">
        <w:tc>
          <w:tcPr>
            <w:tcW w:w="2407" w:type="dxa"/>
            <w:vAlign w:val="bottom"/>
          </w:tcPr>
          <w:p w14:paraId="32EE476A" w14:textId="5DB0BC47" w:rsidR="00BC57D3" w:rsidRPr="00BC57D3" w:rsidRDefault="00BC57D3" w:rsidP="001D60E0">
            <w:pPr>
              <w:pStyle w:val="NormalIndent"/>
              <w:ind w:left="0"/>
              <w:rPr>
                <w:rFonts w:cs="Arial"/>
                <w:color w:val="000000"/>
                <w:szCs w:val="20"/>
              </w:rPr>
            </w:pPr>
            <w:r w:rsidRPr="00BC57D3">
              <w:rPr>
                <w:rFonts w:cs="Arial"/>
                <w:color w:val="000000"/>
                <w:szCs w:val="20"/>
              </w:rPr>
              <w:t>Finland</w:t>
            </w:r>
          </w:p>
        </w:tc>
        <w:tc>
          <w:tcPr>
            <w:tcW w:w="2846" w:type="dxa"/>
            <w:vAlign w:val="bottom"/>
          </w:tcPr>
          <w:p w14:paraId="7A367104" w14:textId="6033E1E8" w:rsidR="00BC57D3" w:rsidRPr="00BC57D3" w:rsidRDefault="008B6B4F" w:rsidP="001D60E0">
            <w:pPr>
              <w:pStyle w:val="NormalIndent"/>
              <w:ind w:left="0"/>
              <w:rPr>
                <w:rFonts w:cs="Arial"/>
                <w:color w:val="0000FF"/>
                <w:szCs w:val="20"/>
                <w:u w:val="single"/>
              </w:rPr>
            </w:pPr>
            <w:hyperlink r:id="rId62" w:history="1">
              <w:r w:rsidR="00BC57D3" w:rsidRPr="00BC57D3">
                <w:rPr>
                  <w:rFonts w:cs="Arial"/>
                  <w:color w:val="0000FF"/>
                  <w:szCs w:val="20"/>
                  <w:u w:val="single"/>
                </w:rPr>
                <w:t>www.philips.fi</w:t>
              </w:r>
            </w:hyperlink>
          </w:p>
        </w:tc>
        <w:tc>
          <w:tcPr>
            <w:tcW w:w="1170" w:type="dxa"/>
            <w:vAlign w:val="bottom"/>
          </w:tcPr>
          <w:p w14:paraId="159A998C" w14:textId="416E739F" w:rsidR="00BC57D3" w:rsidRPr="00BC57D3" w:rsidRDefault="00BC57D3" w:rsidP="001D60E0">
            <w:pPr>
              <w:pStyle w:val="NormalIndent"/>
              <w:ind w:left="0"/>
              <w:rPr>
                <w:rFonts w:cs="Arial"/>
                <w:color w:val="000000"/>
                <w:szCs w:val="20"/>
              </w:rPr>
            </w:pPr>
            <w:r w:rsidRPr="00BC57D3">
              <w:rPr>
                <w:rFonts w:cs="Arial"/>
                <w:color w:val="000000"/>
                <w:szCs w:val="20"/>
              </w:rPr>
              <w:t>fi</w:t>
            </w:r>
          </w:p>
        </w:tc>
        <w:tc>
          <w:tcPr>
            <w:tcW w:w="1474" w:type="dxa"/>
            <w:vAlign w:val="bottom"/>
          </w:tcPr>
          <w:p w14:paraId="67014355" w14:textId="45567BA5" w:rsidR="00BC57D3" w:rsidRPr="00BC57D3" w:rsidRDefault="00BC57D3" w:rsidP="001D60E0">
            <w:pPr>
              <w:pStyle w:val="NormalIndent"/>
              <w:ind w:left="0"/>
              <w:rPr>
                <w:rFonts w:cs="Arial"/>
                <w:color w:val="000000"/>
                <w:szCs w:val="20"/>
              </w:rPr>
            </w:pPr>
            <w:r w:rsidRPr="00BC57D3">
              <w:rPr>
                <w:rFonts w:cs="Arial"/>
                <w:color w:val="000000"/>
                <w:szCs w:val="20"/>
              </w:rPr>
              <w:t>FI</w:t>
            </w:r>
          </w:p>
        </w:tc>
        <w:tc>
          <w:tcPr>
            <w:tcW w:w="1061" w:type="dxa"/>
            <w:vAlign w:val="bottom"/>
          </w:tcPr>
          <w:p w14:paraId="36810BEA" w14:textId="21D23D76" w:rsidR="00BC57D3" w:rsidRPr="00BC57D3" w:rsidRDefault="00BC57D3" w:rsidP="001D60E0">
            <w:pPr>
              <w:pStyle w:val="NormalIndent"/>
              <w:ind w:left="0"/>
              <w:rPr>
                <w:rFonts w:cs="Arial"/>
                <w:color w:val="000000"/>
                <w:szCs w:val="20"/>
              </w:rPr>
            </w:pPr>
            <w:r w:rsidRPr="00BC57D3">
              <w:rPr>
                <w:rFonts w:cs="Arial"/>
                <w:color w:val="000000"/>
                <w:szCs w:val="20"/>
              </w:rPr>
              <w:t>fi_FI</w:t>
            </w:r>
          </w:p>
        </w:tc>
      </w:tr>
      <w:tr w:rsidR="00BC57D3" w14:paraId="7FA9C7A2" w14:textId="77777777" w:rsidTr="00AA6CAD">
        <w:tc>
          <w:tcPr>
            <w:tcW w:w="2407" w:type="dxa"/>
            <w:vAlign w:val="bottom"/>
          </w:tcPr>
          <w:p w14:paraId="3EC4C2E3" w14:textId="2F5C97E6" w:rsidR="00BC57D3" w:rsidRPr="00BC57D3" w:rsidRDefault="00BC57D3" w:rsidP="001D60E0">
            <w:pPr>
              <w:pStyle w:val="NormalIndent"/>
              <w:ind w:left="0"/>
              <w:rPr>
                <w:rFonts w:cs="Arial"/>
                <w:color w:val="000000"/>
                <w:szCs w:val="20"/>
              </w:rPr>
            </w:pPr>
            <w:r w:rsidRPr="00BC57D3">
              <w:rPr>
                <w:rFonts w:cs="Arial"/>
                <w:color w:val="000000"/>
                <w:szCs w:val="20"/>
              </w:rPr>
              <w:t>Sweden</w:t>
            </w:r>
          </w:p>
        </w:tc>
        <w:tc>
          <w:tcPr>
            <w:tcW w:w="2846" w:type="dxa"/>
            <w:vAlign w:val="bottom"/>
          </w:tcPr>
          <w:p w14:paraId="1D754A25" w14:textId="0E3C2AC0" w:rsidR="00BC57D3" w:rsidRPr="00BC57D3" w:rsidRDefault="008B6B4F" w:rsidP="001D60E0">
            <w:pPr>
              <w:pStyle w:val="NormalIndent"/>
              <w:ind w:left="0"/>
              <w:rPr>
                <w:rFonts w:cs="Arial"/>
                <w:color w:val="0000FF"/>
                <w:szCs w:val="20"/>
                <w:u w:val="single"/>
              </w:rPr>
            </w:pPr>
            <w:hyperlink r:id="rId63" w:history="1">
              <w:r w:rsidR="00BC57D3" w:rsidRPr="00BC57D3">
                <w:rPr>
                  <w:rFonts w:cs="Arial"/>
                  <w:color w:val="0000FF"/>
                  <w:szCs w:val="20"/>
                  <w:u w:val="single"/>
                </w:rPr>
                <w:t>www.philips.se</w:t>
              </w:r>
            </w:hyperlink>
          </w:p>
        </w:tc>
        <w:tc>
          <w:tcPr>
            <w:tcW w:w="1170" w:type="dxa"/>
            <w:vAlign w:val="bottom"/>
          </w:tcPr>
          <w:p w14:paraId="37AA3274" w14:textId="3540B336" w:rsidR="00BC57D3" w:rsidRPr="00BC57D3" w:rsidRDefault="00BC57D3" w:rsidP="001D60E0">
            <w:pPr>
              <w:pStyle w:val="NormalIndent"/>
              <w:ind w:left="0"/>
              <w:rPr>
                <w:rFonts w:cs="Arial"/>
                <w:color w:val="000000"/>
                <w:szCs w:val="20"/>
              </w:rPr>
            </w:pPr>
            <w:r w:rsidRPr="00BC57D3">
              <w:rPr>
                <w:rFonts w:cs="Arial"/>
                <w:color w:val="000000"/>
                <w:szCs w:val="20"/>
              </w:rPr>
              <w:t>sv</w:t>
            </w:r>
          </w:p>
        </w:tc>
        <w:tc>
          <w:tcPr>
            <w:tcW w:w="1474" w:type="dxa"/>
            <w:vAlign w:val="bottom"/>
          </w:tcPr>
          <w:p w14:paraId="175E4AC9" w14:textId="0E27DF95" w:rsidR="00BC57D3" w:rsidRPr="00BC57D3" w:rsidRDefault="00BC57D3" w:rsidP="001D60E0">
            <w:pPr>
              <w:pStyle w:val="NormalIndent"/>
              <w:ind w:left="0"/>
              <w:rPr>
                <w:rFonts w:cs="Arial"/>
                <w:color w:val="000000"/>
                <w:szCs w:val="20"/>
              </w:rPr>
            </w:pPr>
            <w:r w:rsidRPr="00BC57D3">
              <w:rPr>
                <w:rFonts w:cs="Arial"/>
                <w:color w:val="000000"/>
                <w:szCs w:val="20"/>
              </w:rPr>
              <w:t>SE</w:t>
            </w:r>
          </w:p>
        </w:tc>
        <w:tc>
          <w:tcPr>
            <w:tcW w:w="1061" w:type="dxa"/>
            <w:vAlign w:val="bottom"/>
          </w:tcPr>
          <w:p w14:paraId="1767AECE" w14:textId="2AB91D1D" w:rsidR="00BC57D3" w:rsidRPr="00BC57D3" w:rsidRDefault="00BC57D3" w:rsidP="001D60E0">
            <w:pPr>
              <w:pStyle w:val="NormalIndent"/>
              <w:ind w:left="0"/>
              <w:rPr>
                <w:rFonts w:cs="Arial"/>
                <w:color w:val="000000"/>
                <w:szCs w:val="20"/>
              </w:rPr>
            </w:pPr>
            <w:r w:rsidRPr="00BC57D3">
              <w:rPr>
                <w:rFonts w:cs="Arial"/>
                <w:color w:val="000000"/>
                <w:szCs w:val="20"/>
              </w:rPr>
              <w:t>sv_SE</w:t>
            </w:r>
          </w:p>
        </w:tc>
      </w:tr>
      <w:tr w:rsidR="00BC57D3" w14:paraId="093B20B3" w14:textId="77777777" w:rsidTr="00AA6CAD">
        <w:tc>
          <w:tcPr>
            <w:tcW w:w="2407" w:type="dxa"/>
            <w:vAlign w:val="bottom"/>
          </w:tcPr>
          <w:p w14:paraId="780F6788" w14:textId="3C623677" w:rsidR="00BC57D3" w:rsidRPr="00BC57D3" w:rsidRDefault="00BC57D3" w:rsidP="001D60E0">
            <w:pPr>
              <w:pStyle w:val="NormalIndent"/>
              <w:ind w:left="0"/>
              <w:rPr>
                <w:rFonts w:cs="Arial"/>
                <w:color w:val="000000"/>
                <w:szCs w:val="20"/>
              </w:rPr>
            </w:pPr>
            <w:r w:rsidRPr="00BC57D3">
              <w:rPr>
                <w:rFonts w:cs="Arial"/>
                <w:color w:val="000000"/>
                <w:szCs w:val="20"/>
              </w:rPr>
              <w:t>United Kingdom</w:t>
            </w:r>
          </w:p>
        </w:tc>
        <w:tc>
          <w:tcPr>
            <w:tcW w:w="2846" w:type="dxa"/>
            <w:vAlign w:val="bottom"/>
          </w:tcPr>
          <w:p w14:paraId="0203D022" w14:textId="1ED038FE" w:rsidR="00BC57D3" w:rsidRPr="00BC57D3" w:rsidRDefault="008B6B4F" w:rsidP="001D60E0">
            <w:pPr>
              <w:pStyle w:val="NormalIndent"/>
              <w:ind w:left="0"/>
              <w:rPr>
                <w:rFonts w:cs="Arial"/>
                <w:color w:val="0000FF"/>
                <w:szCs w:val="20"/>
                <w:u w:val="single"/>
              </w:rPr>
            </w:pPr>
            <w:hyperlink r:id="rId64" w:history="1">
              <w:r w:rsidR="00BC57D3" w:rsidRPr="00BC57D3">
                <w:rPr>
                  <w:rFonts w:cs="Arial"/>
                  <w:color w:val="0000FF"/>
                  <w:szCs w:val="20"/>
                  <w:u w:val="single"/>
                </w:rPr>
                <w:t>www.philips.co.uk</w:t>
              </w:r>
            </w:hyperlink>
          </w:p>
        </w:tc>
        <w:tc>
          <w:tcPr>
            <w:tcW w:w="1170" w:type="dxa"/>
            <w:vAlign w:val="bottom"/>
          </w:tcPr>
          <w:p w14:paraId="67546843" w14:textId="35271FDF" w:rsidR="00BC57D3" w:rsidRPr="00BC57D3" w:rsidRDefault="00BC57D3" w:rsidP="001D60E0">
            <w:pPr>
              <w:pStyle w:val="NormalIndent"/>
              <w:ind w:left="0"/>
              <w:rPr>
                <w:rFonts w:cs="Arial"/>
                <w:color w:val="000000"/>
                <w:szCs w:val="20"/>
              </w:rPr>
            </w:pPr>
            <w:r w:rsidRPr="00BC57D3">
              <w:rPr>
                <w:rFonts w:cs="Arial"/>
                <w:color w:val="000000"/>
                <w:szCs w:val="20"/>
              </w:rPr>
              <w:t>en</w:t>
            </w:r>
          </w:p>
        </w:tc>
        <w:tc>
          <w:tcPr>
            <w:tcW w:w="1474" w:type="dxa"/>
            <w:vAlign w:val="bottom"/>
          </w:tcPr>
          <w:p w14:paraId="2C30D039" w14:textId="38FE7F4F" w:rsidR="00BC57D3" w:rsidRPr="00BC57D3" w:rsidRDefault="00BC57D3" w:rsidP="001D60E0">
            <w:pPr>
              <w:pStyle w:val="NormalIndent"/>
              <w:ind w:left="0"/>
              <w:rPr>
                <w:rFonts w:cs="Arial"/>
                <w:color w:val="000000"/>
                <w:szCs w:val="20"/>
              </w:rPr>
            </w:pPr>
            <w:r w:rsidRPr="00BC57D3">
              <w:rPr>
                <w:rFonts w:cs="Arial"/>
                <w:color w:val="000000"/>
                <w:szCs w:val="20"/>
              </w:rPr>
              <w:t>GB</w:t>
            </w:r>
          </w:p>
        </w:tc>
        <w:tc>
          <w:tcPr>
            <w:tcW w:w="1061" w:type="dxa"/>
            <w:vAlign w:val="bottom"/>
          </w:tcPr>
          <w:p w14:paraId="67B0EB2E" w14:textId="1666D69D" w:rsidR="00BC57D3" w:rsidRPr="00BC57D3" w:rsidRDefault="00BC57D3" w:rsidP="001D60E0">
            <w:pPr>
              <w:pStyle w:val="NormalIndent"/>
              <w:ind w:left="0"/>
              <w:rPr>
                <w:rFonts w:cs="Arial"/>
                <w:color w:val="000000"/>
                <w:szCs w:val="20"/>
              </w:rPr>
            </w:pPr>
            <w:r w:rsidRPr="00BC57D3">
              <w:rPr>
                <w:rFonts w:cs="Arial"/>
                <w:color w:val="000000"/>
                <w:szCs w:val="20"/>
              </w:rPr>
              <w:t>en_GB</w:t>
            </w:r>
          </w:p>
        </w:tc>
      </w:tr>
      <w:tr w:rsidR="00BC57D3" w14:paraId="75C4CDEB" w14:textId="77777777" w:rsidTr="00AA6CAD">
        <w:tc>
          <w:tcPr>
            <w:tcW w:w="2407" w:type="dxa"/>
            <w:vAlign w:val="bottom"/>
          </w:tcPr>
          <w:p w14:paraId="345182D7" w14:textId="1A1CA796" w:rsidR="00BC57D3" w:rsidRPr="00BC57D3" w:rsidRDefault="00BC57D3" w:rsidP="001D60E0">
            <w:pPr>
              <w:pStyle w:val="NormalIndent"/>
              <w:ind w:left="0"/>
              <w:rPr>
                <w:rFonts w:cs="Arial"/>
                <w:color w:val="000000"/>
                <w:szCs w:val="20"/>
              </w:rPr>
            </w:pPr>
            <w:r w:rsidRPr="00BC57D3">
              <w:rPr>
                <w:rFonts w:cs="Arial"/>
                <w:color w:val="000000"/>
                <w:szCs w:val="20"/>
              </w:rPr>
              <w:t>Ukraine</w:t>
            </w:r>
          </w:p>
        </w:tc>
        <w:tc>
          <w:tcPr>
            <w:tcW w:w="2846" w:type="dxa"/>
            <w:vAlign w:val="bottom"/>
          </w:tcPr>
          <w:p w14:paraId="36154EB8" w14:textId="5855D8AB" w:rsidR="00BC57D3" w:rsidRPr="00BC57D3" w:rsidRDefault="008B6B4F" w:rsidP="001D60E0">
            <w:pPr>
              <w:pStyle w:val="NormalIndent"/>
              <w:ind w:left="0"/>
              <w:rPr>
                <w:rFonts w:cs="Arial"/>
                <w:color w:val="0000FF"/>
                <w:szCs w:val="20"/>
                <w:u w:val="single"/>
              </w:rPr>
            </w:pPr>
            <w:hyperlink r:id="rId65" w:history="1">
              <w:r w:rsidR="00BC57D3" w:rsidRPr="00BC57D3">
                <w:rPr>
                  <w:rFonts w:cs="Arial"/>
                  <w:color w:val="0000FF"/>
                  <w:szCs w:val="20"/>
                  <w:u w:val="single"/>
                </w:rPr>
                <w:t>www.philips.ua</w:t>
              </w:r>
            </w:hyperlink>
          </w:p>
        </w:tc>
        <w:tc>
          <w:tcPr>
            <w:tcW w:w="1170" w:type="dxa"/>
            <w:vAlign w:val="bottom"/>
          </w:tcPr>
          <w:p w14:paraId="6A79AFCC" w14:textId="7065F448" w:rsidR="00BC57D3" w:rsidRPr="00BC57D3" w:rsidRDefault="00BC57D3" w:rsidP="001D60E0">
            <w:pPr>
              <w:pStyle w:val="NormalIndent"/>
              <w:ind w:left="0"/>
              <w:rPr>
                <w:rFonts w:cs="Arial"/>
                <w:color w:val="000000"/>
                <w:szCs w:val="20"/>
              </w:rPr>
            </w:pPr>
            <w:r w:rsidRPr="00BC57D3">
              <w:rPr>
                <w:rFonts w:cs="Arial"/>
                <w:color w:val="000000"/>
                <w:szCs w:val="20"/>
              </w:rPr>
              <w:t>ru</w:t>
            </w:r>
          </w:p>
        </w:tc>
        <w:tc>
          <w:tcPr>
            <w:tcW w:w="1474" w:type="dxa"/>
            <w:vAlign w:val="bottom"/>
          </w:tcPr>
          <w:p w14:paraId="595A25D6" w14:textId="12595808" w:rsidR="00BC57D3" w:rsidRPr="00BC57D3" w:rsidRDefault="00BC57D3" w:rsidP="001D60E0">
            <w:pPr>
              <w:pStyle w:val="NormalIndent"/>
              <w:ind w:left="0"/>
              <w:rPr>
                <w:rFonts w:cs="Arial"/>
                <w:color w:val="000000"/>
                <w:szCs w:val="20"/>
              </w:rPr>
            </w:pPr>
            <w:r w:rsidRPr="00BC57D3">
              <w:rPr>
                <w:rFonts w:cs="Arial"/>
                <w:color w:val="000000"/>
                <w:szCs w:val="20"/>
              </w:rPr>
              <w:t>UA</w:t>
            </w:r>
          </w:p>
        </w:tc>
        <w:tc>
          <w:tcPr>
            <w:tcW w:w="1061" w:type="dxa"/>
            <w:vAlign w:val="bottom"/>
          </w:tcPr>
          <w:p w14:paraId="726A5ED4" w14:textId="0892F7B6" w:rsidR="00BC57D3" w:rsidRPr="00BC57D3" w:rsidRDefault="00BC57D3" w:rsidP="001D60E0">
            <w:pPr>
              <w:pStyle w:val="NormalIndent"/>
              <w:ind w:left="0"/>
              <w:rPr>
                <w:rFonts w:cs="Arial"/>
                <w:color w:val="000000"/>
                <w:szCs w:val="20"/>
              </w:rPr>
            </w:pPr>
            <w:r w:rsidRPr="00BC57D3">
              <w:rPr>
                <w:rFonts w:cs="Arial"/>
                <w:color w:val="000000"/>
                <w:szCs w:val="20"/>
              </w:rPr>
              <w:t>ru_UA</w:t>
            </w:r>
          </w:p>
        </w:tc>
      </w:tr>
    </w:tbl>
    <w:p w14:paraId="6E38E60F" w14:textId="77777777" w:rsidR="00BC57D3" w:rsidRDefault="00BC57D3">
      <w:r>
        <w:br w:type="page"/>
      </w:r>
    </w:p>
    <w:tbl>
      <w:tblPr>
        <w:tblStyle w:val="TableGrid"/>
        <w:tblW w:w="8958" w:type="dxa"/>
        <w:tblInd w:w="851" w:type="dxa"/>
        <w:tblLook w:val="04A0" w:firstRow="1" w:lastRow="0" w:firstColumn="1" w:lastColumn="0" w:noHBand="0" w:noVBand="1"/>
      </w:tblPr>
      <w:tblGrid>
        <w:gridCol w:w="2407"/>
        <w:gridCol w:w="2846"/>
        <w:gridCol w:w="1170"/>
        <w:gridCol w:w="1350"/>
        <w:gridCol w:w="1185"/>
      </w:tblGrid>
      <w:tr w:rsidR="00BC57D3" w14:paraId="0489FAC1" w14:textId="77777777" w:rsidTr="00AA6CAD">
        <w:tc>
          <w:tcPr>
            <w:tcW w:w="2407" w:type="dxa"/>
            <w:shd w:val="clear" w:color="auto" w:fill="0B5ED7" w:themeFill="accent1"/>
            <w:vAlign w:val="bottom"/>
          </w:tcPr>
          <w:p w14:paraId="588D5D33" w14:textId="24BC7DF5" w:rsidR="00BC57D3" w:rsidRPr="00AA6CAD" w:rsidRDefault="00BC57D3" w:rsidP="001D60E0">
            <w:pPr>
              <w:pStyle w:val="NormalIndent"/>
              <w:ind w:left="0"/>
              <w:rPr>
                <w:rFonts w:cs="Arial"/>
                <w:b/>
                <w:color w:val="FFFFFF" w:themeColor="background1"/>
                <w:szCs w:val="20"/>
              </w:rPr>
            </w:pPr>
            <w:r w:rsidRPr="00AA6CAD">
              <w:rPr>
                <w:rFonts w:cs="Arial"/>
                <w:b/>
                <w:color w:val="FFFFFF" w:themeColor="background1"/>
                <w:szCs w:val="20"/>
              </w:rPr>
              <w:lastRenderedPageBreak/>
              <w:t>Asia Pacific</w:t>
            </w:r>
          </w:p>
        </w:tc>
        <w:tc>
          <w:tcPr>
            <w:tcW w:w="2846" w:type="dxa"/>
            <w:shd w:val="clear" w:color="auto" w:fill="0B5ED7" w:themeFill="accent1"/>
            <w:vAlign w:val="bottom"/>
          </w:tcPr>
          <w:p w14:paraId="423D469E" w14:textId="77777777" w:rsidR="00BC57D3" w:rsidRPr="00AA6CAD" w:rsidRDefault="00BC57D3" w:rsidP="001D60E0">
            <w:pPr>
              <w:pStyle w:val="NormalIndent"/>
              <w:ind w:left="0"/>
              <w:rPr>
                <w:rFonts w:cs="Arial"/>
                <w:color w:val="FFFFFF" w:themeColor="background1"/>
                <w:szCs w:val="20"/>
                <w:u w:val="single"/>
              </w:rPr>
            </w:pPr>
          </w:p>
        </w:tc>
        <w:tc>
          <w:tcPr>
            <w:tcW w:w="1170" w:type="dxa"/>
            <w:shd w:val="clear" w:color="auto" w:fill="0B5ED7" w:themeFill="accent1"/>
            <w:vAlign w:val="bottom"/>
          </w:tcPr>
          <w:p w14:paraId="43CAF41D" w14:textId="77777777" w:rsidR="00BC57D3" w:rsidRPr="00AA6CAD" w:rsidRDefault="00BC57D3" w:rsidP="001D60E0">
            <w:pPr>
              <w:pStyle w:val="NormalIndent"/>
              <w:ind w:left="0"/>
              <w:rPr>
                <w:rFonts w:cs="Arial"/>
                <w:color w:val="FFFFFF" w:themeColor="background1"/>
                <w:szCs w:val="20"/>
              </w:rPr>
            </w:pPr>
          </w:p>
        </w:tc>
        <w:tc>
          <w:tcPr>
            <w:tcW w:w="1350" w:type="dxa"/>
            <w:shd w:val="clear" w:color="auto" w:fill="0B5ED7" w:themeFill="accent1"/>
            <w:vAlign w:val="bottom"/>
          </w:tcPr>
          <w:p w14:paraId="5C03D8C5" w14:textId="77777777" w:rsidR="00BC57D3" w:rsidRPr="00AA6CAD" w:rsidRDefault="00BC57D3" w:rsidP="001D60E0">
            <w:pPr>
              <w:pStyle w:val="NormalIndent"/>
              <w:ind w:left="0"/>
              <w:rPr>
                <w:rFonts w:cs="Arial"/>
                <w:color w:val="FFFFFF" w:themeColor="background1"/>
                <w:szCs w:val="20"/>
              </w:rPr>
            </w:pPr>
          </w:p>
        </w:tc>
        <w:tc>
          <w:tcPr>
            <w:tcW w:w="1185" w:type="dxa"/>
            <w:shd w:val="clear" w:color="auto" w:fill="0B5ED7" w:themeFill="accent1"/>
            <w:vAlign w:val="bottom"/>
          </w:tcPr>
          <w:p w14:paraId="1A9FEE69" w14:textId="77777777" w:rsidR="00BC57D3" w:rsidRPr="00AA6CAD" w:rsidRDefault="00BC57D3" w:rsidP="001D60E0">
            <w:pPr>
              <w:pStyle w:val="NormalIndent"/>
              <w:ind w:left="0"/>
              <w:rPr>
                <w:rFonts w:cs="Arial"/>
                <w:color w:val="FFFFFF" w:themeColor="background1"/>
                <w:szCs w:val="20"/>
              </w:rPr>
            </w:pPr>
          </w:p>
        </w:tc>
      </w:tr>
      <w:tr w:rsidR="00BC57D3" w14:paraId="07C8E381" w14:textId="77777777" w:rsidTr="00BC57D3">
        <w:tc>
          <w:tcPr>
            <w:tcW w:w="2407" w:type="dxa"/>
            <w:vAlign w:val="bottom"/>
          </w:tcPr>
          <w:p w14:paraId="3C525EB5" w14:textId="7ED2C7D5" w:rsidR="00BC57D3" w:rsidRPr="00BC57D3" w:rsidRDefault="00BC57D3" w:rsidP="001D60E0">
            <w:pPr>
              <w:pStyle w:val="NormalIndent"/>
              <w:ind w:left="0"/>
              <w:rPr>
                <w:rFonts w:cs="Arial"/>
                <w:color w:val="000000"/>
                <w:szCs w:val="20"/>
              </w:rPr>
            </w:pPr>
            <w:r w:rsidRPr="00BC57D3">
              <w:rPr>
                <w:rFonts w:cs="Arial"/>
                <w:color w:val="000000"/>
                <w:szCs w:val="20"/>
              </w:rPr>
              <w:t>Australia</w:t>
            </w:r>
          </w:p>
        </w:tc>
        <w:tc>
          <w:tcPr>
            <w:tcW w:w="2846" w:type="dxa"/>
            <w:vAlign w:val="bottom"/>
          </w:tcPr>
          <w:p w14:paraId="3F081BF3" w14:textId="77492B7D" w:rsidR="00BC57D3" w:rsidRPr="00BC57D3" w:rsidRDefault="008B6B4F" w:rsidP="001D60E0">
            <w:pPr>
              <w:pStyle w:val="NormalIndent"/>
              <w:ind w:left="0"/>
              <w:rPr>
                <w:rFonts w:cs="Arial"/>
                <w:color w:val="0000FF"/>
                <w:szCs w:val="20"/>
                <w:u w:val="single"/>
              </w:rPr>
            </w:pPr>
            <w:hyperlink r:id="rId66" w:history="1">
              <w:r w:rsidR="00BC57D3" w:rsidRPr="00BC57D3">
                <w:rPr>
                  <w:rFonts w:cs="Arial"/>
                  <w:color w:val="0000FF"/>
                  <w:szCs w:val="20"/>
                  <w:u w:val="single"/>
                </w:rPr>
                <w:t>www.philips.com.au</w:t>
              </w:r>
            </w:hyperlink>
          </w:p>
        </w:tc>
        <w:tc>
          <w:tcPr>
            <w:tcW w:w="1170" w:type="dxa"/>
            <w:vAlign w:val="bottom"/>
          </w:tcPr>
          <w:p w14:paraId="35251630" w14:textId="4D165704" w:rsidR="00BC57D3" w:rsidRPr="00BC57D3" w:rsidRDefault="00BC57D3" w:rsidP="001D60E0">
            <w:pPr>
              <w:pStyle w:val="NormalIndent"/>
              <w:ind w:left="0"/>
              <w:rPr>
                <w:rFonts w:cs="Arial"/>
                <w:color w:val="000000"/>
                <w:szCs w:val="20"/>
              </w:rPr>
            </w:pPr>
            <w:r w:rsidRPr="00BC57D3">
              <w:rPr>
                <w:rFonts w:cs="Arial"/>
                <w:color w:val="000000"/>
                <w:szCs w:val="20"/>
              </w:rPr>
              <w:t>en</w:t>
            </w:r>
          </w:p>
        </w:tc>
        <w:tc>
          <w:tcPr>
            <w:tcW w:w="1350" w:type="dxa"/>
            <w:vAlign w:val="bottom"/>
          </w:tcPr>
          <w:p w14:paraId="6AD11244" w14:textId="6D1510FD" w:rsidR="00BC57D3" w:rsidRPr="00BC57D3" w:rsidRDefault="00BC57D3" w:rsidP="001D60E0">
            <w:pPr>
              <w:pStyle w:val="NormalIndent"/>
              <w:ind w:left="0"/>
              <w:rPr>
                <w:rFonts w:cs="Arial"/>
                <w:color w:val="000000"/>
                <w:szCs w:val="20"/>
              </w:rPr>
            </w:pPr>
            <w:r w:rsidRPr="00BC57D3">
              <w:rPr>
                <w:rFonts w:cs="Arial"/>
                <w:color w:val="000000"/>
                <w:szCs w:val="20"/>
              </w:rPr>
              <w:t>AU</w:t>
            </w:r>
          </w:p>
        </w:tc>
        <w:tc>
          <w:tcPr>
            <w:tcW w:w="1185" w:type="dxa"/>
            <w:vAlign w:val="bottom"/>
          </w:tcPr>
          <w:p w14:paraId="71B6AAF1" w14:textId="5C39A043" w:rsidR="00BC57D3" w:rsidRPr="00BC57D3" w:rsidRDefault="00BC57D3" w:rsidP="001D60E0">
            <w:pPr>
              <w:pStyle w:val="NormalIndent"/>
              <w:ind w:left="0"/>
              <w:rPr>
                <w:rFonts w:cs="Arial"/>
                <w:color w:val="000000"/>
                <w:szCs w:val="20"/>
              </w:rPr>
            </w:pPr>
            <w:r w:rsidRPr="00BC57D3">
              <w:rPr>
                <w:rFonts w:cs="Arial"/>
                <w:color w:val="000000"/>
                <w:szCs w:val="20"/>
              </w:rPr>
              <w:t>en_AU</w:t>
            </w:r>
          </w:p>
        </w:tc>
      </w:tr>
      <w:tr w:rsidR="00BC57D3" w14:paraId="083EE566" w14:textId="77777777" w:rsidTr="00BC57D3">
        <w:tc>
          <w:tcPr>
            <w:tcW w:w="2407" w:type="dxa"/>
            <w:vAlign w:val="bottom"/>
          </w:tcPr>
          <w:p w14:paraId="703FC67B" w14:textId="29C608D3" w:rsidR="00BC57D3" w:rsidRPr="00BC57D3" w:rsidRDefault="00BC57D3" w:rsidP="001D60E0">
            <w:pPr>
              <w:pStyle w:val="NormalIndent"/>
              <w:ind w:left="0"/>
              <w:rPr>
                <w:rFonts w:cs="Arial"/>
                <w:color w:val="000000"/>
                <w:szCs w:val="20"/>
              </w:rPr>
            </w:pPr>
            <w:r w:rsidRPr="00BC57D3">
              <w:rPr>
                <w:rFonts w:cs="Arial"/>
                <w:color w:val="000000"/>
                <w:szCs w:val="20"/>
              </w:rPr>
              <w:t>China</w:t>
            </w:r>
          </w:p>
        </w:tc>
        <w:tc>
          <w:tcPr>
            <w:tcW w:w="2846" w:type="dxa"/>
            <w:vAlign w:val="bottom"/>
          </w:tcPr>
          <w:p w14:paraId="59AE57A4" w14:textId="2D4D625E" w:rsidR="00BC57D3" w:rsidRPr="00BC57D3" w:rsidRDefault="008B6B4F" w:rsidP="001D60E0">
            <w:pPr>
              <w:pStyle w:val="NormalIndent"/>
              <w:ind w:left="0"/>
              <w:rPr>
                <w:rFonts w:cs="Arial"/>
                <w:color w:val="0000FF"/>
                <w:szCs w:val="20"/>
                <w:u w:val="single"/>
              </w:rPr>
            </w:pPr>
            <w:hyperlink r:id="rId67" w:history="1">
              <w:r w:rsidR="00BC57D3" w:rsidRPr="00BC57D3">
                <w:rPr>
                  <w:rFonts w:cs="Arial"/>
                  <w:color w:val="0000FF"/>
                  <w:szCs w:val="20"/>
                  <w:u w:val="single"/>
                </w:rPr>
                <w:t>www.philips.com.cn</w:t>
              </w:r>
            </w:hyperlink>
          </w:p>
        </w:tc>
        <w:tc>
          <w:tcPr>
            <w:tcW w:w="1170" w:type="dxa"/>
            <w:vAlign w:val="bottom"/>
          </w:tcPr>
          <w:p w14:paraId="10650B45" w14:textId="0CC37037" w:rsidR="00BC57D3" w:rsidRPr="00BC57D3" w:rsidRDefault="00BC57D3" w:rsidP="001D60E0">
            <w:pPr>
              <w:pStyle w:val="NormalIndent"/>
              <w:ind w:left="0"/>
              <w:rPr>
                <w:rFonts w:cs="Arial"/>
                <w:color w:val="000000"/>
                <w:szCs w:val="20"/>
              </w:rPr>
            </w:pPr>
            <w:r w:rsidRPr="00BC57D3">
              <w:rPr>
                <w:rFonts w:cs="Arial"/>
                <w:color w:val="000000"/>
                <w:szCs w:val="20"/>
              </w:rPr>
              <w:t>zh</w:t>
            </w:r>
          </w:p>
        </w:tc>
        <w:tc>
          <w:tcPr>
            <w:tcW w:w="1350" w:type="dxa"/>
            <w:vAlign w:val="bottom"/>
          </w:tcPr>
          <w:p w14:paraId="0F6DFDA2" w14:textId="40B4AD12" w:rsidR="00BC57D3" w:rsidRPr="00BC57D3" w:rsidRDefault="00BC57D3" w:rsidP="001D60E0">
            <w:pPr>
              <w:pStyle w:val="NormalIndent"/>
              <w:ind w:left="0"/>
              <w:rPr>
                <w:rFonts w:cs="Arial"/>
                <w:color w:val="000000"/>
                <w:szCs w:val="20"/>
              </w:rPr>
            </w:pPr>
            <w:r w:rsidRPr="00BC57D3">
              <w:rPr>
                <w:rFonts w:cs="Arial"/>
                <w:color w:val="000000"/>
                <w:szCs w:val="20"/>
              </w:rPr>
              <w:t>CN</w:t>
            </w:r>
          </w:p>
        </w:tc>
        <w:tc>
          <w:tcPr>
            <w:tcW w:w="1185" w:type="dxa"/>
            <w:vAlign w:val="bottom"/>
          </w:tcPr>
          <w:p w14:paraId="09A7DFBC" w14:textId="6E606321" w:rsidR="00BC57D3" w:rsidRPr="00BC57D3" w:rsidRDefault="00BC57D3" w:rsidP="001D60E0">
            <w:pPr>
              <w:pStyle w:val="NormalIndent"/>
              <w:ind w:left="0"/>
              <w:rPr>
                <w:rFonts w:cs="Arial"/>
                <w:color w:val="000000"/>
                <w:szCs w:val="20"/>
              </w:rPr>
            </w:pPr>
            <w:r w:rsidRPr="00BC57D3">
              <w:rPr>
                <w:rFonts w:cs="Arial"/>
                <w:color w:val="000000"/>
                <w:szCs w:val="20"/>
              </w:rPr>
              <w:t>zh_CN</w:t>
            </w:r>
          </w:p>
        </w:tc>
      </w:tr>
      <w:tr w:rsidR="00BC57D3" w14:paraId="59E0F53E" w14:textId="77777777" w:rsidTr="00BC57D3">
        <w:tc>
          <w:tcPr>
            <w:tcW w:w="2407" w:type="dxa"/>
            <w:vAlign w:val="bottom"/>
          </w:tcPr>
          <w:p w14:paraId="0F033685" w14:textId="262D3FD0" w:rsidR="00BC57D3" w:rsidRPr="00BC57D3" w:rsidRDefault="00BC57D3" w:rsidP="001D60E0">
            <w:pPr>
              <w:pStyle w:val="NormalIndent"/>
              <w:ind w:left="0"/>
              <w:rPr>
                <w:rFonts w:cs="Arial"/>
                <w:color w:val="000000"/>
                <w:szCs w:val="20"/>
              </w:rPr>
            </w:pPr>
            <w:r w:rsidRPr="00BC57D3">
              <w:rPr>
                <w:rFonts w:cs="Arial"/>
                <w:color w:val="000000"/>
                <w:szCs w:val="20"/>
              </w:rPr>
              <w:t>Hong Kong</w:t>
            </w:r>
          </w:p>
        </w:tc>
        <w:tc>
          <w:tcPr>
            <w:tcW w:w="2846" w:type="dxa"/>
            <w:vAlign w:val="bottom"/>
          </w:tcPr>
          <w:p w14:paraId="094F57EC" w14:textId="30F5E4CE" w:rsidR="00BC57D3" w:rsidRPr="00BC57D3" w:rsidRDefault="008B6B4F" w:rsidP="001D60E0">
            <w:pPr>
              <w:pStyle w:val="NormalIndent"/>
              <w:ind w:left="0"/>
              <w:rPr>
                <w:rFonts w:cs="Arial"/>
                <w:color w:val="0000FF"/>
                <w:szCs w:val="20"/>
                <w:u w:val="single"/>
              </w:rPr>
            </w:pPr>
            <w:hyperlink r:id="rId68" w:history="1">
              <w:r w:rsidR="00BC57D3" w:rsidRPr="00BC57D3">
                <w:rPr>
                  <w:rFonts w:cs="Arial"/>
                  <w:color w:val="0000FF"/>
                  <w:szCs w:val="20"/>
                  <w:u w:val="single"/>
                </w:rPr>
                <w:t>www.philips.com.hk</w:t>
              </w:r>
            </w:hyperlink>
          </w:p>
        </w:tc>
        <w:tc>
          <w:tcPr>
            <w:tcW w:w="1170" w:type="dxa"/>
            <w:vAlign w:val="bottom"/>
          </w:tcPr>
          <w:p w14:paraId="43ECB6C6" w14:textId="64578F4C" w:rsidR="00BC57D3" w:rsidRPr="00BC57D3" w:rsidRDefault="00BC57D3" w:rsidP="001D60E0">
            <w:pPr>
              <w:pStyle w:val="NormalIndent"/>
              <w:ind w:left="0"/>
              <w:rPr>
                <w:rFonts w:cs="Arial"/>
                <w:color w:val="000000"/>
                <w:szCs w:val="20"/>
              </w:rPr>
            </w:pPr>
            <w:r w:rsidRPr="00BC57D3">
              <w:rPr>
                <w:rFonts w:cs="Arial"/>
                <w:color w:val="000000"/>
                <w:szCs w:val="20"/>
              </w:rPr>
              <w:t>en</w:t>
            </w:r>
          </w:p>
        </w:tc>
        <w:tc>
          <w:tcPr>
            <w:tcW w:w="1350" w:type="dxa"/>
            <w:vAlign w:val="bottom"/>
          </w:tcPr>
          <w:p w14:paraId="6B2CB30D" w14:textId="0E2135FF" w:rsidR="00BC57D3" w:rsidRPr="00BC57D3" w:rsidRDefault="00BC57D3" w:rsidP="001D60E0">
            <w:pPr>
              <w:pStyle w:val="NormalIndent"/>
              <w:ind w:left="0"/>
              <w:rPr>
                <w:rFonts w:cs="Arial"/>
                <w:color w:val="000000"/>
                <w:szCs w:val="20"/>
              </w:rPr>
            </w:pPr>
            <w:r w:rsidRPr="00BC57D3">
              <w:rPr>
                <w:rFonts w:cs="Arial"/>
                <w:color w:val="000000"/>
                <w:szCs w:val="20"/>
              </w:rPr>
              <w:t>HK</w:t>
            </w:r>
          </w:p>
        </w:tc>
        <w:tc>
          <w:tcPr>
            <w:tcW w:w="1185" w:type="dxa"/>
            <w:vAlign w:val="bottom"/>
          </w:tcPr>
          <w:p w14:paraId="2CDDF3DB" w14:textId="2B2133E1" w:rsidR="00BC57D3" w:rsidRPr="00BC57D3" w:rsidRDefault="00BC57D3" w:rsidP="001D60E0">
            <w:pPr>
              <w:pStyle w:val="NormalIndent"/>
              <w:ind w:left="0"/>
              <w:rPr>
                <w:rFonts w:cs="Arial"/>
                <w:color w:val="000000"/>
                <w:szCs w:val="20"/>
              </w:rPr>
            </w:pPr>
            <w:r w:rsidRPr="00BC57D3">
              <w:rPr>
                <w:rFonts w:cs="Arial"/>
                <w:color w:val="000000"/>
                <w:szCs w:val="20"/>
              </w:rPr>
              <w:t>en_HK</w:t>
            </w:r>
          </w:p>
        </w:tc>
      </w:tr>
      <w:tr w:rsidR="00BC57D3" w14:paraId="1834CFAA" w14:textId="77777777" w:rsidTr="00BC57D3">
        <w:tc>
          <w:tcPr>
            <w:tcW w:w="2407" w:type="dxa"/>
            <w:vAlign w:val="bottom"/>
          </w:tcPr>
          <w:p w14:paraId="17A4A027" w14:textId="77777777" w:rsidR="00BC57D3" w:rsidRPr="00BC57D3" w:rsidRDefault="00BC57D3" w:rsidP="001D60E0">
            <w:pPr>
              <w:pStyle w:val="NormalIndent"/>
              <w:ind w:left="0"/>
              <w:rPr>
                <w:rFonts w:cs="Arial"/>
                <w:color w:val="000000"/>
                <w:szCs w:val="20"/>
              </w:rPr>
            </w:pPr>
          </w:p>
        </w:tc>
        <w:tc>
          <w:tcPr>
            <w:tcW w:w="2846" w:type="dxa"/>
            <w:vAlign w:val="bottom"/>
          </w:tcPr>
          <w:p w14:paraId="21A0B1CA" w14:textId="5EFAF266" w:rsidR="00BC57D3" w:rsidRPr="00BC57D3" w:rsidRDefault="008B6B4F" w:rsidP="001D60E0">
            <w:pPr>
              <w:pStyle w:val="NormalIndent"/>
              <w:ind w:left="0"/>
              <w:rPr>
                <w:rFonts w:cs="Arial"/>
                <w:color w:val="0000FF"/>
                <w:szCs w:val="20"/>
                <w:u w:val="single"/>
              </w:rPr>
            </w:pPr>
            <w:hyperlink r:id="rId69" w:history="1">
              <w:r w:rsidR="00AA6CAD" w:rsidRPr="00BC57D3">
                <w:rPr>
                  <w:rFonts w:cs="Arial"/>
                  <w:color w:val="0000FF"/>
                  <w:szCs w:val="20"/>
                  <w:u w:val="single"/>
                </w:rPr>
                <w:t>www.philips.com.hk</w:t>
              </w:r>
            </w:hyperlink>
          </w:p>
        </w:tc>
        <w:tc>
          <w:tcPr>
            <w:tcW w:w="1170" w:type="dxa"/>
            <w:vAlign w:val="bottom"/>
          </w:tcPr>
          <w:p w14:paraId="2CD16003" w14:textId="3D0F7716" w:rsidR="00BC57D3" w:rsidRPr="00BC57D3" w:rsidRDefault="00BC57D3" w:rsidP="001D60E0">
            <w:pPr>
              <w:pStyle w:val="NormalIndent"/>
              <w:ind w:left="0"/>
              <w:rPr>
                <w:rFonts w:cs="Arial"/>
                <w:color w:val="000000"/>
                <w:szCs w:val="20"/>
              </w:rPr>
            </w:pPr>
            <w:r w:rsidRPr="00BC57D3">
              <w:rPr>
                <w:rFonts w:cs="Arial"/>
                <w:color w:val="000000"/>
                <w:szCs w:val="20"/>
              </w:rPr>
              <w:t>zh</w:t>
            </w:r>
          </w:p>
        </w:tc>
        <w:tc>
          <w:tcPr>
            <w:tcW w:w="1350" w:type="dxa"/>
            <w:vAlign w:val="bottom"/>
          </w:tcPr>
          <w:p w14:paraId="775D0D75" w14:textId="15586807" w:rsidR="00BC57D3" w:rsidRPr="00BC57D3" w:rsidRDefault="00BC57D3" w:rsidP="001D60E0">
            <w:pPr>
              <w:pStyle w:val="NormalIndent"/>
              <w:ind w:left="0"/>
              <w:rPr>
                <w:rFonts w:cs="Arial"/>
                <w:color w:val="000000"/>
                <w:szCs w:val="20"/>
              </w:rPr>
            </w:pPr>
            <w:r w:rsidRPr="00BC57D3">
              <w:rPr>
                <w:rFonts w:cs="Arial"/>
                <w:color w:val="000000"/>
                <w:szCs w:val="20"/>
              </w:rPr>
              <w:t>HK</w:t>
            </w:r>
          </w:p>
        </w:tc>
        <w:tc>
          <w:tcPr>
            <w:tcW w:w="1185" w:type="dxa"/>
            <w:vAlign w:val="bottom"/>
          </w:tcPr>
          <w:p w14:paraId="47DA2E73" w14:textId="7B9B90A2" w:rsidR="00BC57D3" w:rsidRPr="00BC57D3" w:rsidRDefault="00BC57D3" w:rsidP="001D60E0">
            <w:pPr>
              <w:pStyle w:val="NormalIndent"/>
              <w:ind w:left="0"/>
              <w:rPr>
                <w:rFonts w:cs="Arial"/>
                <w:color w:val="000000"/>
                <w:szCs w:val="20"/>
              </w:rPr>
            </w:pPr>
            <w:r w:rsidRPr="00BC57D3">
              <w:rPr>
                <w:rFonts w:cs="Arial"/>
                <w:color w:val="000000"/>
                <w:szCs w:val="20"/>
              </w:rPr>
              <w:t>zh_HK</w:t>
            </w:r>
          </w:p>
        </w:tc>
      </w:tr>
      <w:tr w:rsidR="00BC57D3" w14:paraId="0F4DE552" w14:textId="77777777" w:rsidTr="00BC57D3">
        <w:tc>
          <w:tcPr>
            <w:tcW w:w="2407" w:type="dxa"/>
            <w:vAlign w:val="bottom"/>
          </w:tcPr>
          <w:p w14:paraId="141389DF" w14:textId="3A633AA1" w:rsidR="00BC57D3" w:rsidRPr="00BC57D3" w:rsidRDefault="00BC57D3" w:rsidP="001D60E0">
            <w:pPr>
              <w:pStyle w:val="NormalIndent"/>
              <w:ind w:left="0"/>
              <w:rPr>
                <w:rFonts w:cs="Arial"/>
                <w:color w:val="000000"/>
                <w:szCs w:val="20"/>
              </w:rPr>
            </w:pPr>
            <w:r w:rsidRPr="00BC57D3">
              <w:rPr>
                <w:rFonts w:cs="Arial"/>
                <w:color w:val="000000"/>
                <w:szCs w:val="20"/>
              </w:rPr>
              <w:t>India</w:t>
            </w:r>
          </w:p>
        </w:tc>
        <w:tc>
          <w:tcPr>
            <w:tcW w:w="2846" w:type="dxa"/>
            <w:vAlign w:val="bottom"/>
          </w:tcPr>
          <w:p w14:paraId="4C9CE8E2" w14:textId="0BCD030A" w:rsidR="00BC57D3" w:rsidRPr="00BC57D3" w:rsidRDefault="008B6B4F" w:rsidP="001D60E0">
            <w:pPr>
              <w:pStyle w:val="NormalIndent"/>
              <w:ind w:left="0"/>
              <w:rPr>
                <w:rFonts w:cs="Arial"/>
                <w:color w:val="0000FF"/>
                <w:szCs w:val="20"/>
                <w:u w:val="single"/>
              </w:rPr>
            </w:pPr>
            <w:hyperlink r:id="rId70" w:history="1">
              <w:r w:rsidR="00BC57D3" w:rsidRPr="00BC57D3">
                <w:rPr>
                  <w:rFonts w:cs="Arial"/>
                  <w:color w:val="0000FF"/>
                  <w:szCs w:val="20"/>
                  <w:u w:val="single"/>
                </w:rPr>
                <w:t>www.philips.co.in</w:t>
              </w:r>
            </w:hyperlink>
          </w:p>
        </w:tc>
        <w:tc>
          <w:tcPr>
            <w:tcW w:w="1170" w:type="dxa"/>
            <w:vAlign w:val="bottom"/>
          </w:tcPr>
          <w:p w14:paraId="3A9EFAC5" w14:textId="52FA5439" w:rsidR="00BC57D3" w:rsidRPr="00BC57D3" w:rsidRDefault="00BC57D3" w:rsidP="001D60E0">
            <w:pPr>
              <w:pStyle w:val="NormalIndent"/>
              <w:ind w:left="0"/>
              <w:rPr>
                <w:rFonts w:cs="Arial"/>
                <w:color w:val="000000"/>
                <w:szCs w:val="20"/>
              </w:rPr>
            </w:pPr>
            <w:r w:rsidRPr="00BC57D3">
              <w:rPr>
                <w:rFonts w:cs="Arial"/>
                <w:color w:val="000000"/>
                <w:szCs w:val="20"/>
              </w:rPr>
              <w:t>en</w:t>
            </w:r>
          </w:p>
        </w:tc>
        <w:tc>
          <w:tcPr>
            <w:tcW w:w="1350" w:type="dxa"/>
            <w:vAlign w:val="bottom"/>
          </w:tcPr>
          <w:p w14:paraId="00073B26" w14:textId="687DF462" w:rsidR="00BC57D3" w:rsidRPr="00BC57D3" w:rsidRDefault="00BC57D3" w:rsidP="001D60E0">
            <w:pPr>
              <w:pStyle w:val="NormalIndent"/>
              <w:ind w:left="0"/>
              <w:rPr>
                <w:rFonts w:cs="Arial"/>
                <w:color w:val="000000"/>
                <w:szCs w:val="20"/>
              </w:rPr>
            </w:pPr>
            <w:r w:rsidRPr="00BC57D3">
              <w:rPr>
                <w:rFonts w:cs="Arial"/>
                <w:color w:val="000000"/>
                <w:szCs w:val="20"/>
              </w:rPr>
              <w:t>IN</w:t>
            </w:r>
          </w:p>
        </w:tc>
        <w:tc>
          <w:tcPr>
            <w:tcW w:w="1185" w:type="dxa"/>
            <w:vAlign w:val="bottom"/>
          </w:tcPr>
          <w:p w14:paraId="3074E3A4" w14:textId="43154019" w:rsidR="00BC57D3" w:rsidRPr="00BC57D3" w:rsidRDefault="00BC57D3" w:rsidP="001D60E0">
            <w:pPr>
              <w:pStyle w:val="NormalIndent"/>
              <w:ind w:left="0"/>
              <w:rPr>
                <w:rFonts w:cs="Arial"/>
                <w:color w:val="000000"/>
                <w:szCs w:val="20"/>
              </w:rPr>
            </w:pPr>
            <w:r w:rsidRPr="00BC57D3">
              <w:rPr>
                <w:rFonts w:cs="Arial"/>
                <w:color w:val="000000"/>
                <w:szCs w:val="20"/>
              </w:rPr>
              <w:t>en_IN</w:t>
            </w:r>
          </w:p>
        </w:tc>
      </w:tr>
      <w:tr w:rsidR="00BC57D3" w14:paraId="6B4FE8FD" w14:textId="77777777" w:rsidTr="00BC57D3">
        <w:tc>
          <w:tcPr>
            <w:tcW w:w="2407" w:type="dxa"/>
            <w:vAlign w:val="bottom"/>
          </w:tcPr>
          <w:p w14:paraId="5026A709" w14:textId="73AA2B97" w:rsidR="00BC57D3" w:rsidRPr="00BC57D3" w:rsidRDefault="00BC57D3" w:rsidP="001D60E0">
            <w:pPr>
              <w:pStyle w:val="NormalIndent"/>
              <w:ind w:left="0"/>
              <w:rPr>
                <w:rFonts w:cs="Arial"/>
                <w:color w:val="000000"/>
                <w:szCs w:val="20"/>
              </w:rPr>
            </w:pPr>
            <w:r w:rsidRPr="00BC57D3">
              <w:rPr>
                <w:rFonts w:cs="Arial"/>
                <w:color w:val="000000"/>
                <w:szCs w:val="20"/>
              </w:rPr>
              <w:t>Indonesia</w:t>
            </w:r>
          </w:p>
        </w:tc>
        <w:tc>
          <w:tcPr>
            <w:tcW w:w="2846" w:type="dxa"/>
            <w:vAlign w:val="bottom"/>
          </w:tcPr>
          <w:p w14:paraId="75E2F4F5" w14:textId="62573F75" w:rsidR="00BC57D3" w:rsidRPr="00BC57D3" w:rsidRDefault="008B6B4F" w:rsidP="001D60E0">
            <w:pPr>
              <w:pStyle w:val="NormalIndent"/>
              <w:ind w:left="0"/>
              <w:rPr>
                <w:rFonts w:cs="Arial"/>
                <w:color w:val="0000FF"/>
                <w:szCs w:val="20"/>
                <w:u w:val="single"/>
              </w:rPr>
            </w:pPr>
            <w:hyperlink r:id="rId71" w:history="1">
              <w:r w:rsidR="00BC57D3" w:rsidRPr="00BC57D3">
                <w:rPr>
                  <w:rFonts w:cs="Arial"/>
                  <w:color w:val="0000FF"/>
                  <w:szCs w:val="20"/>
                  <w:u w:val="single"/>
                </w:rPr>
                <w:t>www.philips.co.id</w:t>
              </w:r>
            </w:hyperlink>
          </w:p>
        </w:tc>
        <w:tc>
          <w:tcPr>
            <w:tcW w:w="1170" w:type="dxa"/>
            <w:vAlign w:val="bottom"/>
          </w:tcPr>
          <w:p w14:paraId="1EDC6267" w14:textId="482A523B" w:rsidR="00BC57D3" w:rsidRPr="00BC57D3" w:rsidRDefault="00BC57D3" w:rsidP="001D60E0">
            <w:pPr>
              <w:pStyle w:val="NormalIndent"/>
              <w:ind w:left="0"/>
              <w:rPr>
                <w:rFonts w:cs="Arial"/>
                <w:color w:val="000000"/>
                <w:szCs w:val="20"/>
              </w:rPr>
            </w:pPr>
            <w:r w:rsidRPr="00BC57D3">
              <w:rPr>
                <w:rFonts w:cs="Arial"/>
                <w:color w:val="000000"/>
                <w:szCs w:val="20"/>
              </w:rPr>
              <w:t>en</w:t>
            </w:r>
          </w:p>
        </w:tc>
        <w:tc>
          <w:tcPr>
            <w:tcW w:w="1350" w:type="dxa"/>
            <w:vAlign w:val="bottom"/>
          </w:tcPr>
          <w:p w14:paraId="07B7C597" w14:textId="1AA17C66" w:rsidR="00BC57D3" w:rsidRPr="00BC57D3" w:rsidRDefault="00BC57D3" w:rsidP="001D60E0">
            <w:pPr>
              <w:pStyle w:val="NormalIndent"/>
              <w:ind w:left="0"/>
              <w:rPr>
                <w:rFonts w:cs="Arial"/>
                <w:color w:val="000000"/>
                <w:szCs w:val="20"/>
              </w:rPr>
            </w:pPr>
            <w:r w:rsidRPr="00BC57D3">
              <w:rPr>
                <w:rFonts w:cs="Arial"/>
                <w:color w:val="000000"/>
                <w:szCs w:val="20"/>
              </w:rPr>
              <w:t>ID</w:t>
            </w:r>
          </w:p>
        </w:tc>
        <w:tc>
          <w:tcPr>
            <w:tcW w:w="1185" w:type="dxa"/>
            <w:vAlign w:val="bottom"/>
          </w:tcPr>
          <w:p w14:paraId="3023DFDD" w14:textId="402E1C29" w:rsidR="00BC57D3" w:rsidRPr="00BC57D3" w:rsidRDefault="00BC57D3" w:rsidP="001D60E0">
            <w:pPr>
              <w:pStyle w:val="NormalIndent"/>
              <w:ind w:left="0"/>
              <w:rPr>
                <w:rFonts w:cs="Arial"/>
                <w:color w:val="000000"/>
                <w:szCs w:val="20"/>
              </w:rPr>
            </w:pPr>
            <w:r w:rsidRPr="00BC57D3">
              <w:rPr>
                <w:rFonts w:cs="Arial"/>
                <w:color w:val="000000"/>
                <w:szCs w:val="20"/>
              </w:rPr>
              <w:t>en_ID</w:t>
            </w:r>
          </w:p>
        </w:tc>
      </w:tr>
      <w:tr w:rsidR="00BC57D3" w14:paraId="798E6BA1" w14:textId="77777777" w:rsidTr="00BC57D3">
        <w:tc>
          <w:tcPr>
            <w:tcW w:w="2407" w:type="dxa"/>
            <w:vAlign w:val="bottom"/>
          </w:tcPr>
          <w:p w14:paraId="1D2505FF" w14:textId="67C3FEF0" w:rsidR="00BC57D3" w:rsidRPr="00BC57D3" w:rsidRDefault="00BC57D3" w:rsidP="001D60E0">
            <w:pPr>
              <w:pStyle w:val="NormalIndent"/>
              <w:ind w:left="0"/>
              <w:rPr>
                <w:rFonts w:cs="Arial"/>
                <w:color w:val="000000"/>
                <w:szCs w:val="20"/>
              </w:rPr>
            </w:pPr>
            <w:r w:rsidRPr="00BC57D3">
              <w:rPr>
                <w:rFonts w:cs="Arial"/>
                <w:color w:val="000000"/>
                <w:szCs w:val="20"/>
              </w:rPr>
              <w:t>Japan</w:t>
            </w:r>
          </w:p>
        </w:tc>
        <w:tc>
          <w:tcPr>
            <w:tcW w:w="2846" w:type="dxa"/>
            <w:vAlign w:val="bottom"/>
          </w:tcPr>
          <w:p w14:paraId="3063D26B" w14:textId="65183C57" w:rsidR="00BC57D3" w:rsidRPr="00BC57D3" w:rsidRDefault="008B6B4F" w:rsidP="001D60E0">
            <w:pPr>
              <w:pStyle w:val="NormalIndent"/>
              <w:ind w:left="0"/>
              <w:rPr>
                <w:rFonts w:cs="Arial"/>
                <w:color w:val="0000FF"/>
                <w:szCs w:val="20"/>
                <w:u w:val="single"/>
              </w:rPr>
            </w:pPr>
            <w:hyperlink r:id="rId72" w:history="1">
              <w:r w:rsidR="00BC57D3" w:rsidRPr="00BC57D3">
                <w:rPr>
                  <w:rFonts w:cs="Arial"/>
                  <w:color w:val="0000FF"/>
                  <w:szCs w:val="20"/>
                  <w:u w:val="single"/>
                </w:rPr>
                <w:t>www.philips.co.jp</w:t>
              </w:r>
            </w:hyperlink>
          </w:p>
        </w:tc>
        <w:tc>
          <w:tcPr>
            <w:tcW w:w="1170" w:type="dxa"/>
            <w:vAlign w:val="bottom"/>
          </w:tcPr>
          <w:p w14:paraId="008C10FE" w14:textId="6DCFB8CF" w:rsidR="00BC57D3" w:rsidRPr="00BC57D3" w:rsidRDefault="00BC57D3" w:rsidP="001D60E0">
            <w:pPr>
              <w:pStyle w:val="NormalIndent"/>
              <w:ind w:left="0"/>
              <w:rPr>
                <w:rFonts w:cs="Arial"/>
                <w:color w:val="000000"/>
                <w:szCs w:val="20"/>
              </w:rPr>
            </w:pPr>
            <w:r w:rsidRPr="00BC57D3">
              <w:rPr>
                <w:rFonts w:cs="Arial"/>
                <w:color w:val="000000"/>
                <w:szCs w:val="20"/>
              </w:rPr>
              <w:t>ja</w:t>
            </w:r>
          </w:p>
        </w:tc>
        <w:tc>
          <w:tcPr>
            <w:tcW w:w="1350" w:type="dxa"/>
            <w:vAlign w:val="bottom"/>
          </w:tcPr>
          <w:p w14:paraId="187483A4" w14:textId="54F1C9EB" w:rsidR="00BC57D3" w:rsidRPr="00BC57D3" w:rsidRDefault="00BC57D3" w:rsidP="001D60E0">
            <w:pPr>
              <w:pStyle w:val="NormalIndent"/>
              <w:ind w:left="0"/>
              <w:rPr>
                <w:rFonts w:cs="Arial"/>
                <w:color w:val="000000"/>
                <w:szCs w:val="20"/>
              </w:rPr>
            </w:pPr>
            <w:r w:rsidRPr="00BC57D3">
              <w:rPr>
                <w:rFonts w:cs="Arial"/>
                <w:color w:val="000000"/>
                <w:szCs w:val="20"/>
              </w:rPr>
              <w:t>JP</w:t>
            </w:r>
          </w:p>
        </w:tc>
        <w:tc>
          <w:tcPr>
            <w:tcW w:w="1185" w:type="dxa"/>
            <w:vAlign w:val="bottom"/>
          </w:tcPr>
          <w:p w14:paraId="48EAFA3A" w14:textId="5ADC2BCA" w:rsidR="00BC57D3" w:rsidRPr="00BC57D3" w:rsidRDefault="00BC57D3" w:rsidP="001D60E0">
            <w:pPr>
              <w:pStyle w:val="NormalIndent"/>
              <w:ind w:left="0"/>
              <w:rPr>
                <w:rFonts w:cs="Arial"/>
                <w:color w:val="000000"/>
                <w:szCs w:val="20"/>
              </w:rPr>
            </w:pPr>
            <w:r w:rsidRPr="00BC57D3">
              <w:rPr>
                <w:rFonts w:cs="Arial"/>
                <w:color w:val="000000"/>
                <w:szCs w:val="20"/>
              </w:rPr>
              <w:t>ja_JP</w:t>
            </w:r>
          </w:p>
        </w:tc>
      </w:tr>
      <w:tr w:rsidR="00BC57D3" w14:paraId="12A5704B" w14:textId="77777777" w:rsidTr="00BC57D3">
        <w:tc>
          <w:tcPr>
            <w:tcW w:w="2407" w:type="dxa"/>
            <w:vAlign w:val="bottom"/>
          </w:tcPr>
          <w:p w14:paraId="66C34000" w14:textId="6FD1A9DC" w:rsidR="00BC57D3" w:rsidRPr="00BC57D3" w:rsidRDefault="00BC57D3" w:rsidP="001D60E0">
            <w:pPr>
              <w:pStyle w:val="NormalIndent"/>
              <w:ind w:left="0"/>
              <w:rPr>
                <w:rFonts w:cs="Arial"/>
                <w:color w:val="000000"/>
                <w:szCs w:val="20"/>
              </w:rPr>
            </w:pPr>
            <w:r w:rsidRPr="00BC57D3">
              <w:rPr>
                <w:rFonts w:cs="Arial"/>
                <w:color w:val="000000"/>
                <w:szCs w:val="20"/>
              </w:rPr>
              <w:t>Korea</w:t>
            </w:r>
          </w:p>
        </w:tc>
        <w:tc>
          <w:tcPr>
            <w:tcW w:w="2846" w:type="dxa"/>
            <w:vAlign w:val="bottom"/>
          </w:tcPr>
          <w:p w14:paraId="6B7B33B0" w14:textId="596E5B1A" w:rsidR="00BC57D3" w:rsidRPr="00BC57D3" w:rsidRDefault="008B6B4F" w:rsidP="001D60E0">
            <w:pPr>
              <w:pStyle w:val="NormalIndent"/>
              <w:ind w:left="0"/>
              <w:rPr>
                <w:rFonts w:cs="Arial"/>
                <w:color w:val="0000FF"/>
                <w:szCs w:val="20"/>
                <w:u w:val="single"/>
              </w:rPr>
            </w:pPr>
            <w:hyperlink r:id="rId73" w:history="1">
              <w:r w:rsidR="00BC57D3" w:rsidRPr="00BC57D3">
                <w:rPr>
                  <w:rFonts w:cs="Arial"/>
                  <w:color w:val="0000FF"/>
                  <w:szCs w:val="20"/>
                  <w:u w:val="single"/>
                </w:rPr>
                <w:t>www.philips.co.kr</w:t>
              </w:r>
            </w:hyperlink>
          </w:p>
        </w:tc>
        <w:tc>
          <w:tcPr>
            <w:tcW w:w="1170" w:type="dxa"/>
            <w:vAlign w:val="bottom"/>
          </w:tcPr>
          <w:p w14:paraId="707AD228" w14:textId="79A9C9C9" w:rsidR="00BC57D3" w:rsidRPr="00BC57D3" w:rsidRDefault="00BC57D3" w:rsidP="001D60E0">
            <w:pPr>
              <w:pStyle w:val="NormalIndent"/>
              <w:ind w:left="0"/>
              <w:rPr>
                <w:rFonts w:cs="Arial"/>
                <w:color w:val="000000"/>
                <w:szCs w:val="20"/>
              </w:rPr>
            </w:pPr>
            <w:r w:rsidRPr="00BC57D3">
              <w:rPr>
                <w:rFonts w:cs="Arial"/>
                <w:color w:val="000000"/>
                <w:szCs w:val="20"/>
              </w:rPr>
              <w:t>ko</w:t>
            </w:r>
          </w:p>
        </w:tc>
        <w:tc>
          <w:tcPr>
            <w:tcW w:w="1350" w:type="dxa"/>
            <w:vAlign w:val="bottom"/>
          </w:tcPr>
          <w:p w14:paraId="32DD460A" w14:textId="01AF1FF4" w:rsidR="00BC57D3" w:rsidRPr="00BC57D3" w:rsidRDefault="00BC57D3" w:rsidP="001D60E0">
            <w:pPr>
              <w:pStyle w:val="NormalIndent"/>
              <w:ind w:left="0"/>
              <w:rPr>
                <w:rFonts w:cs="Arial"/>
                <w:color w:val="000000"/>
                <w:szCs w:val="20"/>
              </w:rPr>
            </w:pPr>
            <w:r w:rsidRPr="00BC57D3">
              <w:rPr>
                <w:rFonts w:cs="Arial"/>
                <w:color w:val="000000"/>
                <w:szCs w:val="20"/>
              </w:rPr>
              <w:t>KR</w:t>
            </w:r>
          </w:p>
        </w:tc>
        <w:tc>
          <w:tcPr>
            <w:tcW w:w="1185" w:type="dxa"/>
            <w:vAlign w:val="bottom"/>
          </w:tcPr>
          <w:p w14:paraId="6DD4AAB2" w14:textId="366997C0" w:rsidR="00BC57D3" w:rsidRPr="00BC57D3" w:rsidRDefault="00BC57D3" w:rsidP="001D60E0">
            <w:pPr>
              <w:pStyle w:val="NormalIndent"/>
              <w:ind w:left="0"/>
              <w:rPr>
                <w:rFonts w:cs="Arial"/>
                <w:color w:val="000000"/>
                <w:szCs w:val="20"/>
              </w:rPr>
            </w:pPr>
            <w:r w:rsidRPr="00BC57D3">
              <w:rPr>
                <w:rFonts w:cs="Arial"/>
                <w:color w:val="000000"/>
                <w:szCs w:val="20"/>
              </w:rPr>
              <w:t>ko_KR</w:t>
            </w:r>
          </w:p>
        </w:tc>
      </w:tr>
      <w:tr w:rsidR="00BC57D3" w14:paraId="5257AC5A" w14:textId="77777777" w:rsidTr="00BC57D3">
        <w:tc>
          <w:tcPr>
            <w:tcW w:w="2407" w:type="dxa"/>
            <w:vAlign w:val="bottom"/>
          </w:tcPr>
          <w:p w14:paraId="71A9CC81" w14:textId="087BD23D" w:rsidR="00BC57D3" w:rsidRPr="00BC57D3" w:rsidRDefault="00BC57D3" w:rsidP="001D60E0">
            <w:pPr>
              <w:pStyle w:val="NormalIndent"/>
              <w:ind w:left="0"/>
              <w:rPr>
                <w:rFonts w:cs="Arial"/>
                <w:color w:val="000000"/>
                <w:szCs w:val="20"/>
              </w:rPr>
            </w:pPr>
            <w:r w:rsidRPr="00BC57D3">
              <w:rPr>
                <w:rFonts w:cs="Arial"/>
                <w:color w:val="000000"/>
                <w:szCs w:val="20"/>
              </w:rPr>
              <w:t>Malaysia</w:t>
            </w:r>
          </w:p>
        </w:tc>
        <w:tc>
          <w:tcPr>
            <w:tcW w:w="2846" w:type="dxa"/>
            <w:vAlign w:val="bottom"/>
          </w:tcPr>
          <w:p w14:paraId="1A17702B" w14:textId="113D23F6" w:rsidR="00BC57D3" w:rsidRPr="00BC57D3" w:rsidRDefault="008B6B4F" w:rsidP="001D60E0">
            <w:pPr>
              <w:pStyle w:val="NormalIndent"/>
              <w:ind w:left="0"/>
              <w:rPr>
                <w:rFonts w:cs="Arial"/>
                <w:color w:val="0000FF"/>
                <w:szCs w:val="20"/>
                <w:u w:val="single"/>
              </w:rPr>
            </w:pPr>
            <w:hyperlink r:id="rId74" w:history="1">
              <w:r w:rsidR="00BC57D3" w:rsidRPr="00BC57D3">
                <w:rPr>
                  <w:rFonts w:cs="Arial"/>
                  <w:color w:val="0000FF"/>
                  <w:szCs w:val="20"/>
                  <w:u w:val="single"/>
                </w:rPr>
                <w:t>www.philips.com.my</w:t>
              </w:r>
            </w:hyperlink>
          </w:p>
        </w:tc>
        <w:tc>
          <w:tcPr>
            <w:tcW w:w="1170" w:type="dxa"/>
            <w:vAlign w:val="bottom"/>
          </w:tcPr>
          <w:p w14:paraId="1036EC7A" w14:textId="719957E0" w:rsidR="00BC57D3" w:rsidRPr="00BC57D3" w:rsidRDefault="00BC57D3" w:rsidP="001D60E0">
            <w:pPr>
              <w:pStyle w:val="NormalIndent"/>
              <w:ind w:left="0"/>
              <w:rPr>
                <w:rFonts w:cs="Arial"/>
                <w:color w:val="000000"/>
                <w:szCs w:val="20"/>
              </w:rPr>
            </w:pPr>
            <w:r w:rsidRPr="00BC57D3">
              <w:rPr>
                <w:rFonts w:cs="Arial"/>
                <w:color w:val="000000"/>
                <w:szCs w:val="20"/>
              </w:rPr>
              <w:t>en</w:t>
            </w:r>
          </w:p>
        </w:tc>
        <w:tc>
          <w:tcPr>
            <w:tcW w:w="1350" w:type="dxa"/>
            <w:vAlign w:val="bottom"/>
          </w:tcPr>
          <w:p w14:paraId="261AC968" w14:textId="22CD1F78" w:rsidR="00BC57D3" w:rsidRPr="00BC57D3" w:rsidRDefault="00BC57D3" w:rsidP="001D60E0">
            <w:pPr>
              <w:pStyle w:val="NormalIndent"/>
              <w:ind w:left="0"/>
              <w:rPr>
                <w:rFonts w:cs="Arial"/>
                <w:color w:val="000000"/>
                <w:szCs w:val="20"/>
              </w:rPr>
            </w:pPr>
            <w:r w:rsidRPr="00BC57D3">
              <w:rPr>
                <w:rFonts w:cs="Arial"/>
                <w:color w:val="000000"/>
                <w:szCs w:val="20"/>
              </w:rPr>
              <w:t>MY</w:t>
            </w:r>
          </w:p>
        </w:tc>
        <w:tc>
          <w:tcPr>
            <w:tcW w:w="1185" w:type="dxa"/>
            <w:vAlign w:val="bottom"/>
          </w:tcPr>
          <w:p w14:paraId="6CAD6063" w14:textId="323CF212" w:rsidR="00BC57D3" w:rsidRPr="00BC57D3" w:rsidRDefault="00BC57D3" w:rsidP="001D60E0">
            <w:pPr>
              <w:pStyle w:val="NormalIndent"/>
              <w:ind w:left="0"/>
              <w:rPr>
                <w:rFonts w:cs="Arial"/>
                <w:color w:val="000000"/>
                <w:szCs w:val="20"/>
              </w:rPr>
            </w:pPr>
            <w:r w:rsidRPr="00BC57D3">
              <w:rPr>
                <w:rFonts w:cs="Arial"/>
                <w:color w:val="000000"/>
                <w:szCs w:val="20"/>
              </w:rPr>
              <w:t>en_MY</w:t>
            </w:r>
          </w:p>
        </w:tc>
      </w:tr>
      <w:tr w:rsidR="00BC57D3" w14:paraId="75A405F3" w14:textId="77777777" w:rsidTr="00BC57D3">
        <w:tc>
          <w:tcPr>
            <w:tcW w:w="2407" w:type="dxa"/>
            <w:vAlign w:val="bottom"/>
          </w:tcPr>
          <w:p w14:paraId="33CF4C01" w14:textId="308532CA" w:rsidR="00BC57D3" w:rsidRPr="00BC57D3" w:rsidRDefault="00BC57D3" w:rsidP="001D60E0">
            <w:pPr>
              <w:pStyle w:val="NormalIndent"/>
              <w:ind w:left="0"/>
              <w:rPr>
                <w:rFonts w:cs="Arial"/>
                <w:color w:val="000000"/>
                <w:szCs w:val="20"/>
              </w:rPr>
            </w:pPr>
            <w:r w:rsidRPr="00BC57D3">
              <w:rPr>
                <w:rFonts w:cs="Arial"/>
                <w:color w:val="000000"/>
                <w:szCs w:val="20"/>
              </w:rPr>
              <w:t>New Zealand</w:t>
            </w:r>
          </w:p>
        </w:tc>
        <w:tc>
          <w:tcPr>
            <w:tcW w:w="2846" w:type="dxa"/>
            <w:vAlign w:val="bottom"/>
          </w:tcPr>
          <w:p w14:paraId="32A396E2" w14:textId="00FA3E70" w:rsidR="00BC57D3" w:rsidRPr="00BC57D3" w:rsidRDefault="008B6B4F" w:rsidP="001D60E0">
            <w:pPr>
              <w:pStyle w:val="NormalIndent"/>
              <w:ind w:left="0"/>
              <w:rPr>
                <w:rFonts w:cs="Arial"/>
                <w:color w:val="0000FF"/>
                <w:szCs w:val="20"/>
                <w:u w:val="single"/>
              </w:rPr>
            </w:pPr>
            <w:hyperlink r:id="rId75" w:history="1">
              <w:r w:rsidR="00BC57D3" w:rsidRPr="00BC57D3">
                <w:rPr>
                  <w:rFonts w:cs="Arial"/>
                  <w:color w:val="0000FF"/>
                  <w:szCs w:val="20"/>
                  <w:u w:val="single"/>
                </w:rPr>
                <w:t>www.philips.co.nz</w:t>
              </w:r>
            </w:hyperlink>
          </w:p>
        </w:tc>
        <w:tc>
          <w:tcPr>
            <w:tcW w:w="1170" w:type="dxa"/>
            <w:vAlign w:val="bottom"/>
          </w:tcPr>
          <w:p w14:paraId="48E031BF" w14:textId="1B39F401" w:rsidR="00BC57D3" w:rsidRPr="00BC57D3" w:rsidRDefault="00BC57D3" w:rsidP="001D60E0">
            <w:pPr>
              <w:pStyle w:val="NormalIndent"/>
              <w:ind w:left="0"/>
              <w:rPr>
                <w:rFonts w:cs="Arial"/>
                <w:color w:val="000000"/>
                <w:szCs w:val="20"/>
              </w:rPr>
            </w:pPr>
            <w:r w:rsidRPr="00BC57D3">
              <w:rPr>
                <w:rFonts w:cs="Arial"/>
                <w:color w:val="000000"/>
                <w:szCs w:val="20"/>
              </w:rPr>
              <w:t>en</w:t>
            </w:r>
          </w:p>
        </w:tc>
        <w:tc>
          <w:tcPr>
            <w:tcW w:w="1350" w:type="dxa"/>
            <w:vAlign w:val="bottom"/>
          </w:tcPr>
          <w:p w14:paraId="5BE13777" w14:textId="19528F60" w:rsidR="00BC57D3" w:rsidRPr="00BC57D3" w:rsidRDefault="00BC57D3" w:rsidP="001D60E0">
            <w:pPr>
              <w:pStyle w:val="NormalIndent"/>
              <w:ind w:left="0"/>
              <w:rPr>
                <w:rFonts w:cs="Arial"/>
                <w:color w:val="000000"/>
                <w:szCs w:val="20"/>
              </w:rPr>
            </w:pPr>
            <w:r w:rsidRPr="00BC57D3">
              <w:rPr>
                <w:rFonts w:cs="Arial"/>
                <w:color w:val="000000"/>
                <w:szCs w:val="20"/>
              </w:rPr>
              <w:t>NZ</w:t>
            </w:r>
          </w:p>
        </w:tc>
        <w:tc>
          <w:tcPr>
            <w:tcW w:w="1185" w:type="dxa"/>
            <w:vAlign w:val="bottom"/>
          </w:tcPr>
          <w:p w14:paraId="6A19AA38" w14:textId="0F532005" w:rsidR="00BC57D3" w:rsidRPr="00BC57D3" w:rsidRDefault="00BC57D3" w:rsidP="001D60E0">
            <w:pPr>
              <w:pStyle w:val="NormalIndent"/>
              <w:ind w:left="0"/>
              <w:rPr>
                <w:rFonts w:cs="Arial"/>
                <w:color w:val="000000"/>
                <w:szCs w:val="20"/>
              </w:rPr>
            </w:pPr>
            <w:r w:rsidRPr="00BC57D3">
              <w:rPr>
                <w:rFonts w:cs="Arial"/>
                <w:color w:val="000000"/>
                <w:szCs w:val="20"/>
              </w:rPr>
              <w:t>en_NZ</w:t>
            </w:r>
          </w:p>
        </w:tc>
      </w:tr>
      <w:tr w:rsidR="00BC57D3" w14:paraId="2640063B" w14:textId="77777777" w:rsidTr="00BC57D3">
        <w:tc>
          <w:tcPr>
            <w:tcW w:w="2407" w:type="dxa"/>
            <w:vAlign w:val="bottom"/>
          </w:tcPr>
          <w:p w14:paraId="2D9CE83F" w14:textId="013BC0DB" w:rsidR="00BC57D3" w:rsidRPr="00BC57D3" w:rsidRDefault="00BC57D3" w:rsidP="001D60E0">
            <w:pPr>
              <w:pStyle w:val="NormalIndent"/>
              <w:ind w:left="0"/>
              <w:rPr>
                <w:rFonts w:cs="Arial"/>
                <w:color w:val="000000"/>
                <w:szCs w:val="20"/>
              </w:rPr>
            </w:pPr>
            <w:r w:rsidRPr="00BC57D3">
              <w:rPr>
                <w:rFonts w:cs="Arial"/>
                <w:color w:val="000000"/>
                <w:szCs w:val="20"/>
              </w:rPr>
              <w:t>Pakistan</w:t>
            </w:r>
          </w:p>
        </w:tc>
        <w:tc>
          <w:tcPr>
            <w:tcW w:w="2846" w:type="dxa"/>
            <w:vAlign w:val="bottom"/>
          </w:tcPr>
          <w:p w14:paraId="7786932C" w14:textId="6C62469B" w:rsidR="00BC57D3" w:rsidRPr="00BC57D3" w:rsidRDefault="008B6B4F" w:rsidP="001D60E0">
            <w:pPr>
              <w:pStyle w:val="NormalIndent"/>
              <w:ind w:left="0"/>
              <w:rPr>
                <w:rFonts w:cs="Arial"/>
                <w:color w:val="0000FF"/>
                <w:szCs w:val="20"/>
                <w:u w:val="single"/>
              </w:rPr>
            </w:pPr>
            <w:hyperlink r:id="rId76" w:history="1">
              <w:r w:rsidR="00BC57D3" w:rsidRPr="00BC57D3">
                <w:rPr>
                  <w:rFonts w:cs="Arial"/>
                  <w:color w:val="0000FF"/>
                  <w:szCs w:val="20"/>
                  <w:u w:val="single"/>
                </w:rPr>
                <w:t>www.philips.com.pk</w:t>
              </w:r>
            </w:hyperlink>
          </w:p>
        </w:tc>
        <w:tc>
          <w:tcPr>
            <w:tcW w:w="1170" w:type="dxa"/>
            <w:vAlign w:val="bottom"/>
          </w:tcPr>
          <w:p w14:paraId="00C8FA78" w14:textId="113B993B" w:rsidR="00BC57D3" w:rsidRPr="00BC57D3" w:rsidRDefault="00BC57D3" w:rsidP="001D60E0">
            <w:pPr>
              <w:pStyle w:val="NormalIndent"/>
              <w:ind w:left="0"/>
              <w:rPr>
                <w:rFonts w:cs="Arial"/>
                <w:color w:val="000000"/>
                <w:szCs w:val="20"/>
              </w:rPr>
            </w:pPr>
            <w:r w:rsidRPr="00BC57D3">
              <w:rPr>
                <w:rFonts w:cs="Arial"/>
                <w:color w:val="000000"/>
                <w:szCs w:val="20"/>
              </w:rPr>
              <w:t>en</w:t>
            </w:r>
          </w:p>
        </w:tc>
        <w:tc>
          <w:tcPr>
            <w:tcW w:w="1350" w:type="dxa"/>
            <w:vAlign w:val="bottom"/>
          </w:tcPr>
          <w:p w14:paraId="393D8E42" w14:textId="3672211C" w:rsidR="00BC57D3" w:rsidRPr="00BC57D3" w:rsidRDefault="00BC57D3" w:rsidP="001D60E0">
            <w:pPr>
              <w:pStyle w:val="NormalIndent"/>
              <w:ind w:left="0"/>
              <w:rPr>
                <w:rFonts w:cs="Arial"/>
                <w:color w:val="000000"/>
                <w:szCs w:val="20"/>
              </w:rPr>
            </w:pPr>
            <w:r w:rsidRPr="00BC57D3">
              <w:rPr>
                <w:rFonts w:cs="Arial"/>
                <w:color w:val="000000"/>
                <w:szCs w:val="20"/>
              </w:rPr>
              <w:t>PK</w:t>
            </w:r>
          </w:p>
        </w:tc>
        <w:tc>
          <w:tcPr>
            <w:tcW w:w="1185" w:type="dxa"/>
            <w:vAlign w:val="bottom"/>
          </w:tcPr>
          <w:p w14:paraId="09874A74" w14:textId="536CFD3F" w:rsidR="00BC57D3" w:rsidRPr="00BC57D3" w:rsidRDefault="00BC57D3" w:rsidP="001D60E0">
            <w:pPr>
              <w:pStyle w:val="NormalIndent"/>
              <w:ind w:left="0"/>
              <w:rPr>
                <w:rFonts w:cs="Arial"/>
                <w:color w:val="000000"/>
                <w:szCs w:val="20"/>
              </w:rPr>
            </w:pPr>
            <w:r w:rsidRPr="00BC57D3">
              <w:rPr>
                <w:rFonts w:cs="Arial"/>
                <w:color w:val="000000"/>
                <w:szCs w:val="20"/>
              </w:rPr>
              <w:t>en_PK</w:t>
            </w:r>
          </w:p>
        </w:tc>
      </w:tr>
      <w:tr w:rsidR="00BC57D3" w14:paraId="229BB7E6" w14:textId="77777777" w:rsidTr="00BC57D3">
        <w:tc>
          <w:tcPr>
            <w:tcW w:w="2407" w:type="dxa"/>
            <w:vAlign w:val="bottom"/>
          </w:tcPr>
          <w:p w14:paraId="6DE6EB2D" w14:textId="4AEAB6D1" w:rsidR="00BC57D3" w:rsidRPr="00BC57D3" w:rsidRDefault="00BC57D3" w:rsidP="001D60E0">
            <w:pPr>
              <w:pStyle w:val="NormalIndent"/>
              <w:ind w:left="0"/>
              <w:rPr>
                <w:rFonts w:cs="Arial"/>
                <w:color w:val="000000"/>
                <w:szCs w:val="20"/>
              </w:rPr>
            </w:pPr>
            <w:r w:rsidRPr="00BC57D3">
              <w:rPr>
                <w:rFonts w:cs="Arial"/>
                <w:color w:val="000000"/>
                <w:szCs w:val="20"/>
              </w:rPr>
              <w:t>Philippines</w:t>
            </w:r>
          </w:p>
        </w:tc>
        <w:tc>
          <w:tcPr>
            <w:tcW w:w="2846" w:type="dxa"/>
            <w:vAlign w:val="bottom"/>
          </w:tcPr>
          <w:p w14:paraId="4ED91AED" w14:textId="29744C9D" w:rsidR="00BC57D3" w:rsidRPr="00BC57D3" w:rsidRDefault="008B6B4F" w:rsidP="001D60E0">
            <w:pPr>
              <w:pStyle w:val="NormalIndent"/>
              <w:ind w:left="0"/>
              <w:rPr>
                <w:rFonts w:cs="Arial"/>
                <w:color w:val="0000FF"/>
                <w:szCs w:val="20"/>
                <w:u w:val="single"/>
              </w:rPr>
            </w:pPr>
            <w:hyperlink r:id="rId77" w:history="1">
              <w:r w:rsidR="00BC57D3" w:rsidRPr="00BC57D3">
                <w:rPr>
                  <w:rFonts w:cs="Arial"/>
                  <w:color w:val="0000FF"/>
                  <w:szCs w:val="20"/>
                  <w:u w:val="single"/>
                </w:rPr>
                <w:t>www.philips.com.ph</w:t>
              </w:r>
            </w:hyperlink>
          </w:p>
        </w:tc>
        <w:tc>
          <w:tcPr>
            <w:tcW w:w="1170" w:type="dxa"/>
            <w:vAlign w:val="bottom"/>
          </w:tcPr>
          <w:p w14:paraId="79EAE06B" w14:textId="6DABF0F5" w:rsidR="00BC57D3" w:rsidRPr="00BC57D3" w:rsidRDefault="00BC57D3" w:rsidP="001D60E0">
            <w:pPr>
              <w:pStyle w:val="NormalIndent"/>
              <w:ind w:left="0"/>
              <w:rPr>
                <w:rFonts w:cs="Arial"/>
                <w:color w:val="000000"/>
                <w:szCs w:val="20"/>
              </w:rPr>
            </w:pPr>
            <w:r w:rsidRPr="00BC57D3">
              <w:rPr>
                <w:rFonts w:cs="Arial"/>
                <w:color w:val="000000"/>
                <w:szCs w:val="20"/>
              </w:rPr>
              <w:t>en</w:t>
            </w:r>
          </w:p>
        </w:tc>
        <w:tc>
          <w:tcPr>
            <w:tcW w:w="1350" w:type="dxa"/>
            <w:vAlign w:val="bottom"/>
          </w:tcPr>
          <w:p w14:paraId="42B05F68" w14:textId="7847E39B" w:rsidR="00BC57D3" w:rsidRPr="00BC57D3" w:rsidRDefault="00BC57D3" w:rsidP="001D60E0">
            <w:pPr>
              <w:pStyle w:val="NormalIndent"/>
              <w:ind w:left="0"/>
              <w:rPr>
                <w:rFonts w:cs="Arial"/>
                <w:color w:val="000000"/>
                <w:szCs w:val="20"/>
              </w:rPr>
            </w:pPr>
            <w:r w:rsidRPr="00BC57D3">
              <w:rPr>
                <w:rFonts w:cs="Arial"/>
                <w:color w:val="000000"/>
                <w:szCs w:val="20"/>
              </w:rPr>
              <w:t>PH</w:t>
            </w:r>
          </w:p>
        </w:tc>
        <w:tc>
          <w:tcPr>
            <w:tcW w:w="1185" w:type="dxa"/>
            <w:vAlign w:val="bottom"/>
          </w:tcPr>
          <w:p w14:paraId="03490043" w14:textId="78F3B435" w:rsidR="00BC57D3" w:rsidRPr="00BC57D3" w:rsidRDefault="00BC57D3" w:rsidP="001D60E0">
            <w:pPr>
              <w:pStyle w:val="NormalIndent"/>
              <w:ind w:left="0"/>
              <w:rPr>
                <w:rFonts w:cs="Arial"/>
                <w:color w:val="000000"/>
                <w:szCs w:val="20"/>
              </w:rPr>
            </w:pPr>
            <w:r w:rsidRPr="00BC57D3">
              <w:rPr>
                <w:rFonts w:cs="Arial"/>
                <w:color w:val="000000"/>
                <w:szCs w:val="20"/>
              </w:rPr>
              <w:t>en_PH</w:t>
            </w:r>
          </w:p>
        </w:tc>
      </w:tr>
      <w:tr w:rsidR="00BC57D3" w14:paraId="4A2A5957" w14:textId="77777777" w:rsidTr="00BC57D3">
        <w:tc>
          <w:tcPr>
            <w:tcW w:w="2407" w:type="dxa"/>
            <w:vAlign w:val="bottom"/>
          </w:tcPr>
          <w:p w14:paraId="36DDCDBF" w14:textId="55B24D0C" w:rsidR="00BC57D3" w:rsidRPr="00BC57D3" w:rsidRDefault="00BC57D3" w:rsidP="001D60E0">
            <w:pPr>
              <w:pStyle w:val="NormalIndent"/>
              <w:ind w:left="0"/>
              <w:rPr>
                <w:rFonts w:cs="Arial"/>
                <w:color w:val="000000"/>
                <w:szCs w:val="20"/>
              </w:rPr>
            </w:pPr>
            <w:r w:rsidRPr="00BC57D3">
              <w:rPr>
                <w:rFonts w:cs="Arial"/>
                <w:color w:val="000000"/>
                <w:szCs w:val="20"/>
              </w:rPr>
              <w:t>Singapore</w:t>
            </w:r>
          </w:p>
        </w:tc>
        <w:tc>
          <w:tcPr>
            <w:tcW w:w="2846" w:type="dxa"/>
            <w:vAlign w:val="bottom"/>
          </w:tcPr>
          <w:p w14:paraId="762AE855" w14:textId="3442BB86" w:rsidR="00BC57D3" w:rsidRPr="00BC57D3" w:rsidRDefault="008B6B4F" w:rsidP="001D60E0">
            <w:pPr>
              <w:pStyle w:val="NormalIndent"/>
              <w:ind w:left="0"/>
              <w:rPr>
                <w:rFonts w:cs="Arial"/>
                <w:color w:val="0000FF"/>
                <w:szCs w:val="20"/>
                <w:u w:val="single"/>
              </w:rPr>
            </w:pPr>
            <w:hyperlink r:id="rId78" w:history="1">
              <w:r w:rsidR="00BC57D3" w:rsidRPr="00BC57D3">
                <w:rPr>
                  <w:rFonts w:cs="Arial"/>
                  <w:color w:val="0000FF"/>
                  <w:szCs w:val="20"/>
                  <w:u w:val="single"/>
                </w:rPr>
                <w:t>www.philips.com.sg</w:t>
              </w:r>
            </w:hyperlink>
          </w:p>
        </w:tc>
        <w:tc>
          <w:tcPr>
            <w:tcW w:w="1170" w:type="dxa"/>
            <w:vAlign w:val="bottom"/>
          </w:tcPr>
          <w:p w14:paraId="671FFDD0" w14:textId="7F20C84F" w:rsidR="00BC57D3" w:rsidRPr="00BC57D3" w:rsidRDefault="00BC57D3" w:rsidP="001D60E0">
            <w:pPr>
              <w:pStyle w:val="NormalIndent"/>
              <w:ind w:left="0"/>
              <w:rPr>
                <w:rFonts w:cs="Arial"/>
                <w:color w:val="000000"/>
                <w:szCs w:val="20"/>
              </w:rPr>
            </w:pPr>
            <w:r w:rsidRPr="00BC57D3">
              <w:rPr>
                <w:rFonts w:cs="Arial"/>
                <w:color w:val="000000"/>
                <w:szCs w:val="20"/>
              </w:rPr>
              <w:t>en</w:t>
            </w:r>
          </w:p>
        </w:tc>
        <w:tc>
          <w:tcPr>
            <w:tcW w:w="1350" w:type="dxa"/>
            <w:vAlign w:val="bottom"/>
          </w:tcPr>
          <w:p w14:paraId="5158F4D8" w14:textId="27B18D97" w:rsidR="00BC57D3" w:rsidRPr="00BC57D3" w:rsidRDefault="00BC57D3" w:rsidP="001D60E0">
            <w:pPr>
              <w:pStyle w:val="NormalIndent"/>
              <w:ind w:left="0"/>
              <w:rPr>
                <w:rFonts w:cs="Arial"/>
                <w:color w:val="000000"/>
                <w:szCs w:val="20"/>
              </w:rPr>
            </w:pPr>
            <w:r w:rsidRPr="00BC57D3">
              <w:rPr>
                <w:rFonts w:cs="Arial"/>
                <w:color w:val="000000"/>
                <w:szCs w:val="20"/>
              </w:rPr>
              <w:t>SG</w:t>
            </w:r>
          </w:p>
        </w:tc>
        <w:tc>
          <w:tcPr>
            <w:tcW w:w="1185" w:type="dxa"/>
            <w:vAlign w:val="bottom"/>
          </w:tcPr>
          <w:p w14:paraId="5CB5EBF7" w14:textId="61919C51" w:rsidR="00BC57D3" w:rsidRPr="00BC57D3" w:rsidRDefault="00BC57D3" w:rsidP="001D60E0">
            <w:pPr>
              <w:pStyle w:val="NormalIndent"/>
              <w:ind w:left="0"/>
              <w:rPr>
                <w:rFonts w:cs="Arial"/>
                <w:color w:val="000000"/>
                <w:szCs w:val="20"/>
              </w:rPr>
            </w:pPr>
            <w:r w:rsidRPr="00BC57D3">
              <w:rPr>
                <w:rFonts w:cs="Arial"/>
                <w:color w:val="000000"/>
                <w:szCs w:val="20"/>
              </w:rPr>
              <w:t>en_SG</w:t>
            </w:r>
          </w:p>
        </w:tc>
      </w:tr>
      <w:tr w:rsidR="00BC57D3" w14:paraId="4380A3A5" w14:textId="77777777" w:rsidTr="00BC57D3">
        <w:tc>
          <w:tcPr>
            <w:tcW w:w="2407" w:type="dxa"/>
            <w:vAlign w:val="bottom"/>
          </w:tcPr>
          <w:p w14:paraId="473E0FE7" w14:textId="3912D56C" w:rsidR="00BC57D3" w:rsidRPr="00BC57D3" w:rsidRDefault="00BC57D3" w:rsidP="001D60E0">
            <w:pPr>
              <w:pStyle w:val="NormalIndent"/>
              <w:ind w:left="0"/>
              <w:rPr>
                <w:rFonts w:cs="Arial"/>
                <w:color w:val="000000"/>
                <w:szCs w:val="20"/>
              </w:rPr>
            </w:pPr>
            <w:r w:rsidRPr="00BC57D3">
              <w:rPr>
                <w:rFonts w:cs="Arial"/>
                <w:color w:val="000000"/>
                <w:szCs w:val="20"/>
              </w:rPr>
              <w:t>Taiwan</w:t>
            </w:r>
          </w:p>
        </w:tc>
        <w:tc>
          <w:tcPr>
            <w:tcW w:w="2846" w:type="dxa"/>
            <w:vAlign w:val="bottom"/>
          </w:tcPr>
          <w:p w14:paraId="32F4E537" w14:textId="229259F7" w:rsidR="00BC57D3" w:rsidRPr="00BC57D3" w:rsidRDefault="008B6B4F" w:rsidP="001D60E0">
            <w:pPr>
              <w:pStyle w:val="NormalIndent"/>
              <w:ind w:left="0"/>
              <w:rPr>
                <w:rFonts w:cs="Arial"/>
                <w:color w:val="0000FF"/>
                <w:szCs w:val="20"/>
                <w:u w:val="single"/>
              </w:rPr>
            </w:pPr>
            <w:hyperlink r:id="rId79" w:history="1">
              <w:r w:rsidR="00BC57D3" w:rsidRPr="00BC57D3">
                <w:rPr>
                  <w:rFonts w:cs="Arial"/>
                  <w:color w:val="0000FF"/>
                  <w:szCs w:val="20"/>
                  <w:u w:val="single"/>
                </w:rPr>
                <w:t>www.philips.com.tw</w:t>
              </w:r>
            </w:hyperlink>
          </w:p>
        </w:tc>
        <w:tc>
          <w:tcPr>
            <w:tcW w:w="1170" w:type="dxa"/>
            <w:vAlign w:val="bottom"/>
          </w:tcPr>
          <w:p w14:paraId="780A2FB7" w14:textId="63922861" w:rsidR="00BC57D3" w:rsidRPr="00BC57D3" w:rsidRDefault="00BC57D3" w:rsidP="001D60E0">
            <w:pPr>
              <w:pStyle w:val="NormalIndent"/>
              <w:ind w:left="0"/>
              <w:rPr>
                <w:rFonts w:cs="Arial"/>
                <w:color w:val="000000"/>
                <w:szCs w:val="20"/>
              </w:rPr>
            </w:pPr>
            <w:r w:rsidRPr="00BC57D3">
              <w:rPr>
                <w:rFonts w:cs="Arial"/>
                <w:color w:val="000000"/>
                <w:szCs w:val="20"/>
              </w:rPr>
              <w:t>zh</w:t>
            </w:r>
          </w:p>
        </w:tc>
        <w:tc>
          <w:tcPr>
            <w:tcW w:w="1350" w:type="dxa"/>
            <w:vAlign w:val="bottom"/>
          </w:tcPr>
          <w:p w14:paraId="39D57D49" w14:textId="7923EE4C" w:rsidR="00BC57D3" w:rsidRPr="00BC57D3" w:rsidRDefault="00BC57D3" w:rsidP="001D60E0">
            <w:pPr>
              <w:pStyle w:val="NormalIndent"/>
              <w:ind w:left="0"/>
              <w:rPr>
                <w:rFonts w:cs="Arial"/>
                <w:color w:val="000000"/>
                <w:szCs w:val="20"/>
              </w:rPr>
            </w:pPr>
            <w:r w:rsidRPr="00BC57D3">
              <w:rPr>
                <w:rFonts w:cs="Arial"/>
                <w:color w:val="000000"/>
                <w:szCs w:val="20"/>
              </w:rPr>
              <w:t>TW</w:t>
            </w:r>
          </w:p>
        </w:tc>
        <w:tc>
          <w:tcPr>
            <w:tcW w:w="1185" w:type="dxa"/>
            <w:vAlign w:val="bottom"/>
          </w:tcPr>
          <w:p w14:paraId="4E343275" w14:textId="7279CA60" w:rsidR="00BC57D3" w:rsidRPr="00BC57D3" w:rsidRDefault="00BC57D3" w:rsidP="001D60E0">
            <w:pPr>
              <w:pStyle w:val="NormalIndent"/>
              <w:ind w:left="0"/>
              <w:rPr>
                <w:rFonts w:cs="Arial"/>
                <w:color w:val="000000"/>
                <w:szCs w:val="20"/>
              </w:rPr>
            </w:pPr>
            <w:r w:rsidRPr="00BC57D3">
              <w:rPr>
                <w:rFonts w:cs="Arial"/>
                <w:color w:val="000000"/>
                <w:szCs w:val="20"/>
              </w:rPr>
              <w:t>zh_TW</w:t>
            </w:r>
          </w:p>
        </w:tc>
      </w:tr>
      <w:tr w:rsidR="00BC57D3" w14:paraId="75EB63F4" w14:textId="77777777" w:rsidTr="00BC57D3">
        <w:tc>
          <w:tcPr>
            <w:tcW w:w="2407" w:type="dxa"/>
            <w:vAlign w:val="bottom"/>
          </w:tcPr>
          <w:p w14:paraId="0B894051" w14:textId="62667B7B" w:rsidR="00BC57D3" w:rsidRPr="00BC57D3" w:rsidRDefault="00BC57D3" w:rsidP="001D60E0">
            <w:pPr>
              <w:pStyle w:val="NormalIndent"/>
              <w:ind w:left="0"/>
              <w:rPr>
                <w:rFonts w:cs="Arial"/>
                <w:color w:val="000000"/>
                <w:szCs w:val="20"/>
              </w:rPr>
            </w:pPr>
            <w:r w:rsidRPr="00BC57D3">
              <w:rPr>
                <w:rFonts w:cs="Arial"/>
                <w:color w:val="000000"/>
                <w:szCs w:val="20"/>
              </w:rPr>
              <w:t>Thailand</w:t>
            </w:r>
          </w:p>
        </w:tc>
        <w:tc>
          <w:tcPr>
            <w:tcW w:w="2846" w:type="dxa"/>
            <w:vAlign w:val="bottom"/>
          </w:tcPr>
          <w:p w14:paraId="2B7514CE" w14:textId="109BFC06" w:rsidR="00BC57D3" w:rsidRPr="00BC57D3" w:rsidRDefault="008B6B4F" w:rsidP="001D60E0">
            <w:pPr>
              <w:pStyle w:val="NormalIndent"/>
              <w:ind w:left="0"/>
              <w:rPr>
                <w:rFonts w:cs="Arial"/>
                <w:color w:val="0000FF"/>
                <w:szCs w:val="20"/>
                <w:u w:val="single"/>
              </w:rPr>
            </w:pPr>
            <w:hyperlink r:id="rId80" w:history="1">
              <w:r w:rsidR="00BC57D3" w:rsidRPr="00BC57D3">
                <w:rPr>
                  <w:rFonts w:cs="Arial"/>
                  <w:color w:val="0000FF"/>
                  <w:szCs w:val="20"/>
                  <w:u w:val="single"/>
                </w:rPr>
                <w:t>www.philips.co.th</w:t>
              </w:r>
            </w:hyperlink>
          </w:p>
        </w:tc>
        <w:tc>
          <w:tcPr>
            <w:tcW w:w="1170" w:type="dxa"/>
            <w:vAlign w:val="bottom"/>
          </w:tcPr>
          <w:p w14:paraId="45ABF136" w14:textId="4B201997" w:rsidR="00BC57D3" w:rsidRPr="00BC57D3" w:rsidRDefault="00BC57D3" w:rsidP="001D60E0">
            <w:pPr>
              <w:pStyle w:val="NormalIndent"/>
              <w:ind w:left="0"/>
              <w:rPr>
                <w:rFonts w:cs="Arial"/>
                <w:color w:val="000000"/>
                <w:szCs w:val="20"/>
              </w:rPr>
            </w:pPr>
            <w:r w:rsidRPr="00BC57D3">
              <w:rPr>
                <w:rFonts w:cs="Arial"/>
                <w:color w:val="000000"/>
                <w:szCs w:val="20"/>
              </w:rPr>
              <w:t>th</w:t>
            </w:r>
          </w:p>
        </w:tc>
        <w:tc>
          <w:tcPr>
            <w:tcW w:w="1350" w:type="dxa"/>
            <w:vAlign w:val="bottom"/>
          </w:tcPr>
          <w:p w14:paraId="70517E4E" w14:textId="2982A487" w:rsidR="00BC57D3" w:rsidRPr="00BC57D3" w:rsidRDefault="00BC57D3" w:rsidP="001D60E0">
            <w:pPr>
              <w:pStyle w:val="NormalIndent"/>
              <w:ind w:left="0"/>
              <w:rPr>
                <w:rFonts w:cs="Arial"/>
                <w:color w:val="000000"/>
                <w:szCs w:val="20"/>
              </w:rPr>
            </w:pPr>
            <w:r w:rsidRPr="00BC57D3">
              <w:rPr>
                <w:rFonts w:cs="Arial"/>
                <w:color w:val="000000"/>
                <w:szCs w:val="20"/>
              </w:rPr>
              <w:t>TH</w:t>
            </w:r>
          </w:p>
        </w:tc>
        <w:tc>
          <w:tcPr>
            <w:tcW w:w="1185" w:type="dxa"/>
            <w:vAlign w:val="bottom"/>
          </w:tcPr>
          <w:p w14:paraId="01676070" w14:textId="13EE8D63" w:rsidR="00BC57D3" w:rsidRPr="00BC57D3" w:rsidRDefault="00BC57D3" w:rsidP="001D60E0">
            <w:pPr>
              <w:pStyle w:val="NormalIndent"/>
              <w:ind w:left="0"/>
              <w:rPr>
                <w:rFonts w:cs="Arial"/>
                <w:color w:val="000000"/>
                <w:szCs w:val="20"/>
              </w:rPr>
            </w:pPr>
            <w:r w:rsidRPr="00BC57D3">
              <w:rPr>
                <w:rFonts w:cs="Arial"/>
                <w:color w:val="000000"/>
                <w:szCs w:val="20"/>
              </w:rPr>
              <w:t>th_TH</w:t>
            </w:r>
          </w:p>
        </w:tc>
      </w:tr>
      <w:tr w:rsidR="00BC57D3" w14:paraId="28442592" w14:textId="77777777" w:rsidTr="00BC57D3">
        <w:tc>
          <w:tcPr>
            <w:tcW w:w="2407" w:type="dxa"/>
            <w:vAlign w:val="bottom"/>
          </w:tcPr>
          <w:p w14:paraId="6D7625ED" w14:textId="59620EA8" w:rsidR="00BC57D3" w:rsidRPr="00BC57D3" w:rsidRDefault="00BC57D3" w:rsidP="001D60E0">
            <w:pPr>
              <w:pStyle w:val="NormalIndent"/>
              <w:ind w:left="0"/>
              <w:rPr>
                <w:rFonts w:cs="Arial"/>
                <w:color w:val="000000"/>
                <w:szCs w:val="20"/>
              </w:rPr>
            </w:pPr>
            <w:r w:rsidRPr="00BC57D3">
              <w:rPr>
                <w:rFonts w:cs="Arial"/>
                <w:color w:val="000000"/>
                <w:szCs w:val="20"/>
              </w:rPr>
              <w:t>Turkey</w:t>
            </w:r>
          </w:p>
        </w:tc>
        <w:tc>
          <w:tcPr>
            <w:tcW w:w="2846" w:type="dxa"/>
            <w:vAlign w:val="bottom"/>
          </w:tcPr>
          <w:p w14:paraId="6899DBAC" w14:textId="21D91AD9" w:rsidR="00BC57D3" w:rsidRPr="00BC57D3" w:rsidRDefault="008B6B4F" w:rsidP="001D60E0">
            <w:pPr>
              <w:pStyle w:val="NormalIndent"/>
              <w:ind w:left="0"/>
              <w:rPr>
                <w:rFonts w:cs="Arial"/>
                <w:color w:val="0000FF"/>
                <w:szCs w:val="20"/>
                <w:u w:val="single"/>
              </w:rPr>
            </w:pPr>
            <w:hyperlink r:id="rId81" w:history="1">
              <w:r w:rsidR="00BC57D3" w:rsidRPr="00BC57D3">
                <w:rPr>
                  <w:rFonts w:cs="Arial"/>
                  <w:color w:val="0000FF"/>
                  <w:szCs w:val="20"/>
                  <w:u w:val="single"/>
                </w:rPr>
                <w:t>www.philips.com.tr</w:t>
              </w:r>
            </w:hyperlink>
          </w:p>
        </w:tc>
        <w:tc>
          <w:tcPr>
            <w:tcW w:w="1170" w:type="dxa"/>
            <w:vAlign w:val="bottom"/>
          </w:tcPr>
          <w:p w14:paraId="718D48F2" w14:textId="20E7CC2D" w:rsidR="00BC57D3" w:rsidRPr="00BC57D3" w:rsidRDefault="00BC57D3" w:rsidP="001D60E0">
            <w:pPr>
              <w:pStyle w:val="NormalIndent"/>
              <w:ind w:left="0"/>
              <w:rPr>
                <w:rFonts w:cs="Arial"/>
                <w:color w:val="000000"/>
                <w:szCs w:val="20"/>
              </w:rPr>
            </w:pPr>
            <w:r w:rsidRPr="00BC57D3">
              <w:rPr>
                <w:rFonts w:cs="Arial"/>
                <w:color w:val="000000"/>
                <w:szCs w:val="20"/>
              </w:rPr>
              <w:t>tr</w:t>
            </w:r>
          </w:p>
        </w:tc>
        <w:tc>
          <w:tcPr>
            <w:tcW w:w="1350" w:type="dxa"/>
            <w:vAlign w:val="bottom"/>
          </w:tcPr>
          <w:p w14:paraId="54346898" w14:textId="7790AFEA" w:rsidR="00BC57D3" w:rsidRPr="00BC57D3" w:rsidRDefault="00BC57D3" w:rsidP="001D60E0">
            <w:pPr>
              <w:pStyle w:val="NormalIndent"/>
              <w:ind w:left="0"/>
              <w:rPr>
                <w:rFonts w:cs="Arial"/>
                <w:color w:val="000000"/>
                <w:szCs w:val="20"/>
              </w:rPr>
            </w:pPr>
            <w:r w:rsidRPr="00BC57D3">
              <w:rPr>
                <w:rFonts w:cs="Arial"/>
                <w:color w:val="000000"/>
                <w:szCs w:val="20"/>
              </w:rPr>
              <w:t>TR</w:t>
            </w:r>
          </w:p>
        </w:tc>
        <w:tc>
          <w:tcPr>
            <w:tcW w:w="1185" w:type="dxa"/>
            <w:vAlign w:val="bottom"/>
          </w:tcPr>
          <w:p w14:paraId="799D72A5" w14:textId="04B98E7C" w:rsidR="00BC57D3" w:rsidRPr="00BC57D3" w:rsidRDefault="00BC57D3" w:rsidP="001D60E0">
            <w:pPr>
              <w:pStyle w:val="NormalIndent"/>
              <w:ind w:left="0"/>
              <w:rPr>
                <w:rFonts w:cs="Arial"/>
                <w:color w:val="000000"/>
                <w:szCs w:val="20"/>
              </w:rPr>
            </w:pPr>
            <w:r w:rsidRPr="00BC57D3">
              <w:rPr>
                <w:rFonts w:cs="Arial"/>
                <w:color w:val="000000"/>
                <w:szCs w:val="20"/>
              </w:rPr>
              <w:t>tr_TR</w:t>
            </w:r>
          </w:p>
        </w:tc>
      </w:tr>
      <w:tr w:rsidR="00BC57D3" w14:paraId="00FCEC28" w14:textId="77777777" w:rsidTr="00BC57D3">
        <w:tc>
          <w:tcPr>
            <w:tcW w:w="2407" w:type="dxa"/>
            <w:vAlign w:val="bottom"/>
          </w:tcPr>
          <w:p w14:paraId="2A5287A2" w14:textId="01FC7B20" w:rsidR="00BC57D3" w:rsidRPr="00BC57D3" w:rsidRDefault="00BC57D3" w:rsidP="001D60E0">
            <w:pPr>
              <w:pStyle w:val="NormalIndent"/>
              <w:ind w:left="0"/>
              <w:rPr>
                <w:rFonts w:cs="Arial"/>
                <w:color w:val="000000"/>
                <w:szCs w:val="20"/>
              </w:rPr>
            </w:pPr>
            <w:r w:rsidRPr="00BC57D3">
              <w:rPr>
                <w:rFonts w:cs="Arial"/>
                <w:color w:val="000000"/>
                <w:szCs w:val="20"/>
              </w:rPr>
              <w:t>Vietnam</w:t>
            </w:r>
          </w:p>
        </w:tc>
        <w:tc>
          <w:tcPr>
            <w:tcW w:w="2846" w:type="dxa"/>
            <w:vAlign w:val="bottom"/>
          </w:tcPr>
          <w:p w14:paraId="3B2A2C4A" w14:textId="4E0C1DC4" w:rsidR="00BC57D3" w:rsidRPr="00BC57D3" w:rsidRDefault="008B6B4F" w:rsidP="001D60E0">
            <w:pPr>
              <w:pStyle w:val="NormalIndent"/>
              <w:ind w:left="0"/>
              <w:rPr>
                <w:rFonts w:cs="Arial"/>
                <w:color w:val="0000FF"/>
                <w:szCs w:val="20"/>
                <w:u w:val="single"/>
              </w:rPr>
            </w:pPr>
            <w:hyperlink r:id="rId82" w:history="1">
              <w:r w:rsidR="00BC57D3" w:rsidRPr="00BC57D3">
                <w:rPr>
                  <w:rFonts w:cs="Arial"/>
                  <w:color w:val="0000FF"/>
                  <w:szCs w:val="20"/>
                  <w:u w:val="single"/>
                </w:rPr>
                <w:t>www.philips.com.vn</w:t>
              </w:r>
            </w:hyperlink>
          </w:p>
        </w:tc>
        <w:tc>
          <w:tcPr>
            <w:tcW w:w="1170" w:type="dxa"/>
            <w:vAlign w:val="bottom"/>
          </w:tcPr>
          <w:p w14:paraId="5BF1F5F0" w14:textId="41DED4CF" w:rsidR="00BC57D3" w:rsidRPr="00BC57D3" w:rsidRDefault="00BC57D3" w:rsidP="001D60E0">
            <w:pPr>
              <w:pStyle w:val="NormalIndent"/>
              <w:ind w:left="0"/>
              <w:rPr>
                <w:rFonts w:cs="Arial"/>
                <w:color w:val="000000"/>
                <w:szCs w:val="20"/>
              </w:rPr>
            </w:pPr>
            <w:r w:rsidRPr="00BC57D3">
              <w:rPr>
                <w:rFonts w:cs="Arial"/>
                <w:color w:val="000000"/>
                <w:szCs w:val="20"/>
              </w:rPr>
              <w:t>vi</w:t>
            </w:r>
          </w:p>
        </w:tc>
        <w:tc>
          <w:tcPr>
            <w:tcW w:w="1350" w:type="dxa"/>
            <w:vAlign w:val="bottom"/>
          </w:tcPr>
          <w:p w14:paraId="6C74D6F8" w14:textId="1C96EA4F" w:rsidR="00BC57D3" w:rsidRPr="00BC57D3" w:rsidRDefault="00BC57D3" w:rsidP="001D60E0">
            <w:pPr>
              <w:pStyle w:val="NormalIndent"/>
              <w:ind w:left="0"/>
              <w:rPr>
                <w:rFonts w:cs="Arial"/>
                <w:color w:val="000000"/>
                <w:szCs w:val="20"/>
              </w:rPr>
            </w:pPr>
            <w:r w:rsidRPr="00BC57D3">
              <w:rPr>
                <w:rFonts w:cs="Arial"/>
                <w:color w:val="000000"/>
                <w:szCs w:val="20"/>
              </w:rPr>
              <w:t>VN</w:t>
            </w:r>
          </w:p>
        </w:tc>
        <w:tc>
          <w:tcPr>
            <w:tcW w:w="1185" w:type="dxa"/>
            <w:vAlign w:val="bottom"/>
          </w:tcPr>
          <w:p w14:paraId="5967DFAE" w14:textId="64A79BC2" w:rsidR="00BC57D3" w:rsidRPr="00BC57D3" w:rsidRDefault="00BC57D3" w:rsidP="001D60E0">
            <w:pPr>
              <w:pStyle w:val="NormalIndent"/>
              <w:ind w:left="0"/>
              <w:rPr>
                <w:rFonts w:cs="Arial"/>
                <w:color w:val="000000"/>
                <w:szCs w:val="20"/>
              </w:rPr>
            </w:pPr>
            <w:r w:rsidRPr="00BC57D3">
              <w:rPr>
                <w:rFonts w:cs="Arial"/>
                <w:color w:val="000000"/>
                <w:szCs w:val="20"/>
              </w:rPr>
              <w:t>vi_VN</w:t>
            </w:r>
          </w:p>
        </w:tc>
      </w:tr>
    </w:tbl>
    <w:p w14:paraId="5E617713" w14:textId="77777777" w:rsidR="001D60E0" w:rsidRDefault="001D60E0" w:rsidP="001D60E0">
      <w:pPr>
        <w:pStyle w:val="NormalIndent"/>
      </w:pPr>
    </w:p>
    <w:p w14:paraId="36A1399E" w14:textId="77777777" w:rsidR="00BC57D3" w:rsidRPr="001D60E0" w:rsidRDefault="00BC57D3" w:rsidP="001D60E0">
      <w:pPr>
        <w:pStyle w:val="NormalIndent"/>
      </w:pPr>
    </w:p>
    <w:sectPr w:rsidR="00BC57D3" w:rsidRPr="001D60E0" w:rsidSect="00301314">
      <w:headerReference w:type="default" r:id="rId83"/>
      <w:pgSz w:w="11909" w:h="16834" w:code="9"/>
      <w:pgMar w:top="1901" w:right="1109" w:bottom="1797" w:left="1418" w:header="720" w:footer="101"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54248" w14:textId="77777777" w:rsidR="008B6B4F" w:rsidRDefault="008B6B4F">
      <w:r>
        <w:separator/>
      </w:r>
    </w:p>
  </w:endnote>
  <w:endnote w:type="continuationSeparator" w:id="0">
    <w:p w14:paraId="6E6AAEAE" w14:textId="77777777" w:rsidR="008B6B4F" w:rsidRDefault="008B6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FC9DC" w14:textId="77777777" w:rsidR="008B6B4F" w:rsidRDefault="008B6B4F">
      <w:r>
        <w:separator/>
      </w:r>
    </w:p>
  </w:footnote>
  <w:footnote w:type="continuationSeparator" w:id="0">
    <w:p w14:paraId="37034D48" w14:textId="77777777" w:rsidR="008B6B4F" w:rsidRDefault="008B6B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3DC15" w14:textId="77777777" w:rsidR="008B6B4F" w:rsidRPr="00AA5A97" w:rsidRDefault="008B6B4F" w:rsidP="009C5FD1">
    <w:pPr>
      <w:tabs>
        <w:tab w:val="right" w:pos="9357"/>
      </w:tabs>
      <w:rPr>
        <w:color w:val="F58F08"/>
      </w:rPr>
    </w:pPr>
    <w:r>
      <w:rPr>
        <w:noProof/>
      </w:rPr>
      <w:drawing>
        <wp:anchor distT="0" distB="0" distL="114300" distR="114300" simplePos="0" relativeHeight="251659776" behindDoc="0" locked="0" layoutInCell="1" allowOverlap="1" wp14:anchorId="5863DC1A" wp14:editId="5863DC1B">
          <wp:simplePos x="0" y="0"/>
          <wp:positionH relativeFrom="margin">
            <wp:posOffset>142875</wp:posOffset>
          </wp:positionH>
          <wp:positionV relativeFrom="paragraph">
            <wp:posOffset>-40640</wp:posOffset>
          </wp:positionV>
          <wp:extent cx="1457325" cy="266700"/>
          <wp:effectExtent l="0" t="0" r="0" b="0"/>
          <wp:wrapNone/>
          <wp:docPr id="51" name="Picture 51" descr="Wordmark_2008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ordmark_2008_RGB"/>
                  <pic:cNvPicPr>
                    <a:picLocks noChangeAspect="1" noChangeArrowheads="1"/>
                  </pic:cNvPicPr>
                </pic:nvPicPr>
                <pic:blipFill>
                  <a:blip r:embed="rId1"/>
                  <a:srcRect/>
                  <a:stretch>
                    <a:fillRect/>
                  </a:stretch>
                </pic:blipFill>
                <pic:spPr bwMode="auto">
                  <a:xfrm>
                    <a:off x="0" y="0"/>
                    <a:ext cx="1457325" cy="266700"/>
                  </a:xfrm>
                  <a:prstGeom prst="rect">
                    <a:avLst/>
                  </a:prstGeom>
                  <a:noFill/>
                </pic:spPr>
              </pic:pic>
            </a:graphicData>
          </a:graphic>
        </wp:anchor>
      </w:drawing>
    </w:r>
    <w:r>
      <w:tab/>
    </w:r>
    <w:r>
      <w:rPr>
        <w:color w:val="F58F08"/>
      </w:rPr>
      <w:t>Information</w:t>
    </w:r>
  </w:p>
  <w:p w14:paraId="5863DC16" w14:textId="77777777" w:rsidR="008B6B4F" w:rsidRDefault="008B6B4F" w:rsidP="009C5FD1">
    <w:pPr>
      <w:tabs>
        <w:tab w:val="right" w:pos="9357"/>
      </w:tabs>
      <w:rPr>
        <w:sz w:val="22"/>
        <w:szCs w:val="22"/>
      </w:rPr>
    </w:pPr>
    <w:r>
      <w:tab/>
    </w:r>
    <w:r>
      <w:rPr>
        <w:sz w:val="22"/>
        <w:szCs w:val="22"/>
      </w:rPr>
      <w:t>PRX API</w:t>
    </w:r>
  </w:p>
  <w:p w14:paraId="5863DC17" w14:textId="77777777" w:rsidR="008B6B4F" w:rsidRPr="009C5FD1" w:rsidRDefault="008B6B4F" w:rsidP="009C5FD1">
    <w:pPr>
      <w:tabs>
        <w:tab w:val="right" w:pos="9357"/>
      </w:tabs>
      <w:rPr>
        <w:sz w:val="22"/>
        <w:szCs w:val="22"/>
      </w:rPr>
    </w:pPr>
  </w:p>
  <w:p w14:paraId="5863DC18" w14:textId="77777777" w:rsidR="008B6B4F" w:rsidRDefault="008B6B4F" w:rsidP="009C5FD1">
    <w:pPr>
      <w:tabs>
        <w:tab w:val="right" w:pos="9357"/>
      </w:tabs>
    </w:pPr>
    <w:r>
      <w:tab/>
    </w:r>
  </w:p>
  <w:p w14:paraId="5863DC19" w14:textId="77777777" w:rsidR="008B6B4F" w:rsidRPr="009C5FD1" w:rsidRDefault="008B6B4F" w:rsidP="009C5FD1">
    <w:pPr>
      <w:tabs>
        <w:tab w:val="right" w:pos="9357"/>
      </w:tabs>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BE6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5864204"/>
    <w:lvl w:ilvl="0">
      <w:start w:val="1"/>
      <w:numFmt w:val="decimal"/>
      <w:lvlText w:val="%1."/>
      <w:lvlJc w:val="left"/>
      <w:pPr>
        <w:tabs>
          <w:tab w:val="num" w:pos="1492"/>
        </w:tabs>
        <w:ind w:left="1492" w:hanging="360"/>
      </w:pPr>
    </w:lvl>
  </w:abstractNum>
  <w:abstractNum w:abstractNumId="2" w15:restartNumberingAfterBreak="0">
    <w:nsid w:val="FFFFFF7F"/>
    <w:multiLevelType w:val="singleLevel"/>
    <w:tmpl w:val="10DC1C24"/>
    <w:lvl w:ilvl="0">
      <w:start w:val="1"/>
      <w:numFmt w:val="decimal"/>
      <w:lvlText w:val="%1."/>
      <w:lvlJc w:val="left"/>
      <w:pPr>
        <w:tabs>
          <w:tab w:val="num" w:pos="643"/>
        </w:tabs>
        <w:ind w:left="643" w:hanging="360"/>
      </w:pPr>
    </w:lvl>
  </w:abstractNum>
  <w:abstractNum w:abstractNumId="3" w15:restartNumberingAfterBreak="0">
    <w:nsid w:val="00C5338A"/>
    <w:multiLevelType w:val="hybridMultilevel"/>
    <w:tmpl w:val="1D0A731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00F27A18"/>
    <w:multiLevelType w:val="hybridMultilevel"/>
    <w:tmpl w:val="9AD67B30"/>
    <w:lvl w:ilvl="0" w:tplc="286407D6">
      <w:start w:val="1"/>
      <w:numFmt w:val="decimal"/>
      <w:pStyle w:val="Listnumbered"/>
      <w:lvlText w:val="%1."/>
      <w:lvlJc w:val="left"/>
      <w:pPr>
        <w:tabs>
          <w:tab w:val="num" w:pos="1211"/>
        </w:tabs>
        <w:ind w:left="1211" w:hanging="360"/>
      </w:pPr>
    </w:lvl>
    <w:lvl w:ilvl="1" w:tplc="04090003">
      <w:start w:val="1"/>
      <w:numFmt w:val="bullet"/>
      <w:lvlText w:val="o"/>
      <w:lvlJc w:val="left"/>
      <w:pPr>
        <w:tabs>
          <w:tab w:val="num" w:pos="1931"/>
        </w:tabs>
        <w:ind w:left="1931" w:hanging="360"/>
      </w:pPr>
      <w:rPr>
        <w:rFonts w:ascii="Courier New" w:hAnsi="Courier New" w:hint="default"/>
      </w:rPr>
    </w:lvl>
    <w:lvl w:ilvl="2" w:tplc="04090005">
      <w:start w:val="1"/>
      <w:numFmt w:val="bullet"/>
      <w:lvlText w:val=""/>
      <w:lvlJc w:val="left"/>
      <w:pPr>
        <w:tabs>
          <w:tab w:val="num" w:pos="2651"/>
        </w:tabs>
        <w:ind w:left="2651" w:hanging="360"/>
      </w:pPr>
      <w:rPr>
        <w:rFonts w:ascii="Wingdings" w:hAnsi="Wingdings" w:hint="default"/>
      </w:rPr>
    </w:lvl>
    <w:lvl w:ilvl="3" w:tplc="04090001">
      <w:start w:val="1"/>
      <w:numFmt w:val="bullet"/>
      <w:lvlText w:val=""/>
      <w:lvlJc w:val="left"/>
      <w:pPr>
        <w:tabs>
          <w:tab w:val="num" w:pos="3371"/>
        </w:tabs>
        <w:ind w:left="3371" w:hanging="360"/>
      </w:pPr>
      <w:rPr>
        <w:rFonts w:ascii="Symbol" w:hAnsi="Symbol" w:hint="default"/>
      </w:rPr>
    </w:lvl>
    <w:lvl w:ilvl="4" w:tplc="04090003">
      <w:start w:val="1"/>
      <w:numFmt w:val="bullet"/>
      <w:lvlText w:val="o"/>
      <w:lvlJc w:val="left"/>
      <w:pPr>
        <w:tabs>
          <w:tab w:val="num" w:pos="4091"/>
        </w:tabs>
        <w:ind w:left="4091" w:hanging="360"/>
      </w:pPr>
      <w:rPr>
        <w:rFonts w:ascii="Courier New" w:hAnsi="Courier New" w:hint="default"/>
      </w:rPr>
    </w:lvl>
    <w:lvl w:ilvl="5" w:tplc="04090005">
      <w:start w:val="1"/>
      <w:numFmt w:val="bullet"/>
      <w:lvlText w:val=""/>
      <w:lvlJc w:val="left"/>
      <w:pPr>
        <w:tabs>
          <w:tab w:val="num" w:pos="4811"/>
        </w:tabs>
        <w:ind w:left="4811" w:hanging="360"/>
      </w:pPr>
      <w:rPr>
        <w:rFonts w:ascii="Wingdings" w:hAnsi="Wingdings" w:hint="default"/>
      </w:rPr>
    </w:lvl>
    <w:lvl w:ilvl="6" w:tplc="04090001">
      <w:start w:val="1"/>
      <w:numFmt w:val="bullet"/>
      <w:lvlText w:val=""/>
      <w:lvlJc w:val="left"/>
      <w:pPr>
        <w:tabs>
          <w:tab w:val="num" w:pos="5531"/>
        </w:tabs>
        <w:ind w:left="5531" w:hanging="360"/>
      </w:pPr>
      <w:rPr>
        <w:rFonts w:ascii="Symbol" w:hAnsi="Symbol" w:hint="default"/>
      </w:rPr>
    </w:lvl>
    <w:lvl w:ilvl="7" w:tplc="04090003">
      <w:start w:val="1"/>
      <w:numFmt w:val="bullet"/>
      <w:lvlText w:val="o"/>
      <w:lvlJc w:val="left"/>
      <w:pPr>
        <w:tabs>
          <w:tab w:val="num" w:pos="6251"/>
        </w:tabs>
        <w:ind w:left="6251" w:hanging="360"/>
      </w:pPr>
      <w:rPr>
        <w:rFonts w:ascii="Courier New" w:hAnsi="Courier New" w:hint="default"/>
      </w:rPr>
    </w:lvl>
    <w:lvl w:ilvl="8" w:tplc="04090005">
      <w:start w:val="1"/>
      <w:numFmt w:val="bullet"/>
      <w:lvlText w:val=""/>
      <w:lvlJc w:val="left"/>
      <w:pPr>
        <w:tabs>
          <w:tab w:val="num" w:pos="6971"/>
        </w:tabs>
        <w:ind w:left="6971" w:hanging="360"/>
      </w:pPr>
      <w:rPr>
        <w:rFonts w:ascii="Wingdings" w:hAnsi="Wingdings" w:hint="default"/>
      </w:rPr>
    </w:lvl>
  </w:abstractNum>
  <w:abstractNum w:abstractNumId="5" w15:restartNumberingAfterBreak="0">
    <w:nsid w:val="03A203E3"/>
    <w:multiLevelType w:val="hybridMultilevel"/>
    <w:tmpl w:val="43CAF224"/>
    <w:lvl w:ilvl="0" w:tplc="7FC4124C">
      <w:start w:val="1"/>
      <w:numFmt w:val="bullet"/>
      <w:pStyle w:val="Listbulleted"/>
      <w:lvlText w:val=""/>
      <w:lvlJc w:val="left"/>
      <w:pPr>
        <w:tabs>
          <w:tab w:val="num" w:pos="360"/>
        </w:tabs>
        <w:ind w:left="360" w:hanging="360"/>
      </w:pPr>
      <w:rPr>
        <w:rFonts w:ascii="Wingdings 3" w:hAnsi="Wingdings 3" w:hint="default"/>
        <w:sz w:val="18"/>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6DA0FBA"/>
    <w:multiLevelType w:val="hybridMultilevel"/>
    <w:tmpl w:val="1DEA1B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0A3D78E3"/>
    <w:multiLevelType w:val="hybridMultilevel"/>
    <w:tmpl w:val="DB26EDA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0E255AB8"/>
    <w:multiLevelType w:val="hybridMultilevel"/>
    <w:tmpl w:val="0E08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85F96"/>
    <w:multiLevelType w:val="hybridMultilevel"/>
    <w:tmpl w:val="360E3B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32AB11CA"/>
    <w:multiLevelType w:val="hybridMultilevel"/>
    <w:tmpl w:val="8AC8AFD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3B9449DA"/>
    <w:multiLevelType w:val="hybridMultilevel"/>
    <w:tmpl w:val="3FB449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4054118B"/>
    <w:multiLevelType w:val="hybridMultilevel"/>
    <w:tmpl w:val="5D5C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46525"/>
    <w:multiLevelType w:val="multilevel"/>
    <w:tmpl w:val="1D62B7A0"/>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lvlText w:val="%1.%2.%3.%4"/>
      <w:lvlJc w:val="left"/>
      <w:pPr>
        <w:tabs>
          <w:tab w:val="num" w:pos="180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14" w15:restartNumberingAfterBreak="0">
    <w:nsid w:val="47F952B0"/>
    <w:multiLevelType w:val="hybridMultilevel"/>
    <w:tmpl w:val="273A3FCA"/>
    <w:lvl w:ilvl="0" w:tplc="47585526">
      <w:start w:val="1"/>
      <w:numFmt w:val="decimal"/>
      <w:lvlText w:val="%1)"/>
      <w:lvlJc w:val="left"/>
      <w:pPr>
        <w:ind w:left="1496" w:hanging="360"/>
      </w:pPr>
      <w:rPr>
        <w:rFonts w:hint="default"/>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5" w15:restartNumberingAfterBreak="0">
    <w:nsid w:val="49290031"/>
    <w:multiLevelType w:val="multilevel"/>
    <w:tmpl w:val="CF0226EA"/>
    <w:lvl w:ilvl="0">
      <w:start w:val="1"/>
      <w:numFmt w:val="bullet"/>
      <w:pStyle w:val="Bullet"/>
      <w:lvlText w:val=""/>
      <w:lvlJc w:val="left"/>
      <w:pPr>
        <w:tabs>
          <w:tab w:val="num" w:pos="2153"/>
        </w:tabs>
        <w:ind w:left="2153" w:hanging="675"/>
      </w:pPr>
      <w:rPr>
        <w:rFonts w:ascii="Wingdings" w:hAnsi="Wingdings" w:hint="default"/>
        <w:sz w:val="22"/>
        <w:lang w:val="en-GB"/>
      </w:rPr>
    </w:lvl>
    <w:lvl w:ilvl="1">
      <w:start w:val="1"/>
      <w:numFmt w:val="lowerLetter"/>
      <w:lvlText w:val="%2."/>
      <w:lvlJc w:val="left"/>
      <w:pPr>
        <w:tabs>
          <w:tab w:val="num" w:pos="2558"/>
        </w:tabs>
        <w:ind w:left="2558" w:hanging="360"/>
      </w:pPr>
    </w:lvl>
    <w:lvl w:ilvl="2">
      <w:start w:val="1"/>
      <w:numFmt w:val="lowerRoman"/>
      <w:lvlText w:val="%3."/>
      <w:lvlJc w:val="right"/>
      <w:pPr>
        <w:tabs>
          <w:tab w:val="num" w:pos="3278"/>
        </w:tabs>
        <w:ind w:left="3278" w:hanging="180"/>
      </w:pPr>
    </w:lvl>
    <w:lvl w:ilvl="3">
      <w:start w:val="1"/>
      <w:numFmt w:val="decimal"/>
      <w:lvlText w:val="%4."/>
      <w:lvlJc w:val="left"/>
      <w:pPr>
        <w:tabs>
          <w:tab w:val="num" w:pos="3998"/>
        </w:tabs>
        <w:ind w:left="3998" w:hanging="360"/>
      </w:pPr>
    </w:lvl>
    <w:lvl w:ilvl="4">
      <w:start w:val="1"/>
      <w:numFmt w:val="lowerLetter"/>
      <w:lvlText w:val="%5."/>
      <w:lvlJc w:val="left"/>
      <w:pPr>
        <w:tabs>
          <w:tab w:val="num" w:pos="4718"/>
        </w:tabs>
        <w:ind w:left="4718" w:hanging="360"/>
      </w:pPr>
    </w:lvl>
    <w:lvl w:ilvl="5">
      <w:start w:val="1"/>
      <w:numFmt w:val="lowerRoman"/>
      <w:lvlText w:val="%6."/>
      <w:lvlJc w:val="right"/>
      <w:pPr>
        <w:tabs>
          <w:tab w:val="num" w:pos="5438"/>
        </w:tabs>
        <w:ind w:left="5438" w:hanging="180"/>
      </w:pPr>
    </w:lvl>
    <w:lvl w:ilvl="6">
      <w:start w:val="1"/>
      <w:numFmt w:val="decimal"/>
      <w:lvlText w:val="%7."/>
      <w:lvlJc w:val="left"/>
      <w:pPr>
        <w:tabs>
          <w:tab w:val="num" w:pos="6158"/>
        </w:tabs>
        <w:ind w:left="6158" w:hanging="360"/>
      </w:pPr>
    </w:lvl>
    <w:lvl w:ilvl="7">
      <w:start w:val="1"/>
      <w:numFmt w:val="lowerLetter"/>
      <w:lvlText w:val="%8."/>
      <w:lvlJc w:val="left"/>
      <w:pPr>
        <w:tabs>
          <w:tab w:val="num" w:pos="6878"/>
        </w:tabs>
        <w:ind w:left="6878" w:hanging="360"/>
      </w:pPr>
    </w:lvl>
    <w:lvl w:ilvl="8">
      <w:start w:val="1"/>
      <w:numFmt w:val="lowerRoman"/>
      <w:lvlText w:val="%9."/>
      <w:lvlJc w:val="right"/>
      <w:pPr>
        <w:tabs>
          <w:tab w:val="num" w:pos="7598"/>
        </w:tabs>
        <w:ind w:left="7598" w:hanging="180"/>
      </w:pPr>
    </w:lvl>
  </w:abstractNum>
  <w:abstractNum w:abstractNumId="16" w15:restartNumberingAfterBreak="0">
    <w:nsid w:val="4BAF46AA"/>
    <w:multiLevelType w:val="hybridMultilevel"/>
    <w:tmpl w:val="7B12ED3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4D5202CA"/>
    <w:multiLevelType w:val="hybridMultilevel"/>
    <w:tmpl w:val="438CC89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50BD33F7"/>
    <w:multiLevelType w:val="hybridMultilevel"/>
    <w:tmpl w:val="9048ADB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60C667EF"/>
    <w:multiLevelType w:val="hybridMultilevel"/>
    <w:tmpl w:val="11BA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937D9"/>
    <w:multiLevelType w:val="multilevel"/>
    <w:tmpl w:val="924C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69440B"/>
    <w:multiLevelType w:val="hybridMultilevel"/>
    <w:tmpl w:val="59847B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79725401"/>
    <w:multiLevelType w:val="hybridMultilevel"/>
    <w:tmpl w:val="F8128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5"/>
  </w:num>
  <w:num w:numId="4">
    <w:abstractNumId w:val="15"/>
  </w:num>
  <w:num w:numId="5">
    <w:abstractNumId w:val="6"/>
  </w:num>
  <w:num w:numId="6">
    <w:abstractNumId w:val="10"/>
  </w:num>
  <w:num w:numId="7">
    <w:abstractNumId w:val="12"/>
  </w:num>
  <w:num w:numId="8">
    <w:abstractNumId w:val="19"/>
  </w:num>
  <w:num w:numId="9">
    <w:abstractNumId w:val="8"/>
  </w:num>
  <w:num w:numId="10">
    <w:abstractNumId w:val="14"/>
  </w:num>
  <w:num w:numId="11">
    <w:abstractNumId w:val="11"/>
  </w:num>
  <w:num w:numId="12">
    <w:abstractNumId w:val="3"/>
  </w:num>
  <w:num w:numId="13">
    <w:abstractNumId w:val="21"/>
  </w:num>
  <w:num w:numId="14">
    <w:abstractNumId w:val="9"/>
  </w:num>
  <w:num w:numId="15">
    <w:abstractNumId w:val="22"/>
  </w:num>
  <w:num w:numId="16">
    <w:abstractNumId w:val="7"/>
  </w:num>
  <w:num w:numId="17">
    <w:abstractNumId w:val="18"/>
  </w:num>
  <w:num w:numId="18">
    <w:abstractNumId w:val="17"/>
  </w:num>
  <w:num w:numId="19">
    <w:abstractNumId w:val="2"/>
  </w:num>
  <w:num w:numId="20">
    <w:abstractNumId w:val="1"/>
  </w:num>
  <w:num w:numId="21">
    <w:abstractNumId w:val="0"/>
  </w:num>
  <w:num w:numId="22">
    <w:abstractNumId w:val="16"/>
  </w:num>
  <w:num w:numId="23">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ttachedTemplate r:id="rId1"/>
  <w:defaultTabStop w:val="720"/>
  <w:hyphenationZone w:val="425"/>
  <w:noPunctuationKerning/>
  <w:characterSpacingControl w:val="doNotCompress"/>
  <w:hdrShapeDefaults>
    <o:shapedefaults v:ext="edit" spidmax="4097" fillcolor="white" stroke="f">
      <v:fill color="white"/>
      <v:stroke on="f"/>
      <v:textbox inset="0"/>
      <o:colormru v:ext="edit" colors="#79bc25,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B1"/>
    <w:rsid w:val="0000058D"/>
    <w:rsid w:val="00003FE3"/>
    <w:rsid w:val="000050EF"/>
    <w:rsid w:val="000051EA"/>
    <w:rsid w:val="00007AAF"/>
    <w:rsid w:val="000131AD"/>
    <w:rsid w:val="000145E4"/>
    <w:rsid w:val="00017DA3"/>
    <w:rsid w:val="00020D32"/>
    <w:rsid w:val="00023E0B"/>
    <w:rsid w:val="00026435"/>
    <w:rsid w:val="00027093"/>
    <w:rsid w:val="00027AA1"/>
    <w:rsid w:val="00030A54"/>
    <w:rsid w:val="00030F72"/>
    <w:rsid w:val="0003185B"/>
    <w:rsid w:val="000402D8"/>
    <w:rsid w:val="00042156"/>
    <w:rsid w:val="0004315E"/>
    <w:rsid w:val="0004379E"/>
    <w:rsid w:val="00044E24"/>
    <w:rsid w:val="00045770"/>
    <w:rsid w:val="000473D5"/>
    <w:rsid w:val="00047FAA"/>
    <w:rsid w:val="00050FF3"/>
    <w:rsid w:val="00052276"/>
    <w:rsid w:val="00052F5C"/>
    <w:rsid w:val="00053BBD"/>
    <w:rsid w:val="00054551"/>
    <w:rsid w:val="00054970"/>
    <w:rsid w:val="00056824"/>
    <w:rsid w:val="00056F91"/>
    <w:rsid w:val="00057B49"/>
    <w:rsid w:val="00063B50"/>
    <w:rsid w:val="00065FF0"/>
    <w:rsid w:val="00067487"/>
    <w:rsid w:val="000715E0"/>
    <w:rsid w:val="00072D2A"/>
    <w:rsid w:val="000731CF"/>
    <w:rsid w:val="00073D46"/>
    <w:rsid w:val="00074D68"/>
    <w:rsid w:val="0007640D"/>
    <w:rsid w:val="0007759F"/>
    <w:rsid w:val="000802C5"/>
    <w:rsid w:val="00080822"/>
    <w:rsid w:val="00080F87"/>
    <w:rsid w:val="00082F44"/>
    <w:rsid w:val="000848AE"/>
    <w:rsid w:val="00094EC2"/>
    <w:rsid w:val="000962BE"/>
    <w:rsid w:val="00097C04"/>
    <w:rsid w:val="000A2391"/>
    <w:rsid w:val="000A2535"/>
    <w:rsid w:val="000A276C"/>
    <w:rsid w:val="000A2F9B"/>
    <w:rsid w:val="000A3802"/>
    <w:rsid w:val="000A4C7A"/>
    <w:rsid w:val="000B1A19"/>
    <w:rsid w:val="000B1B2D"/>
    <w:rsid w:val="000B2403"/>
    <w:rsid w:val="000B4F45"/>
    <w:rsid w:val="000B5ECF"/>
    <w:rsid w:val="000B68D5"/>
    <w:rsid w:val="000C0407"/>
    <w:rsid w:val="000C2CD9"/>
    <w:rsid w:val="000C323F"/>
    <w:rsid w:val="000C34CA"/>
    <w:rsid w:val="000C4678"/>
    <w:rsid w:val="000C7B88"/>
    <w:rsid w:val="000C7C6C"/>
    <w:rsid w:val="000D4F44"/>
    <w:rsid w:val="000D5AC5"/>
    <w:rsid w:val="000D68E2"/>
    <w:rsid w:val="000D7A27"/>
    <w:rsid w:val="000E1035"/>
    <w:rsid w:val="000E1077"/>
    <w:rsid w:val="000E3A34"/>
    <w:rsid w:val="000E5349"/>
    <w:rsid w:val="000F0F08"/>
    <w:rsid w:val="000F1358"/>
    <w:rsid w:val="000F4CEB"/>
    <w:rsid w:val="000F4FB6"/>
    <w:rsid w:val="000F603F"/>
    <w:rsid w:val="00100087"/>
    <w:rsid w:val="0010082E"/>
    <w:rsid w:val="0010089B"/>
    <w:rsid w:val="0010345F"/>
    <w:rsid w:val="0010370F"/>
    <w:rsid w:val="00104076"/>
    <w:rsid w:val="001054A0"/>
    <w:rsid w:val="00106BBE"/>
    <w:rsid w:val="00110D85"/>
    <w:rsid w:val="0011244C"/>
    <w:rsid w:val="0011346F"/>
    <w:rsid w:val="00113A39"/>
    <w:rsid w:val="00115510"/>
    <w:rsid w:val="00116A2F"/>
    <w:rsid w:val="0012042B"/>
    <w:rsid w:val="00121E1C"/>
    <w:rsid w:val="00122445"/>
    <w:rsid w:val="00124D68"/>
    <w:rsid w:val="001276D8"/>
    <w:rsid w:val="00127826"/>
    <w:rsid w:val="00132B31"/>
    <w:rsid w:val="0013318D"/>
    <w:rsid w:val="00136C97"/>
    <w:rsid w:val="0014079E"/>
    <w:rsid w:val="00141A08"/>
    <w:rsid w:val="00142DE0"/>
    <w:rsid w:val="001457C7"/>
    <w:rsid w:val="00150724"/>
    <w:rsid w:val="00154257"/>
    <w:rsid w:val="00154674"/>
    <w:rsid w:val="00155C29"/>
    <w:rsid w:val="00156064"/>
    <w:rsid w:val="00157470"/>
    <w:rsid w:val="00160330"/>
    <w:rsid w:val="00160C73"/>
    <w:rsid w:val="00166BE6"/>
    <w:rsid w:val="00170C8D"/>
    <w:rsid w:val="0017219E"/>
    <w:rsid w:val="0017245F"/>
    <w:rsid w:val="00173866"/>
    <w:rsid w:val="0017524D"/>
    <w:rsid w:val="0017531E"/>
    <w:rsid w:val="00180CF5"/>
    <w:rsid w:val="00181324"/>
    <w:rsid w:val="0018300A"/>
    <w:rsid w:val="001873B0"/>
    <w:rsid w:val="001919C5"/>
    <w:rsid w:val="001948EC"/>
    <w:rsid w:val="00196504"/>
    <w:rsid w:val="001A187B"/>
    <w:rsid w:val="001A3F1C"/>
    <w:rsid w:val="001A568E"/>
    <w:rsid w:val="001A7104"/>
    <w:rsid w:val="001B044F"/>
    <w:rsid w:val="001B0999"/>
    <w:rsid w:val="001B3BC3"/>
    <w:rsid w:val="001B3BF7"/>
    <w:rsid w:val="001B3CE2"/>
    <w:rsid w:val="001B4DAE"/>
    <w:rsid w:val="001B5016"/>
    <w:rsid w:val="001B69BE"/>
    <w:rsid w:val="001B6E71"/>
    <w:rsid w:val="001C086E"/>
    <w:rsid w:val="001C37AF"/>
    <w:rsid w:val="001C37DB"/>
    <w:rsid w:val="001C5307"/>
    <w:rsid w:val="001D0B05"/>
    <w:rsid w:val="001D2223"/>
    <w:rsid w:val="001D5D0D"/>
    <w:rsid w:val="001D60E0"/>
    <w:rsid w:val="001D7505"/>
    <w:rsid w:val="001E3CD1"/>
    <w:rsid w:val="001F03A9"/>
    <w:rsid w:val="001F0865"/>
    <w:rsid w:val="001F1337"/>
    <w:rsid w:val="001F3E52"/>
    <w:rsid w:val="001F6ED4"/>
    <w:rsid w:val="00201816"/>
    <w:rsid w:val="002027E5"/>
    <w:rsid w:val="0020414D"/>
    <w:rsid w:val="00205FCD"/>
    <w:rsid w:val="00206756"/>
    <w:rsid w:val="00212722"/>
    <w:rsid w:val="00213E19"/>
    <w:rsid w:val="00214723"/>
    <w:rsid w:val="0021521F"/>
    <w:rsid w:val="00216AA6"/>
    <w:rsid w:val="0022185C"/>
    <w:rsid w:val="00222A2A"/>
    <w:rsid w:val="00224F9B"/>
    <w:rsid w:val="00225E46"/>
    <w:rsid w:val="00226BC7"/>
    <w:rsid w:val="002335AC"/>
    <w:rsid w:val="00236F24"/>
    <w:rsid w:val="002376A8"/>
    <w:rsid w:val="00237FBC"/>
    <w:rsid w:val="002405DB"/>
    <w:rsid w:val="00241A68"/>
    <w:rsid w:val="00242A7D"/>
    <w:rsid w:val="00243C88"/>
    <w:rsid w:val="00243E4D"/>
    <w:rsid w:val="002470C2"/>
    <w:rsid w:val="002552BE"/>
    <w:rsid w:val="002557EB"/>
    <w:rsid w:val="0025622A"/>
    <w:rsid w:val="00261F72"/>
    <w:rsid w:val="002642D5"/>
    <w:rsid w:val="002659E3"/>
    <w:rsid w:val="0026667B"/>
    <w:rsid w:val="00273FA0"/>
    <w:rsid w:val="00274080"/>
    <w:rsid w:val="00274499"/>
    <w:rsid w:val="0028096A"/>
    <w:rsid w:val="00281184"/>
    <w:rsid w:val="00281507"/>
    <w:rsid w:val="00281853"/>
    <w:rsid w:val="00281E59"/>
    <w:rsid w:val="002825D3"/>
    <w:rsid w:val="0028399D"/>
    <w:rsid w:val="00284C2A"/>
    <w:rsid w:val="00284E05"/>
    <w:rsid w:val="00285196"/>
    <w:rsid w:val="0028674F"/>
    <w:rsid w:val="002868CE"/>
    <w:rsid w:val="0028783D"/>
    <w:rsid w:val="00287981"/>
    <w:rsid w:val="00287CC9"/>
    <w:rsid w:val="002918E8"/>
    <w:rsid w:val="00292798"/>
    <w:rsid w:val="00293CE9"/>
    <w:rsid w:val="002945BB"/>
    <w:rsid w:val="00297EF2"/>
    <w:rsid w:val="002A1D3D"/>
    <w:rsid w:val="002A6AC9"/>
    <w:rsid w:val="002B343D"/>
    <w:rsid w:val="002B6C90"/>
    <w:rsid w:val="002C1BC3"/>
    <w:rsid w:val="002C2A67"/>
    <w:rsid w:val="002C63C5"/>
    <w:rsid w:val="002D03B1"/>
    <w:rsid w:val="002D0F6B"/>
    <w:rsid w:val="002D247F"/>
    <w:rsid w:val="002D2EE8"/>
    <w:rsid w:val="002D3E7D"/>
    <w:rsid w:val="002D6662"/>
    <w:rsid w:val="002E0080"/>
    <w:rsid w:val="002E0D82"/>
    <w:rsid w:val="002E20B5"/>
    <w:rsid w:val="002E33B4"/>
    <w:rsid w:val="002F0301"/>
    <w:rsid w:val="002F172D"/>
    <w:rsid w:val="002F1FC9"/>
    <w:rsid w:val="002F31E0"/>
    <w:rsid w:val="002F6B95"/>
    <w:rsid w:val="002F7667"/>
    <w:rsid w:val="00301314"/>
    <w:rsid w:val="00301F96"/>
    <w:rsid w:val="00303BFE"/>
    <w:rsid w:val="00313F8A"/>
    <w:rsid w:val="003148DA"/>
    <w:rsid w:val="0031508F"/>
    <w:rsid w:val="003161BE"/>
    <w:rsid w:val="0031640D"/>
    <w:rsid w:val="00325089"/>
    <w:rsid w:val="0032734B"/>
    <w:rsid w:val="003313AF"/>
    <w:rsid w:val="00332EF0"/>
    <w:rsid w:val="003342A4"/>
    <w:rsid w:val="00335111"/>
    <w:rsid w:val="00335436"/>
    <w:rsid w:val="00342205"/>
    <w:rsid w:val="00342BC3"/>
    <w:rsid w:val="003462F1"/>
    <w:rsid w:val="003469FC"/>
    <w:rsid w:val="00347B72"/>
    <w:rsid w:val="00350537"/>
    <w:rsid w:val="00353F7E"/>
    <w:rsid w:val="0035434F"/>
    <w:rsid w:val="00354DE8"/>
    <w:rsid w:val="00356DB3"/>
    <w:rsid w:val="00362AF2"/>
    <w:rsid w:val="00363C8D"/>
    <w:rsid w:val="00365C0C"/>
    <w:rsid w:val="00371FDD"/>
    <w:rsid w:val="003727B4"/>
    <w:rsid w:val="00374724"/>
    <w:rsid w:val="0038279C"/>
    <w:rsid w:val="00384C65"/>
    <w:rsid w:val="00384EE5"/>
    <w:rsid w:val="003916AE"/>
    <w:rsid w:val="0039185E"/>
    <w:rsid w:val="00393994"/>
    <w:rsid w:val="003950AF"/>
    <w:rsid w:val="00397B86"/>
    <w:rsid w:val="003A47AE"/>
    <w:rsid w:val="003A4A23"/>
    <w:rsid w:val="003A5185"/>
    <w:rsid w:val="003A52CB"/>
    <w:rsid w:val="003A5646"/>
    <w:rsid w:val="003A6A99"/>
    <w:rsid w:val="003B00E4"/>
    <w:rsid w:val="003B4613"/>
    <w:rsid w:val="003B4A3E"/>
    <w:rsid w:val="003B4F43"/>
    <w:rsid w:val="003B5944"/>
    <w:rsid w:val="003B6EDE"/>
    <w:rsid w:val="003C0117"/>
    <w:rsid w:val="003C023F"/>
    <w:rsid w:val="003C1367"/>
    <w:rsid w:val="003C1B0D"/>
    <w:rsid w:val="003C2428"/>
    <w:rsid w:val="003C2B24"/>
    <w:rsid w:val="003C425A"/>
    <w:rsid w:val="003C6273"/>
    <w:rsid w:val="003D01EC"/>
    <w:rsid w:val="003D2868"/>
    <w:rsid w:val="003D43D5"/>
    <w:rsid w:val="003D47CA"/>
    <w:rsid w:val="003D633D"/>
    <w:rsid w:val="003D781B"/>
    <w:rsid w:val="003E426A"/>
    <w:rsid w:val="003E4B85"/>
    <w:rsid w:val="003E4CE8"/>
    <w:rsid w:val="003E730F"/>
    <w:rsid w:val="003E7595"/>
    <w:rsid w:val="003F04BF"/>
    <w:rsid w:val="003F0F9D"/>
    <w:rsid w:val="003F528E"/>
    <w:rsid w:val="003F65AA"/>
    <w:rsid w:val="003F688B"/>
    <w:rsid w:val="003F6DBE"/>
    <w:rsid w:val="00400B47"/>
    <w:rsid w:val="004011AA"/>
    <w:rsid w:val="0040173E"/>
    <w:rsid w:val="00401A5F"/>
    <w:rsid w:val="004051CA"/>
    <w:rsid w:val="00405EF3"/>
    <w:rsid w:val="00407B10"/>
    <w:rsid w:val="00407CAB"/>
    <w:rsid w:val="0041426C"/>
    <w:rsid w:val="00417F3B"/>
    <w:rsid w:val="0042081C"/>
    <w:rsid w:val="00422071"/>
    <w:rsid w:val="004235D6"/>
    <w:rsid w:val="00423795"/>
    <w:rsid w:val="00425917"/>
    <w:rsid w:val="00425A3B"/>
    <w:rsid w:val="00426729"/>
    <w:rsid w:val="0042777C"/>
    <w:rsid w:val="00431748"/>
    <w:rsid w:val="0044018F"/>
    <w:rsid w:val="00440B33"/>
    <w:rsid w:val="004432FB"/>
    <w:rsid w:val="00444C3F"/>
    <w:rsid w:val="004455EE"/>
    <w:rsid w:val="0044594D"/>
    <w:rsid w:val="004467DB"/>
    <w:rsid w:val="00446B73"/>
    <w:rsid w:val="00452227"/>
    <w:rsid w:val="00452F63"/>
    <w:rsid w:val="00453E97"/>
    <w:rsid w:val="0045778D"/>
    <w:rsid w:val="00457CA4"/>
    <w:rsid w:val="00460499"/>
    <w:rsid w:val="004619C3"/>
    <w:rsid w:val="0046208E"/>
    <w:rsid w:val="004635FB"/>
    <w:rsid w:val="00463627"/>
    <w:rsid w:val="00473F9A"/>
    <w:rsid w:val="0047575F"/>
    <w:rsid w:val="00475FE2"/>
    <w:rsid w:val="004773CC"/>
    <w:rsid w:val="00481F97"/>
    <w:rsid w:val="00485C64"/>
    <w:rsid w:val="004865D9"/>
    <w:rsid w:val="00490119"/>
    <w:rsid w:val="00490A02"/>
    <w:rsid w:val="00490B17"/>
    <w:rsid w:val="0049739A"/>
    <w:rsid w:val="004A1BDE"/>
    <w:rsid w:val="004A362E"/>
    <w:rsid w:val="004B4CA7"/>
    <w:rsid w:val="004B4FC0"/>
    <w:rsid w:val="004B57DF"/>
    <w:rsid w:val="004B6757"/>
    <w:rsid w:val="004C21D2"/>
    <w:rsid w:val="004C5043"/>
    <w:rsid w:val="004C54BC"/>
    <w:rsid w:val="004C6CE0"/>
    <w:rsid w:val="004C790D"/>
    <w:rsid w:val="004D084F"/>
    <w:rsid w:val="004D180B"/>
    <w:rsid w:val="004D2174"/>
    <w:rsid w:val="004D2D20"/>
    <w:rsid w:val="004D2EFF"/>
    <w:rsid w:val="004D3F7E"/>
    <w:rsid w:val="004D5D1F"/>
    <w:rsid w:val="004D6A42"/>
    <w:rsid w:val="004D6E0A"/>
    <w:rsid w:val="004E03EE"/>
    <w:rsid w:val="004E058B"/>
    <w:rsid w:val="004E1710"/>
    <w:rsid w:val="004E2E51"/>
    <w:rsid w:val="004E3DCB"/>
    <w:rsid w:val="004E4C46"/>
    <w:rsid w:val="004E503C"/>
    <w:rsid w:val="004E699F"/>
    <w:rsid w:val="004E752B"/>
    <w:rsid w:val="004E7546"/>
    <w:rsid w:val="004E76C4"/>
    <w:rsid w:val="004E7707"/>
    <w:rsid w:val="004F1C26"/>
    <w:rsid w:val="004F2F31"/>
    <w:rsid w:val="004F3EF1"/>
    <w:rsid w:val="004F5AD7"/>
    <w:rsid w:val="004F61C9"/>
    <w:rsid w:val="004F6A1C"/>
    <w:rsid w:val="004F7B86"/>
    <w:rsid w:val="00500175"/>
    <w:rsid w:val="005042B1"/>
    <w:rsid w:val="00504ACD"/>
    <w:rsid w:val="005061C3"/>
    <w:rsid w:val="00507C7C"/>
    <w:rsid w:val="00507F1D"/>
    <w:rsid w:val="0051007A"/>
    <w:rsid w:val="00513536"/>
    <w:rsid w:val="0051381D"/>
    <w:rsid w:val="00515812"/>
    <w:rsid w:val="00515CA8"/>
    <w:rsid w:val="005209B4"/>
    <w:rsid w:val="00522B69"/>
    <w:rsid w:val="005240BC"/>
    <w:rsid w:val="0052491C"/>
    <w:rsid w:val="005262B7"/>
    <w:rsid w:val="00527909"/>
    <w:rsid w:val="00533041"/>
    <w:rsid w:val="0053681B"/>
    <w:rsid w:val="005370C5"/>
    <w:rsid w:val="00537A0A"/>
    <w:rsid w:val="00540C80"/>
    <w:rsid w:val="00541BE1"/>
    <w:rsid w:val="00544C35"/>
    <w:rsid w:val="00544C36"/>
    <w:rsid w:val="00545BC1"/>
    <w:rsid w:val="00545BFE"/>
    <w:rsid w:val="005468C7"/>
    <w:rsid w:val="00546DA4"/>
    <w:rsid w:val="005477A1"/>
    <w:rsid w:val="00550AF5"/>
    <w:rsid w:val="00550BFD"/>
    <w:rsid w:val="00553905"/>
    <w:rsid w:val="00554B8B"/>
    <w:rsid w:val="00555B2A"/>
    <w:rsid w:val="00560430"/>
    <w:rsid w:val="005625A1"/>
    <w:rsid w:val="00564720"/>
    <w:rsid w:val="00565146"/>
    <w:rsid w:val="00565874"/>
    <w:rsid w:val="0056761B"/>
    <w:rsid w:val="0057041C"/>
    <w:rsid w:val="00575801"/>
    <w:rsid w:val="005773AE"/>
    <w:rsid w:val="005806E1"/>
    <w:rsid w:val="00581D6C"/>
    <w:rsid w:val="00583439"/>
    <w:rsid w:val="005849AA"/>
    <w:rsid w:val="00584BCA"/>
    <w:rsid w:val="00584CFF"/>
    <w:rsid w:val="005868EE"/>
    <w:rsid w:val="00586B39"/>
    <w:rsid w:val="0059075E"/>
    <w:rsid w:val="005908C9"/>
    <w:rsid w:val="00591C0D"/>
    <w:rsid w:val="00592D85"/>
    <w:rsid w:val="005A1955"/>
    <w:rsid w:val="005A2754"/>
    <w:rsid w:val="005A3FA5"/>
    <w:rsid w:val="005A571F"/>
    <w:rsid w:val="005A7F05"/>
    <w:rsid w:val="005B0A86"/>
    <w:rsid w:val="005B0F0C"/>
    <w:rsid w:val="005B511C"/>
    <w:rsid w:val="005B74D0"/>
    <w:rsid w:val="005C0AB2"/>
    <w:rsid w:val="005C17CB"/>
    <w:rsid w:val="005C3E71"/>
    <w:rsid w:val="005C4D07"/>
    <w:rsid w:val="005C6C94"/>
    <w:rsid w:val="005C70D0"/>
    <w:rsid w:val="005C73CD"/>
    <w:rsid w:val="005D20FB"/>
    <w:rsid w:val="005D6EA5"/>
    <w:rsid w:val="005E0615"/>
    <w:rsid w:val="005E0D15"/>
    <w:rsid w:val="005E4B39"/>
    <w:rsid w:val="005E4D93"/>
    <w:rsid w:val="005E6310"/>
    <w:rsid w:val="005E73E9"/>
    <w:rsid w:val="005F0058"/>
    <w:rsid w:val="005F01F4"/>
    <w:rsid w:val="005F085F"/>
    <w:rsid w:val="005F5917"/>
    <w:rsid w:val="005F5BFD"/>
    <w:rsid w:val="00601B0D"/>
    <w:rsid w:val="00602775"/>
    <w:rsid w:val="00602C88"/>
    <w:rsid w:val="0060632C"/>
    <w:rsid w:val="00607E0C"/>
    <w:rsid w:val="006108B1"/>
    <w:rsid w:val="0061141E"/>
    <w:rsid w:val="00611C07"/>
    <w:rsid w:val="00612CD7"/>
    <w:rsid w:val="006136EB"/>
    <w:rsid w:val="0061376C"/>
    <w:rsid w:val="00613F41"/>
    <w:rsid w:val="006163AF"/>
    <w:rsid w:val="00622557"/>
    <w:rsid w:val="00622DE0"/>
    <w:rsid w:val="00624555"/>
    <w:rsid w:val="006251BB"/>
    <w:rsid w:val="00625D25"/>
    <w:rsid w:val="00626859"/>
    <w:rsid w:val="0062743C"/>
    <w:rsid w:val="006309D4"/>
    <w:rsid w:val="006312E3"/>
    <w:rsid w:val="00631599"/>
    <w:rsid w:val="006329C4"/>
    <w:rsid w:val="00633F11"/>
    <w:rsid w:val="00635824"/>
    <w:rsid w:val="00635F99"/>
    <w:rsid w:val="00636385"/>
    <w:rsid w:val="00636A42"/>
    <w:rsid w:val="00643F37"/>
    <w:rsid w:val="00646D38"/>
    <w:rsid w:val="00647AD4"/>
    <w:rsid w:val="006509F1"/>
    <w:rsid w:val="00652D92"/>
    <w:rsid w:val="00656855"/>
    <w:rsid w:val="006579E1"/>
    <w:rsid w:val="00660B0A"/>
    <w:rsid w:val="006631F9"/>
    <w:rsid w:val="0066324C"/>
    <w:rsid w:val="0066488C"/>
    <w:rsid w:val="00665BB8"/>
    <w:rsid w:val="00666A92"/>
    <w:rsid w:val="00667BD6"/>
    <w:rsid w:val="00674528"/>
    <w:rsid w:val="006756C4"/>
    <w:rsid w:val="006836BB"/>
    <w:rsid w:val="0068375F"/>
    <w:rsid w:val="00683FBA"/>
    <w:rsid w:val="00684579"/>
    <w:rsid w:val="00684E37"/>
    <w:rsid w:val="0068535D"/>
    <w:rsid w:val="00685CCD"/>
    <w:rsid w:val="00686249"/>
    <w:rsid w:val="0068634F"/>
    <w:rsid w:val="006866BF"/>
    <w:rsid w:val="00687B11"/>
    <w:rsid w:val="00691F65"/>
    <w:rsid w:val="00693D9C"/>
    <w:rsid w:val="0069496C"/>
    <w:rsid w:val="00694D15"/>
    <w:rsid w:val="006A3041"/>
    <w:rsid w:val="006A3A93"/>
    <w:rsid w:val="006A3FE7"/>
    <w:rsid w:val="006A536B"/>
    <w:rsid w:val="006A67F5"/>
    <w:rsid w:val="006A694E"/>
    <w:rsid w:val="006A6BEF"/>
    <w:rsid w:val="006B5A56"/>
    <w:rsid w:val="006B648F"/>
    <w:rsid w:val="006B7185"/>
    <w:rsid w:val="006C0492"/>
    <w:rsid w:val="006C075A"/>
    <w:rsid w:val="006C1274"/>
    <w:rsid w:val="006C2EF5"/>
    <w:rsid w:val="006C3CB8"/>
    <w:rsid w:val="006C5274"/>
    <w:rsid w:val="006C5E32"/>
    <w:rsid w:val="006C6F15"/>
    <w:rsid w:val="006C796F"/>
    <w:rsid w:val="006C7E3B"/>
    <w:rsid w:val="006D0583"/>
    <w:rsid w:val="006D28F1"/>
    <w:rsid w:val="006D29F8"/>
    <w:rsid w:val="006D2C48"/>
    <w:rsid w:val="006D5F45"/>
    <w:rsid w:val="006D77BF"/>
    <w:rsid w:val="006D7DC5"/>
    <w:rsid w:val="006D7FB4"/>
    <w:rsid w:val="006E0580"/>
    <w:rsid w:val="006E1D3F"/>
    <w:rsid w:val="006E2053"/>
    <w:rsid w:val="006E24B9"/>
    <w:rsid w:val="006E28DA"/>
    <w:rsid w:val="006E2991"/>
    <w:rsid w:val="006E6306"/>
    <w:rsid w:val="006E77A3"/>
    <w:rsid w:val="006F0B7B"/>
    <w:rsid w:val="006F1770"/>
    <w:rsid w:val="006F2B37"/>
    <w:rsid w:val="006F3D82"/>
    <w:rsid w:val="006F401E"/>
    <w:rsid w:val="006F57D1"/>
    <w:rsid w:val="0070007D"/>
    <w:rsid w:val="00705B23"/>
    <w:rsid w:val="00706160"/>
    <w:rsid w:val="007108BA"/>
    <w:rsid w:val="00710BB9"/>
    <w:rsid w:val="00711183"/>
    <w:rsid w:val="007115C7"/>
    <w:rsid w:val="007124F2"/>
    <w:rsid w:val="0071508D"/>
    <w:rsid w:val="00715384"/>
    <w:rsid w:val="00720D66"/>
    <w:rsid w:val="0072199F"/>
    <w:rsid w:val="00724C4A"/>
    <w:rsid w:val="0072500C"/>
    <w:rsid w:val="00731B30"/>
    <w:rsid w:val="007335AE"/>
    <w:rsid w:val="00733ACD"/>
    <w:rsid w:val="00733CD8"/>
    <w:rsid w:val="0073596F"/>
    <w:rsid w:val="00742003"/>
    <w:rsid w:val="0074325E"/>
    <w:rsid w:val="00745601"/>
    <w:rsid w:val="007473E9"/>
    <w:rsid w:val="00747814"/>
    <w:rsid w:val="00750B22"/>
    <w:rsid w:val="00751676"/>
    <w:rsid w:val="007528DF"/>
    <w:rsid w:val="00753C70"/>
    <w:rsid w:val="00753D44"/>
    <w:rsid w:val="00754795"/>
    <w:rsid w:val="0076006D"/>
    <w:rsid w:val="0076014B"/>
    <w:rsid w:val="007608AF"/>
    <w:rsid w:val="007666DA"/>
    <w:rsid w:val="00766A6F"/>
    <w:rsid w:val="00766D7A"/>
    <w:rsid w:val="0076723F"/>
    <w:rsid w:val="00771481"/>
    <w:rsid w:val="007726D5"/>
    <w:rsid w:val="00772F87"/>
    <w:rsid w:val="0077431F"/>
    <w:rsid w:val="007751D0"/>
    <w:rsid w:val="00777CB5"/>
    <w:rsid w:val="00782048"/>
    <w:rsid w:val="0078637A"/>
    <w:rsid w:val="0078658A"/>
    <w:rsid w:val="00786CF7"/>
    <w:rsid w:val="007935FF"/>
    <w:rsid w:val="00793C7F"/>
    <w:rsid w:val="007A0C77"/>
    <w:rsid w:val="007A2AEA"/>
    <w:rsid w:val="007B10D5"/>
    <w:rsid w:val="007B1108"/>
    <w:rsid w:val="007B1AC9"/>
    <w:rsid w:val="007B3263"/>
    <w:rsid w:val="007B4140"/>
    <w:rsid w:val="007B6616"/>
    <w:rsid w:val="007B67B4"/>
    <w:rsid w:val="007B70C6"/>
    <w:rsid w:val="007C1669"/>
    <w:rsid w:val="007C2318"/>
    <w:rsid w:val="007C2855"/>
    <w:rsid w:val="007C2FC2"/>
    <w:rsid w:val="007C6DC5"/>
    <w:rsid w:val="007C744F"/>
    <w:rsid w:val="007C76C0"/>
    <w:rsid w:val="007D0FA6"/>
    <w:rsid w:val="007D1598"/>
    <w:rsid w:val="007D3EBA"/>
    <w:rsid w:val="007D4561"/>
    <w:rsid w:val="007D4F16"/>
    <w:rsid w:val="007D7444"/>
    <w:rsid w:val="007D77A7"/>
    <w:rsid w:val="007E1BDD"/>
    <w:rsid w:val="007E4224"/>
    <w:rsid w:val="007E7A2C"/>
    <w:rsid w:val="007F0F7A"/>
    <w:rsid w:val="007F1349"/>
    <w:rsid w:val="007F1CD0"/>
    <w:rsid w:val="007F3506"/>
    <w:rsid w:val="007F3F7A"/>
    <w:rsid w:val="007F5A7D"/>
    <w:rsid w:val="007F5E5E"/>
    <w:rsid w:val="007F6F50"/>
    <w:rsid w:val="00800F8A"/>
    <w:rsid w:val="008031AD"/>
    <w:rsid w:val="008170D4"/>
    <w:rsid w:val="00817675"/>
    <w:rsid w:val="00826464"/>
    <w:rsid w:val="00827A61"/>
    <w:rsid w:val="0083048A"/>
    <w:rsid w:val="00832D11"/>
    <w:rsid w:val="00834B00"/>
    <w:rsid w:val="0083684E"/>
    <w:rsid w:val="00837A7C"/>
    <w:rsid w:val="008420FF"/>
    <w:rsid w:val="00844311"/>
    <w:rsid w:val="00851522"/>
    <w:rsid w:val="00852662"/>
    <w:rsid w:val="008527E7"/>
    <w:rsid w:val="00854287"/>
    <w:rsid w:val="00854B67"/>
    <w:rsid w:val="0085746F"/>
    <w:rsid w:val="008602DF"/>
    <w:rsid w:val="00862684"/>
    <w:rsid w:val="008677C0"/>
    <w:rsid w:val="008702B5"/>
    <w:rsid w:val="00871781"/>
    <w:rsid w:val="008719E2"/>
    <w:rsid w:val="008748D6"/>
    <w:rsid w:val="0087502E"/>
    <w:rsid w:val="0087554A"/>
    <w:rsid w:val="008823C6"/>
    <w:rsid w:val="00884001"/>
    <w:rsid w:val="008852C1"/>
    <w:rsid w:val="00891AB0"/>
    <w:rsid w:val="0089200A"/>
    <w:rsid w:val="008920E5"/>
    <w:rsid w:val="00892E97"/>
    <w:rsid w:val="008A0183"/>
    <w:rsid w:val="008A1A17"/>
    <w:rsid w:val="008A23EA"/>
    <w:rsid w:val="008A3DF2"/>
    <w:rsid w:val="008A4F02"/>
    <w:rsid w:val="008A5093"/>
    <w:rsid w:val="008A67CE"/>
    <w:rsid w:val="008A7EFC"/>
    <w:rsid w:val="008B35F0"/>
    <w:rsid w:val="008B551A"/>
    <w:rsid w:val="008B6B4F"/>
    <w:rsid w:val="008C1629"/>
    <w:rsid w:val="008C3B94"/>
    <w:rsid w:val="008C59AE"/>
    <w:rsid w:val="008C6205"/>
    <w:rsid w:val="008C67E2"/>
    <w:rsid w:val="008C7287"/>
    <w:rsid w:val="008C75E2"/>
    <w:rsid w:val="008C7E9A"/>
    <w:rsid w:val="008D104A"/>
    <w:rsid w:val="008D1250"/>
    <w:rsid w:val="008D1E7A"/>
    <w:rsid w:val="008D2FAB"/>
    <w:rsid w:val="008D514A"/>
    <w:rsid w:val="008D770D"/>
    <w:rsid w:val="008E1F91"/>
    <w:rsid w:val="008E2BD8"/>
    <w:rsid w:val="008E57B4"/>
    <w:rsid w:val="008E5A16"/>
    <w:rsid w:val="008F2830"/>
    <w:rsid w:val="008F2B11"/>
    <w:rsid w:val="008F3716"/>
    <w:rsid w:val="008F3A04"/>
    <w:rsid w:val="008F65D7"/>
    <w:rsid w:val="009004BA"/>
    <w:rsid w:val="00900A0A"/>
    <w:rsid w:val="00905D5C"/>
    <w:rsid w:val="00910D01"/>
    <w:rsid w:val="0091341D"/>
    <w:rsid w:val="00913D41"/>
    <w:rsid w:val="0091663C"/>
    <w:rsid w:val="00917219"/>
    <w:rsid w:val="009213CA"/>
    <w:rsid w:val="009218D8"/>
    <w:rsid w:val="00921949"/>
    <w:rsid w:val="00922F38"/>
    <w:rsid w:val="009230F7"/>
    <w:rsid w:val="00925F21"/>
    <w:rsid w:val="00926315"/>
    <w:rsid w:val="00927DEC"/>
    <w:rsid w:val="00930C88"/>
    <w:rsid w:val="00932CF2"/>
    <w:rsid w:val="00932EFE"/>
    <w:rsid w:val="00940270"/>
    <w:rsid w:val="00940D2B"/>
    <w:rsid w:val="0094473B"/>
    <w:rsid w:val="0094641A"/>
    <w:rsid w:val="00947616"/>
    <w:rsid w:val="00951D6B"/>
    <w:rsid w:val="009526AF"/>
    <w:rsid w:val="009526B5"/>
    <w:rsid w:val="00952E8D"/>
    <w:rsid w:val="00955D28"/>
    <w:rsid w:val="00956822"/>
    <w:rsid w:val="00956FA6"/>
    <w:rsid w:val="00962417"/>
    <w:rsid w:val="0096628B"/>
    <w:rsid w:val="009667E5"/>
    <w:rsid w:val="00967B50"/>
    <w:rsid w:val="00970D80"/>
    <w:rsid w:val="00972678"/>
    <w:rsid w:val="009739AB"/>
    <w:rsid w:val="00977821"/>
    <w:rsid w:val="009779E1"/>
    <w:rsid w:val="009809CA"/>
    <w:rsid w:val="009818F5"/>
    <w:rsid w:val="00981E4A"/>
    <w:rsid w:val="0098415B"/>
    <w:rsid w:val="00985CC8"/>
    <w:rsid w:val="009869A7"/>
    <w:rsid w:val="00990E7A"/>
    <w:rsid w:val="00991AED"/>
    <w:rsid w:val="00992346"/>
    <w:rsid w:val="00993817"/>
    <w:rsid w:val="009939DD"/>
    <w:rsid w:val="00994C9B"/>
    <w:rsid w:val="009A0B8A"/>
    <w:rsid w:val="009A1A6F"/>
    <w:rsid w:val="009A1B41"/>
    <w:rsid w:val="009A4781"/>
    <w:rsid w:val="009A585B"/>
    <w:rsid w:val="009A5D1D"/>
    <w:rsid w:val="009A63E5"/>
    <w:rsid w:val="009A6639"/>
    <w:rsid w:val="009A7B14"/>
    <w:rsid w:val="009A7BF8"/>
    <w:rsid w:val="009B49E9"/>
    <w:rsid w:val="009B4F3C"/>
    <w:rsid w:val="009B648E"/>
    <w:rsid w:val="009B78BD"/>
    <w:rsid w:val="009C0144"/>
    <w:rsid w:val="009C1D98"/>
    <w:rsid w:val="009C3B07"/>
    <w:rsid w:val="009C5FD1"/>
    <w:rsid w:val="009D1F4A"/>
    <w:rsid w:val="009D5EAC"/>
    <w:rsid w:val="009D61DD"/>
    <w:rsid w:val="009D7994"/>
    <w:rsid w:val="009D7D06"/>
    <w:rsid w:val="009D7D95"/>
    <w:rsid w:val="009E04DD"/>
    <w:rsid w:val="009E11A8"/>
    <w:rsid w:val="009E1A73"/>
    <w:rsid w:val="009E1E13"/>
    <w:rsid w:val="009E287D"/>
    <w:rsid w:val="009E4A5F"/>
    <w:rsid w:val="009E52DB"/>
    <w:rsid w:val="009E5FA5"/>
    <w:rsid w:val="009E62C3"/>
    <w:rsid w:val="009F2DA2"/>
    <w:rsid w:val="009F2EDC"/>
    <w:rsid w:val="009F603A"/>
    <w:rsid w:val="00A00D9E"/>
    <w:rsid w:val="00A02A78"/>
    <w:rsid w:val="00A02E19"/>
    <w:rsid w:val="00A04876"/>
    <w:rsid w:val="00A04C20"/>
    <w:rsid w:val="00A06AF6"/>
    <w:rsid w:val="00A14874"/>
    <w:rsid w:val="00A14BD8"/>
    <w:rsid w:val="00A2149E"/>
    <w:rsid w:val="00A2274F"/>
    <w:rsid w:val="00A22E23"/>
    <w:rsid w:val="00A24F76"/>
    <w:rsid w:val="00A25569"/>
    <w:rsid w:val="00A26F53"/>
    <w:rsid w:val="00A27517"/>
    <w:rsid w:val="00A27732"/>
    <w:rsid w:val="00A31171"/>
    <w:rsid w:val="00A32BDB"/>
    <w:rsid w:val="00A32DD5"/>
    <w:rsid w:val="00A3566A"/>
    <w:rsid w:val="00A3573B"/>
    <w:rsid w:val="00A3672E"/>
    <w:rsid w:val="00A36857"/>
    <w:rsid w:val="00A3691B"/>
    <w:rsid w:val="00A41404"/>
    <w:rsid w:val="00A41AF0"/>
    <w:rsid w:val="00A432E3"/>
    <w:rsid w:val="00A4344A"/>
    <w:rsid w:val="00A44697"/>
    <w:rsid w:val="00A44E8F"/>
    <w:rsid w:val="00A45973"/>
    <w:rsid w:val="00A47BDB"/>
    <w:rsid w:val="00A51557"/>
    <w:rsid w:val="00A52A08"/>
    <w:rsid w:val="00A53197"/>
    <w:rsid w:val="00A578E3"/>
    <w:rsid w:val="00A662C3"/>
    <w:rsid w:val="00A707C4"/>
    <w:rsid w:val="00A72992"/>
    <w:rsid w:val="00A74B3D"/>
    <w:rsid w:val="00A77418"/>
    <w:rsid w:val="00A80367"/>
    <w:rsid w:val="00A81952"/>
    <w:rsid w:val="00A82320"/>
    <w:rsid w:val="00A825FA"/>
    <w:rsid w:val="00A83519"/>
    <w:rsid w:val="00A83839"/>
    <w:rsid w:val="00A83DA3"/>
    <w:rsid w:val="00A9083A"/>
    <w:rsid w:val="00A910AC"/>
    <w:rsid w:val="00A91B68"/>
    <w:rsid w:val="00A93E41"/>
    <w:rsid w:val="00A942A5"/>
    <w:rsid w:val="00A9459A"/>
    <w:rsid w:val="00A9678D"/>
    <w:rsid w:val="00AA1F54"/>
    <w:rsid w:val="00AA228D"/>
    <w:rsid w:val="00AA5A97"/>
    <w:rsid w:val="00AA67E4"/>
    <w:rsid w:val="00AA6BCB"/>
    <w:rsid w:val="00AA6CAD"/>
    <w:rsid w:val="00AA6D28"/>
    <w:rsid w:val="00AB281A"/>
    <w:rsid w:val="00AB337E"/>
    <w:rsid w:val="00AB3EFA"/>
    <w:rsid w:val="00AB4947"/>
    <w:rsid w:val="00AB4C09"/>
    <w:rsid w:val="00AB5724"/>
    <w:rsid w:val="00AB5E51"/>
    <w:rsid w:val="00AB69D2"/>
    <w:rsid w:val="00AB700F"/>
    <w:rsid w:val="00AB7175"/>
    <w:rsid w:val="00AB761E"/>
    <w:rsid w:val="00AB764B"/>
    <w:rsid w:val="00AC31E6"/>
    <w:rsid w:val="00AC6055"/>
    <w:rsid w:val="00AC67A4"/>
    <w:rsid w:val="00AD1FC9"/>
    <w:rsid w:val="00AD6B93"/>
    <w:rsid w:val="00AD7323"/>
    <w:rsid w:val="00AD7C9B"/>
    <w:rsid w:val="00AE251E"/>
    <w:rsid w:val="00AE2AF0"/>
    <w:rsid w:val="00AE5C38"/>
    <w:rsid w:val="00AF0E56"/>
    <w:rsid w:val="00AF10DC"/>
    <w:rsid w:val="00AF3555"/>
    <w:rsid w:val="00AF676F"/>
    <w:rsid w:val="00AF6BC2"/>
    <w:rsid w:val="00B0053C"/>
    <w:rsid w:val="00B02601"/>
    <w:rsid w:val="00B0297A"/>
    <w:rsid w:val="00B02F12"/>
    <w:rsid w:val="00B058B5"/>
    <w:rsid w:val="00B067F4"/>
    <w:rsid w:val="00B06A55"/>
    <w:rsid w:val="00B12F36"/>
    <w:rsid w:val="00B133D5"/>
    <w:rsid w:val="00B156EC"/>
    <w:rsid w:val="00B226CA"/>
    <w:rsid w:val="00B22B1C"/>
    <w:rsid w:val="00B2336F"/>
    <w:rsid w:val="00B24046"/>
    <w:rsid w:val="00B24372"/>
    <w:rsid w:val="00B253E0"/>
    <w:rsid w:val="00B2571D"/>
    <w:rsid w:val="00B265F9"/>
    <w:rsid w:val="00B27809"/>
    <w:rsid w:val="00B34BEE"/>
    <w:rsid w:val="00B35537"/>
    <w:rsid w:val="00B408E9"/>
    <w:rsid w:val="00B40B41"/>
    <w:rsid w:val="00B40DA1"/>
    <w:rsid w:val="00B40F9F"/>
    <w:rsid w:val="00B431A3"/>
    <w:rsid w:val="00B442CA"/>
    <w:rsid w:val="00B455D3"/>
    <w:rsid w:val="00B45BBD"/>
    <w:rsid w:val="00B5034A"/>
    <w:rsid w:val="00B52543"/>
    <w:rsid w:val="00B52D18"/>
    <w:rsid w:val="00B534F7"/>
    <w:rsid w:val="00B54B84"/>
    <w:rsid w:val="00B572EF"/>
    <w:rsid w:val="00B57395"/>
    <w:rsid w:val="00B631E3"/>
    <w:rsid w:val="00B639F5"/>
    <w:rsid w:val="00B6652F"/>
    <w:rsid w:val="00B66835"/>
    <w:rsid w:val="00B668A1"/>
    <w:rsid w:val="00B67219"/>
    <w:rsid w:val="00B70A33"/>
    <w:rsid w:val="00B71E44"/>
    <w:rsid w:val="00B742A2"/>
    <w:rsid w:val="00B75173"/>
    <w:rsid w:val="00B7687B"/>
    <w:rsid w:val="00B77468"/>
    <w:rsid w:val="00B77B50"/>
    <w:rsid w:val="00B80706"/>
    <w:rsid w:val="00B80E55"/>
    <w:rsid w:val="00B82B84"/>
    <w:rsid w:val="00B83065"/>
    <w:rsid w:val="00B84496"/>
    <w:rsid w:val="00B86650"/>
    <w:rsid w:val="00B86C10"/>
    <w:rsid w:val="00B86C2A"/>
    <w:rsid w:val="00B90DE4"/>
    <w:rsid w:val="00B91189"/>
    <w:rsid w:val="00B91CFB"/>
    <w:rsid w:val="00B9320B"/>
    <w:rsid w:val="00B936D2"/>
    <w:rsid w:val="00B94D0C"/>
    <w:rsid w:val="00BA003E"/>
    <w:rsid w:val="00BA21E3"/>
    <w:rsid w:val="00BA27C1"/>
    <w:rsid w:val="00BA29D3"/>
    <w:rsid w:val="00BA3469"/>
    <w:rsid w:val="00BA3FB6"/>
    <w:rsid w:val="00BA6232"/>
    <w:rsid w:val="00BB086B"/>
    <w:rsid w:val="00BB1FAD"/>
    <w:rsid w:val="00BB27E6"/>
    <w:rsid w:val="00BB2AD9"/>
    <w:rsid w:val="00BB2FE2"/>
    <w:rsid w:val="00BB65F0"/>
    <w:rsid w:val="00BB6696"/>
    <w:rsid w:val="00BB690C"/>
    <w:rsid w:val="00BB6F99"/>
    <w:rsid w:val="00BC094F"/>
    <w:rsid w:val="00BC1BA9"/>
    <w:rsid w:val="00BC46DC"/>
    <w:rsid w:val="00BC57D3"/>
    <w:rsid w:val="00BC67FD"/>
    <w:rsid w:val="00BC7B19"/>
    <w:rsid w:val="00BD1C52"/>
    <w:rsid w:val="00BD1D34"/>
    <w:rsid w:val="00BD2500"/>
    <w:rsid w:val="00BD3201"/>
    <w:rsid w:val="00BD3A6E"/>
    <w:rsid w:val="00BD6F7D"/>
    <w:rsid w:val="00BD7FA4"/>
    <w:rsid w:val="00BE0142"/>
    <w:rsid w:val="00BE28E5"/>
    <w:rsid w:val="00BE4445"/>
    <w:rsid w:val="00BE69D7"/>
    <w:rsid w:val="00BE72D5"/>
    <w:rsid w:val="00BE7859"/>
    <w:rsid w:val="00BF054C"/>
    <w:rsid w:val="00BF1976"/>
    <w:rsid w:val="00C02D14"/>
    <w:rsid w:val="00C03FC6"/>
    <w:rsid w:val="00C049D2"/>
    <w:rsid w:val="00C05017"/>
    <w:rsid w:val="00C07F71"/>
    <w:rsid w:val="00C11FAA"/>
    <w:rsid w:val="00C12276"/>
    <w:rsid w:val="00C12828"/>
    <w:rsid w:val="00C12CDD"/>
    <w:rsid w:val="00C13893"/>
    <w:rsid w:val="00C15BC8"/>
    <w:rsid w:val="00C17962"/>
    <w:rsid w:val="00C20E7E"/>
    <w:rsid w:val="00C225BA"/>
    <w:rsid w:val="00C22AA8"/>
    <w:rsid w:val="00C22D82"/>
    <w:rsid w:val="00C23425"/>
    <w:rsid w:val="00C2655E"/>
    <w:rsid w:val="00C33492"/>
    <w:rsid w:val="00C40998"/>
    <w:rsid w:val="00C40D37"/>
    <w:rsid w:val="00C41645"/>
    <w:rsid w:val="00C427F2"/>
    <w:rsid w:val="00C43525"/>
    <w:rsid w:val="00C45F6D"/>
    <w:rsid w:val="00C467C1"/>
    <w:rsid w:val="00C4780A"/>
    <w:rsid w:val="00C539CF"/>
    <w:rsid w:val="00C53DA9"/>
    <w:rsid w:val="00C55F94"/>
    <w:rsid w:val="00C620DA"/>
    <w:rsid w:val="00C627F2"/>
    <w:rsid w:val="00C64B31"/>
    <w:rsid w:val="00C71E3A"/>
    <w:rsid w:val="00C73276"/>
    <w:rsid w:val="00C74A1E"/>
    <w:rsid w:val="00C76C0B"/>
    <w:rsid w:val="00C7722F"/>
    <w:rsid w:val="00C80038"/>
    <w:rsid w:val="00C80F91"/>
    <w:rsid w:val="00C8285F"/>
    <w:rsid w:val="00C82FA1"/>
    <w:rsid w:val="00C8350E"/>
    <w:rsid w:val="00C8621A"/>
    <w:rsid w:val="00C87B23"/>
    <w:rsid w:val="00C9278D"/>
    <w:rsid w:val="00C94545"/>
    <w:rsid w:val="00C956B1"/>
    <w:rsid w:val="00CA1E6C"/>
    <w:rsid w:val="00CA20B2"/>
    <w:rsid w:val="00CA28AC"/>
    <w:rsid w:val="00CA3F43"/>
    <w:rsid w:val="00CA448D"/>
    <w:rsid w:val="00CA5D03"/>
    <w:rsid w:val="00CB0018"/>
    <w:rsid w:val="00CB058F"/>
    <w:rsid w:val="00CB2308"/>
    <w:rsid w:val="00CB3815"/>
    <w:rsid w:val="00CB5685"/>
    <w:rsid w:val="00CC1548"/>
    <w:rsid w:val="00CC2290"/>
    <w:rsid w:val="00CC348C"/>
    <w:rsid w:val="00CC57ED"/>
    <w:rsid w:val="00CC6136"/>
    <w:rsid w:val="00CC74FE"/>
    <w:rsid w:val="00CC7D33"/>
    <w:rsid w:val="00CD3D0D"/>
    <w:rsid w:val="00CD3F43"/>
    <w:rsid w:val="00CE0FB1"/>
    <w:rsid w:val="00CE1E16"/>
    <w:rsid w:val="00CE3E1F"/>
    <w:rsid w:val="00CE42FA"/>
    <w:rsid w:val="00CE4E20"/>
    <w:rsid w:val="00CF035C"/>
    <w:rsid w:val="00CF1AFF"/>
    <w:rsid w:val="00CF418E"/>
    <w:rsid w:val="00CF44E2"/>
    <w:rsid w:val="00CF4AC5"/>
    <w:rsid w:val="00CF4CBF"/>
    <w:rsid w:val="00D02650"/>
    <w:rsid w:val="00D045EB"/>
    <w:rsid w:val="00D0494E"/>
    <w:rsid w:val="00D07DE8"/>
    <w:rsid w:val="00D16A37"/>
    <w:rsid w:val="00D16C6C"/>
    <w:rsid w:val="00D17443"/>
    <w:rsid w:val="00D17E04"/>
    <w:rsid w:val="00D215BE"/>
    <w:rsid w:val="00D23822"/>
    <w:rsid w:val="00D24A87"/>
    <w:rsid w:val="00D2534C"/>
    <w:rsid w:val="00D26EDC"/>
    <w:rsid w:val="00D27DC2"/>
    <w:rsid w:val="00D3188B"/>
    <w:rsid w:val="00D33EFE"/>
    <w:rsid w:val="00D41FCD"/>
    <w:rsid w:val="00D42438"/>
    <w:rsid w:val="00D42CAF"/>
    <w:rsid w:val="00D4371E"/>
    <w:rsid w:val="00D438A9"/>
    <w:rsid w:val="00D43E43"/>
    <w:rsid w:val="00D44160"/>
    <w:rsid w:val="00D44C6C"/>
    <w:rsid w:val="00D44E72"/>
    <w:rsid w:val="00D461B9"/>
    <w:rsid w:val="00D46E48"/>
    <w:rsid w:val="00D47AC2"/>
    <w:rsid w:val="00D51C3F"/>
    <w:rsid w:val="00D523BA"/>
    <w:rsid w:val="00D57E74"/>
    <w:rsid w:val="00D6087D"/>
    <w:rsid w:val="00D62085"/>
    <w:rsid w:val="00D62481"/>
    <w:rsid w:val="00D62514"/>
    <w:rsid w:val="00D63D2A"/>
    <w:rsid w:val="00D64056"/>
    <w:rsid w:val="00D64600"/>
    <w:rsid w:val="00D66F72"/>
    <w:rsid w:val="00D6724A"/>
    <w:rsid w:val="00D730A2"/>
    <w:rsid w:val="00D73409"/>
    <w:rsid w:val="00D748D8"/>
    <w:rsid w:val="00D758BF"/>
    <w:rsid w:val="00D76154"/>
    <w:rsid w:val="00D76235"/>
    <w:rsid w:val="00D8069A"/>
    <w:rsid w:val="00D82C9C"/>
    <w:rsid w:val="00D83269"/>
    <w:rsid w:val="00D8332D"/>
    <w:rsid w:val="00D8556E"/>
    <w:rsid w:val="00D861F8"/>
    <w:rsid w:val="00D8621F"/>
    <w:rsid w:val="00D86CF4"/>
    <w:rsid w:val="00D87C2A"/>
    <w:rsid w:val="00D90C68"/>
    <w:rsid w:val="00D92AF8"/>
    <w:rsid w:val="00D92EF0"/>
    <w:rsid w:val="00D938AD"/>
    <w:rsid w:val="00D93B96"/>
    <w:rsid w:val="00D96832"/>
    <w:rsid w:val="00DA0243"/>
    <w:rsid w:val="00DA1DA8"/>
    <w:rsid w:val="00DA33AD"/>
    <w:rsid w:val="00DA3613"/>
    <w:rsid w:val="00DA6341"/>
    <w:rsid w:val="00DA73A2"/>
    <w:rsid w:val="00DB1AD3"/>
    <w:rsid w:val="00DB37BC"/>
    <w:rsid w:val="00DB61B3"/>
    <w:rsid w:val="00DB6F06"/>
    <w:rsid w:val="00DC0BEE"/>
    <w:rsid w:val="00DC5D8B"/>
    <w:rsid w:val="00DC742A"/>
    <w:rsid w:val="00DC780B"/>
    <w:rsid w:val="00DC7F32"/>
    <w:rsid w:val="00DD02A8"/>
    <w:rsid w:val="00DD1035"/>
    <w:rsid w:val="00DD21F8"/>
    <w:rsid w:val="00DD502C"/>
    <w:rsid w:val="00DD6097"/>
    <w:rsid w:val="00DE0F40"/>
    <w:rsid w:val="00DE1D12"/>
    <w:rsid w:val="00DE1D8D"/>
    <w:rsid w:val="00DE4EE8"/>
    <w:rsid w:val="00DE4F94"/>
    <w:rsid w:val="00DE5B7C"/>
    <w:rsid w:val="00DE66DC"/>
    <w:rsid w:val="00DE7631"/>
    <w:rsid w:val="00DF01ED"/>
    <w:rsid w:val="00DF34BD"/>
    <w:rsid w:val="00DF5E87"/>
    <w:rsid w:val="00DF634F"/>
    <w:rsid w:val="00DF6660"/>
    <w:rsid w:val="00DF70D0"/>
    <w:rsid w:val="00E001CF"/>
    <w:rsid w:val="00E01DD0"/>
    <w:rsid w:val="00E027C2"/>
    <w:rsid w:val="00E02CCA"/>
    <w:rsid w:val="00E03EA8"/>
    <w:rsid w:val="00E04343"/>
    <w:rsid w:val="00E04C45"/>
    <w:rsid w:val="00E10EE5"/>
    <w:rsid w:val="00E12271"/>
    <w:rsid w:val="00E13A10"/>
    <w:rsid w:val="00E140B4"/>
    <w:rsid w:val="00E15309"/>
    <w:rsid w:val="00E17714"/>
    <w:rsid w:val="00E20425"/>
    <w:rsid w:val="00E213CE"/>
    <w:rsid w:val="00E215CB"/>
    <w:rsid w:val="00E23381"/>
    <w:rsid w:val="00E2338B"/>
    <w:rsid w:val="00E24A4A"/>
    <w:rsid w:val="00E2729B"/>
    <w:rsid w:val="00E324B4"/>
    <w:rsid w:val="00E36997"/>
    <w:rsid w:val="00E44221"/>
    <w:rsid w:val="00E446D1"/>
    <w:rsid w:val="00E465B4"/>
    <w:rsid w:val="00E4785F"/>
    <w:rsid w:val="00E51E5A"/>
    <w:rsid w:val="00E52774"/>
    <w:rsid w:val="00E53471"/>
    <w:rsid w:val="00E538C2"/>
    <w:rsid w:val="00E55276"/>
    <w:rsid w:val="00E5569B"/>
    <w:rsid w:val="00E5712E"/>
    <w:rsid w:val="00E604F6"/>
    <w:rsid w:val="00E622E4"/>
    <w:rsid w:val="00E6472B"/>
    <w:rsid w:val="00E6657D"/>
    <w:rsid w:val="00E67EC4"/>
    <w:rsid w:val="00E75BB3"/>
    <w:rsid w:val="00E82D7B"/>
    <w:rsid w:val="00E838C7"/>
    <w:rsid w:val="00E83CCB"/>
    <w:rsid w:val="00E840EA"/>
    <w:rsid w:val="00E85157"/>
    <w:rsid w:val="00E9060A"/>
    <w:rsid w:val="00E909A2"/>
    <w:rsid w:val="00E90EE1"/>
    <w:rsid w:val="00E90FDF"/>
    <w:rsid w:val="00E92660"/>
    <w:rsid w:val="00E94678"/>
    <w:rsid w:val="00E951E6"/>
    <w:rsid w:val="00E96610"/>
    <w:rsid w:val="00E97466"/>
    <w:rsid w:val="00EA36D5"/>
    <w:rsid w:val="00EA3D01"/>
    <w:rsid w:val="00EA7A30"/>
    <w:rsid w:val="00EA7E4D"/>
    <w:rsid w:val="00EB082F"/>
    <w:rsid w:val="00EB11E8"/>
    <w:rsid w:val="00EB14A9"/>
    <w:rsid w:val="00EB373D"/>
    <w:rsid w:val="00EB4C69"/>
    <w:rsid w:val="00EB4F8F"/>
    <w:rsid w:val="00EB5106"/>
    <w:rsid w:val="00EC0C2C"/>
    <w:rsid w:val="00EC160C"/>
    <w:rsid w:val="00EC165F"/>
    <w:rsid w:val="00EC2BCF"/>
    <w:rsid w:val="00EC3C75"/>
    <w:rsid w:val="00EC4EBD"/>
    <w:rsid w:val="00EC6148"/>
    <w:rsid w:val="00EC767E"/>
    <w:rsid w:val="00ED018B"/>
    <w:rsid w:val="00ED09A9"/>
    <w:rsid w:val="00ED0D7D"/>
    <w:rsid w:val="00ED1FDF"/>
    <w:rsid w:val="00ED44C9"/>
    <w:rsid w:val="00ED5F12"/>
    <w:rsid w:val="00ED6625"/>
    <w:rsid w:val="00ED74FE"/>
    <w:rsid w:val="00EE2998"/>
    <w:rsid w:val="00EE78C8"/>
    <w:rsid w:val="00EF0917"/>
    <w:rsid w:val="00EF24C1"/>
    <w:rsid w:val="00EF3C12"/>
    <w:rsid w:val="00EF4F49"/>
    <w:rsid w:val="00F001E5"/>
    <w:rsid w:val="00F03944"/>
    <w:rsid w:val="00F04397"/>
    <w:rsid w:val="00F1064F"/>
    <w:rsid w:val="00F10750"/>
    <w:rsid w:val="00F11AED"/>
    <w:rsid w:val="00F11FE6"/>
    <w:rsid w:val="00F14799"/>
    <w:rsid w:val="00F20FD2"/>
    <w:rsid w:val="00F23394"/>
    <w:rsid w:val="00F2481E"/>
    <w:rsid w:val="00F2501A"/>
    <w:rsid w:val="00F25B96"/>
    <w:rsid w:val="00F27A93"/>
    <w:rsid w:val="00F3003A"/>
    <w:rsid w:val="00F3080F"/>
    <w:rsid w:val="00F3139B"/>
    <w:rsid w:val="00F31801"/>
    <w:rsid w:val="00F31817"/>
    <w:rsid w:val="00F321C1"/>
    <w:rsid w:val="00F3244F"/>
    <w:rsid w:val="00F33CBE"/>
    <w:rsid w:val="00F344E2"/>
    <w:rsid w:val="00F350FE"/>
    <w:rsid w:val="00F370F4"/>
    <w:rsid w:val="00F415FF"/>
    <w:rsid w:val="00F41FAB"/>
    <w:rsid w:val="00F425F8"/>
    <w:rsid w:val="00F451FB"/>
    <w:rsid w:val="00F464BF"/>
    <w:rsid w:val="00F47180"/>
    <w:rsid w:val="00F513EE"/>
    <w:rsid w:val="00F51F3D"/>
    <w:rsid w:val="00F53168"/>
    <w:rsid w:val="00F539A1"/>
    <w:rsid w:val="00F55397"/>
    <w:rsid w:val="00F56557"/>
    <w:rsid w:val="00F5705A"/>
    <w:rsid w:val="00F57184"/>
    <w:rsid w:val="00F62E90"/>
    <w:rsid w:val="00F637B3"/>
    <w:rsid w:val="00F64F3A"/>
    <w:rsid w:val="00F67079"/>
    <w:rsid w:val="00F72807"/>
    <w:rsid w:val="00F72D14"/>
    <w:rsid w:val="00F73075"/>
    <w:rsid w:val="00F75376"/>
    <w:rsid w:val="00F827E6"/>
    <w:rsid w:val="00F834DA"/>
    <w:rsid w:val="00F85AE9"/>
    <w:rsid w:val="00F86045"/>
    <w:rsid w:val="00F87158"/>
    <w:rsid w:val="00F901F0"/>
    <w:rsid w:val="00F906F0"/>
    <w:rsid w:val="00F921EC"/>
    <w:rsid w:val="00F93134"/>
    <w:rsid w:val="00F9360C"/>
    <w:rsid w:val="00F9405E"/>
    <w:rsid w:val="00F9408E"/>
    <w:rsid w:val="00F94C9A"/>
    <w:rsid w:val="00F95191"/>
    <w:rsid w:val="00F95C6A"/>
    <w:rsid w:val="00F95C77"/>
    <w:rsid w:val="00F97D8C"/>
    <w:rsid w:val="00F97E10"/>
    <w:rsid w:val="00FA1009"/>
    <w:rsid w:val="00FA33A4"/>
    <w:rsid w:val="00FA496E"/>
    <w:rsid w:val="00FA4DB8"/>
    <w:rsid w:val="00FA5C96"/>
    <w:rsid w:val="00FA75CF"/>
    <w:rsid w:val="00FB242E"/>
    <w:rsid w:val="00FB259F"/>
    <w:rsid w:val="00FB3072"/>
    <w:rsid w:val="00FB3E9B"/>
    <w:rsid w:val="00FB5C79"/>
    <w:rsid w:val="00FB6957"/>
    <w:rsid w:val="00FB772E"/>
    <w:rsid w:val="00FB79CB"/>
    <w:rsid w:val="00FC18F4"/>
    <w:rsid w:val="00FC3142"/>
    <w:rsid w:val="00FC322A"/>
    <w:rsid w:val="00FC363B"/>
    <w:rsid w:val="00FC37D9"/>
    <w:rsid w:val="00FC3BBC"/>
    <w:rsid w:val="00FC40EA"/>
    <w:rsid w:val="00FC530F"/>
    <w:rsid w:val="00FD05F8"/>
    <w:rsid w:val="00FD241E"/>
    <w:rsid w:val="00FD3B51"/>
    <w:rsid w:val="00FD45FC"/>
    <w:rsid w:val="00FD46B9"/>
    <w:rsid w:val="00FD51A9"/>
    <w:rsid w:val="00FD5B74"/>
    <w:rsid w:val="00FD60B3"/>
    <w:rsid w:val="00FD65F6"/>
    <w:rsid w:val="00FD6DB2"/>
    <w:rsid w:val="00FD755F"/>
    <w:rsid w:val="00FE10AF"/>
    <w:rsid w:val="00FE232A"/>
    <w:rsid w:val="00FE4612"/>
    <w:rsid w:val="00FE4A73"/>
    <w:rsid w:val="00FE4B0C"/>
    <w:rsid w:val="00FE67D5"/>
    <w:rsid w:val="00FE7ABE"/>
    <w:rsid w:val="00FF00F7"/>
    <w:rsid w:val="00FF0331"/>
    <w:rsid w:val="00FF1109"/>
    <w:rsid w:val="00FF3C62"/>
    <w:rsid w:val="00FF40DB"/>
    <w:rsid w:val="00FF587B"/>
    <w:rsid w:val="00FF6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fillcolor="white" stroke="f">
      <v:fill color="white"/>
      <v:stroke on="f"/>
      <v:textbox inset="0"/>
      <o:colormru v:ext="edit" colors="#79bc25,black"/>
    </o:shapedefaults>
    <o:shapelayout v:ext="edit">
      <o:idmap v:ext="edit" data="1"/>
    </o:shapelayout>
  </w:shapeDefaults>
  <w:decimalSymbol w:val=","/>
  <w:listSeparator w:val=";"/>
  <w14:docId w14:val="5863D0DB"/>
  <w15:docId w15:val="{E91D1D9D-AB85-4E41-B9FB-B751AE9C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94E"/>
    <w:rPr>
      <w:rFonts w:ascii="Arial" w:hAnsi="Arial"/>
      <w:sz w:val="18"/>
      <w:szCs w:val="24"/>
    </w:rPr>
  </w:style>
  <w:style w:type="paragraph" w:styleId="Heading1">
    <w:name w:val="heading 1"/>
    <w:aliases w:val="Attribute Heading 1,ASAPHeading 1"/>
    <w:basedOn w:val="Normal"/>
    <w:next w:val="NormalIndent"/>
    <w:qFormat/>
    <w:rsid w:val="00D0494E"/>
    <w:pPr>
      <w:keepNext/>
      <w:numPr>
        <w:numId w:val="1"/>
      </w:numPr>
      <w:spacing w:before="360" w:after="60"/>
      <w:outlineLvl w:val="0"/>
    </w:pPr>
    <w:rPr>
      <w:rFonts w:cs="Arial"/>
      <w:b/>
      <w:bCs/>
      <w:kern w:val="32"/>
      <w:sz w:val="28"/>
      <w:szCs w:val="32"/>
    </w:rPr>
  </w:style>
  <w:style w:type="paragraph" w:styleId="Heading2">
    <w:name w:val="heading 2"/>
    <w:aliases w:val="Attribute Heading 2,ASAPHeading 2"/>
    <w:basedOn w:val="Normal"/>
    <w:next w:val="NormalIndent"/>
    <w:qFormat/>
    <w:rsid w:val="006C7E3B"/>
    <w:pPr>
      <w:keepNext/>
      <w:pageBreakBefore/>
      <w:numPr>
        <w:ilvl w:val="1"/>
        <w:numId w:val="1"/>
      </w:numPr>
      <w:spacing w:before="360" w:after="60"/>
      <w:outlineLvl w:val="1"/>
    </w:pPr>
    <w:rPr>
      <w:rFonts w:cs="Arial"/>
      <w:b/>
      <w:bCs/>
      <w:sz w:val="24"/>
      <w:szCs w:val="28"/>
    </w:rPr>
  </w:style>
  <w:style w:type="paragraph" w:styleId="Heading3">
    <w:name w:val="heading 3"/>
    <w:aliases w:val="Table Attribute Heading,ASAPHeading 3"/>
    <w:basedOn w:val="Normal"/>
    <w:next w:val="NormalIndent"/>
    <w:link w:val="Heading3Char"/>
    <w:qFormat/>
    <w:rsid w:val="006C7E3B"/>
    <w:pPr>
      <w:keepNext/>
      <w:pageBreakBefore/>
      <w:numPr>
        <w:ilvl w:val="2"/>
        <w:numId w:val="1"/>
      </w:numPr>
      <w:spacing w:before="360" w:after="60"/>
      <w:outlineLvl w:val="2"/>
    </w:pPr>
    <w:rPr>
      <w:rFonts w:cs="Arial"/>
      <w:b/>
      <w:bCs/>
      <w:color w:val="0B5ED7"/>
      <w:sz w:val="20"/>
      <w:szCs w:val="26"/>
    </w:rPr>
  </w:style>
  <w:style w:type="paragraph" w:styleId="Heading4">
    <w:name w:val="heading 4"/>
    <w:basedOn w:val="Heading3"/>
    <w:next w:val="NormalIndent"/>
    <w:qFormat/>
    <w:rsid w:val="00D0494E"/>
    <w:pPr>
      <w:numPr>
        <w:ilvl w:val="0"/>
        <w:numId w:val="0"/>
      </w:numPr>
      <w:ind w:left="851"/>
      <w:outlineLvl w:val="3"/>
    </w:pPr>
    <w:rPr>
      <w:bCs w:val="0"/>
    </w:rPr>
  </w:style>
  <w:style w:type="paragraph" w:styleId="Heading5">
    <w:name w:val="heading 5"/>
    <w:basedOn w:val="Normal"/>
    <w:next w:val="Normal"/>
    <w:qFormat/>
    <w:rsid w:val="00D0494E"/>
    <w:pPr>
      <w:keepNext/>
      <w:spacing w:after="120"/>
      <w:ind w:left="902"/>
      <w:outlineLvl w:val="4"/>
    </w:pPr>
    <w:rPr>
      <w:b/>
      <w:bCs/>
    </w:rPr>
  </w:style>
  <w:style w:type="paragraph" w:styleId="Heading6">
    <w:name w:val="heading 6"/>
    <w:basedOn w:val="Heading5"/>
    <w:next w:val="Normal"/>
    <w:qFormat/>
    <w:rsid w:val="00D0494E"/>
    <w:pPr>
      <w:outlineLvl w:val="5"/>
    </w:pPr>
    <w:rPr>
      <w:rFonts w:ascii="Arial Bold" w:hAnsi="Arial Bold"/>
    </w:rPr>
  </w:style>
  <w:style w:type="paragraph" w:styleId="Heading7">
    <w:name w:val="heading 7"/>
    <w:basedOn w:val="Normal"/>
    <w:next w:val="Normal"/>
    <w:link w:val="Heading7Char"/>
    <w:qFormat/>
    <w:rsid w:val="00D0494E"/>
    <w:pPr>
      <w:keepNext/>
      <w:spacing w:before="240" w:after="60"/>
      <w:ind w:left="74"/>
      <w:outlineLvl w:val="6"/>
    </w:pPr>
    <w:rPr>
      <w:b/>
      <w:bCs/>
    </w:rPr>
  </w:style>
  <w:style w:type="paragraph" w:styleId="Heading8">
    <w:name w:val="heading 8"/>
    <w:basedOn w:val="Normal"/>
    <w:next w:val="Normal"/>
    <w:qFormat/>
    <w:rsid w:val="00D0494E"/>
    <w:pPr>
      <w:keepNext/>
      <w:ind w:left="121"/>
      <w:outlineLvl w:val="7"/>
    </w:pPr>
    <w:rPr>
      <w:b/>
      <w:bCs/>
    </w:rPr>
  </w:style>
  <w:style w:type="paragraph" w:styleId="Heading9">
    <w:name w:val="heading 9"/>
    <w:basedOn w:val="Normal"/>
    <w:next w:val="Normal"/>
    <w:qFormat/>
    <w:rsid w:val="00D0494E"/>
    <w:pPr>
      <w:keepNext/>
      <w:ind w:left="17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494E"/>
    <w:pPr>
      <w:tabs>
        <w:tab w:val="center" w:pos="4320"/>
        <w:tab w:val="right" w:pos="8640"/>
      </w:tabs>
    </w:pPr>
  </w:style>
  <w:style w:type="paragraph" w:styleId="Footer">
    <w:name w:val="footer"/>
    <w:basedOn w:val="Normal"/>
    <w:link w:val="FooterChar"/>
    <w:uiPriority w:val="99"/>
    <w:rsid w:val="00D0494E"/>
    <w:pPr>
      <w:tabs>
        <w:tab w:val="center" w:pos="4320"/>
        <w:tab w:val="right" w:pos="8640"/>
      </w:tabs>
      <w:spacing w:line="220" w:lineRule="exact"/>
    </w:pPr>
    <w:rPr>
      <w:sz w:val="14"/>
    </w:rPr>
  </w:style>
  <w:style w:type="paragraph" w:customStyle="1" w:styleId="NormalParagraphStyle">
    <w:name w:val="NormalParagraphStyle"/>
    <w:basedOn w:val="Normal"/>
    <w:rsid w:val="00D0494E"/>
    <w:pPr>
      <w:autoSpaceDE w:val="0"/>
      <w:autoSpaceDN w:val="0"/>
      <w:adjustRightInd w:val="0"/>
      <w:spacing w:line="288" w:lineRule="auto"/>
      <w:textAlignment w:val="center"/>
    </w:pPr>
    <w:rPr>
      <w:color w:val="000000"/>
      <w:lang w:val="en-GB"/>
    </w:rPr>
  </w:style>
  <w:style w:type="paragraph" w:styleId="TOC1">
    <w:name w:val="toc 1"/>
    <w:basedOn w:val="Normal"/>
    <w:next w:val="Normal"/>
    <w:autoRedefine/>
    <w:uiPriority w:val="39"/>
    <w:qFormat/>
    <w:rsid w:val="00D0494E"/>
    <w:pPr>
      <w:spacing w:before="120"/>
    </w:pPr>
  </w:style>
  <w:style w:type="paragraph" w:styleId="TOC2">
    <w:name w:val="toc 2"/>
    <w:basedOn w:val="Normal"/>
    <w:next w:val="Normal"/>
    <w:autoRedefine/>
    <w:uiPriority w:val="39"/>
    <w:qFormat/>
    <w:rsid w:val="00D0494E"/>
    <w:pPr>
      <w:spacing w:before="120"/>
      <w:ind w:left="181"/>
    </w:pPr>
  </w:style>
  <w:style w:type="paragraph" w:styleId="TOC3">
    <w:name w:val="toc 3"/>
    <w:basedOn w:val="Normal"/>
    <w:next w:val="Normal"/>
    <w:autoRedefine/>
    <w:uiPriority w:val="39"/>
    <w:qFormat/>
    <w:rsid w:val="00A83839"/>
    <w:pPr>
      <w:tabs>
        <w:tab w:val="left" w:pos="997"/>
        <w:tab w:val="left" w:pos="1080"/>
        <w:tab w:val="right" w:leader="dot" w:pos="9347"/>
      </w:tabs>
      <w:spacing w:before="120"/>
      <w:ind w:left="357"/>
    </w:pPr>
    <w:rPr>
      <w:noProof/>
    </w:rPr>
  </w:style>
  <w:style w:type="paragraph" w:styleId="TOC4">
    <w:name w:val="toc 4"/>
    <w:basedOn w:val="Normal"/>
    <w:next w:val="Normal"/>
    <w:autoRedefine/>
    <w:semiHidden/>
    <w:rsid w:val="00D0494E"/>
    <w:pPr>
      <w:ind w:left="540"/>
    </w:pPr>
  </w:style>
  <w:style w:type="paragraph" w:styleId="TOC5">
    <w:name w:val="toc 5"/>
    <w:basedOn w:val="Normal"/>
    <w:next w:val="Normal"/>
    <w:autoRedefine/>
    <w:semiHidden/>
    <w:rsid w:val="00D0494E"/>
    <w:pPr>
      <w:ind w:left="720"/>
    </w:pPr>
  </w:style>
  <w:style w:type="paragraph" w:styleId="TOC6">
    <w:name w:val="toc 6"/>
    <w:basedOn w:val="Normal"/>
    <w:next w:val="Normal"/>
    <w:autoRedefine/>
    <w:semiHidden/>
    <w:rsid w:val="00D0494E"/>
    <w:pPr>
      <w:ind w:left="900"/>
    </w:pPr>
  </w:style>
  <w:style w:type="paragraph" w:styleId="TOC7">
    <w:name w:val="toc 7"/>
    <w:basedOn w:val="Normal"/>
    <w:next w:val="Normal"/>
    <w:autoRedefine/>
    <w:semiHidden/>
    <w:rsid w:val="00D0494E"/>
    <w:pPr>
      <w:ind w:left="1080"/>
    </w:pPr>
  </w:style>
  <w:style w:type="paragraph" w:styleId="TOC8">
    <w:name w:val="toc 8"/>
    <w:basedOn w:val="Normal"/>
    <w:next w:val="Normal"/>
    <w:autoRedefine/>
    <w:semiHidden/>
    <w:rsid w:val="00D0494E"/>
    <w:pPr>
      <w:ind w:left="1260"/>
    </w:pPr>
  </w:style>
  <w:style w:type="paragraph" w:styleId="TOC9">
    <w:name w:val="toc 9"/>
    <w:basedOn w:val="Normal"/>
    <w:next w:val="Normal"/>
    <w:autoRedefine/>
    <w:semiHidden/>
    <w:rsid w:val="00D0494E"/>
    <w:pPr>
      <w:ind w:left="1440"/>
    </w:pPr>
  </w:style>
  <w:style w:type="character" w:styleId="Hyperlink">
    <w:name w:val="Hyperlink"/>
    <w:basedOn w:val="DefaultParagraphFont"/>
    <w:uiPriority w:val="99"/>
    <w:rsid w:val="00D0494E"/>
    <w:rPr>
      <w:color w:val="0000FF"/>
      <w:u w:val="single"/>
    </w:rPr>
  </w:style>
  <w:style w:type="paragraph" w:styleId="BodyTextIndent">
    <w:name w:val="Body Text Indent"/>
    <w:basedOn w:val="Normal"/>
    <w:rsid w:val="00D0494E"/>
    <w:pPr>
      <w:tabs>
        <w:tab w:val="left" w:pos="2880"/>
      </w:tabs>
      <w:spacing w:line="360" w:lineRule="auto"/>
      <w:ind w:left="2880" w:hanging="2880"/>
    </w:pPr>
    <w:rPr>
      <w:sz w:val="24"/>
    </w:rPr>
  </w:style>
  <w:style w:type="paragraph" w:styleId="NormalIndent">
    <w:name w:val="Normal Indent"/>
    <w:basedOn w:val="Normal"/>
    <w:link w:val="NormalIndentChar"/>
    <w:uiPriority w:val="99"/>
    <w:qFormat/>
    <w:rsid w:val="00D0494E"/>
    <w:pPr>
      <w:ind w:left="851"/>
    </w:pPr>
  </w:style>
  <w:style w:type="paragraph" w:customStyle="1" w:styleId="HeadingContent">
    <w:name w:val="Heading Content"/>
    <w:basedOn w:val="Heading1"/>
    <w:next w:val="NormalIndent"/>
    <w:rsid w:val="00D0494E"/>
    <w:pPr>
      <w:numPr>
        <w:numId w:val="0"/>
      </w:numPr>
    </w:pPr>
    <w:rPr>
      <w:bCs w:val="0"/>
    </w:rPr>
  </w:style>
  <w:style w:type="paragraph" w:customStyle="1" w:styleId="Listnumbered">
    <w:name w:val="List numbered"/>
    <w:basedOn w:val="NormalIndent"/>
    <w:rsid w:val="00D0494E"/>
    <w:pPr>
      <w:numPr>
        <w:numId w:val="2"/>
      </w:numPr>
      <w:spacing w:before="120"/>
    </w:pPr>
  </w:style>
  <w:style w:type="paragraph" w:customStyle="1" w:styleId="Listbulleted">
    <w:name w:val="List bulleted"/>
    <w:basedOn w:val="Listnumbered"/>
    <w:rsid w:val="00D0494E"/>
    <w:pPr>
      <w:numPr>
        <w:numId w:val="3"/>
      </w:numPr>
      <w:tabs>
        <w:tab w:val="clear" w:pos="360"/>
        <w:tab w:val="num" w:pos="1211"/>
      </w:tabs>
      <w:spacing w:before="60" w:after="60"/>
      <w:ind w:left="1208" w:hanging="357"/>
    </w:pPr>
  </w:style>
  <w:style w:type="paragraph" w:customStyle="1" w:styleId="Tableheaders">
    <w:name w:val="Table headers"/>
    <w:basedOn w:val="Normal"/>
    <w:rsid w:val="00D0494E"/>
    <w:pPr>
      <w:spacing w:before="60" w:after="60"/>
    </w:pPr>
    <w:rPr>
      <w:b/>
    </w:rPr>
  </w:style>
  <w:style w:type="paragraph" w:customStyle="1" w:styleId="Tabletext">
    <w:name w:val="Table text"/>
    <w:basedOn w:val="NormalIndent"/>
    <w:rsid w:val="00D0494E"/>
    <w:pPr>
      <w:spacing w:before="60"/>
      <w:ind w:left="0"/>
    </w:pPr>
  </w:style>
  <w:style w:type="paragraph" w:customStyle="1" w:styleId="HeadingAppendices">
    <w:name w:val="Heading Appendices"/>
    <w:basedOn w:val="HeadingContent"/>
    <w:next w:val="NormalIndent"/>
    <w:rsid w:val="00D0494E"/>
  </w:style>
  <w:style w:type="paragraph" w:styleId="BlockText">
    <w:name w:val="Block Text"/>
    <w:basedOn w:val="Normal"/>
    <w:rsid w:val="00D0494E"/>
    <w:rPr>
      <w:szCs w:val="20"/>
    </w:rPr>
  </w:style>
  <w:style w:type="paragraph" w:styleId="ListBullet">
    <w:name w:val="List Bullet"/>
    <w:basedOn w:val="Normal"/>
    <w:rsid w:val="00D0494E"/>
    <w:pPr>
      <w:ind w:left="283" w:hanging="283"/>
    </w:pPr>
    <w:rPr>
      <w:rFonts w:ascii="Gill Sans MT" w:hAnsi="Gill Sans MT"/>
      <w:color w:val="0000FF"/>
      <w:sz w:val="20"/>
      <w:szCs w:val="20"/>
      <w:lang w:val="en-GB"/>
    </w:rPr>
  </w:style>
  <w:style w:type="character" w:customStyle="1" w:styleId="Heading7Char">
    <w:name w:val="Heading 7 Char"/>
    <w:basedOn w:val="DefaultParagraphFont"/>
    <w:link w:val="Heading7"/>
    <w:rsid w:val="007B67B4"/>
    <w:rPr>
      <w:rFonts w:ascii="Arial" w:hAnsi="Arial"/>
      <w:b/>
      <w:bCs/>
      <w:sz w:val="18"/>
      <w:szCs w:val="24"/>
    </w:rPr>
  </w:style>
  <w:style w:type="character" w:styleId="FollowedHyperlink">
    <w:name w:val="FollowedHyperlink"/>
    <w:basedOn w:val="DefaultParagraphFont"/>
    <w:rsid w:val="00F344E2"/>
    <w:rPr>
      <w:color w:val="800080"/>
      <w:u w:val="single"/>
    </w:rPr>
  </w:style>
  <w:style w:type="paragraph" w:customStyle="1" w:styleId="msolistparagraph0">
    <w:name w:val="msolistparagraph"/>
    <w:basedOn w:val="Normal"/>
    <w:rsid w:val="00E027C2"/>
    <w:pPr>
      <w:ind w:left="720"/>
    </w:pPr>
    <w:rPr>
      <w:rFonts w:ascii="Calibri" w:eastAsia="Calibri" w:hAnsi="Calibri"/>
      <w:sz w:val="22"/>
      <w:szCs w:val="22"/>
    </w:rPr>
  </w:style>
  <w:style w:type="paragraph" w:customStyle="1" w:styleId="TableHeaderText">
    <w:name w:val="Table Header Text"/>
    <w:basedOn w:val="Normal"/>
    <w:autoRedefine/>
    <w:rsid w:val="00E4785F"/>
    <w:rPr>
      <w:rFonts w:ascii="Gill Sans MT" w:hAnsi="Gill Sans MT"/>
      <w:b/>
      <w:bCs/>
      <w:sz w:val="20"/>
      <w:szCs w:val="20"/>
    </w:rPr>
  </w:style>
  <w:style w:type="paragraph" w:styleId="FootnoteText">
    <w:name w:val="footnote text"/>
    <w:basedOn w:val="Normal"/>
    <w:rsid w:val="00E4785F"/>
    <w:rPr>
      <w:rFonts w:ascii="Gill Sans MT" w:hAnsi="Gill Sans MT"/>
      <w:noProof/>
      <w:sz w:val="20"/>
      <w:szCs w:val="20"/>
      <w:lang w:val="nl-NL" w:eastAsia="nl-NL"/>
    </w:rPr>
  </w:style>
  <w:style w:type="character" w:styleId="FootnoteReference">
    <w:name w:val="footnote reference"/>
    <w:basedOn w:val="DefaultParagraphFont"/>
    <w:rsid w:val="00E4785F"/>
    <w:rPr>
      <w:vertAlign w:val="superscript"/>
    </w:rPr>
  </w:style>
  <w:style w:type="table" w:styleId="TableGrid">
    <w:name w:val="Table Grid"/>
    <w:basedOn w:val="TableNormal"/>
    <w:rsid w:val="00124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B044F"/>
    <w:rPr>
      <w:rFonts w:ascii="Arial" w:hAnsi="Arial"/>
      <w:sz w:val="14"/>
      <w:szCs w:val="24"/>
    </w:rPr>
  </w:style>
  <w:style w:type="paragraph" w:styleId="BalloonText">
    <w:name w:val="Balloon Text"/>
    <w:basedOn w:val="Normal"/>
    <w:link w:val="BalloonTextChar"/>
    <w:rsid w:val="00FE7ABE"/>
    <w:rPr>
      <w:rFonts w:ascii="Tahoma" w:hAnsi="Tahoma" w:cs="Tahoma"/>
      <w:sz w:val="16"/>
      <w:szCs w:val="16"/>
    </w:rPr>
  </w:style>
  <w:style w:type="character" w:customStyle="1" w:styleId="BalloonTextChar">
    <w:name w:val="Balloon Text Char"/>
    <w:basedOn w:val="DefaultParagraphFont"/>
    <w:link w:val="BalloonText"/>
    <w:rsid w:val="00FE7ABE"/>
    <w:rPr>
      <w:rFonts w:ascii="Tahoma" w:hAnsi="Tahoma" w:cs="Tahoma"/>
      <w:sz w:val="16"/>
      <w:szCs w:val="16"/>
    </w:rPr>
  </w:style>
  <w:style w:type="paragraph" w:styleId="ListParagraph">
    <w:name w:val="List Paragraph"/>
    <w:basedOn w:val="Normal"/>
    <w:uiPriority w:val="34"/>
    <w:qFormat/>
    <w:rsid w:val="0096628B"/>
    <w:pPr>
      <w:ind w:left="720"/>
      <w:contextualSpacing/>
    </w:pPr>
  </w:style>
  <w:style w:type="table" w:customStyle="1" w:styleId="PhilipsTableGreen">
    <w:name w:val="Philips Table Green"/>
    <w:basedOn w:val="TableNormal"/>
    <w:uiPriority w:val="99"/>
    <w:qFormat/>
    <w:rsid w:val="0096628B"/>
    <w:tblPr>
      <w:tblStyleRowBandSize w:val="1"/>
    </w:tblPr>
    <w:tblStylePr w:type="firstRow">
      <w:rPr>
        <w:rFonts w:ascii="Arial" w:hAnsi="Arial"/>
        <w:b/>
        <w:color w:val="FFFFFF" w:themeColor="background1"/>
        <w:sz w:val="20"/>
      </w:rPr>
      <w:tblPr/>
      <w:tcPr>
        <w:shd w:val="clear" w:color="auto" w:fill="7CBD2A"/>
      </w:tcPr>
    </w:tblStylePr>
    <w:tblStylePr w:type="band1Horz">
      <w:rPr>
        <w:rFonts w:ascii="Arial" w:hAnsi="Arial"/>
        <w:sz w:val="20"/>
      </w:rPr>
      <w:tblPr/>
      <w:tcPr>
        <w:shd w:val="clear" w:color="auto" w:fill="D7E8CD"/>
      </w:tcPr>
    </w:tblStylePr>
    <w:tblStylePr w:type="band2Horz">
      <w:rPr>
        <w:rFonts w:ascii="Arial" w:hAnsi="Arial"/>
        <w:sz w:val="20"/>
      </w:rPr>
      <w:tblPr/>
      <w:tcPr>
        <w:shd w:val="clear" w:color="auto" w:fill="ECF4E8"/>
      </w:tcPr>
    </w:tblStylePr>
  </w:style>
  <w:style w:type="paragraph" w:styleId="Caption">
    <w:name w:val="caption"/>
    <w:basedOn w:val="Normal"/>
    <w:next w:val="Normal"/>
    <w:unhideWhenUsed/>
    <w:qFormat/>
    <w:rsid w:val="0061376C"/>
    <w:pPr>
      <w:spacing w:after="200"/>
    </w:pPr>
    <w:rPr>
      <w:b/>
      <w:bCs/>
      <w:color w:val="0B5ED7" w:themeColor="accent1"/>
      <w:szCs w:val="18"/>
    </w:rPr>
  </w:style>
  <w:style w:type="character" w:styleId="CommentReference">
    <w:name w:val="annotation reference"/>
    <w:basedOn w:val="DefaultParagraphFont"/>
    <w:rsid w:val="002405DB"/>
    <w:rPr>
      <w:sz w:val="16"/>
      <w:szCs w:val="16"/>
    </w:rPr>
  </w:style>
  <w:style w:type="paragraph" w:styleId="CommentText">
    <w:name w:val="annotation text"/>
    <w:basedOn w:val="Normal"/>
    <w:link w:val="CommentTextChar"/>
    <w:rsid w:val="002405DB"/>
    <w:rPr>
      <w:sz w:val="20"/>
      <w:szCs w:val="20"/>
    </w:rPr>
  </w:style>
  <w:style w:type="character" w:customStyle="1" w:styleId="CommentTextChar">
    <w:name w:val="Comment Text Char"/>
    <w:basedOn w:val="DefaultParagraphFont"/>
    <w:link w:val="CommentText"/>
    <w:rsid w:val="002405DB"/>
    <w:rPr>
      <w:rFonts w:ascii="Arial" w:hAnsi="Arial"/>
    </w:rPr>
  </w:style>
  <w:style w:type="paragraph" w:styleId="CommentSubject">
    <w:name w:val="annotation subject"/>
    <w:basedOn w:val="CommentText"/>
    <w:next w:val="CommentText"/>
    <w:link w:val="CommentSubjectChar"/>
    <w:rsid w:val="002405DB"/>
    <w:rPr>
      <w:b/>
      <w:bCs/>
    </w:rPr>
  </w:style>
  <w:style w:type="character" w:customStyle="1" w:styleId="CommentSubjectChar">
    <w:name w:val="Comment Subject Char"/>
    <w:basedOn w:val="CommentTextChar"/>
    <w:link w:val="CommentSubject"/>
    <w:rsid w:val="002405DB"/>
    <w:rPr>
      <w:rFonts w:ascii="Arial" w:hAnsi="Arial"/>
      <w:b/>
      <w:bCs/>
    </w:rPr>
  </w:style>
  <w:style w:type="character" w:customStyle="1" w:styleId="NormalIndentChar">
    <w:name w:val="Normal Indent Char"/>
    <w:basedOn w:val="DefaultParagraphFont"/>
    <w:link w:val="NormalIndent"/>
    <w:uiPriority w:val="99"/>
    <w:locked/>
    <w:rsid w:val="0041426C"/>
    <w:rPr>
      <w:rFonts w:ascii="Arial" w:hAnsi="Arial"/>
      <w:sz w:val="18"/>
      <w:szCs w:val="24"/>
    </w:rPr>
  </w:style>
  <w:style w:type="paragraph" w:customStyle="1" w:styleId="Bullet">
    <w:name w:val="Bullet"/>
    <w:rsid w:val="00154674"/>
    <w:pPr>
      <w:numPr>
        <w:numId w:val="4"/>
      </w:numPr>
      <w:spacing w:before="240" w:after="120"/>
    </w:pPr>
    <w:rPr>
      <w:rFonts w:ascii="Arial" w:hAnsi="Arial"/>
      <w:sz w:val="22"/>
      <w:szCs w:val="22"/>
      <w:lang w:eastAsia="zh-CN"/>
    </w:rPr>
  </w:style>
  <w:style w:type="paragraph" w:styleId="TableofFigures">
    <w:name w:val="table of figures"/>
    <w:basedOn w:val="Normal"/>
    <w:next w:val="Normal"/>
    <w:uiPriority w:val="99"/>
    <w:rsid w:val="004467DB"/>
  </w:style>
  <w:style w:type="paragraph" w:styleId="NormalWeb">
    <w:name w:val="Normal (Web)"/>
    <w:basedOn w:val="Normal"/>
    <w:uiPriority w:val="99"/>
    <w:unhideWhenUsed/>
    <w:rsid w:val="00731B30"/>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semiHidden/>
    <w:unhideWhenUsed/>
    <w:qFormat/>
    <w:rsid w:val="001F1337"/>
    <w:pPr>
      <w:keepLines/>
      <w:numPr>
        <w:numId w:val="0"/>
      </w:numPr>
      <w:spacing w:before="480" w:after="0" w:line="276" w:lineRule="auto"/>
      <w:outlineLvl w:val="9"/>
    </w:pPr>
    <w:rPr>
      <w:rFonts w:asciiTheme="majorHAnsi" w:eastAsiaTheme="majorEastAsia" w:hAnsiTheme="majorHAnsi" w:cstheme="majorBidi"/>
      <w:color w:val="0845A0" w:themeColor="accent1" w:themeShade="BF"/>
      <w:kern w:val="0"/>
      <w:szCs w:val="28"/>
      <w:lang w:eastAsia="ja-JP"/>
    </w:rPr>
  </w:style>
  <w:style w:type="paragraph" w:styleId="HTMLPreformatted">
    <w:name w:val="HTML Preformatted"/>
    <w:basedOn w:val="Normal"/>
    <w:link w:val="HTMLPreformattedChar"/>
    <w:uiPriority w:val="99"/>
    <w:unhideWhenUsed/>
    <w:rsid w:val="00F27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7A93"/>
    <w:rPr>
      <w:rFonts w:ascii="Courier New" w:hAnsi="Courier New" w:cs="Courier New"/>
    </w:rPr>
  </w:style>
  <w:style w:type="character" w:customStyle="1" w:styleId="Heading3Char">
    <w:name w:val="Heading 3 Char"/>
    <w:aliases w:val="Table Attribute Heading Char,ASAPHeading 3 Char"/>
    <w:basedOn w:val="DefaultParagraphFont"/>
    <w:link w:val="Heading3"/>
    <w:rsid w:val="006C7E3B"/>
    <w:rPr>
      <w:rFonts w:ascii="Arial" w:hAnsi="Arial" w:cs="Arial"/>
      <w:b/>
      <w:bCs/>
      <w:color w:val="0B5ED7"/>
      <w:szCs w:val="26"/>
    </w:rPr>
  </w:style>
  <w:style w:type="character" w:customStyle="1" w:styleId="jsonparserkeyname">
    <w:name w:val="json_parser_keyname"/>
    <w:basedOn w:val="DefaultParagraphFont"/>
    <w:rsid w:val="00EA7A30"/>
  </w:style>
  <w:style w:type="character" w:customStyle="1" w:styleId="apple-converted-space">
    <w:name w:val="apple-converted-space"/>
    <w:basedOn w:val="DefaultParagraphFont"/>
    <w:rsid w:val="00EA7A30"/>
  </w:style>
  <w:style w:type="character" w:customStyle="1" w:styleId="jsonparserbooleanvalue">
    <w:name w:val="json_parser_booleanvalue"/>
    <w:basedOn w:val="DefaultParagraphFont"/>
    <w:rsid w:val="00EA7A30"/>
  </w:style>
  <w:style w:type="character" w:customStyle="1" w:styleId="jsonparserpunctuation">
    <w:name w:val="json_parser_punctuation"/>
    <w:basedOn w:val="DefaultParagraphFont"/>
    <w:rsid w:val="00EA7A30"/>
  </w:style>
  <w:style w:type="character" w:customStyle="1" w:styleId="jsonparserstringvalue">
    <w:name w:val="json_parser_stringvalue"/>
    <w:basedOn w:val="DefaultParagraphFont"/>
    <w:rsid w:val="00EA7A30"/>
  </w:style>
  <w:style w:type="paragraph" w:customStyle="1" w:styleId="Response">
    <w:name w:val="Response"/>
    <w:basedOn w:val="Normal"/>
    <w:next w:val="Normal"/>
    <w:qFormat/>
    <w:rsid w:val="00FE4612"/>
    <w:pPr>
      <w:pBdr>
        <w:top w:val="single" w:sz="4" w:space="1" w:color="auto"/>
        <w:left w:val="single" w:sz="4" w:space="4" w:color="auto"/>
        <w:bottom w:val="single" w:sz="4" w:space="1" w:color="auto"/>
        <w:right w:val="single" w:sz="4" w:space="4" w:color="auto"/>
      </w:pBdr>
      <w:shd w:val="clear" w:color="auto" w:fill="E0E0E0"/>
    </w:pPr>
    <w:rPr>
      <w:rFonts w:ascii="Courier New" w:hAnsi="Courier New"/>
      <w:sz w:val="16"/>
    </w:rPr>
  </w:style>
  <w:style w:type="character" w:customStyle="1" w:styleId="property">
    <w:name w:val="property"/>
    <w:basedOn w:val="DefaultParagraphFont"/>
    <w:rsid w:val="008B6B4F"/>
  </w:style>
  <w:style w:type="character" w:customStyle="1" w:styleId="type-boolean">
    <w:name w:val="type-boolean"/>
    <w:basedOn w:val="DefaultParagraphFont"/>
    <w:rsid w:val="008B6B4F"/>
  </w:style>
  <w:style w:type="character" w:customStyle="1" w:styleId="type-string">
    <w:name w:val="type-string"/>
    <w:basedOn w:val="DefaultParagraphFont"/>
    <w:rsid w:val="008B6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179">
      <w:bodyDiv w:val="1"/>
      <w:marLeft w:val="0"/>
      <w:marRight w:val="0"/>
      <w:marTop w:val="0"/>
      <w:marBottom w:val="0"/>
      <w:divBdr>
        <w:top w:val="none" w:sz="0" w:space="0" w:color="auto"/>
        <w:left w:val="none" w:sz="0" w:space="0" w:color="auto"/>
        <w:bottom w:val="none" w:sz="0" w:space="0" w:color="auto"/>
        <w:right w:val="none" w:sz="0" w:space="0" w:color="auto"/>
      </w:divBdr>
    </w:div>
    <w:div w:id="45642112">
      <w:bodyDiv w:val="1"/>
      <w:marLeft w:val="0"/>
      <w:marRight w:val="0"/>
      <w:marTop w:val="0"/>
      <w:marBottom w:val="0"/>
      <w:divBdr>
        <w:top w:val="none" w:sz="0" w:space="0" w:color="auto"/>
        <w:left w:val="none" w:sz="0" w:space="0" w:color="auto"/>
        <w:bottom w:val="none" w:sz="0" w:space="0" w:color="auto"/>
        <w:right w:val="none" w:sz="0" w:space="0" w:color="auto"/>
      </w:divBdr>
      <w:divsChild>
        <w:div w:id="2079672927">
          <w:marLeft w:val="403"/>
          <w:marRight w:val="0"/>
          <w:marTop w:val="0"/>
          <w:marBottom w:val="0"/>
          <w:divBdr>
            <w:top w:val="none" w:sz="0" w:space="0" w:color="auto"/>
            <w:left w:val="none" w:sz="0" w:space="0" w:color="auto"/>
            <w:bottom w:val="none" w:sz="0" w:space="0" w:color="auto"/>
            <w:right w:val="none" w:sz="0" w:space="0" w:color="auto"/>
          </w:divBdr>
        </w:div>
        <w:div w:id="743917335">
          <w:marLeft w:val="1123"/>
          <w:marRight w:val="0"/>
          <w:marTop w:val="0"/>
          <w:marBottom w:val="0"/>
          <w:divBdr>
            <w:top w:val="none" w:sz="0" w:space="0" w:color="auto"/>
            <w:left w:val="none" w:sz="0" w:space="0" w:color="auto"/>
            <w:bottom w:val="none" w:sz="0" w:space="0" w:color="auto"/>
            <w:right w:val="none" w:sz="0" w:space="0" w:color="auto"/>
          </w:divBdr>
        </w:div>
        <w:div w:id="1404597934">
          <w:marLeft w:val="1123"/>
          <w:marRight w:val="0"/>
          <w:marTop w:val="0"/>
          <w:marBottom w:val="0"/>
          <w:divBdr>
            <w:top w:val="none" w:sz="0" w:space="0" w:color="auto"/>
            <w:left w:val="none" w:sz="0" w:space="0" w:color="auto"/>
            <w:bottom w:val="none" w:sz="0" w:space="0" w:color="auto"/>
            <w:right w:val="none" w:sz="0" w:space="0" w:color="auto"/>
          </w:divBdr>
        </w:div>
        <w:div w:id="551424024">
          <w:marLeft w:val="1123"/>
          <w:marRight w:val="0"/>
          <w:marTop w:val="0"/>
          <w:marBottom w:val="0"/>
          <w:divBdr>
            <w:top w:val="none" w:sz="0" w:space="0" w:color="auto"/>
            <w:left w:val="none" w:sz="0" w:space="0" w:color="auto"/>
            <w:bottom w:val="none" w:sz="0" w:space="0" w:color="auto"/>
            <w:right w:val="none" w:sz="0" w:space="0" w:color="auto"/>
          </w:divBdr>
        </w:div>
        <w:div w:id="1728186535">
          <w:marLeft w:val="1123"/>
          <w:marRight w:val="0"/>
          <w:marTop w:val="0"/>
          <w:marBottom w:val="0"/>
          <w:divBdr>
            <w:top w:val="none" w:sz="0" w:space="0" w:color="auto"/>
            <w:left w:val="none" w:sz="0" w:space="0" w:color="auto"/>
            <w:bottom w:val="none" w:sz="0" w:space="0" w:color="auto"/>
            <w:right w:val="none" w:sz="0" w:space="0" w:color="auto"/>
          </w:divBdr>
        </w:div>
      </w:divsChild>
    </w:div>
    <w:div w:id="108285184">
      <w:bodyDiv w:val="1"/>
      <w:marLeft w:val="0"/>
      <w:marRight w:val="0"/>
      <w:marTop w:val="0"/>
      <w:marBottom w:val="0"/>
      <w:divBdr>
        <w:top w:val="none" w:sz="0" w:space="0" w:color="auto"/>
        <w:left w:val="none" w:sz="0" w:space="0" w:color="auto"/>
        <w:bottom w:val="none" w:sz="0" w:space="0" w:color="auto"/>
        <w:right w:val="none" w:sz="0" w:space="0" w:color="auto"/>
      </w:divBdr>
    </w:div>
    <w:div w:id="146944313">
      <w:bodyDiv w:val="1"/>
      <w:marLeft w:val="0"/>
      <w:marRight w:val="0"/>
      <w:marTop w:val="0"/>
      <w:marBottom w:val="0"/>
      <w:divBdr>
        <w:top w:val="none" w:sz="0" w:space="0" w:color="auto"/>
        <w:left w:val="none" w:sz="0" w:space="0" w:color="auto"/>
        <w:bottom w:val="none" w:sz="0" w:space="0" w:color="auto"/>
        <w:right w:val="none" w:sz="0" w:space="0" w:color="auto"/>
      </w:divBdr>
    </w:div>
    <w:div w:id="149450780">
      <w:bodyDiv w:val="1"/>
      <w:marLeft w:val="0"/>
      <w:marRight w:val="0"/>
      <w:marTop w:val="0"/>
      <w:marBottom w:val="0"/>
      <w:divBdr>
        <w:top w:val="none" w:sz="0" w:space="0" w:color="auto"/>
        <w:left w:val="none" w:sz="0" w:space="0" w:color="auto"/>
        <w:bottom w:val="none" w:sz="0" w:space="0" w:color="auto"/>
        <w:right w:val="none" w:sz="0" w:space="0" w:color="auto"/>
      </w:divBdr>
      <w:divsChild>
        <w:div w:id="2123307190">
          <w:marLeft w:val="187"/>
          <w:marRight w:val="0"/>
          <w:marTop w:val="0"/>
          <w:marBottom w:val="0"/>
          <w:divBdr>
            <w:top w:val="none" w:sz="0" w:space="0" w:color="auto"/>
            <w:left w:val="none" w:sz="0" w:space="0" w:color="auto"/>
            <w:bottom w:val="none" w:sz="0" w:space="0" w:color="auto"/>
            <w:right w:val="none" w:sz="0" w:space="0" w:color="auto"/>
          </w:divBdr>
        </w:div>
      </w:divsChild>
    </w:div>
    <w:div w:id="155263555">
      <w:bodyDiv w:val="1"/>
      <w:marLeft w:val="0"/>
      <w:marRight w:val="0"/>
      <w:marTop w:val="0"/>
      <w:marBottom w:val="0"/>
      <w:divBdr>
        <w:top w:val="none" w:sz="0" w:space="0" w:color="auto"/>
        <w:left w:val="none" w:sz="0" w:space="0" w:color="auto"/>
        <w:bottom w:val="none" w:sz="0" w:space="0" w:color="auto"/>
        <w:right w:val="none" w:sz="0" w:space="0" w:color="auto"/>
      </w:divBdr>
    </w:div>
    <w:div w:id="183986051">
      <w:bodyDiv w:val="1"/>
      <w:marLeft w:val="0"/>
      <w:marRight w:val="0"/>
      <w:marTop w:val="0"/>
      <w:marBottom w:val="0"/>
      <w:divBdr>
        <w:top w:val="none" w:sz="0" w:space="0" w:color="auto"/>
        <w:left w:val="none" w:sz="0" w:space="0" w:color="auto"/>
        <w:bottom w:val="none" w:sz="0" w:space="0" w:color="auto"/>
        <w:right w:val="none" w:sz="0" w:space="0" w:color="auto"/>
      </w:divBdr>
    </w:div>
    <w:div w:id="191501384">
      <w:bodyDiv w:val="1"/>
      <w:marLeft w:val="0"/>
      <w:marRight w:val="0"/>
      <w:marTop w:val="0"/>
      <w:marBottom w:val="0"/>
      <w:divBdr>
        <w:top w:val="none" w:sz="0" w:space="0" w:color="auto"/>
        <w:left w:val="none" w:sz="0" w:space="0" w:color="auto"/>
        <w:bottom w:val="none" w:sz="0" w:space="0" w:color="auto"/>
        <w:right w:val="none" w:sz="0" w:space="0" w:color="auto"/>
      </w:divBdr>
      <w:divsChild>
        <w:div w:id="221865975">
          <w:marLeft w:val="187"/>
          <w:marRight w:val="0"/>
          <w:marTop w:val="0"/>
          <w:marBottom w:val="0"/>
          <w:divBdr>
            <w:top w:val="none" w:sz="0" w:space="0" w:color="auto"/>
            <w:left w:val="none" w:sz="0" w:space="0" w:color="auto"/>
            <w:bottom w:val="none" w:sz="0" w:space="0" w:color="auto"/>
            <w:right w:val="none" w:sz="0" w:space="0" w:color="auto"/>
          </w:divBdr>
        </w:div>
      </w:divsChild>
    </w:div>
    <w:div w:id="218397838">
      <w:bodyDiv w:val="1"/>
      <w:marLeft w:val="0"/>
      <w:marRight w:val="0"/>
      <w:marTop w:val="0"/>
      <w:marBottom w:val="0"/>
      <w:divBdr>
        <w:top w:val="none" w:sz="0" w:space="0" w:color="auto"/>
        <w:left w:val="none" w:sz="0" w:space="0" w:color="auto"/>
        <w:bottom w:val="none" w:sz="0" w:space="0" w:color="auto"/>
        <w:right w:val="none" w:sz="0" w:space="0" w:color="auto"/>
      </w:divBdr>
      <w:divsChild>
        <w:div w:id="956259662">
          <w:marLeft w:val="0"/>
          <w:marRight w:val="0"/>
          <w:marTop w:val="0"/>
          <w:marBottom w:val="0"/>
          <w:divBdr>
            <w:top w:val="none" w:sz="0" w:space="0" w:color="auto"/>
            <w:left w:val="none" w:sz="0" w:space="0" w:color="auto"/>
            <w:bottom w:val="none" w:sz="0" w:space="0" w:color="auto"/>
            <w:right w:val="none" w:sz="0" w:space="0" w:color="auto"/>
          </w:divBdr>
        </w:div>
      </w:divsChild>
    </w:div>
    <w:div w:id="233900572">
      <w:bodyDiv w:val="1"/>
      <w:marLeft w:val="0"/>
      <w:marRight w:val="0"/>
      <w:marTop w:val="0"/>
      <w:marBottom w:val="0"/>
      <w:divBdr>
        <w:top w:val="none" w:sz="0" w:space="0" w:color="auto"/>
        <w:left w:val="none" w:sz="0" w:space="0" w:color="auto"/>
        <w:bottom w:val="none" w:sz="0" w:space="0" w:color="auto"/>
        <w:right w:val="none" w:sz="0" w:space="0" w:color="auto"/>
      </w:divBdr>
    </w:div>
    <w:div w:id="274866283">
      <w:bodyDiv w:val="1"/>
      <w:marLeft w:val="0"/>
      <w:marRight w:val="0"/>
      <w:marTop w:val="0"/>
      <w:marBottom w:val="0"/>
      <w:divBdr>
        <w:top w:val="none" w:sz="0" w:space="0" w:color="auto"/>
        <w:left w:val="none" w:sz="0" w:space="0" w:color="auto"/>
        <w:bottom w:val="none" w:sz="0" w:space="0" w:color="auto"/>
        <w:right w:val="none" w:sz="0" w:space="0" w:color="auto"/>
      </w:divBdr>
    </w:div>
    <w:div w:id="284241471">
      <w:bodyDiv w:val="1"/>
      <w:marLeft w:val="0"/>
      <w:marRight w:val="0"/>
      <w:marTop w:val="0"/>
      <w:marBottom w:val="0"/>
      <w:divBdr>
        <w:top w:val="none" w:sz="0" w:space="0" w:color="auto"/>
        <w:left w:val="none" w:sz="0" w:space="0" w:color="auto"/>
        <w:bottom w:val="none" w:sz="0" w:space="0" w:color="auto"/>
        <w:right w:val="none" w:sz="0" w:space="0" w:color="auto"/>
      </w:divBdr>
      <w:divsChild>
        <w:div w:id="517041202">
          <w:marLeft w:val="187"/>
          <w:marRight w:val="0"/>
          <w:marTop w:val="0"/>
          <w:marBottom w:val="0"/>
          <w:divBdr>
            <w:top w:val="none" w:sz="0" w:space="0" w:color="auto"/>
            <w:left w:val="none" w:sz="0" w:space="0" w:color="auto"/>
            <w:bottom w:val="none" w:sz="0" w:space="0" w:color="auto"/>
            <w:right w:val="none" w:sz="0" w:space="0" w:color="auto"/>
          </w:divBdr>
        </w:div>
        <w:div w:id="1541473481">
          <w:marLeft w:val="187"/>
          <w:marRight w:val="0"/>
          <w:marTop w:val="0"/>
          <w:marBottom w:val="0"/>
          <w:divBdr>
            <w:top w:val="none" w:sz="0" w:space="0" w:color="auto"/>
            <w:left w:val="none" w:sz="0" w:space="0" w:color="auto"/>
            <w:bottom w:val="none" w:sz="0" w:space="0" w:color="auto"/>
            <w:right w:val="none" w:sz="0" w:space="0" w:color="auto"/>
          </w:divBdr>
        </w:div>
      </w:divsChild>
    </w:div>
    <w:div w:id="326981973">
      <w:bodyDiv w:val="1"/>
      <w:marLeft w:val="0"/>
      <w:marRight w:val="0"/>
      <w:marTop w:val="0"/>
      <w:marBottom w:val="0"/>
      <w:divBdr>
        <w:top w:val="none" w:sz="0" w:space="0" w:color="auto"/>
        <w:left w:val="none" w:sz="0" w:space="0" w:color="auto"/>
        <w:bottom w:val="none" w:sz="0" w:space="0" w:color="auto"/>
        <w:right w:val="none" w:sz="0" w:space="0" w:color="auto"/>
      </w:divBdr>
      <w:divsChild>
        <w:div w:id="859127246">
          <w:marLeft w:val="187"/>
          <w:marRight w:val="0"/>
          <w:marTop w:val="0"/>
          <w:marBottom w:val="0"/>
          <w:divBdr>
            <w:top w:val="none" w:sz="0" w:space="0" w:color="auto"/>
            <w:left w:val="none" w:sz="0" w:space="0" w:color="auto"/>
            <w:bottom w:val="none" w:sz="0" w:space="0" w:color="auto"/>
            <w:right w:val="none" w:sz="0" w:space="0" w:color="auto"/>
          </w:divBdr>
        </w:div>
      </w:divsChild>
    </w:div>
    <w:div w:id="333999235">
      <w:bodyDiv w:val="1"/>
      <w:marLeft w:val="0"/>
      <w:marRight w:val="0"/>
      <w:marTop w:val="0"/>
      <w:marBottom w:val="0"/>
      <w:divBdr>
        <w:top w:val="none" w:sz="0" w:space="0" w:color="auto"/>
        <w:left w:val="none" w:sz="0" w:space="0" w:color="auto"/>
        <w:bottom w:val="none" w:sz="0" w:space="0" w:color="auto"/>
        <w:right w:val="none" w:sz="0" w:space="0" w:color="auto"/>
      </w:divBdr>
    </w:div>
    <w:div w:id="340938794">
      <w:bodyDiv w:val="1"/>
      <w:marLeft w:val="0"/>
      <w:marRight w:val="0"/>
      <w:marTop w:val="0"/>
      <w:marBottom w:val="0"/>
      <w:divBdr>
        <w:top w:val="none" w:sz="0" w:space="0" w:color="auto"/>
        <w:left w:val="none" w:sz="0" w:space="0" w:color="auto"/>
        <w:bottom w:val="none" w:sz="0" w:space="0" w:color="auto"/>
        <w:right w:val="none" w:sz="0" w:space="0" w:color="auto"/>
      </w:divBdr>
    </w:div>
    <w:div w:id="411778453">
      <w:bodyDiv w:val="1"/>
      <w:marLeft w:val="0"/>
      <w:marRight w:val="0"/>
      <w:marTop w:val="0"/>
      <w:marBottom w:val="0"/>
      <w:divBdr>
        <w:top w:val="none" w:sz="0" w:space="0" w:color="auto"/>
        <w:left w:val="none" w:sz="0" w:space="0" w:color="auto"/>
        <w:bottom w:val="none" w:sz="0" w:space="0" w:color="auto"/>
        <w:right w:val="none" w:sz="0" w:space="0" w:color="auto"/>
      </w:divBdr>
    </w:div>
    <w:div w:id="414597658">
      <w:bodyDiv w:val="1"/>
      <w:marLeft w:val="0"/>
      <w:marRight w:val="0"/>
      <w:marTop w:val="0"/>
      <w:marBottom w:val="0"/>
      <w:divBdr>
        <w:top w:val="none" w:sz="0" w:space="0" w:color="auto"/>
        <w:left w:val="none" w:sz="0" w:space="0" w:color="auto"/>
        <w:bottom w:val="none" w:sz="0" w:space="0" w:color="auto"/>
        <w:right w:val="none" w:sz="0" w:space="0" w:color="auto"/>
      </w:divBdr>
    </w:div>
    <w:div w:id="418602978">
      <w:bodyDiv w:val="1"/>
      <w:marLeft w:val="0"/>
      <w:marRight w:val="0"/>
      <w:marTop w:val="0"/>
      <w:marBottom w:val="0"/>
      <w:divBdr>
        <w:top w:val="none" w:sz="0" w:space="0" w:color="auto"/>
        <w:left w:val="none" w:sz="0" w:space="0" w:color="auto"/>
        <w:bottom w:val="none" w:sz="0" w:space="0" w:color="auto"/>
        <w:right w:val="none" w:sz="0" w:space="0" w:color="auto"/>
      </w:divBdr>
      <w:divsChild>
        <w:div w:id="1936011988">
          <w:marLeft w:val="0"/>
          <w:marRight w:val="0"/>
          <w:marTop w:val="0"/>
          <w:marBottom w:val="0"/>
          <w:divBdr>
            <w:top w:val="none" w:sz="0" w:space="0" w:color="auto"/>
            <w:left w:val="none" w:sz="0" w:space="0" w:color="auto"/>
            <w:bottom w:val="none" w:sz="0" w:space="0" w:color="auto"/>
            <w:right w:val="none" w:sz="0" w:space="0" w:color="auto"/>
          </w:divBdr>
          <w:divsChild>
            <w:div w:id="1558590107">
              <w:marLeft w:val="0"/>
              <w:marRight w:val="0"/>
              <w:marTop w:val="0"/>
              <w:marBottom w:val="0"/>
              <w:divBdr>
                <w:top w:val="none" w:sz="0" w:space="0" w:color="auto"/>
                <w:left w:val="none" w:sz="0" w:space="0" w:color="auto"/>
                <w:bottom w:val="none" w:sz="0" w:space="0" w:color="auto"/>
                <w:right w:val="none" w:sz="0" w:space="0" w:color="auto"/>
              </w:divBdr>
              <w:divsChild>
                <w:div w:id="5880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8169">
      <w:bodyDiv w:val="1"/>
      <w:marLeft w:val="0"/>
      <w:marRight w:val="0"/>
      <w:marTop w:val="0"/>
      <w:marBottom w:val="0"/>
      <w:divBdr>
        <w:top w:val="none" w:sz="0" w:space="0" w:color="auto"/>
        <w:left w:val="none" w:sz="0" w:space="0" w:color="auto"/>
        <w:bottom w:val="none" w:sz="0" w:space="0" w:color="auto"/>
        <w:right w:val="none" w:sz="0" w:space="0" w:color="auto"/>
      </w:divBdr>
    </w:div>
    <w:div w:id="444273312">
      <w:bodyDiv w:val="1"/>
      <w:marLeft w:val="0"/>
      <w:marRight w:val="0"/>
      <w:marTop w:val="0"/>
      <w:marBottom w:val="0"/>
      <w:divBdr>
        <w:top w:val="none" w:sz="0" w:space="0" w:color="auto"/>
        <w:left w:val="none" w:sz="0" w:space="0" w:color="auto"/>
        <w:bottom w:val="none" w:sz="0" w:space="0" w:color="auto"/>
        <w:right w:val="none" w:sz="0" w:space="0" w:color="auto"/>
      </w:divBdr>
    </w:div>
    <w:div w:id="482820152">
      <w:bodyDiv w:val="1"/>
      <w:marLeft w:val="0"/>
      <w:marRight w:val="0"/>
      <w:marTop w:val="0"/>
      <w:marBottom w:val="0"/>
      <w:divBdr>
        <w:top w:val="none" w:sz="0" w:space="0" w:color="auto"/>
        <w:left w:val="none" w:sz="0" w:space="0" w:color="auto"/>
        <w:bottom w:val="none" w:sz="0" w:space="0" w:color="auto"/>
        <w:right w:val="none" w:sz="0" w:space="0" w:color="auto"/>
      </w:divBdr>
      <w:divsChild>
        <w:div w:id="371855045">
          <w:marLeft w:val="187"/>
          <w:marRight w:val="0"/>
          <w:marTop w:val="0"/>
          <w:marBottom w:val="0"/>
          <w:divBdr>
            <w:top w:val="none" w:sz="0" w:space="0" w:color="auto"/>
            <w:left w:val="none" w:sz="0" w:space="0" w:color="auto"/>
            <w:bottom w:val="none" w:sz="0" w:space="0" w:color="auto"/>
            <w:right w:val="none" w:sz="0" w:space="0" w:color="auto"/>
          </w:divBdr>
        </w:div>
        <w:div w:id="723529310">
          <w:marLeft w:val="187"/>
          <w:marRight w:val="0"/>
          <w:marTop w:val="0"/>
          <w:marBottom w:val="0"/>
          <w:divBdr>
            <w:top w:val="none" w:sz="0" w:space="0" w:color="auto"/>
            <w:left w:val="none" w:sz="0" w:space="0" w:color="auto"/>
            <w:bottom w:val="none" w:sz="0" w:space="0" w:color="auto"/>
            <w:right w:val="none" w:sz="0" w:space="0" w:color="auto"/>
          </w:divBdr>
        </w:div>
        <w:div w:id="1593203072">
          <w:marLeft w:val="187"/>
          <w:marRight w:val="0"/>
          <w:marTop w:val="0"/>
          <w:marBottom w:val="0"/>
          <w:divBdr>
            <w:top w:val="none" w:sz="0" w:space="0" w:color="auto"/>
            <w:left w:val="none" w:sz="0" w:space="0" w:color="auto"/>
            <w:bottom w:val="none" w:sz="0" w:space="0" w:color="auto"/>
            <w:right w:val="none" w:sz="0" w:space="0" w:color="auto"/>
          </w:divBdr>
        </w:div>
      </w:divsChild>
    </w:div>
    <w:div w:id="519121623">
      <w:bodyDiv w:val="1"/>
      <w:marLeft w:val="0"/>
      <w:marRight w:val="0"/>
      <w:marTop w:val="0"/>
      <w:marBottom w:val="0"/>
      <w:divBdr>
        <w:top w:val="none" w:sz="0" w:space="0" w:color="auto"/>
        <w:left w:val="none" w:sz="0" w:space="0" w:color="auto"/>
        <w:bottom w:val="none" w:sz="0" w:space="0" w:color="auto"/>
        <w:right w:val="none" w:sz="0" w:space="0" w:color="auto"/>
      </w:divBdr>
    </w:div>
    <w:div w:id="529952255">
      <w:bodyDiv w:val="1"/>
      <w:marLeft w:val="0"/>
      <w:marRight w:val="0"/>
      <w:marTop w:val="0"/>
      <w:marBottom w:val="0"/>
      <w:divBdr>
        <w:top w:val="none" w:sz="0" w:space="0" w:color="auto"/>
        <w:left w:val="none" w:sz="0" w:space="0" w:color="auto"/>
        <w:bottom w:val="none" w:sz="0" w:space="0" w:color="auto"/>
        <w:right w:val="none" w:sz="0" w:space="0" w:color="auto"/>
      </w:divBdr>
    </w:div>
    <w:div w:id="579484314">
      <w:bodyDiv w:val="1"/>
      <w:marLeft w:val="0"/>
      <w:marRight w:val="0"/>
      <w:marTop w:val="0"/>
      <w:marBottom w:val="0"/>
      <w:divBdr>
        <w:top w:val="none" w:sz="0" w:space="0" w:color="auto"/>
        <w:left w:val="none" w:sz="0" w:space="0" w:color="auto"/>
        <w:bottom w:val="none" w:sz="0" w:space="0" w:color="auto"/>
        <w:right w:val="none" w:sz="0" w:space="0" w:color="auto"/>
      </w:divBdr>
    </w:div>
    <w:div w:id="590967465">
      <w:bodyDiv w:val="1"/>
      <w:marLeft w:val="0"/>
      <w:marRight w:val="0"/>
      <w:marTop w:val="0"/>
      <w:marBottom w:val="0"/>
      <w:divBdr>
        <w:top w:val="none" w:sz="0" w:space="0" w:color="auto"/>
        <w:left w:val="none" w:sz="0" w:space="0" w:color="auto"/>
        <w:bottom w:val="none" w:sz="0" w:space="0" w:color="auto"/>
        <w:right w:val="none" w:sz="0" w:space="0" w:color="auto"/>
      </w:divBdr>
      <w:divsChild>
        <w:div w:id="454367732">
          <w:marLeft w:val="0"/>
          <w:marRight w:val="0"/>
          <w:marTop w:val="0"/>
          <w:marBottom w:val="0"/>
          <w:divBdr>
            <w:top w:val="none" w:sz="0" w:space="0" w:color="auto"/>
            <w:left w:val="none" w:sz="0" w:space="0" w:color="auto"/>
            <w:bottom w:val="none" w:sz="0" w:space="0" w:color="auto"/>
            <w:right w:val="none" w:sz="0" w:space="0" w:color="auto"/>
          </w:divBdr>
          <w:divsChild>
            <w:div w:id="861240329">
              <w:marLeft w:val="0"/>
              <w:marRight w:val="0"/>
              <w:marTop w:val="0"/>
              <w:marBottom w:val="0"/>
              <w:divBdr>
                <w:top w:val="none" w:sz="0" w:space="0" w:color="auto"/>
                <w:left w:val="none" w:sz="0" w:space="0" w:color="auto"/>
                <w:bottom w:val="none" w:sz="0" w:space="0" w:color="auto"/>
                <w:right w:val="none" w:sz="0" w:space="0" w:color="auto"/>
              </w:divBdr>
              <w:divsChild>
                <w:div w:id="12429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2859">
      <w:bodyDiv w:val="1"/>
      <w:marLeft w:val="0"/>
      <w:marRight w:val="0"/>
      <w:marTop w:val="0"/>
      <w:marBottom w:val="0"/>
      <w:divBdr>
        <w:top w:val="none" w:sz="0" w:space="0" w:color="auto"/>
        <w:left w:val="none" w:sz="0" w:space="0" w:color="auto"/>
        <w:bottom w:val="none" w:sz="0" w:space="0" w:color="auto"/>
        <w:right w:val="none" w:sz="0" w:space="0" w:color="auto"/>
      </w:divBdr>
    </w:div>
    <w:div w:id="695041959">
      <w:bodyDiv w:val="1"/>
      <w:marLeft w:val="0"/>
      <w:marRight w:val="0"/>
      <w:marTop w:val="0"/>
      <w:marBottom w:val="0"/>
      <w:divBdr>
        <w:top w:val="none" w:sz="0" w:space="0" w:color="auto"/>
        <w:left w:val="none" w:sz="0" w:space="0" w:color="auto"/>
        <w:bottom w:val="none" w:sz="0" w:space="0" w:color="auto"/>
        <w:right w:val="none" w:sz="0" w:space="0" w:color="auto"/>
      </w:divBdr>
    </w:div>
    <w:div w:id="737437512">
      <w:bodyDiv w:val="1"/>
      <w:marLeft w:val="0"/>
      <w:marRight w:val="0"/>
      <w:marTop w:val="0"/>
      <w:marBottom w:val="0"/>
      <w:divBdr>
        <w:top w:val="none" w:sz="0" w:space="0" w:color="auto"/>
        <w:left w:val="none" w:sz="0" w:space="0" w:color="auto"/>
        <w:bottom w:val="none" w:sz="0" w:space="0" w:color="auto"/>
        <w:right w:val="none" w:sz="0" w:space="0" w:color="auto"/>
      </w:divBdr>
      <w:divsChild>
        <w:div w:id="2102216716">
          <w:marLeft w:val="0"/>
          <w:marRight w:val="0"/>
          <w:marTop w:val="0"/>
          <w:marBottom w:val="0"/>
          <w:divBdr>
            <w:top w:val="none" w:sz="0" w:space="0" w:color="auto"/>
            <w:left w:val="none" w:sz="0" w:space="0" w:color="auto"/>
            <w:bottom w:val="none" w:sz="0" w:space="0" w:color="auto"/>
            <w:right w:val="none" w:sz="0" w:space="0" w:color="auto"/>
          </w:divBdr>
        </w:div>
        <w:div w:id="1717579236">
          <w:marLeft w:val="0"/>
          <w:marRight w:val="0"/>
          <w:marTop w:val="0"/>
          <w:marBottom w:val="0"/>
          <w:divBdr>
            <w:top w:val="none" w:sz="0" w:space="0" w:color="auto"/>
            <w:left w:val="none" w:sz="0" w:space="0" w:color="auto"/>
            <w:bottom w:val="none" w:sz="0" w:space="0" w:color="auto"/>
            <w:right w:val="none" w:sz="0" w:space="0" w:color="auto"/>
          </w:divBdr>
          <w:divsChild>
            <w:div w:id="1245796231">
              <w:marLeft w:val="0"/>
              <w:marRight w:val="0"/>
              <w:marTop w:val="0"/>
              <w:marBottom w:val="0"/>
              <w:divBdr>
                <w:top w:val="none" w:sz="0" w:space="0" w:color="auto"/>
                <w:left w:val="none" w:sz="0" w:space="0" w:color="auto"/>
                <w:bottom w:val="none" w:sz="0" w:space="0" w:color="auto"/>
                <w:right w:val="none" w:sz="0" w:space="0" w:color="auto"/>
              </w:divBdr>
              <w:divsChild>
                <w:div w:id="1777677923">
                  <w:marLeft w:val="0"/>
                  <w:marRight w:val="0"/>
                  <w:marTop w:val="0"/>
                  <w:marBottom w:val="0"/>
                  <w:divBdr>
                    <w:top w:val="none" w:sz="0" w:space="0" w:color="auto"/>
                    <w:left w:val="none" w:sz="0" w:space="0" w:color="auto"/>
                    <w:bottom w:val="none" w:sz="0" w:space="0" w:color="auto"/>
                    <w:right w:val="none" w:sz="0" w:space="0" w:color="auto"/>
                  </w:divBdr>
                  <w:divsChild>
                    <w:div w:id="364599987">
                      <w:marLeft w:val="0"/>
                      <w:marRight w:val="0"/>
                      <w:marTop w:val="0"/>
                      <w:marBottom w:val="0"/>
                      <w:divBdr>
                        <w:top w:val="none" w:sz="0" w:space="0" w:color="auto"/>
                        <w:left w:val="none" w:sz="0" w:space="0" w:color="auto"/>
                        <w:bottom w:val="none" w:sz="0" w:space="0" w:color="auto"/>
                        <w:right w:val="none" w:sz="0" w:space="0" w:color="auto"/>
                      </w:divBdr>
                    </w:div>
                    <w:div w:id="918171521">
                      <w:marLeft w:val="0"/>
                      <w:marRight w:val="0"/>
                      <w:marTop w:val="0"/>
                      <w:marBottom w:val="0"/>
                      <w:divBdr>
                        <w:top w:val="none" w:sz="0" w:space="0" w:color="auto"/>
                        <w:left w:val="none" w:sz="0" w:space="0" w:color="auto"/>
                        <w:bottom w:val="none" w:sz="0" w:space="0" w:color="auto"/>
                        <w:right w:val="none" w:sz="0" w:space="0" w:color="auto"/>
                      </w:divBdr>
                    </w:div>
                    <w:div w:id="2043509026">
                      <w:marLeft w:val="0"/>
                      <w:marRight w:val="0"/>
                      <w:marTop w:val="0"/>
                      <w:marBottom w:val="0"/>
                      <w:divBdr>
                        <w:top w:val="none" w:sz="0" w:space="0" w:color="auto"/>
                        <w:left w:val="none" w:sz="0" w:space="0" w:color="auto"/>
                        <w:bottom w:val="none" w:sz="0" w:space="0" w:color="auto"/>
                        <w:right w:val="none" w:sz="0" w:space="0" w:color="auto"/>
                      </w:divBdr>
                    </w:div>
                    <w:div w:id="664865322">
                      <w:marLeft w:val="0"/>
                      <w:marRight w:val="0"/>
                      <w:marTop w:val="0"/>
                      <w:marBottom w:val="0"/>
                      <w:divBdr>
                        <w:top w:val="none" w:sz="0" w:space="0" w:color="auto"/>
                        <w:left w:val="none" w:sz="0" w:space="0" w:color="auto"/>
                        <w:bottom w:val="none" w:sz="0" w:space="0" w:color="auto"/>
                        <w:right w:val="none" w:sz="0" w:space="0" w:color="auto"/>
                      </w:divBdr>
                      <w:divsChild>
                        <w:div w:id="2041129535">
                          <w:marLeft w:val="0"/>
                          <w:marRight w:val="0"/>
                          <w:marTop w:val="0"/>
                          <w:marBottom w:val="0"/>
                          <w:divBdr>
                            <w:top w:val="none" w:sz="0" w:space="0" w:color="auto"/>
                            <w:left w:val="none" w:sz="0" w:space="0" w:color="auto"/>
                            <w:bottom w:val="none" w:sz="0" w:space="0" w:color="auto"/>
                            <w:right w:val="none" w:sz="0" w:space="0" w:color="auto"/>
                          </w:divBdr>
                          <w:divsChild>
                            <w:div w:id="950042442">
                              <w:marLeft w:val="0"/>
                              <w:marRight w:val="0"/>
                              <w:marTop w:val="0"/>
                              <w:marBottom w:val="0"/>
                              <w:divBdr>
                                <w:top w:val="none" w:sz="0" w:space="0" w:color="auto"/>
                                <w:left w:val="none" w:sz="0" w:space="0" w:color="auto"/>
                                <w:bottom w:val="none" w:sz="0" w:space="0" w:color="auto"/>
                                <w:right w:val="none" w:sz="0" w:space="0" w:color="auto"/>
                              </w:divBdr>
                            </w:div>
                            <w:div w:id="1900898197">
                              <w:marLeft w:val="0"/>
                              <w:marRight w:val="0"/>
                              <w:marTop w:val="0"/>
                              <w:marBottom w:val="0"/>
                              <w:divBdr>
                                <w:top w:val="none" w:sz="0" w:space="0" w:color="auto"/>
                                <w:left w:val="none" w:sz="0" w:space="0" w:color="auto"/>
                                <w:bottom w:val="none" w:sz="0" w:space="0" w:color="auto"/>
                                <w:right w:val="none" w:sz="0" w:space="0" w:color="auto"/>
                              </w:divBdr>
                            </w:div>
                            <w:div w:id="1609968294">
                              <w:marLeft w:val="0"/>
                              <w:marRight w:val="0"/>
                              <w:marTop w:val="0"/>
                              <w:marBottom w:val="0"/>
                              <w:divBdr>
                                <w:top w:val="none" w:sz="0" w:space="0" w:color="auto"/>
                                <w:left w:val="none" w:sz="0" w:space="0" w:color="auto"/>
                                <w:bottom w:val="none" w:sz="0" w:space="0" w:color="auto"/>
                                <w:right w:val="none" w:sz="0" w:space="0" w:color="auto"/>
                              </w:divBdr>
                            </w:div>
                            <w:div w:id="717165092">
                              <w:marLeft w:val="0"/>
                              <w:marRight w:val="0"/>
                              <w:marTop w:val="0"/>
                              <w:marBottom w:val="0"/>
                              <w:divBdr>
                                <w:top w:val="none" w:sz="0" w:space="0" w:color="auto"/>
                                <w:left w:val="none" w:sz="0" w:space="0" w:color="auto"/>
                                <w:bottom w:val="none" w:sz="0" w:space="0" w:color="auto"/>
                                <w:right w:val="none" w:sz="0" w:space="0" w:color="auto"/>
                              </w:divBdr>
                            </w:div>
                            <w:div w:id="2013682018">
                              <w:marLeft w:val="0"/>
                              <w:marRight w:val="0"/>
                              <w:marTop w:val="0"/>
                              <w:marBottom w:val="0"/>
                              <w:divBdr>
                                <w:top w:val="none" w:sz="0" w:space="0" w:color="auto"/>
                                <w:left w:val="none" w:sz="0" w:space="0" w:color="auto"/>
                                <w:bottom w:val="none" w:sz="0" w:space="0" w:color="auto"/>
                                <w:right w:val="none" w:sz="0" w:space="0" w:color="auto"/>
                              </w:divBdr>
                            </w:div>
                            <w:div w:id="347563710">
                              <w:marLeft w:val="0"/>
                              <w:marRight w:val="0"/>
                              <w:marTop w:val="0"/>
                              <w:marBottom w:val="0"/>
                              <w:divBdr>
                                <w:top w:val="none" w:sz="0" w:space="0" w:color="auto"/>
                                <w:left w:val="none" w:sz="0" w:space="0" w:color="auto"/>
                                <w:bottom w:val="none" w:sz="0" w:space="0" w:color="auto"/>
                                <w:right w:val="none" w:sz="0" w:space="0" w:color="auto"/>
                              </w:divBdr>
                            </w:div>
                            <w:div w:id="1006327981">
                              <w:marLeft w:val="0"/>
                              <w:marRight w:val="0"/>
                              <w:marTop w:val="0"/>
                              <w:marBottom w:val="0"/>
                              <w:divBdr>
                                <w:top w:val="none" w:sz="0" w:space="0" w:color="auto"/>
                                <w:left w:val="none" w:sz="0" w:space="0" w:color="auto"/>
                                <w:bottom w:val="none" w:sz="0" w:space="0" w:color="auto"/>
                                <w:right w:val="none" w:sz="0" w:space="0" w:color="auto"/>
                              </w:divBdr>
                            </w:div>
                          </w:divsChild>
                        </w:div>
                        <w:div w:id="293021733">
                          <w:marLeft w:val="0"/>
                          <w:marRight w:val="0"/>
                          <w:marTop w:val="0"/>
                          <w:marBottom w:val="0"/>
                          <w:divBdr>
                            <w:top w:val="none" w:sz="0" w:space="0" w:color="auto"/>
                            <w:left w:val="none" w:sz="0" w:space="0" w:color="auto"/>
                            <w:bottom w:val="none" w:sz="0" w:space="0" w:color="auto"/>
                            <w:right w:val="none" w:sz="0" w:space="0" w:color="auto"/>
                          </w:divBdr>
                          <w:divsChild>
                            <w:div w:id="1205868514">
                              <w:marLeft w:val="0"/>
                              <w:marRight w:val="0"/>
                              <w:marTop w:val="0"/>
                              <w:marBottom w:val="0"/>
                              <w:divBdr>
                                <w:top w:val="none" w:sz="0" w:space="0" w:color="auto"/>
                                <w:left w:val="none" w:sz="0" w:space="0" w:color="auto"/>
                                <w:bottom w:val="none" w:sz="0" w:space="0" w:color="auto"/>
                                <w:right w:val="none" w:sz="0" w:space="0" w:color="auto"/>
                              </w:divBdr>
                            </w:div>
                            <w:div w:id="1024012248">
                              <w:marLeft w:val="0"/>
                              <w:marRight w:val="0"/>
                              <w:marTop w:val="0"/>
                              <w:marBottom w:val="0"/>
                              <w:divBdr>
                                <w:top w:val="none" w:sz="0" w:space="0" w:color="auto"/>
                                <w:left w:val="none" w:sz="0" w:space="0" w:color="auto"/>
                                <w:bottom w:val="none" w:sz="0" w:space="0" w:color="auto"/>
                                <w:right w:val="none" w:sz="0" w:space="0" w:color="auto"/>
                              </w:divBdr>
                            </w:div>
                            <w:div w:id="2016228323">
                              <w:marLeft w:val="0"/>
                              <w:marRight w:val="0"/>
                              <w:marTop w:val="0"/>
                              <w:marBottom w:val="0"/>
                              <w:divBdr>
                                <w:top w:val="none" w:sz="0" w:space="0" w:color="auto"/>
                                <w:left w:val="none" w:sz="0" w:space="0" w:color="auto"/>
                                <w:bottom w:val="none" w:sz="0" w:space="0" w:color="auto"/>
                                <w:right w:val="none" w:sz="0" w:space="0" w:color="auto"/>
                              </w:divBdr>
                            </w:div>
                            <w:div w:id="392046876">
                              <w:marLeft w:val="0"/>
                              <w:marRight w:val="0"/>
                              <w:marTop w:val="0"/>
                              <w:marBottom w:val="0"/>
                              <w:divBdr>
                                <w:top w:val="none" w:sz="0" w:space="0" w:color="auto"/>
                                <w:left w:val="none" w:sz="0" w:space="0" w:color="auto"/>
                                <w:bottom w:val="none" w:sz="0" w:space="0" w:color="auto"/>
                                <w:right w:val="none" w:sz="0" w:space="0" w:color="auto"/>
                              </w:divBdr>
                            </w:div>
                            <w:div w:id="985401809">
                              <w:marLeft w:val="0"/>
                              <w:marRight w:val="0"/>
                              <w:marTop w:val="0"/>
                              <w:marBottom w:val="0"/>
                              <w:divBdr>
                                <w:top w:val="none" w:sz="0" w:space="0" w:color="auto"/>
                                <w:left w:val="none" w:sz="0" w:space="0" w:color="auto"/>
                                <w:bottom w:val="none" w:sz="0" w:space="0" w:color="auto"/>
                                <w:right w:val="none" w:sz="0" w:space="0" w:color="auto"/>
                              </w:divBdr>
                            </w:div>
                            <w:div w:id="670106083">
                              <w:marLeft w:val="0"/>
                              <w:marRight w:val="0"/>
                              <w:marTop w:val="0"/>
                              <w:marBottom w:val="0"/>
                              <w:divBdr>
                                <w:top w:val="none" w:sz="0" w:space="0" w:color="auto"/>
                                <w:left w:val="none" w:sz="0" w:space="0" w:color="auto"/>
                                <w:bottom w:val="none" w:sz="0" w:space="0" w:color="auto"/>
                                <w:right w:val="none" w:sz="0" w:space="0" w:color="auto"/>
                              </w:divBdr>
                            </w:div>
                            <w:div w:id="16592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73540">
                  <w:marLeft w:val="0"/>
                  <w:marRight w:val="0"/>
                  <w:marTop w:val="0"/>
                  <w:marBottom w:val="0"/>
                  <w:divBdr>
                    <w:top w:val="none" w:sz="0" w:space="0" w:color="auto"/>
                    <w:left w:val="none" w:sz="0" w:space="0" w:color="auto"/>
                    <w:bottom w:val="none" w:sz="0" w:space="0" w:color="auto"/>
                    <w:right w:val="none" w:sz="0" w:space="0" w:color="auto"/>
                  </w:divBdr>
                  <w:divsChild>
                    <w:div w:id="330523167">
                      <w:marLeft w:val="0"/>
                      <w:marRight w:val="0"/>
                      <w:marTop w:val="0"/>
                      <w:marBottom w:val="0"/>
                      <w:divBdr>
                        <w:top w:val="none" w:sz="0" w:space="0" w:color="auto"/>
                        <w:left w:val="none" w:sz="0" w:space="0" w:color="auto"/>
                        <w:bottom w:val="none" w:sz="0" w:space="0" w:color="auto"/>
                        <w:right w:val="none" w:sz="0" w:space="0" w:color="auto"/>
                      </w:divBdr>
                    </w:div>
                    <w:div w:id="1954438575">
                      <w:marLeft w:val="0"/>
                      <w:marRight w:val="0"/>
                      <w:marTop w:val="0"/>
                      <w:marBottom w:val="0"/>
                      <w:divBdr>
                        <w:top w:val="none" w:sz="0" w:space="0" w:color="auto"/>
                        <w:left w:val="none" w:sz="0" w:space="0" w:color="auto"/>
                        <w:bottom w:val="none" w:sz="0" w:space="0" w:color="auto"/>
                        <w:right w:val="none" w:sz="0" w:space="0" w:color="auto"/>
                      </w:divBdr>
                    </w:div>
                    <w:div w:id="580137349">
                      <w:marLeft w:val="0"/>
                      <w:marRight w:val="0"/>
                      <w:marTop w:val="0"/>
                      <w:marBottom w:val="0"/>
                      <w:divBdr>
                        <w:top w:val="none" w:sz="0" w:space="0" w:color="auto"/>
                        <w:left w:val="none" w:sz="0" w:space="0" w:color="auto"/>
                        <w:bottom w:val="none" w:sz="0" w:space="0" w:color="auto"/>
                        <w:right w:val="none" w:sz="0" w:space="0" w:color="auto"/>
                      </w:divBdr>
                    </w:div>
                    <w:div w:id="1758937639">
                      <w:marLeft w:val="0"/>
                      <w:marRight w:val="0"/>
                      <w:marTop w:val="0"/>
                      <w:marBottom w:val="0"/>
                      <w:divBdr>
                        <w:top w:val="none" w:sz="0" w:space="0" w:color="auto"/>
                        <w:left w:val="none" w:sz="0" w:space="0" w:color="auto"/>
                        <w:bottom w:val="none" w:sz="0" w:space="0" w:color="auto"/>
                        <w:right w:val="none" w:sz="0" w:space="0" w:color="auto"/>
                      </w:divBdr>
                      <w:divsChild>
                        <w:div w:id="1831021006">
                          <w:marLeft w:val="0"/>
                          <w:marRight w:val="0"/>
                          <w:marTop w:val="0"/>
                          <w:marBottom w:val="0"/>
                          <w:divBdr>
                            <w:top w:val="none" w:sz="0" w:space="0" w:color="auto"/>
                            <w:left w:val="none" w:sz="0" w:space="0" w:color="auto"/>
                            <w:bottom w:val="none" w:sz="0" w:space="0" w:color="auto"/>
                            <w:right w:val="none" w:sz="0" w:space="0" w:color="auto"/>
                          </w:divBdr>
                          <w:divsChild>
                            <w:div w:id="1377703207">
                              <w:marLeft w:val="0"/>
                              <w:marRight w:val="0"/>
                              <w:marTop w:val="0"/>
                              <w:marBottom w:val="0"/>
                              <w:divBdr>
                                <w:top w:val="none" w:sz="0" w:space="0" w:color="auto"/>
                                <w:left w:val="none" w:sz="0" w:space="0" w:color="auto"/>
                                <w:bottom w:val="none" w:sz="0" w:space="0" w:color="auto"/>
                                <w:right w:val="none" w:sz="0" w:space="0" w:color="auto"/>
                              </w:divBdr>
                            </w:div>
                            <w:div w:id="38094175">
                              <w:marLeft w:val="0"/>
                              <w:marRight w:val="0"/>
                              <w:marTop w:val="0"/>
                              <w:marBottom w:val="0"/>
                              <w:divBdr>
                                <w:top w:val="none" w:sz="0" w:space="0" w:color="auto"/>
                                <w:left w:val="none" w:sz="0" w:space="0" w:color="auto"/>
                                <w:bottom w:val="none" w:sz="0" w:space="0" w:color="auto"/>
                                <w:right w:val="none" w:sz="0" w:space="0" w:color="auto"/>
                              </w:divBdr>
                            </w:div>
                            <w:div w:id="2027822063">
                              <w:marLeft w:val="0"/>
                              <w:marRight w:val="0"/>
                              <w:marTop w:val="0"/>
                              <w:marBottom w:val="0"/>
                              <w:divBdr>
                                <w:top w:val="none" w:sz="0" w:space="0" w:color="auto"/>
                                <w:left w:val="none" w:sz="0" w:space="0" w:color="auto"/>
                                <w:bottom w:val="none" w:sz="0" w:space="0" w:color="auto"/>
                                <w:right w:val="none" w:sz="0" w:space="0" w:color="auto"/>
                              </w:divBdr>
                            </w:div>
                            <w:div w:id="677585840">
                              <w:marLeft w:val="0"/>
                              <w:marRight w:val="0"/>
                              <w:marTop w:val="0"/>
                              <w:marBottom w:val="0"/>
                              <w:divBdr>
                                <w:top w:val="none" w:sz="0" w:space="0" w:color="auto"/>
                                <w:left w:val="none" w:sz="0" w:space="0" w:color="auto"/>
                                <w:bottom w:val="none" w:sz="0" w:space="0" w:color="auto"/>
                                <w:right w:val="none" w:sz="0" w:space="0" w:color="auto"/>
                              </w:divBdr>
                            </w:div>
                            <w:div w:id="406735018">
                              <w:marLeft w:val="0"/>
                              <w:marRight w:val="0"/>
                              <w:marTop w:val="0"/>
                              <w:marBottom w:val="0"/>
                              <w:divBdr>
                                <w:top w:val="none" w:sz="0" w:space="0" w:color="auto"/>
                                <w:left w:val="none" w:sz="0" w:space="0" w:color="auto"/>
                                <w:bottom w:val="none" w:sz="0" w:space="0" w:color="auto"/>
                                <w:right w:val="none" w:sz="0" w:space="0" w:color="auto"/>
                              </w:divBdr>
                            </w:div>
                            <w:div w:id="993994055">
                              <w:marLeft w:val="0"/>
                              <w:marRight w:val="0"/>
                              <w:marTop w:val="0"/>
                              <w:marBottom w:val="0"/>
                              <w:divBdr>
                                <w:top w:val="none" w:sz="0" w:space="0" w:color="auto"/>
                                <w:left w:val="none" w:sz="0" w:space="0" w:color="auto"/>
                                <w:bottom w:val="none" w:sz="0" w:space="0" w:color="auto"/>
                                <w:right w:val="none" w:sz="0" w:space="0" w:color="auto"/>
                              </w:divBdr>
                            </w:div>
                            <w:div w:id="8709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831964">
      <w:bodyDiv w:val="1"/>
      <w:marLeft w:val="0"/>
      <w:marRight w:val="0"/>
      <w:marTop w:val="0"/>
      <w:marBottom w:val="0"/>
      <w:divBdr>
        <w:top w:val="none" w:sz="0" w:space="0" w:color="auto"/>
        <w:left w:val="none" w:sz="0" w:space="0" w:color="auto"/>
        <w:bottom w:val="none" w:sz="0" w:space="0" w:color="auto"/>
        <w:right w:val="none" w:sz="0" w:space="0" w:color="auto"/>
      </w:divBdr>
    </w:div>
    <w:div w:id="757753098">
      <w:bodyDiv w:val="1"/>
      <w:marLeft w:val="0"/>
      <w:marRight w:val="0"/>
      <w:marTop w:val="0"/>
      <w:marBottom w:val="0"/>
      <w:divBdr>
        <w:top w:val="none" w:sz="0" w:space="0" w:color="auto"/>
        <w:left w:val="none" w:sz="0" w:space="0" w:color="auto"/>
        <w:bottom w:val="none" w:sz="0" w:space="0" w:color="auto"/>
        <w:right w:val="none" w:sz="0" w:space="0" w:color="auto"/>
      </w:divBdr>
    </w:div>
    <w:div w:id="770517290">
      <w:bodyDiv w:val="1"/>
      <w:marLeft w:val="0"/>
      <w:marRight w:val="0"/>
      <w:marTop w:val="0"/>
      <w:marBottom w:val="0"/>
      <w:divBdr>
        <w:top w:val="none" w:sz="0" w:space="0" w:color="auto"/>
        <w:left w:val="none" w:sz="0" w:space="0" w:color="auto"/>
        <w:bottom w:val="none" w:sz="0" w:space="0" w:color="auto"/>
        <w:right w:val="none" w:sz="0" w:space="0" w:color="auto"/>
      </w:divBdr>
      <w:divsChild>
        <w:div w:id="1027369583">
          <w:marLeft w:val="187"/>
          <w:marRight w:val="0"/>
          <w:marTop w:val="0"/>
          <w:marBottom w:val="0"/>
          <w:divBdr>
            <w:top w:val="none" w:sz="0" w:space="0" w:color="auto"/>
            <w:left w:val="none" w:sz="0" w:space="0" w:color="auto"/>
            <w:bottom w:val="none" w:sz="0" w:space="0" w:color="auto"/>
            <w:right w:val="none" w:sz="0" w:space="0" w:color="auto"/>
          </w:divBdr>
        </w:div>
        <w:div w:id="1092749243">
          <w:marLeft w:val="187"/>
          <w:marRight w:val="0"/>
          <w:marTop w:val="0"/>
          <w:marBottom w:val="0"/>
          <w:divBdr>
            <w:top w:val="none" w:sz="0" w:space="0" w:color="auto"/>
            <w:left w:val="none" w:sz="0" w:space="0" w:color="auto"/>
            <w:bottom w:val="none" w:sz="0" w:space="0" w:color="auto"/>
            <w:right w:val="none" w:sz="0" w:space="0" w:color="auto"/>
          </w:divBdr>
        </w:div>
      </w:divsChild>
    </w:div>
    <w:div w:id="771632570">
      <w:bodyDiv w:val="1"/>
      <w:marLeft w:val="0"/>
      <w:marRight w:val="0"/>
      <w:marTop w:val="0"/>
      <w:marBottom w:val="0"/>
      <w:divBdr>
        <w:top w:val="none" w:sz="0" w:space="0" w:color="auto"/>
        <w:left w:val="none" w:sz="0" w:space="0" w:color="auto"/>
        <w:bottom w:val="none" w:sz="0" w:space="0" w:color="auto"/>
        <w:right w:val="none" w:sz="0" w:space="0" w:color="auto"/>
      </w:divBdr>
    </w:div>
    <w:div w:id="794636425">
      <w:bodyDiv w:val="1"/>
      <w:marLeft w:val="0"/>
      <w:marRight w:val="0"/>
      <w:marTop w:val="0"/>
      <w:marBottom w:val="0"/>
      <w:divBdr>
        <w:top w:val="none" w:sz="0" w:space="0" w:color="auto"/>
        <w:left w:val="none" w:sz="0" w:space="0" w:color="auto"/>
        <w:bottom w:val="none" w:sz="0" w:space="0" w:color="auto"/>
        <w:right w:val="none" w:sz="0" w:space="0" w:color="auto"/>
      </w:divBdr>
    </w:div>
    <w:div w:id="823397124">
      <w:bodyDiv w:val="1"/>
      <w:marLeft w:val="0"/>
      <w:marRight w:val="0"/>
      <w:marTop w:val="0"/>
      <w:marBottom w:val="0"/>
      <w:divBdr>
        <w:top w:val="none" w:sz="0" w:space="0" w:color="auto"/>
        <w:left w:val="none" w:sz="0" w:space="0" w:color="auto"/>
        <w:bottom w:val="none" w:sz="0" w:space="0" w:color="auto"/>
        <w:right w:val="none" w:sz="0" w:space="0" w:color="auto"/>
      </w:divBdr>
      <w:divsChild>
        <w:div w:id="639187049">
          <w:marLeft w:val="187"/>
          <w:marRight w:val="0"/>
          <w:marTop w:val="0"/>
          <w:marBottom w:val="0"/>
          <w:divBdr>
            <w:top w:val="none" w:sz="0" w:space="0" w:color="auto"/>
            <w:left w:val="none" w:sz="0" w:space="0" w:color="auto"/>
            <w:bottom w:val="none" w:sz="0" w:space="0" w:color="auto"/>
            <w:right w:val="none" w:sz="0" w:space="0" w:color="auto"/>
          </w:divBdr>
        </w:div>
      </w:divsChild>
    </w:div>
    <w:div w:id="867646383">
      <w:bodyDiv w:val="1"/>
      <w:marLeft w:val="0"/>
      <w:marRight w:val="0"/>
      <w:marTop w:val="0"/>
      <w:marBottom w:val="0"/>
      <w:divBdr>
        <w:top w:val="none" w:sz="0" w:space="0" w:color="auto"/>
        <w:left w:val="none" w:sz="0" w:space="0" w:color="auto"/>
        <w:bottom w:val="none" w:sz="0" w:space="0" w:color="auto"/>
        <w:right w:val="none" w:sz="0" w:space="0" w:color="auto"/>
      </w:divBdr>
    </w:div>
    <w:div w:id="872764874">
      <w:bodyDiv w:val="1"/>
      <w:marLeft w:val="0"/>
      <w:marRight w:val="0"/>
      <w:marTop w:val="0"/>
      <w:marBottom w:val="0"/>
      <w:divBdr>
        <w:top w:val="none" w:sz="0" w:space="0" w:color="auto"/>
        <w:left w:val="none" w:sz="0" w:space="0" w:color="auto"/>
        <w:bottom w:val="none" w:sz="0" w:space="0" w:color="auto"/>
        <w:right w:val="none" w:sz="0" w:space="0" w:color="auto"/>
      </w:divBdr>
    </w:div>
    <w:div w:id="878861999">
      <w:bodyDiv w:val="1"/>
      <w:marLeft w:val="0"/>
      <w:marRight w:val="0"/>
      <w:marTop w:val="0"/>
      <w:marBottom w:val="0"/>
      <w:divBdr>
        <w:top w:val="none" w:sz="0" w:space="0" w:color="auto"/>
        <w:left w:val="none" w:sz="0" w:space="0" w:color="auto"/>
        <w:bottom w:val="none" w:sz="0" w:space="0" w:color="auto"/>
        <w:right w:val="none" w:sz="0" w:space="0" w:color="auto"/>
      </w:divBdr>
    </w:div>
    <w:div w:id="891381732">
      <w:bodyDiv w:val="1"/>
      <w:marLeft w:val="0"/>
      <w:marRight w:val="0"/>
      <w:marTop w:val="0"/>
      <w:marBottom w:val="0"/>
      <w:divBdr>
        <w:top w:val="none" w:sz="0" w:space="0" w:color="auto"/>
        <w:left w:val="none" w:sz="0" w:space="0" w:color="auto"/>
        <w:bottom w:val="none" w:sz="0" w:space="0" w:color="auto"/>
        <w:right w:val="none" w:sz="0" w:space="0" w:color="auto"/>
      </w:divBdr>
    </w:div>
    <w:div w:id="906841185">
      <w:bodyDiv w:val="1"/>
      <w:marLeft w:val="0"/>
      <w:marRight w:val="0"/>
      <w:marTop w:val="0"/>
      <w:marBottom w:val="0"/>
      <w:divBdr>
        <w:top w:val="none" w:sz="0" w:space="0" w:color="auto"/>
        <w:left w:val="none" w:sz="0" w:space="0" w:color="auto"/>
        <w:bottom w:val="none" w:sz="0" w:space="0" w:color="auto"/>
        <w:right w:val="none" w:sz="0" w:space="0" w:color="auto"/>
      </w:divBdr>
    </w:div>
    <w:div w:id="920212079">
      <w:bodyDiv w:val="1"/>
      <w:marLeft w:val="0"/>
      <w:marRight w:val="0"/>
      <w:marTop w:val="0"/>
      <w:marBottom w:val="0"/>
      <w:divBdr>
        <w:top w:val="none" w:sz="0" w:space="0" w:color="auto"/>
        <w:left w:val="none" w:sz="0" w:space="0" w:color="auto"/>
        <w:bottom w:val="none" w:sz="0" w:space="0" w:color="auto"/>
        <w:right w:val="none" w:sz="0" w:space="0" w:color="auto"/>
      </w:divBdr>
    </w:div>
    <w:div w:id="954405495">
      <w:bodyDiv w:val="1"/>
      <w:marLeft w:val="0"/>
      <w:marRight w:val="0"/>
      <w:marTop w:val="0"/>
      <w:marBottom w:val="0"/>
      <w:divBdr>
        <w:top w:val="none" w:sz="0" w:space="0" w:color="auto"/>
        <w:left w:val="none" w:sz="0" w:space="0" w:color="auto"/>
        <w:bottom w:val="none" w:sz="0" w:space="0" w:color="auto"/>
        <w:right w:val="none" w:sz="0" w:space="0" w:color="auto"/>
      </w:divBdr>
      <w:divsChild>
        <w:div w:id="875504017">
          <w:marLeft w:val="187"/>
          <w:marRight w:val="0"/>
          <w:marTop w:val="0"/>
          <w:marBottom w:val="0"/>
          <w:divBdr>
            <w:top w:val="none" w:sz="0" w:space="0" w:color="auto"/>
            <w:left w:val="none" w:sz="0" w:space="0" w:color="auto"/>
            <w:bottom w:val="none" w:sz="0" w:space="0" w:color="auto"/>
            <w:right w:val="none" w:sz="0" w:space="0" w:color="auto"/>
          </w:divBdr>
        </w:div>
      </w:divsChild>
    </w:div>
    <w:div w:id="958030456">
      <w:bodyDiv w:val="1"/>
      <w:marLeft w:val="0"/>
      <w:marRight w:val="0"/>
      <w:marTop w:val="0"/>
      <w:marBottom w:val="0"/>
      <w:divBdr>
        <w:top w:val="none" w:sz="0" w:space="0" w:color="auto"/>
        <w:left w:val="none" w:sz="0" w:space="0" w:color="auto"/>
        <w:bottom w:val="none" w:sz="0" w:space="0" w:color="auto"/>
        <w:right w:val="none" w:sz="0" w:space="0" w:color="auto"/>
      </w:divBdr>
    </w:div>
    <w:div w:id="1055350628">
      <w:bodyDiv w:val="1"/>
      <w:marLeft w:val="0"/>
      <w:marRight w:val="0"/>
      <w:marTop w:val="0"/>
      <w:marBottom w:val="0"/>
      <w:divBdr>
        <w:top w:val="none" w:sz="0" w:space="0" w:color="auto"/>
        <w:left w:val="none" w:sz="0" w:space="0" w:color="auto"/>
        <w:bottom w:val="none" w:sz="0" w:space="0" w:color="auto"/>
        <w:right w:val="none" w:sz="0" w:space="0" w:color="auto"/>
      </w:divBdr>
      <w:divsChild>
        <w:div w:id="990911011">
          <w:marLeft w:val="0"/>
          <w:marRight w:val="0"/>
          <w:marTop w:val="0"/>
          <w:marBottom w:val="0"/>
          <w:divBdr>
            <w:top w:val="none" w:sz="0" w:space="0" w:color="auto"/>
            <w:left w:val="none" w:sz="0" w:space="0" w:color="auto"/>
            <w:bottom w:val="none" w:sz="0" w:space="0" w:color="auto"/>
            <w:right w:val="none" w:sz="0" w:space="0" w:color="auto"/>
          </w:divBdr>
          <w:divsChild>
            <w:div w:id="416633830">
              <w:marLeft w:val="0"/>
              <w:marRight w:val="0"/>
              <w:marTop w:val="0"/>
              <w:marBottom w:val="0"/>
              <w:divBdr>
                <w:top w:val="none" w:sz="0" w:space="0" w:color="auto"/>
                <w:left w:val="none" w:sz="0" w:space="0" w:color="auto"/>
                <w:bottom w:val="none" w:sz="0" w:space="0" w:color="auto"/>
                <w:right w:val="none" w:sz="0" w:space="0" w:color="auto"/>
              </w:divBdr>
              <w:divsChild>
                <w:div w:id="16021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55315">
      <w:bodyDiv w:val="1"/>
      <w:marLeft w:val="0"/>
      <w:marRight w:val="0"/>
      <w:marTop w:val="0"/>
      <w:marBottom w:val="0"/>
      <w:divBdr>
        <w:top w:val="none" w:sz="0" w:space="0" w:color="auto"/>
        <w:left w:val="none" w:sz="0" w:space="0" w:color="auto"/>
        <w:bottom w:val="none" w:sz="0" w:space="0" w:color="auto"/>
        <w:right w:val="none" w:sz="0" w:space="0" w:color="auto"/>
      </w:divBdr>
    </w:div>
    <w:div w:id="1063723458">
      <w:bodyDiv w:val="1"/>
      <w:marLeft w:val="0"/>
      <w:marRight w:val="0"/>
      <w:marTop w:val="0"/>
      <w:marBottom w:val="0"/>
      <w:divBdr>
        <w:top w:val="none" w:sz="0" w:space="0" w:color="auto"/>
        <w:left w:val="none" w:sz="0" w:space="0" w:color="auto"/>
        <w:bottom w:val="none" w:sz="0" w:space="0" w:color="auto"/>
        <w:right w:val="none" w:sz="0" w:space="0" w:color="auto"/>
      </w:divBdr>
    </w:div>
    <w:div w:id="1142961236">
      <w:bodyDiv w:val="1"/>
      <w:marLeft w:val="0"/>
      <w:marRight w:val="0"/>
      <w:marTop w:val="0"/>
      <w:marBottom w:val="0"/>
      <w:divBdr>
        <w:top w:val="none" w:sz="0" w:space="0" w:color="auto"/>
        <w:left w:val="none" w:sz="0" w:space="0" w:color="auto"/>
        <w:bottom w:val="none" w:sz="0" w:space="0" w:color="auto"/>
        <w:right w:val="none" w:sz="0" w:space="0" w:color="auto"/>
      </w:divBdr>
    </w:div>
    <w:div w:id="1180511836">
      <w:bodyDiv w:val="1"/>
      <w:marLeft w:val="0"/>
      <w:marRight w:val="0"/>
      <w:marTop w:val="0"/>
      <w:marBottom w:val="0"/>
      <w:divBdr>
        <w:top w:val="none" w:sz="0" w:space="0" w:color="auto"/>
        <w:left w:val="none" w:sz="0" w:space="0" w:color="auto"/>
        <w:bottom w:val="none" w:sz="0" w:space="0" w:color="auto"/>
        <w:right w:val="none" w:sz="0" w:space="0" w:color="auto"/>
      </w:divBdr>
      <w:divsChild>
        <w:div w:id="1716735614">
          <w:marLeft w:val="187"/>
          <w:marRight w:val="0"/>
          <w:marTop w:val="0"/>
          <w:marBottom w:val="0"/>
          <w:divBdr>
            <w:top w:val="none" w:sz="0" w:space="0" w:color="auto"/>
            <w:left w:val="none" w:sz="0" w:space="0" w:color="auto"/>
            <w:bottom w:val="none" w:sz="0" w:space="0" w:color="auto"/>
            <w:right w:val="none" w:sz="0" w:space="0" w:color="auto"/>
          </w:divBdr>
        </w:div>
      </w:divsChild>
    </w:div>
    <w:div w:id="1194152850">
      <w:bodyDiv w:val="1"/>
      <w:marLeft w:val="0"/>
      <w:marRight w:val="0"/>
      <w:marTop w:val="0"/>
      <w:marBottom w:val="0"/>
      <w:divBdr>
        <w:top w:val="none" w:sz="0" w:space="0" w:color="auto"/>
        <w:left w:val="none" w:sz="0" w:space="0" w:color="auto"/>
        <w:bottom w:val="none" w:sz="0" w:space="0" w:color="auto"/>
        <w:right w:val="none" w:sz="0" w:space="0" w:color="auto"/>
      </w:divBdr>
    </w:div>
    <w:div w:id="119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6579808">
          <w:marLeft w:val="187"/>
          <w:marRight w:val="0"/>
          <w:marTop w:val="0"/>
          <w:marBottom w:val="0"/>
          <w:divBdr>
            <w:top w:val="none" w:sz="0" w:space="0" w:color="auto"/>
            <w:left w:val="none" w:sz="0" w:space="0" w:color="auto"/>
            <w:bottom w:val="none" w:sz="0" w:space="0" w:color="auto"/>
            <w:right w:val="none" w:sz="0" w:space="0" w:color="auto"/>
          </w:divBdr>
        </w:div>
      </w:divsChild>
    </w:div>
    <w:div w:id="1202401699">
      <w:bodyDiv w:val="1"/>
      <w:marLeft w:val="0"/>
      <w:marRight w:val="0"/>
      <w:marTop w:val="0"/>
      <w:marBottom w:val="0"/>
      <w:divBdr>
        <w:top w:val="none" w:sz="0" w:space="0" w:color="auto"/>
        <w:left w:val="none" w:sz="0" w:space="0" w:color="auto"/>
        <w:bottom w:val="none" w:sz="0" w:space="0" w:color="auto"/>
        <w:right w:val="none" w:sz="0" w:space="0" w:color="auto"/>
      </w:divBdr>
    </w:div>
    <w:div w:id="1211188637">
      <w:bodyDiv w:val="1"/>
      <w:marLeft w:val="0"/>
      <w:marRight w:val="0"/>
      <w:marTop w:val="0"/>
      <w:marBottom w:val="0"/>
      <w:divBdr>
        <w:top w:val="none" w:sz="0" w:space="0" w:color="auto"/>
        <w:left w:val="none" w:sz="0" w:space="0" w:color="auto"/>
        <w:bottom w:val="none" w:sz="0" w:space="0" w:color="auto"/>
        <w:right w:val="none" w:sz="0" w:space="0" w:color="auto"/>
      </w:divBdr>
      <w:divsChild>
        <w:div w:id="1339503118">
          <w:marLeft w:val="187"/>
          <w:marRight w:val="0"/>
          <w:marTop w:val="0"/>
          <w:marBottom w:val="0"/>
          <w:divBdr>
            <w:top w:val="none" w:sz="0" w:space="0" w:color="auto"/>
            <w:left w:val="none" w:sz="0" w:space="0" w:color="auto"/>
            <w:bottom w:val="none" w:sz="0" w:space="0" w:color="auto"/>
            <w:right w:val="none" w:sz="0" w:space="0" w:color="auto"/>
          </w:divBdr>
        </w:div>
      </w:divsChild>
    </w:div>
    <w:div w:id="1294291379">
      <w:bodyDiv w:val="1"/>
      <w:marLeft w:val="0"/>
      <w:marRight w:val="0"/>
      <w:marTop w:val="0"/>
      <w:marBottom w:val="0"/>
      <w:divBdr>
        <w:top w:val="none" w:sz="0" w:space="0" w:color="auto"/>
        <w:left w:val="none" w:sz="0" w:space="0" w:color="auto"/>
        <w:bottom w:val="none" w:sz="0" w:space="0" w:color="auto"/>
        <w:right w:val="none" w:sz="0" w:space="0" w:color="auto"/>
      </w:divBdr>
      <w:divsChild>
        <w:div w:id="1895702582">
          <w:marLeft w:val="403"/>
          <w:marRight w:val="0"/>
          <w:marTop w:val="0"/>
          <w:marBottom w:val="0"/>
          <w:divBdr>
            <w:top w:val="none" w:sz="0" w:space="0" w:color="auto"/>
            <w:left w:val="none" w:sz="0" w:space="0" w:color="auto"/>
            <w:bottom w:val="none" w:sz="0" w:space="0" w:color="auto"/>
            <w:right w:val="none" w:sz="0" w:space="0" w:color="auto"/>
          </w:divBdr>
        </w:div>
      </w:divsChild>
    </w:div>
    <w:div w:id="1298297778">
      <w:bodyDiv w:val="1"/>
      <w:marLeft w:val="0"/>
      <w:marRight w:val="0"/>
      <w:marTop w:val="0"/>
      <w:marBottom w:val="0"/>
      <w:divBdr>
        <w:top w:val="none" w:sz="0" w:space="0" w:color="auto"/>
        <w:left w:val="none" w:sz="0" w:space="0" w:color="auto"/>
        <w:bottom w:val="none" w:sz="0" w:space="0" w:color="auto"/>
        <w:right w:val="none" w:sz="0" w:space="0" w:color="auto"/>
      </w:divBdr>
    </w:div>
    <w:div w:id="1475215689">
      <w:bodyDiv w:val="1"/>
      <w:marLeft w:val="0"/>
      <w:marRight w:val="0"/>
      <w:marTop w:val="0"/>
      <w:marBottom w:val="0"/>
      <w:divBdr>
        <w:top w:val="none" w:sz="0" w:space="0" w:color="auto"/>
        <w:left w:val="none" w:sz="0" w:space="0" w:color="auto"/>
        <w:bottom w:val="none" w:sz="0" w:space="0" w:color="auto"/>
        <w:right w:val="none" w:sz="0" w:space="0" w:color="auto"/>
      </w:divBdr>
      <w:divsChild>
        <w:div w:id="486476936">
          <w:marLeft w:val="346"/>
          <w:marRight w:val="0"/>
          <w:marTop w:val="0"/>
          <w:marBottom w:val="0"/>
          <w:divBdr>
            <w:top w:val="none" w:sz="0" w:space="0" w:color="auto"/>
            <w:left w:val="none" w:sz="0" w:space="0" w:color="auto"/>
            <w:bottom w:val="none" w:sz="0" w:space="0" w:color="auto"/>
            <w:right w:val="none" w:sz="0" w:space="0" w:color="auto"/>
          </w:divBdr>
        </w:div>
      </w:divsChild>
    </w:div>
    <w:div w:id="1490173185">
      <w:bodyDiv w:val="1"/>
      <w:marLeft w:val="0"/>
      <w:marRight w:val="0"/>
      <w:marTop w:val="0"/>
      <w:marBottom w:val="0"/>
      <w:divBdr>
        <w:top w:val="none" w:sz="0" w:space="0" w:color="auto"/>
        <w:left w:val="none" w:sz="0" w:space="0" w:color="auto"/>
        <w:bottom w:val="none" w:sz="0" w:space="0" w:color="auto"/>
        <w:right w:val="none" w:sz="0" w:space="0" w:color="auto"/>
      </w:divBdr>
    </w:div>
    <w:div w:id="1496412057">
      <w:bodyDiv w:val="1"/>
      <w:marLeft w:val="0"/>
      <w:marRight w:val="0"/>
      <w:marTop w:val="0"/>
      <w:marBottom w:val="0"/>
      <w:divBdr>
        <w:top w:val="none" w:sz="0" w:space="0" w:color="auto"/>
        <w:left w:val="none" w:sz="0" w:space="0" w:color="auto"/>
        <w:bottom w:val="none" w:sz="0" w:space="0" w:color="auto"/>
        <w:right w:val="none" w:sz="0" w:space="0" w:color="auto"/>
      </w:divBdr>
    </w:div>
    <w:div w:id="1523319992">
      <w:bodyDiv w:val="1"/>
      <w:marLeft w:val="0"/>
      <w:marRight w:val="0"/>
      <w:marTop w:val="0"/>
      <w:marBottom w:val="0"/>
      <w:divBdr>
        <w:top w:val="none" w:sz="0" w:space="0" w:color="auto"/>
        <w:left w:val="none" w:sz="0" w:space="0" w:color="auto"/>
        <w:bottom w:val="none" w:sz="0" w:space="0" w:color="auto"/>
        <w:right w:val="none" w:sz="0" w:space="0" w:color="auto"/>
      </w:divBdr>
      <w:divsChild>
        <w:div w:id="2004430426">
          <w:marLeft w:val="0"/>
          <w:marRight w:val="0"/>
          <w:marTop w:val="0"/>
          <w:marBottom w:val="0"/>
          <w:divBdr>
            <w:top w:val="none" w:sz="0" w:space="0" w:color="auto"/>
            <w:left w:val="none" w:sz="0" w:space="0" w:color="auto"/>
            <w:bottom w:val="none" w:sz="0" w:space="0" w:color="auto"/>
            <w:right w:val="none" w:sz="0" w:space="0" w:color="auto"/>
          </w:divBdr>
          <w:divsChild>
            <w:div w:id="1345935779">
              <w:marLeft w:val="0"/>
              <w:marRight w:val="0"/>
              <w:marTop w:val="0"/>
              <w:marBottom w:val="0"/>
              <w:divBdr>
                <w:top w:val="none" w:sz="0" w:space="0" w:color="auto"/>
                <w:left w:val="none" w:sz="0" w:space="0" w:color="auto"/>
                <w:bottom w:val="none" w:sz="0" w:space="0" w:color="auto"/>
                <w:right w:val="none" w:sz="0" w:space="0" w:color="auto"/>
              </w:divBdr>
              <w:divsChild>
                <w:div w:id="17644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6502">
      <w:bodyDiv w:val="1"/>
      <w:marLeft w:val="0"/>
      <w:marRight w:val="0"/>
      <w:marTop w:val="0"/>
      <w:marBottom w:val="0"/>
      <w:divBdr>
        <w:top w:val="none" w:sz="0" w:space="0" w:color="auto"/>
        <w:left w:val="none" w:sz="0" w:space="0" w:color="auto"/>
        <w:bottom w:val="none" w:sz="0" w:space="0" w:color="auto"/>
        <w:right w:val="none" w:sz="0" w:space="0" w:color="auto"/>
      </w:divBdr>
    </w:div>
    <w:div w:id="1549368617">
      <w:bodyDiv w:val="1"/>
      <w:marLeft w:val="0"/>
      <w:marRight w:val="0"/>
      <w:marTop w:val="0"/>
      <w:marBottom w:val="0"/>
      <w:divBdr>
        <w:top w:val="none" w:sz="0" w:space="0" w:color="auto"/>
        <w:left w:val="none" w:sz="0" w:space="0" w:color="auto"/>
        <w:bottom w:val="none" w:sz="0" w:space="0" w:color="auto"/>
        <w:right w:val="none" w:sz="0" w:space="0" w:color="auto"/>
      </w:divBdr>
    </w:div>
    <w:div w:id="1551114970">
      <w:bodyDiv w:val="1"/>
      <w:marLeft w:val="0"/>
      <w:marRight w:val="0"/>
      <w:marTop w:val="0"/>
      <w:marBottom w:val="0"/>
      <w:divBdr>
        <w:top w:val="none" w:sz="0" w:space="0" w:color="auto"/>
        <w:left w:val="none" w:sz="0" w:space="0" w:color="auto"/>
        <w:bottom w:val="none" w:sz="0" w:space="0" w:color="auto"/>
        <w:right w:val="none" w:sz="0" w:space="0" w:color="auto"/>
      </w:divBdr>
      <w:divsChild>
        <w:div w:id="1608777962">
          <w:marLeft w:val="0"/>
          <w:marRight w:val="0"/>
          <w:marTop w:val="0"/>
          <w:marBottom w:val="0"/>
          <w:divBdr>
            <w:top w:val="none" w:sz="0" w:space="0" w:color="auto"/>
            <w:left w:val="none" w:sz="0" w:space="0" w:color="auto"/>
            <w:bottom w:val="none" w:sz="0" w:space="0" w:color="auto"/>
            <w:right w:val="none" w:sz="0" w:space="0" w:color="auto"/>
          </w:divBdr>
        </w:div>
        <w:div w:id="1675913459">
          <w:marLeft w:val="0"/>
          <w:marRight w:val="0"/>
          <w:marTop w:val="0"/>
          <w:marBottom w:val="0"/>
          <w:divBdr>
            <w:top w:val="none" w:sz="0" w:space="0" w:color="auto"/>
            <w:left w:val="none" w:sz="0" w:space="0" w:color="auto"/>
            <w:bottom w:val="none" w:sz="0" w:space="0" w:color="auto"/>
            <w:right w:val="none" w:sz="0" w:space="0" w:color="auto"/>
          </w:divBdr>
          <w:divsChild>
            <w:div w:id="470631281">
              <w:marLeft w:val="0"/>
              <w:marRight w:val="0"/>
              <w:marTop w:val="0"/>
              <w:marBottom w:val="0"/>
              <w:divBdr>
                <w:top w:val="none" w:sz="0" w:space="0" w:color="auto"/>
                <w:left w:val="none" w:sz="0" w:space="0" w:color="auto"/>
                <w:bottom w:val="none" w:sz="0" w:space="0" w:color="auto"/>
                <w:right w:val="none" w:sz="0" w:space="0" w:color="auto"/>
              </w:divBdr>
              <w:divsChild>
                <w:div w:id="1642954087">
                  <w:marLeft w:val="0"/>
                  <w:marRight w:val="0"/>
                  <w:marTop w:val="0"/>
                  <w:marBottom w:val="0"/>
                  <w:divBdr>
                    <w:top w:val="none" w:sz="0" w:space="0" w:color="auto"/>
                    <w:left w:val="none" w:sz="0" w:space="0" w:color="auto"/>
                    <w:bottom w:val="none" w:sz="0" w:space="0" w:color="auto"/>
                    <w:right w:val="none" w:sz="0" w:space="0" w:color="auto"/>
                  </w:divBdr>
                  <w:divsChild>
                    <w:div w:id="150217623">
                      <w:marLeft w:val="0"/>
                      <w:marRight w:val="0"/>
                      <w:marTop w:val="0"/>
                      <w:marBottom w:val="0"/>
                      <w:divBdr>
                        <w:top w:val="none" w:sz="0" w:space="0" w:color="auto"/>
                        <w:left w:val="none" w:sz="0" w:space="0" w:color="auto"/>
                        <w:bottom w:val="none" w:sz="0" w:space="0" w:color="auto"/>
                        <w:right w:val="none" w:sz="0" w:space="0" w:color="auto"/>
                      </w:divBdr>
                    </w:div>
                    <w:div w:id="2035501756">
                      <w:marLeft w:val="0"/>
                      <w:marRight w:val="0"/>
                      <w:marTop w:val="0"/>
                      <w:marBottom w:val="0"/>
                      <w:divBdr>
                        <w:top w:val="none" w:sz="0" w:space="0" w:color="auto"/>
                        <w:left w:val="none" w:sz="0" w:space="0" w:color="auto"/>
                        <w:bottom w:val="none" w:sz="0" w:space="0" w:color="auto"/>
                        <w:right w:val="none" w:sz="0" w:space="0" w:color="auto"/>
                      </w:divBdr>
                    </w:div>
                    <w:div w:id="862137373">
                      <w:marLeft w:val="0"/>
                      <w:marRight w:val="0"/>
                      <w:marTop w:val="0"/>
                      <w:marBottom w:val="0"/>
                      <w:divBdr>
                        <w:top w:val="none" w:sz="0" w:space="0" w:color="auto"/>
                        <w:left w:val="none" w:sz="0" w:space="0" w:color="auto"/>
                        <w:bottom w:val="none" w:sz="0" w:space="0" w:color="auto"/>
                        <w:right w:val="none" w:sz="0" w:space="0" w:color="auto"/>
                      </w:divBdr>
                    </w:div>
                    <w:div w:id="1370184716">
                      <w:marLeft w:val="0"/>
                      <w:marRight w:val="0"/>
                      <w:marTop w:val="0"/>
                      <w:marBottom w:val="0"/>
                      <w:divBdr>
                        <w:top w:val="none" w:sz="0" w:space="0" w:color="auto"/>
                        <w:left w:val="none" w:sz="0" w:space="0" w:color="auto"/>
                        <w:bottom w:val="none" w:sz="0" w:space="0" w:color="auto"/>
                        <w:right w:val="none" w:sz="0" w:space="0" w:color="auto"/>
                      </w:divBdr>
                      <w:divsChild>
                        <w:div w:id="676998449">
                          <w:marLeft w:val="0"/>
                          <w:marRight w:val="0"/>
                          <w:marTop w:val="0"/>
                          <w:marBottom w:val="0"/>
                          <w:divBdr>
                            <w:top w:val="none" w:sz="0" w:space="0" w:color="auto"/>
                            <w:left w:val="none" w:sz="0" w:space="0" w:color="auto"/>
                            <w:bottom w:val="none" w:sz="0" w:space="0" w:color="auto"/>
                            <w:right w:val="none" w:sz="0" w:space="0" w:color="auto"/>
                          </w:divBdr>
                          <w:divsChild>
                            <w:div w:id="1846938444">
                              <w:marLeft w:val="0"/>
                              <w:marRight w:val="0"/>
                              <w:marTop w:val="0"/>
                              <w:marBottom w:val="0"/>
                              <w:divBdr>
                                <w:top w:val="none" w:sz="0" w:space="0" w:color="auto"/>
                                <w:left w:val="none" w:sz="0" w:space="0" w:color="auto"/>
                                <w:bottom w:val="none" w:sz="0" w:space="0" w:color="auto"/>
                                <w:right w:val="none" w:sz="0" w:space="0" w:color="auto"/>
                              </w:divBdr>
                            </w:div>
                            <w:div w:id="1827629626">
                              <w:marLeft w:val="0"/>
                              <w:marRight w:val="0"/>
                              <w:marTop w:val="0"/>
                              <w:marBottom w:val="0"/>
                              <w:divBdr>
                                <w:top w:val="none" w:sz="0" w:space="0" w:color="auto"/>
                                <w:left w:val="none" w:sz="0" w:space="0" w:color="auto"/>
                                <w:bottom w:val="none" w:sz="0" w:space="0" w:color="auto"/>
                                <w:right w:val="none" w:sz="0" w:space="0" w:color="auto"/>
                              </w:divBdr>
                            </w:div>
                            <w:div w:id="1529173981">
                              <w:marLeft w:val="0"/>
                              <w:marRight w:val="0"/>
                              <w:marTop w:val="0"/>
                              <w:marBottom w:val="0"/>
                              <w:divBdr>
                                <w:top w:val="none" w:sz="0" w:space="0" w:color="auto"/>
                                <w:left w:val="none" w:sz="0" w:space="0" w:color="auto"/>
                                <w:bottom w:val="none" w:sz="0" w:space="0" w:color="auto"/>
                                <w:right w:val="none" w:sz="0" w:space="0" w:color="auto"/>
                              </w:divBdr>
                            </w:div>
                            <w:div w:id="1477994160">
                              <w:marLeft w:val="0"/>
                              <w:marRight w:val="0"/>
                              <w:marTop w:val="0"/>
                              <w:marBottom w:val="0"/>
                              <w:divBdr>
                                <w:top w:val="none" w:sz="0" w:space="0" w:color="auto"/>
                                <w:left w:val="none" w:sz="0" w:space="0" w:color="auto"/>
                                <w:bottom w:val="none" w:sz="0" w:space="0" w:color="auto"/>
                                <w:right w:val="none" w:sz="0" w:space="0" w:color="auto"/>
                              </w:divBdr>
                            </w:div>
                            <w:div w:id="25064009">
                              <w:marLeft w:val="0"/>
                              <w:marRight w:val="0"/>
                              <w:marTop w:val="0"/>
                              <w:marBottom w:val="0"/>
                              <w:divBdr>
                                <w:top w:val="none" w:sz="0" w:space="0" w:color="auto"/>
                                <w:left w:val="none" w:sz="0" w:space="0" w:color="auto"/>
                                <w:bottom w:val="none" w:sz="0" w:space="0" w:color="auto"/>
                                <w:right w:val="none" w:sz="0" w:space="0" w:color="auto"/>
                              </w:divBdr>
                            </w:div>
                            <w:div w:id="273755943">
                              <w:marLeft w:val="0"/>
                              <w:marRight w:val="0"/>
                              <w:marTop w:val="0"/>
                              <w:marBottom w:val="0"/>
                              <w:divBdr>
                                <w:top w:val="none" w:sz="0" w:space="0" w:color="auto"/>
                                <w:left w:val="none" w:sz="0" w:space="0" w:color="auto"/>
                                <w:bottom w:val="none" w:sz="0" w:space="0" w:color="auto"/>
                                <w:right w:val="none" w:sz="0" w:space="0" w:color="auto"/>
                              </w:divBdr>
                            </w:div>
                            <w:div w:id="135341423">
                              <w:marLeft w:val="0"/>
                              <w:marRight w:val="0"/>
                              <w:marTop w:val="0"/>
                              <w:marBottom w:val="0"/>
                              <w:divBdr>
                                <w:top w:val="none" w:sz="0" w:space="0" w:color="auto"/>
                                <w:left w:val="none" w:sz="0" w:space="0" w:color="auto"/>
                                <w:bottom w:val="none" w:sz="0" w:space="0" w:color="auto"/>
                                <w:right w:val="none" w:sz="0" w:space="0" w:color="auto"/>
                              </w:divBdr>
                            </w:div>
                          </w:divsChild>
                        </w:div>
                        <w:div w:id="1362050438">
                          <w:marLeft w:val="0"/>
                          <w:marRight w:val="0"/>
                          <w:marTop w:val="0"/>
                          <w:marBottom w:val="0"/>
                          <w:divBdr>
                            <w:top w:val="none" w:sz="0" w:space="0" w:color="auto"/>
                            <w:left w:val="none" w:sz="0" w:space="0" w:color="auto"/>
                            <w:bottom w:val="none" w:sz="0" w:space="0" w:color="auto"/>
                            <w:right w:val="none" w:sz="0" w:space="0" w:color="auto"/>
                          </w:divBdr>
                          <w:divsChild>
                            <w:div w:id="1187409201">
                              <w:marLeft w:val="0"/>
                              <w:marRight w:val="0"/>
                              <w:marTop w:val="0"/>
                              <w:marBottom w:val="0"/>
                              <w:divBdr>
                                <w:top w:val="none" w:sz="0" w:space="0" w:color="auto"/>
                                <w:left w:val="none" w:sz="0" w:space="0" w:color="auto"/>
                                <w:bottom w:val="none" w:sz="0" w:space="0" w:color="auto"/>
                                <w:right w:val="none" w:sz="0" w:space="0" w:color="auto"/>
                              </w:divBdr>
                            </w:div>
                            <w:div w:id="200634159">
                              <w:marLeft w:val="0"/>
                              <w:marRight w:val="0"/>
                              <w:marTop w:val="0"/>
                              <w:marBottom w:val="0"/>
                              <w:divBdr>
                                <w:top w:val="none" w:sz="0" w:space="0" w:color="auto"/>
                                <w:left w:val="none" w:sz="0" w:space="0" w:color="auto"/>
                                <w:bottom w:val="none" w:sz="0" w:space="0" w:color="auto"/>
                                <w:right w:val="none" w:sz="0" w:space="0" w:color="auto"/>
                              </w:divBdr>
                            </w:div>
                            <w:div w:id="225999276">
                              <w:marLeft w:val="0"/>
                              <w:marRight w:val="0"/>
                              <w:marTop w:val="0"/>
                              <w:marBottom w:val="0"/>
                              <w:divBdr>
                                <w:top w:val="none" w:sz="0" w:space="0" w:color="auto"/>
                                <w:left w:val="none" w:sz="0" w:space="0" w:color="auto"/>
                                <w:bottom w:val="none" w:sz="0" w:space="0" w:color="auto"/>
                                <w:right w:val="none" w:sz="0" w:space="0" w:color="auto"/>
                              </w:divBdr>
                            </w:div>
                            <w:div w:id="1685981802">
                              <w:marLeft w:val="0"/>
                              <w:marRight w:val="0"/>
                              <w:marTop w:val="0"/>
                              <w:marBottom w:val="0"/>
                              <w:divBdr>
                                <w:top w:val="none" w:sz="0" w:space="0" w:color="auto"/>
                                <w:left w:val="none" w:sz="0" w:space="0" w:color="auto"/>
                                <w:bottom w:val="none" w:sz="0" w:space="0" w:color="auto"/>
                                <w:right w:val="none" w:sz="0" w:space="0" w:color="auto"/>
                              </w:divBdr>
                            </w:div>
                            <w:div w:id="2140299370">
                              <w:marLeft w:val="0"/>
                              <w:marRight w:val="0"/>
                              <w:marTop w:val="0"/>
                              <w:marBottom w:val="0"/>
                              <w:divBdr>
                                <w:top w:val="none" w:sz="0" w:space="0" w:color="auto"/>
                                <w:left w:val="none" w:sz="0" w:space="0" w:color="auto"/>
                                <w:bottom w:val="none" w:sz="0" w:space="0" w:color="auto"/>
                                <w:right w:val="none" w:sz="0" w:space="0" w:color="auto"/>
                              </w:divBdr>
                            </w:div>
                            <w:div w:id="1874926675">
                              <w:marLeft w:val="0"/>
                              <w:marRight w:val="0"/>
                              <w:marTop w:val="0"/>
                              <w:marBottom w:val="0"/>
                              <w:divBdr>
                                <w:top w:val="none" w:sz="0" w:space="0" w:color="auto"/>
                                <w:left w:val="none" w:sz="0" w:space="0" w:color="auto"/>
                                <w:bottom w:val="none" w:sz="0" w:space="0" w:color="auto"/>
                                <w:right w:val="none" w:sz="0" w:space="0" w:color="auto"/>
                              </w:divBdr>
                            </w:div>
                            <w:div w:id="10548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1968">
                  <w:marLeft w:val="0"/>
                  <w:marRight w:val="0"/>
                  <w:marTop w:val="0"/>
                  <w:marBottom w:val="0"/>
                  <w:divBdr>
                    <w:top w:val="none" w:sz="0" w:space="0" w:color="auto"/>
                    <w:left w:val="none" w:sz="0" w:space="0" w:color="auto"/>
                    <w:bottom w:val="none" w:sz="0" w:space="0" w:color="auto"/>
                    <w:right w:val="none" w:sz="0" w:space="0" w:color="auto"/>
                  </w:divBdr>
                  <w:divsChild>
                    <w:div w:id="155414165">
                      <w:marLeft w:val="0"/>
                      <w:marRight w:val="0"/>
                      <w:marTop w:val="0"/>
                      <w:marBottom w:val="0"/>
                      <w:divBdr>
                        <w:top w:val="none" w:sz="0" w:space="0" w:color="auto"/>
                        <w:left w:val="none" w:sz="0" w:space="0" w:color="auto"/>
                        <w:bottom w:val="none" w:sz="0" w:space="0" w:color="auto"/>
                        <w:right w:val="none" w:sz="0" w:space="0" w:color="auto"/>
                      </w:divBdr>
                    </w:div>
                    <w:div w:id="1759710228">
                      <w:marLeft w:val="0"/>
                      <w:marRight w:val="0"/>
                      <w:marTop w:val="0"/>
                      <w:marBottom w:val="0"/>
                      <w:divBdr>
                        <w:top w:val="none" w:sz="0" w:space="0" w:color="auto"/>
                        <w:left w:val="none" w:sz="0" w:space="0" w:color="auto"/>
                        <w:bottom w:val="none" w:sz="0" w:space="0" w:color="auto"/>
                        <w:right w:val="none" w:sz="0" w:space="0" w:color="auto"/>
                      </w:divBdr>
                    </w:div>
                    <w:div w:id="1421214768">
                      <w:marLeft w:val="0"/>
                      <w:marRight w:val="0"/>
                      <w:marTop w:val="0"/>
                      <w:marBottom w:val="0"/>
                      <w:divBdr>
                        <w:top w:val="none" w:sz="0" w:space="0" w:color="auto"/>
                        <w:left w:val="none" w:sz="0" w:space="0" w:color="auto"/>
                        <w:bottom w:val="none" w:sz="0" w:space="0" w:color="auto"/>
                        <w:right w:val="none" w:sz="0" w:space="0" w:color="auto"/>
                      </w:divBdr>
                    </w:div>
                    <w:div w:id="428082413">
                      <w:marLeft w:val="0"/>
                      <w:marRight w:val="0"/>
                      <w:marTop w:val="0"/>
                      <w:marBottom w:val="0"/>
                      <w:divBdr>
                        <w:top w:val="none" w:sz="0" w:space="0" w:color="auto"/>
                        <w:left w:val="none" w:sz="0" w:space="0" w:color="auto"/>
                        <w:bottom w:val="none" w:sz="0" w:space="0" w:color="auto"/>
                        <w:right w:val="none" w:sz="0" w:space="0" w:color="auto"/>
                      </w:divBdr>
                      <w:divsChild>
                        <w:div w:id="234971200">
                          <w:marLeft w:val="0"/>
                          <w:marRight w:val="0"/>
                          <w:marTop w:val="0"/>
                          <w:marBottom w:val="0"/>
                          <w:divBdr>
                            <w:top w:val="none" w:sz="0" w:space="0" w:color="auto"/>
                            <w:left w:val="none" w:sz="0" w:space="0" w:color="auto"/>
                            <w:bottom w:val="none" w:sz="0" w:space="0" w:color="auto"/>
                            <w:right w:val="none" w:sz="0" w:space="0" w:color="auto"/>
                          </w:divBdr>
                          <w:divsChild>
                            <w:div w:id="811602614">
                              <w:marLeft w:val="0"/>
                              <w:marRight w:val="0"/>
                              <w:marTop w:val="0"/>
                              <w:marBottom w:val="0"/>
                              <w:divBdr>
                                <w:top w:val="none" w:sz="0" w:space="0" w:color="auto"/>
                                <w:left w:val="none" w:sz="0" w:space="0" w:color="auto"/>
                                <w:bottom w:val="none" w:sz="0" w:space="0" w:color="auto"/>
                                <w:right w:val="none" w:sz="0" w:space="0" w:color="auto"/>
                              </w:divBdr>
                            </w:div>
                            <w:div w:id="1838840338">
                              <w:marLeft w:val="0"/>
                              <w:marRight w:val="0"/>
                              <w:marTop w:val="0"/>
                              <w:marBottom w:val="0"/>
                              <w:divBdr>
                                <w:top w:val="none" w:sz="0" w:space="0" w:color="auto"/>
                                <w:left w:val="none" w:sz="0" w:space="0" w:color="auto"/>
                                <w:bottom w:val="none" w:sz="0" w:space="0" w:color="auto"/>
                                <w:right w:val="none" w:sz="0" w:space="0" w:color="auto"/>
                              </w:divBdr>
                            </w:div>
                            <w:div w:id="652180091">
                              <w:marLeft w:val="0"/>
                              <w:marRight w:val="0"/>
                              <w:marTop w:val="0"/>
                              <w:marBottom w:val="0"/>
                              <w:divBdr>
                                <w:top w:val="none" w:sz="0" w:space="0" w:color="auto"/>
                                <w:left w:val="none" w:sz="0" w:space="0" w:color="auto"/>
                                <w:bottom w:val="none" w:sz="0" w:space="0" w:color="auto"/>
                                <w:right w:val="none" w:sz="0" w:space="0" w:color="auto"/>
                              </w:divBdr>
                            </w:div>
                            <w:div w:id="1783182752">
                              <w:marLeft w:val="0"/>
                              <w:marRight w:val="0"/>
                              <w:marTop w:val="0"/>
                              <w:marBottom w:val="0"/>
                              <w:divBdr>
                                <w:top w:val="none" w:sz="0" w:space="0" w:color="auto"/>
                                <w:left w:val="none" w:sz="0" w:space="0" w:color="auto"/>
                                <w:bottom w:val="none" w:sz="0" w:space="0" w:color="auto"/>
                                <w:right w:val="none" w:sz="0" w:space="0" w:color="auto"/>
                              </w:divBdr>
                            </w:div>
                            <w:div w:id="1673028631">
                              <w:marLeft w:val="0"/>
                              <w:marRight w:val="0"/>
                              <w:marTop w:val="0"/>
                              <w:marBottom w:val="0"/>
                              <w:divBdr>
                                <w:top w:val="none" w:sz="0" w:space="0" w:color="auto"/>
                                <w:left w:val="none" w:sz="0" w:space="0" w:color="auto"/>
                                <w:bottom w:val="none" w:sz="0" w:space="0" w:color="auto"/>
                                <w:right w:val="none" w:sz="0" w:space="0" w:color="auto"/>
                              </w:divBdr>
                            </w:div>
                            <w:div w:id="1871530920">
                              <w:marLeft w:val="0"/>
                              <w:marRight w:val="0"/>
                              <w:marTop w:val="0"/>
                              <w:marBottom w:val="0"/>
                              <w:divBdr>
                                <w:top w:val="none" w:sz="0" w:space="0" w:color="auto"/>
                                <w:left w:val="none" w:sz="0" w:space="0" w:color="auto"/>
                                <w:bottom w:val="none" w:sz="0" w:space="0" w:color="auto"/>
                                <w:right w:val="none" w:sz="0" w:space="0" w:color="auto"/>
                              </w:divBdr>
                            </w:div>
                            <w:div w:id="4033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850641">
      <w:bodyDiv w:val="1"/>
      <w:marLeft w:val="0"/>
      <w:marRight w:val="0"/>
      <w:marTop w:val="0"/>
      <w:marBottom w:val="0"/>
      <w:divBdr>
        <w:top w:val="none" w:sz="0" w:space="0" w:color="auto"/>
        <w:left w:val="none" w:sz="0" w:space="0" w:color="auto"/>
        <w:bottom w:val="none" w:sz="0" w:space="0" w:color="auto"/>
        <w:right w:val="none" w:sz="0" w:space="0" w:color="auto"/>
      </w:divBdr>
      <w:divsChild>
        <w:div w:id="477919420">
          <w:marLeft w:val="403"/>
          <w:marRight w:val="0"/>
          <w:marTop w:val="0"/>
          <w:marBottom w:val="0"/>
          <w:divBdr>
            <w:top w:val="none" w:sz="0" w:space="0" w:color="auto"/>
            <w:left w:val="none" w:sz="0" w:space="0" w:color="auto"/>
            <w:bottom w:val="none" w:sz="0" w:space="0" w:color="auto"/>
            <w:right w:val="none" w:sz="0" w:space="0" w:color="auto"/>
          </w:divBdr>
        </w:div>
      </w:divsChild>
    </w:div>
    <w:div w:id="1587693134">
      <w:bodyDiv w:val="1"/>
      <w:marLeft w:val="0"/>
      <w:marRight w:val="0"/>
      <w:marTop w:val="0"/>
      <w:marBottom w:val="0"/>
      <w:divBdr>
        <w:top w:val="none" w:sz="0" w:space="0" w:color="auto"/>
        <w:left w:val="none" w:sz="0" w:space="0" w:color="auto"/>
        <w:bottom w:val="none" w:sz="0" w:space="0" w:color="auto"/>
        <w:right w:val="none" w:sz="0" w:space="0" w:color="auto"/>
      </w:divBdr>
    </w:div>
    <w:div w:id="1616205880">
      <w:bodyDiv w:val="1"/>
      <w:marLeft w:val="0"/>
      <w:marRight w:val="0"/>
      <w:marTop w:val="0"/>
      <w:marBottom w:val="0"/>
      <w:divBdr>
        <w:top w:val="none" w:sz="0" w:space="0" w:color="auto"/>
        <w:left w:val="none" w:sz="0" w:space="0" w:color="auto"/>
        <w:bottom w:val="none" w:sz="0" w:space="0" w:color="auto"/>
        <w:right w:val="none" w:sz="0" w:space="0" w:color="auto"/>
      </w:divBdr>
    </w:div>
    <w:div w:id="1633320332">
      <w:bodyDiv w:val="1"/>
      <w:marLeft w:val="0"/>
      <w:marRight w:val="0"/>
      <w:marTop w:val="0"/>
      <w:marBottom w:val="0"/>
      <w:divBdr>
        <w:top w:val="none" w:sz="0" w:space="0" w:color="auto"/>
        <w:left w:val="none" w:sz="0" w:space="0" w:color="auto"/>
        <w:bottom w:val="none" w:sz="0" w:space="0" w:color="auto"/>
        <w:right w:val="none" w:sz="0" w:space="0" w:color="auto"/>
      </w:divBdr>
    </w:div>
    <w:div w:id="1677073855">
      <w:bodyDiv w:val="1"/>
      <w:marLeft w:val="0"/>
      <w:marRight w:val="0"/>
      <w:marTop w:val="0"/>
      <w:marBottom w:val="0"/>
      <w:divBdr>
        <w:top w:val="none" w:sz="0" w:space="0" w:color="auto"/>
        <w:left w:val="none" w:sz="0" w:space="0" w:color="auto"/>
        <w:bottom w:val="none" w:sz="0" w:space="0" w:color="auto"/>
        <w:right w:val="none" w:sz="0" w:space="0" w:color="auto"/>
      </w:divBdr>
    </w:div>
    <w:div w:id="1713579160">
      <w:bodyDiv w:val="1"/>
      <w:marLeft w:val="0"/>
      <w:marRight w:val="0"/>
      <w:marTop w:val="0"/>
      <w:marBottom w:val="0"/>
      <w:divBdr>
        <w:top w:val="none" w:sz="0" w:space="0" w:color="auto"/>
        <w:left w:val="none" w:sz="0" w:space="0" w:color="auto"/>
        <w:bottom w:val="none" w:sz="0" w:space="0" w:color="auto"/>
        <w:right w:val="none" w:sz="0" w:space="0" w:color="auto"/>
      </w:divBdr>
      <w:divsChild>
        <w:div w:id="552425803">
          <w:marLeft w:val="0"/>
          <w:marRight w:val="0"/>
          <w:marTop w:val="0"/>
          <w:marBottom w:val="0"/>
          <w:divBdr>
            <w:top w:val="none" w:sz="0" w:space="0" w:color="auto"/>
            <w:left w:val="none" w:sz="0" w:space="0" w:color="auto"/>
            <w:bottom w:val="none" w:sz="0" w:space="0" w:color="auto"/>
            <w:right w:val="none" w:sz="0" w:space="0" w:color="auto"/>
          </w:divBdr>
        </w:div>
        <w:div w:id="928778407">
          <w:marLeft w:val="375"/>
          <w:marRight w:val="0"/>
          <w:marTop w:val="0"/>
          <w:marBottom w:val="75"/>
          <w:divBdr>
            <w:top w:val="none" w:sz="0" w:space="0" w:color="auto"/>
            <w:left w:val="none" w:sz="0" w:space="0" w:color="auto"/>
            <w:bottom w:val="none" w:sz="0" w:space="0" w:color="auto"/>
            <w:right w:val="none" w:sz="0" w:space="0" w:color="auto"/>
          </w:divBdr>
        </w:div>
        <w:div w:id="986283885">
          <w:marLeft w:val="375"/>
          <w:marRight w:val="0"/>
          <w:marTop w:val="0"/>
          <w:marBottom w:val="75"/>
          <w:divBdr>
            <w:top w:val="none" w:sz="0" w:space="0" w:color="auto"/>
            <w:left w:val="none" w:sz="0" w:space="0" w:color="auto"/>
            <w:bottom w:val="none" w:sz="0" w:space="0" w:color="auto"/>
            <w:right w:val="none" w:sz="0" w:space="0" w:color="auto"/>
          </w:divBdr>
          <w:divsChild>
            <w:div w:id="1809320197">
              <w:marLeft w:val="0"/>
              <w:marRight w:val="0"/>
              <w:marTop w:val="0"/>
              <w:marBottom w:val="0"/>
              <w:divBdr>
                <w:top w:val="none" w:sz="0" w:space="0" w:color="auto"/>
                <w:left w:val="none" w:sz="0" w:space="0" w:color="auto"/>
                <w:bottom w:val="none" w:sz="0" w:space="0" w:color="auto"/>
                <w:right w:val="none" w:sz="0" w:space="0" w:color="auto"/>
              </w:divBdr>
            </w:div>
            <w:div w:id="31422061">
              <w:marLeft w:val="375"/>
              <w:marRight w:val="0"/>
              <w:marTop w:val="0"/>
              <w:marBottom w:val="75"/>
              <w:divBdr>
                <w:top w:val="none" w:sz="0" w:space="0" w:color="auto"/>
                <w:left w:val="none" w:sz="0" w:space="0" w:color="auto"/>
                <w:bottom w:val="none" w:sz="0" w:space="0" w:color="auto"/>
                <w:right w:val="none" w:sz="0" w:space="0" w:color="auto"/>
              </w:divBdr>
            </w:div>
            <w:div w:id="1743987650">
              <w:marLeft w:val="375"/>
              <w:marRight w:val="0"/>
              <w:marTop w:val="0"/>
              <w:marBottom w:val="75"/>
              <w:divBdr>
                <w:top w:val="none" w:sz="0" w:space="0" w:color="auto"/>
                <w:left w:val="none" w:sz="0" w:space="0" w:color="auto"/>
                <w:bottom w:val="none" w:sz="0" w:space="0" w:color="auto"/>
                <w:right w:val="none" w:sz="0" w:space="0" w:color="auto"/>
              </w:divBdr>
            </w:div>
            <w:div w:id="1601064767">
              <w:marLeft w:val="375"/>
              <w:marRight w:val="0"/>
              <w:marTop w:val="0"/>
              <w:marBottom w:val="75"/>
              <w:divBdr>
                <w:top w:val="none" w:sz="0" w:space="0" w:color="auto"/>
                <w:left w:val="none" w:sz="0" w:space="0" w:color="auto"/>
                <w:bottom w:val="none" w:sz="0" w:space="0" w:color="auto"/>
                <w:right w:val="none" w:sz="0" w:space="0" w:color="auto"/>
              </w:divBdr>
            </w:div>
            <w:div w:id="1227494182">
              <w:marLeft w:val="375"/>
              <w:marRight w:val="0"/>
              <w:marTop w:val="0"/>
              <w:marBottom w:val="75"/>
              <w:divBdr>
                <w:top w:val="none" w:sz="0" w:space="0" w:color="auto"/>
                <w:left w:val="none" w:sz="0" w:space="0" w:color="auto"/>
                <w:bottom w:val="none" w:sz="0" w:space="0" w:color="auto"/>
                <w:right w:val="none" w:sz="0" w:space="0" w:color="auto"/>
              </w:divBdr>
            </w:div>
            <w:div w:id="573778952">
              <w:marLeft w:val="375"/>
              <w:marRight w:val="0"/>
              <w:marTop w:val="0"/>
              <w:marBottom w:val="75"/>
              <w:divBdr>
                <w:top w:val="none" w:sz="0" w:space="0" w:color="auto"/>
                <w:left w:val="none" w:sz="0" w:space="0" w:color="auto"/>
                <w:bottom w:val="none" w:sz="0" w:space="0" w:color="auto"/>
                <w:right w:val="none" w:sz="0" w:space="0" w:color="auto"/>
              </w:divBdr>
            </w:div>
            <w:div w:id="858784972">
              <w:marLeft w:val="375"/>
              <w:marRight w:val="0"/>
              <w:marTop w:val="0"/>
              <w:marBottom w:val="75"/>
              <w:divBdr>
                <w:top w:val="none" w:sz="0" w:space="0" w:color="auto"/>
                <w:left w:val="none" w:sz="0" w:space="0" w:color="auto"/>
                <w:bottom w:val="none" w:sz="0" w:space="0" w:color="auto"/>
                <w:right w:val="none" w:sz="0" w:space="0" w:color="auto"/>
              </w:divBdr>
            </w:div>
            <w:div w:id="2122072137">
              <w:marLeft w:val="375"/>
              <w:marRight w:val="0"/>
              <w:marTop w:val="0"/>
              <w:marBottom w:val="75"/>
              <w:divBdr>
                <w:top w:val="none" w:sz="0" w:space="0" w:color="auto"/>
                <w:left w:val="none" w:sz="0" w:space="0" w:color="auto"/>
                <w:bottom w:val="none" w:sz="0" w:space="0" w:color="auto"/>
                <w:right w:val="none" w:sz="0" w:space="0" w:color="auto"/>
              </w:divBdr>
            </w:div>
            <w:div w:id="985012798">
              <w:marLeft w:val="0"/>
              <w:marRight w:val="0"/>
              <w:marTop w:val="0"/>
              <w:marBottom w:val="0"/>
              <w:divBdr>
                <w:top w:val="none" w:sz="0" w:space="0" w:color="auto"/>
                <w:left w:val="none" w:sz="0" w:space="0" w:color="auto"/>
                <w:bottom w:val="none" w:sz="0" w:space="0" w:color="auto"/>
                <w:right w:val="none" w:sz="0" w:space="0" w:color="auto"/>
              </w:divBdr>
            </w:div>
            <w:div w:id="1147864746">
              <w:marLeft w:val="0"/>
              <w:marRight w:val="0"/>
              <w:marTop w:val="0"/>
              <w:marBottom w:val="0"/>
              <w:divBdr>
                <w:top w:val="none" w:sz="0" w:space="0" w:color="auto"/>
                <w:left w:val="none" w:sz="0" w:space="0" w:color="auto"/>
                <w:bottom w:val="none" w:sz="0" w:space="0" w:color="auto"/>
                <w:right w:val="none" w:sz="0" w:space="0" w:color="auto"/>
              </w:divBdr>
            </w:div>
          </w:divsChild>
        </w:div>
        <w:div w:id="488405200">
          <w:marLeft w:val="0"/>
          <w:marRight w:val="0"/>
          <w:marTop w:val="0"/>
          <w:marBottom w:val="0"/>
          <w:divBdr>
            <w:top w:val="none" w:sz="0" w:space="0" w:color="auto"/>
            <w:left w:val="none" w:sz="0" w:space="0" w:color="auto"/>
            <w:bottom w:val="none" w:sz="0" w:space="0" w:color="auto"/>
            <w:right w:val="none" w:sz="0" w:space="0" w:color="auto"/>
          </w:divBdr>
        </w:div>
      </w:divsChild>
    </w:div>
    <w:div w:id="1744765153">
      <w:bodyDiv w:val="1"/>
      <w:marLeft w:val="0"/>
      <w:marRight w:val="0"/>
      <w:marTop w:val="0"/>
      <w:marBottom w:val="0"/>
      <w:divBdr>
        <w:top w:val="none" w:sz="0" w:space="0" w:color="auto"/>
        <w:left w:val="none" w:sz="0" w:space="0" w:color="auto"/>
        <w:bottom w:val="none" w:sz="0" w:space="0" w:color="auto"/>
        <w:right w:val="none" w:sz="0" w:space="0" w:color="auto"/>
      </w:divBdr>
      <w:divsChild>
        <w:div w:id="1973559211">
          <w:marLeft w:val="403"/>
          <w:marRight w:val="0"/>
          <w:marTop w:val="0"/>
          <w:marBottom w:val="0"/>
          <w:divBdr>
            <w:top w:val="none" w:sz="0" w:space="0" w:color="auto"/>
            <w:left w:val="none" w:sz="0" w:space="0" w:color="auto"/>
            <w:bottom w:val="none" w:sz="0" w:space="0" w:color="auto"/>
            <w:right w:val="none" w:sz="0" w:space="0" w:color="auto"/>
          </w:divBdr>
        </w:div>
      </w:divsChild>
    </w:div>
    <w:div w:id="1778519236">
      <w:bodyDiv w:val="1"/>
      <w:marLeft w:val="0"/>
      <w:marRight w:val="0"/>
      <w:marTop w:val="0"/>
      <w:marBottom w:val="0"/>
      <w:divBdr>
        <w:top w:val="none" w:sz="0" w:space="0" w:color="auto"/>
        <w:left w:val="none" w:sz="0" w:space="0" w:color="auto"/>
        <w:bottom w:val="none" w:sz="0" w:space="0" w:color="auto"/>
        <w:right w:val="none" w:sz="0" w:space="0" w:color="auto"/>
      </w:divBdr>
    </w:div>
    <w:div w:id="1797983674">
      <w:bodyDiv w:val="1"/>
      <w:marLeft w:val="0"/>
      <w:marRight w:val="0"/>
      <w:marTop w:val="0"/>
      <w:marBottom w:val="0"/>
      <w:divBdr>
        <w:top w:val="none" w:sz="0" w:space="0" w:color="auto"/>
        <w:left w:val="none" w:sz="0" w:space="0" w:color="auto"/>
        <w:bottom w:val="none" w:sz="0" w:space="0" w:color="auto"/>
        <w:right w:val="none" w:sz="0" w:space="0" w:color="auto"/>
      </w:divBdr>
    </w:div>
    <w:div w:id="1851407877">
      <w:bodyDiv w:val="1"/>
      <w:marLeft w:val="0"/>
      <w:marRight w:val="0"/>
      <w:marTop w:val="0"/>
      <w:marBottom w:val="0"/>
      <w:divBdr>
        <w:top w:val="none" w:sz="0" w:space="0" w:color="auto"/>
        <w:left w:val="none" w:sz="0" w:space="0" w:color="auto"/>
        <w:bottom w:val="none" w:sz="0" w:space="0" w:color="auto"/>
        <w:right w:val="none" w:sz="0" w:space="0" w:color="auto"/>
      </w:divBdr>
    </w:div>
    <w:div w:id="1866671827">
      <w:bodyDiv w:val="1"/>
      <w:marLeft w:val="0"/>
      <w:marRight w:val="0"/>
      <w:marTop w:val="0"/>
      <w:marBottom w:val="0"/>
      <w:divBdr>
        <w:top w:val="none" w:sz="0" w:space="0" w:color="auto"/>
        <w:left w:val="none" w:sz="0" w:space="0" w:color="auto"/>
        <w:bottom w:val="none" w:sz="0" w:space="0" w:color="auto"/>
        <w:right w:val="none" w:sz="0" w:space="0" w:color="auto"/>
      </w:divBdr>
    </w:div>
    <w:div w:id="1881160923">
      <w:bodyDiv w:val="1"/>
      <w:marLeft w:val="0"/>
      <w:marRight w:val="0"/>
      <w:marTop w:val="0"/>
      <w:marBottom w:val="0"/>
      <w:divBdr>
        <w:top w:val="none" w:sz="0" w:space="0" w:color="auto"/>
        <w:left w:val="none" w:sz="0" w:space="0" w:color="auto"/>
        <w:bottom w:val="none" w:sz="0" w:space="0" w:color="auto"/>
        <w:right w:val="none" w:sz="0" w:space="0" w:color="auto"/>
      </w:divBdr>
    </w:div>
    <w:div w:id="1893692170">
      <w:bodyDiv w:val="1"/>
      <w:marLeft w:val="0"/>
      <w:marRight w:val="0"/>
      <w:marTop w:val="0"/>
      <w:marBottom w:val="0"/>
      <w:divBdr>
        <w:top w:val="none" w:sz="0" w:space="0" w:color="auto"/>
        <w:left w:val="none" w:sz="0" w:space="0" w:color="auto"/>
        <w:bottom w:val="none" w:sz="0" w:space="0" w:color="auto"/>
        <w:right w:val="none" w:sz="0" w:space="0" w:color="auto"/>
      </w:divBdr>
      <w:divsChild>
        <w:div w:id="1675916199">
          <w:marLeft w:val="187"/>
          <w:marRight w:val="0"/>
          <w:marTop w:val="0"/>
          <w:marBottom w:val="0"/>
          <w:divBdr>
            <w:top w:val="none" w:sz="0" w:space="0" w:color="auto"/>
            <w:left w:val="none" w:sz="0" w:space="0" w:color="auto"/>
            <w:bottom w:val="none" w:sz="0" w:space="0" w:color="auto"/>
            <w:right w:val="none" w:sz="0" w:space="0" w:color="auto"/>
          </w:divBdr>
        </w:div>
      </w:divsChild>
    </w:div>
    <w:div w:id="1895123154">
      <w:bodyDiv w:val="1"/>
      <w:marLeft w:val="0"/>
      <w:marRight w:val="0"/>
      <w:marTop w:val="0"/>
      <w:marBottom w:val="0"/>
      <w:divBdr>
        <w:top w:val="none" w:sz="0" w:space="0" w:color="auto"/>
        <w:left w:val="none" w:sz="0" w:space="0" w:color="auto"/>
        <w:bottom w:val="none" w:sz="0" w:space="0" w:color="auto"/>
        <w:right w:val="none" w:sz="0" w:space="0" w:color="auto"/>
      </w:divBdr>
    </w:div>
    <w:div w:id="1903716825">
      <w:bodyDiv w:val="1"/>
      <w:marLeft w:val="0"/>
      <w:marRight w:val="0"/>
      <w:marTop w:val="0"/>
      <w:marBottom w:val="0"/>
      <w:divBdr>
        <w:top w:val="none" w:sz="0" w:space="0" w:color="auto"/>
        <w:left w:val="none" w:sz="0" w:space="0" w:color="auto"/>
        <w:bottom w:val="none" w:sz="0" w:space="0" w:color="auto"/>
        <w:right w:val="none" w:sz="0" w:space="0" w:color="auto"/>
      </w:divBdr>
    </w:div>
    <w:div w:id="1935896255">
      <w:bodyDiv w:val="1"/>
      <w:marLeft w:val="0"/>
      <w:marRight w:val="0"/>
      <w:marTop w:val="0"/>
      <w:marBottom w:val="0"/>
      <w:divBdr>
        <w:top w:val="none" w:sz="0" w:space="0" w:color="auto"/>
        <w:left w:val="none" w:sz="0" w:space="0" w:color="auto"/>
        <w:bottom w:val="none" w:sz="0" w:space="0" w:color="auto"/>
        <w:right w:val="none" w:sz="0" w:space="0" w:color="auto"/>
      </w:divBdr>
      <w:divsChild>
        <w:div w:id="454956724">
          <w:marLeft w:val="187"/>
          <w:marRight w:val="0"/>
          <w:marTop w:val="0"/>
          <w:marBottom w:val="0"/>
          <w:divBdr>
            <w:top w:val="none" w:sz="0" w:space="0" w:color="auto"/>
            <w:left w:val="none" w:sz="0" w:space="0" w:color="auto"/>
            <w:bottom w:val="none" w:sz="0" w:space="0" w:color="auto"/>
            <w:right w:val="none" w:sz="0" w:space="0" w:color="auto"/>
          </w:divBdr>
        </w:div>
      </w:divsChild>
    </w:div>
    <w:div w:id="1946843863">
      <w:bodyDiv w:val="1"/>
      <w:marLeft w:val="0"/>
      <w:marRight w:val="0"/>
      <w:marTop w:val="0"/>
      <w:marBottom w:val="0"/>
      <w:divBdr>
        <w:top w:val="none" w:sz="0" w:space="0" w:color="auto"/>
        <w:left w:val="none" w:sz="0" w:space="0" w:color="auto"/>
        <w:bottom w:val="none" w:sz="0" w:space="0" w:color="auto"/>
        <w:right w:val="none" w:sz="0" w:space="0" w:color="auto"/>
      </w:divBdr>
      <w:divsChild>
        <w:div w:id="1229531235">
          <w:marLeft w:val="187"/>
          <w:marRight w:val="0"/>
          <w:marTop w:val="0"/>
          <w:marBottom w:val="0"/>
          <w:divBdr>
            <w:top w:val="none" w:sz="0" w:space="0" w:color="auto"/>
            <w:left w:val="none" w:sz="0" w:space="0" w:color="auto"/>
            <w:bottom w:val="none" w:sz="0" w:space="0" w:color="auto"/>
            <w:right w:val="none" w:sz="0" w:space="0" w:color="auto"/>
          </w:divBdr>
        </w:div>
      </w:divsChild>
    </w:div>
    <w:div w:id="1974214691">
      <w:bodyDiv w:val="1"/>
      <w:marLeft w:val="0"/>
      <w:marRight w:val="0"/>
      <w:marTop w:val="0"/>
      <w:marBottom w:val="0"/>
      <w:divBdr>
        <w:top w:val="none" w:sz="0" w:space="0" w:color="auto"/>
        <w:left w:val="none" w:sz="0" w:space="0" w:color="auto"/>
        <w:bottom w:val="none" w:sz="0" w:space="0" w:color="auto"/>
        <w:right w:val="none" w:sz="0" w:space="0" w:color="auto"/>
      </w:divBdr>
    </w:div>
    <w:div w:id="2011785913">
      <w:bodyDiv w:val="1"/>
      <w:marLeft w:val="0"/>
      <w:marRight w:val="0"/>
      <w:marTop w:val="0"/>
      <w:marBottom w:val="0"/>
      <w:divBdr>
        <w:top w:val="none" w:sz="0" w:space="0" w:color="auto"/>
        <w:left w:val="none" w:sz="0" w:space="0" w:color="auto"/>
        <w:bottom w:val="none" w:sz="0" w:space="0" w:color="auto"/>
        <w:right w:val="none" w:sz="0" w:space="0" w:color="auto"/>
      </w:divBdr>
    </w:div>
    <w:div w:id="2092584915">
      <w:bodyDiv w:val="1"/>
      <w:marLeft w:val="0"/>
      <w:marRight w:val="0"/>
      <w:marTop w:val="0"/>
      <w:marBottom w:val="0"/>
      <w:divBdr>
        <w:top w:val="none" w:sz="0" w:space="0" w:color="auto"/>
        <w:left w:val="none" w:sz="0" w:space="0" w:color="auto"/>
        <w:bottom w:val="none" w:sz="0" w:space="0" w:color="auto"/>
        <w:right w:val="none" w:sz="0" w:space="0" w:color="auto"/>
      </w:divBdr>
    </w:div>
    <w:div w:id="2111657378">
      <w:bodyDiv w:val="1"/>
      <w:marLeft w:val="0"/>
      <w:marRight w:val="0"/>
      <w:marTop w:val="0"/>
      <w:marBottom w:val="0"/>
      <w:divBdr>
        <w:top w:val="none" w:sz="0" w:space="0" w:color="auto"/>
        <w:left w:val="none" w:sz="0" w:space="0" w:color="auto"/>
        <w:bottom w:val="none" w:sz="0" w:space="0" w:color="auto"/>
        <w:right w:val="none" w:sz="0" w:space="0" w:color="auto"/>
      </w:divBdr>
    </w:div>
    <w:div w:id="2119331057">
      <w:bodyDiv w:val="1"/>
      <w:marLeft w:val="0"/>
      <w:marRight w:val="0"/>
      <w:marTop w:val="0"/>
      <w:marBottom w:val="0"/>
      <w:divBdr>
        <w:top w:val="none" w:sz="0" w:space="0" w:color="auto"/>
        <w:left w:val="none" w:sz="0" w:space="0" w:color="auto"/>
        <w:bottom w:val="none" w:sz="0" w:space="0" w:color="auto"/>
        <w:right w:val="none" w:sz="0" w:space="0" w:color="auto"/>
      </w:divBdr>
    </w:div>
    <w:div w:id="213602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ilips.de/prx" TargetMode="External"/><Relationship Id="rId18" Type="http://schemas.openxmlformats.org/officeDocument/2006/relationships/hyperlink" Target="http://www.philips.com/prx/i18n/matchLocale/HK/zh_CN" TargetMode="External"/><Relationship Id="rId26" Type="http://schemas.openxmlformats.org/officeDocument/2006/relationships/hyperlink" Target="http://www.philips.cl/" TargetMode="External"/><Relationship Id="rId39" Type="http://schemas.openxmlformats.org/officeDocument/2006/relationships/hyperlink" Target="http://www.philips.dk/" TargetMode="External"/><Relationship Id="rId21" Type="http://schemas.openxmlformats.org/officeDocument/2006/relationships/hyperlink" Target="http://www.philips.ca" TargetMode="External"/><Relationship Id="rId34" Type="http://schemas.openxmlformats.org/officeDocument/2006/relationships/hyperlink" Target="http://www.philips.co.za/" TargetMode="External"/><Relationship Id="rId42" Type="http://schemas.openxmlformats.org/officeDocument/2006/relationships/hyperlink" Target="http://www.philips.es/" TargetMode="External"/><Relationship Id="rId47" Type="http://schemas.openxmlformats.org/officeDocument/2006/relationships/hyperlink" Target="http://www.philips.it/" TargetMode="External"/><Relationship Id="rId50" Type="http://schemas.openxmlformats.org/officeDocument/2006/relationships/hyperlink" Target="http://www.philips.hu/" TargetMode="External"/><Relationship Id="rId55" Type="http://schemas.openxmlformats.org/officeDocument/2006/relationships/hyperlink" Target="http://www.philips.pt/" TargetMode="External"/><Relationship Id="rId63" Type="http://schemas.openxmlformats.org/officeDocument/2006/relationships/hyperlink" Target="http://www.philips.se/" TargetMode="External"/><Relationship Id="rId68" Type="http://schemas.openxmlformats.org/officeDocument/2006/relationships/hyperlink" Target="http://www.philips.com.hk/" TargetMode="External"/><Relationship Id="rId76" Type="http://schemas.openxmlformats.org/officeDocument/2006/relationships/hyperlink" Target="http://www.philips.com.pk/" TargetMode="External"/><Relationship Id="rId8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ww.philips.co.id/" TargetMode="External"/><Relationship Id="rId2" Type="http://schemas.openxmlformats.org/officeDocument/2006/relationships/customXml" Target="../customXml/item2.xml"/><Relationship Id="rId16" Type="http://schemas.openxmlformats.org/officeDocument/2006/relationships/hyperlink" Target="http://www.philips.co.uk/prx/cluster/B2C/en_US/CONSUMER/listclusters.(R400001381,R400001639)" TargetMode="External"/><Relationship Id="rId29" Type="http://schemas.openxmlformats.org/officeDocument/2006/relationships/hyperlink" Target="http://www.philips.com.mx/" TargetMode="External"/><Relationship Id="rId11" Type="http://schemas.openxmlformats.org/officeDocument/2006/relationships/hyperlink" Target="http://www.philips.co.uk/prx" TargetMode="External"/><Relationship Id="rId24" Type="http://schemas.openxmlformats.org/officeDocument/2006/relationships/hyperlink" Target="http://www.philips.com.ar/" TargetMode="External"/><Relationship Id="rId32" Type="http://schemas.openxmlformats.org/officeDocument/2006/relationships/hyperlink" Target="http://www.mea.philips.com/" TargetMode="External"/><Relationship Id="rId37" Type="http://schemas.openxmlformats.org/officeDocument/2006/relationships/hyperlink" Target="http://www.philips.bg/" TargetMode="External"/><Relationship Id="rId40" Type="http://schemas.openxmlformats.org/officeDocument/2006/relationships/hyperlink" Target="http://www.philips.de/" TargetMode="External"/><Relationship Id="rId45" Type="http://schemas.openxmlformats.org/officeDocument/2006/relationships/hyperlink" Target="http://www.philips.hr/" TargetMode="External"/><Relationship Id="rId53" Type="http://schemas.openxmlformats.org/officeDocument/2006/relationships/hyperlink" Target="http://www.philps.at/" TargetMode="External"/><Relationship Id="rId58" Type="http://schemas.openxmlformats.org/officeDocument/2006/relationships/hyperlink" Target="http://www.philips.si/" TargetMode="External"/><Relationship Id="rId66" Type="http://schemas.openxmlformats.org/officeDocument/2006/relationships/hyperlink" Target="http://www.philips.com.au/" TargetMode="External"/><Relationship Id="rId74" Type="http://schemas.openxmlformats.org/officeDocument/2006/relationships/hyperlink" Target="http://www.philips.com.my/" TargetMode="External"/><Relationship Id="rId79" Type="http://schemas.openxmlformats.org/officeDocument/2006/relationships/hyperlink" Target="http://www.philips.com.tw/" TargetMode="External"/><Relationship Id="rId5" Type="http://schemas.openxmlformats.org/officeDocument/2006/relationships/numbering" Target="numbering.xml"/><Relationship Id="rId61" Type="http://schemas.openxmlformats.org/officeDocument/2006/relationships/hyperlink" Target="http://www.philips.ch/" TargetMode="External"/><Relationship Id="rId82" Type="http://schemas.openxmlformats.org/officeDocument/2006/relationships/hyperlink" Target="http://www.philips.com.vn/" TargetMode="External"/><Relationship Id="rId19" Type="http://schemas.openxmlformats.org/officeDocument/2006/relationships/hyperlink" Target="http://www.philips.com/prx/i18n/matchLocale/US/es_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sa.philips.com/prx" TargetMode="External"/><Relationship Id="rId22" Type="http://schemas.openxmlformats.org/officeDocument/2006/relationships/hyperlink" Target="http://www.philips.ca/" TargetMode="External"/><Relationship Id="rId27" Type="http://schemas.openxmlformats.org/officeDocument/2006/relationships/hyperlink" Target="http://www.centralamerica.philips.com/" TargetMode="External"/><Relationship Id="rId30" Type="http://schemas.openxmlformats.org/officeDocument/2006/relationships/hyperlink" Target="http://www.philips.com.pe/" TargetMode="External"/><Relationship Id="rId35" Type="http://schemas.openxmlformats.org/officeDocument/2006/relationships/hyperlink" Target="http://www.philips.be/" TargetMode="External"/><Relationship Id="rId43" Type="http://schemas.openxmlformats.org/officeDocument/2006/relationships/hyperlink" Target="http://www.philips.gr/" TargetMode="External"/><Relationship Id="rId48" Type="http://schemas.openxmlformats.org/officeDocument/2006/relationships/hyperlink" Target="http://www.philips.lv/" TargetMode="External"/><Relationship Id="rId56" Type="http://schemas.openxmlformats.org/officeDocument/2006/relationships/hyperlink" Target="http://www.philips.ro/" TargetMode="External"/><Relationship Id="rId64" Type="http://schemas.openxmlformats.org/officeDocument/2006/relationships/hyperlink" Target="http://www.philips.co.uk/" TargetMode="External"/><Relationship Id="rId69" Type="http://schemas.openxmlformats.org/officeDocument/2006/relationships/hyperlink" Target="http://www.philips.com.hk/" TargetMode="External"/><Relationship Id="rId77" Type="http://schemas.openxmlformats.org/officeDocument/2006/relationships/hyperlink" Target="http://www.philips.com.ph/" TargetMode="External"/><Relationship Id="rId8" Type="http://schemas.openxmlformats.org/officeDocument/2006/relationships/webSettings" Target="webSettings.xml"/><Relationship Id="rId51" Type="http://schemas.openxmlformats.org/officeDocument/2006/relationships/hyperlink" Target="http://www.philips.nl/" TargetMode="External"/><Relationship Id="rId72" Type="http://schemas.openxmlformats.org/officeDocument/2006/relationships/hyperlink" Target="http://www.philips.co.jp/" TargetMode="External"/><Relationship Id="rId80" Type="http://schemas.openxmlformats.org/officeDocument/2006/relationships/hyperlink" Target="http://www.philips.co.th/"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philips.co.uk/prx" TargetMode="External"/><Relationship Id="rId17" Type="http://schemas.openxmlformats.org/officeDocument/2006/relationships/hyperlink" Target="http://www.philips.com/prx/registration" TargetMode="External"/><Relationship Id="rId25" Type="http://schemas.openxmlformats.org/officeDocument/2006/relationships/hyperlink" Target="http://www.philips.com.br/" TargetMode="External"/><Relationship Id="rId33" Type="http://schemas.openxmlformats.org/officeDocument/2006/relationships/hyperlink" Target="http://www.philips.com.sa/" TargetMode="External"/><Relationship Id="rId38" Type="http://schemas.openxmlformats.org/officeDocument/2006/relationships/hyperlink" Target="http://www.philips.cz/" TargetMode="External"/><Relationship Id="rId46" Type="http://schemas.openxmlformats.org/officeDocument/2006/relationships/hyperlink" Target="http://www.philips.ie/" TargetMode="External"/><Relationship Id="rId59" Type="http://schemas.openxmlformats.org/officeDocument/2006/relationships/hyperlink" Target="http://www.philips.sk/" TargetMode="External"/><Relationship Id="rId67" Type="http://schemas.openxmlformats.org/officeDocument/2006/relationships/hyperlink" Target="http://www.philips.com.cn/" TargetMode="External"/><Relationship Id="rId20" Type="http://schemas.openxmlformats.org/officeDocument/2006/relationships/hyperlink" Target="http://www.philips.com/prx/i18n/matchLocale/DE/de" TargetMode="External"/><Relationship Id="rId41" Type="http://schemas.openxmlformats.org/officeDocument/2006/relationships/hyperlink" Target="http://www.philips.ee/" TargetMode="External"/><Relationship Id="rId54" Type="http://schemas.openxmlformats.org/officeDocument/2006/relationships/hyperlink" Target="http://www.philips.pl/" TargetMode="External"/><Relationship Id="rId62" Type="http://schemas.openxmlformats.org/officeDocument/2006/relationships/hyperlink" Target="http://www.philips.fi/" TargetMode="External"/><Relationship Id="rId70" Type="http://schemas.openxmlformats.org/officeDocument/2006/relationships/hyperlink" Target="http://www.philips.co.in/" TargetMode="External"/><Relationship Id="rId75" Type="http://schemas.openxmlformats.org/officeDocument/2006/relationships/hyperlink" Target="http://www.philips.co.nz/" TargetMode="External"/><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hilips.co.uk/prx/cluster/B2C/en_US/CONSUMER/R400001381.richtexts" TargetMode="External"/><Relationship Id="rId23" Type="http://schemas.openxmlformats.org/officeDocument/2006/relationships/hyperlink" Target="http://www.usa.philips.com/" TargetMode="External"/><Relationship Id="rId28" Type="http://schemas.openxmlformats.org/officeDocument/2006/relationships/hyperlink" Target="http://www.philips.com.co/" TargetMode="External"/><Relationship Id="rId36" Type="http://schemas.openxmlformats.org/officeDocument/2006/relationships/hyperlink" Target="http://www.philips.be" TargetMode="External"/><Relationship Id="rId49" Type="http://schemas.openxmlformats.org/officeDocument/2006/relationships/hyperlink" Target="http://www.philips.lt/" TargetMode="External"/><Relationship Id="rId57" Type="http://schemas.openxmlformats.org/officeDocument/2006/relationships/hyperlink" Target="http://www.philips.ru/" TargetMode="External"/><Relationship Id="rId10" Type="http://schemas.openxmlformats.org/officeDocument/2006/relationships/endnotes" Target="endnotes.xml"/><Relationship Id="rId31" Type="http://schemas.openxmlformats.org/officeDocument/2006/relationships/hyperlink" Target="http://www.philips.co.il/" TargetMode="External"/><Relationship Id="rId44" Type="http://schemas.openxmlformats.org/officeDocument/2006/relationships/hyperlink" Target="http://www.philips.fr/" TargetMode="External"/><Relationship Id="rId52" Type="http://schemas.openxmlformats.org/officeDocument/2006/relationships/hyperlink" Target="http://www.philips.no/" TargetMode="External"/><Relationship Id="rId60" Type="http://schemas.openxmlformats.org/officeDocument/2006/relationships/hyperlink" Target="http://www.philips.ch/" TargetMode="External"/><Relationship Id="rId65" Type="http://schemas.openxmlformats.org/officeDocument/2006/relationships/hyperlink" Target="http://www.philips.ua/" TargetMode="External"/><Relationship Id="rId73" Type="http://schemas.openxmlformats.org/officeDocument/2006/relationships/hyperlink" Target="http://www.philips.co.kr/" TargetMode="External"/><Relationship Id="rId78" Type="http://schemas.openxmlformats.org/officeDocument/2006/relationships/hyperlink" Target="http://www.philips.com.sg/" TargetMode="External"/><Relationship Id="rId81" Type="http://schemas.openxmlformats.org/officeDocument/2006/relationships/hyperlink" Target="http://www.philips.com.t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ly90908\Desktop\POR-PC-TP%20ONE%20Philips%20IT%20Project%20Brief%20template.dot" TargetMode="External"/></Relationships>
</file>

<file path=word/theme/theme1.xml><?xml version="1.0" encoding="utf-8"?>
<a:theme xmlns:a="http://schemas.openxmlformats.org/drawingml/2006/main" name="Office Theme">
  <a:themeElements>
    <a:clrScheme name="Philips">
      <a:dk1>
        <a:sysClr val="windowText" lastClr="000000"/>
      </a:dk1>
      <a:lt1>
        <a:sysClr val="window" lastClr="FFFFFF"/>
      </a:lt1>
      <a:dk2>
        <a:srgbClr val="1F497D"/>
      </a:dk2>
      <a:lt2>
        <a:srgbClr val="EEECE1"/>
      </a:lt2>
      <a:accent1>
        <a:srgbClr val="0B5ED7"/>
      </a:accent1>
      <a:accent2>
        <a:srgbClr val="E92823"/>
      </a:accent2>
      <a:accent3>
        <a:srgbClr val="7CBD2A"/>
      </a:accent3>
      <a:accent4>
        <a:srgbClr val="992C96"/>
      </a:accent4>
      <a:accent5>
        <a:srgbClr val="00A7BC"/>
      </a:accent5>
      <a:accent6>
        <a:srgbClr val="F58F08"/>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E8CBF1D4FD50745912708F0C0DE58C3" ma:contentTypeVersion="0" ma:contentTypeDescription="Create a new document." ma:contentTypeScope="" ma:versionID="8910fe3969690325a0c3b6a053b3fdd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272004-F1FD-4AF1-9CDF-5D5464C799D2}"/>
</file>

<file path=customXml/itemProps2.xml><?xml version="1.0" encoding="utf-8"?>
<ds:datastoreItem xmlns:ds="http://schemas.openxmlformats.org/officeDocument/2006/customXml" ds:itemID="{9448A103-0D96-4421-B73A-A8A8AE032B02}"/>
</file>

<file path=customXml/itemProps3.xml><?xml version="1.0" encoding="utf-8"?>
<ds:datastoreItem xmlns:ds="http://schemas.openxmlformats.org/officeDocument/2006/customXml" ds:itemID="{E98AAB6F-CC67-45F9-BDCC-4D29F7D2B280}"/>
</file>

<file path=customXml/itemProps4.xml><?xml version="1.0" encoding="utf-8"?>
<ds:datastoreItem xmlns:ds="http://schemas.openxmlformats.org/officeDocument/2006/customXml" ds:itemID="{12B731AF-4677-43AC-A12B-1F9B2C871F11}"/>
</file>

<file path=docProps/app.xml><?xml version="1.0" encoding="utf-8"?>
<Properties xmlns="http://schemas.openxmlformats.org/officeDocument/2006/extended-properties" xmlns:vt="http://schemas.openxmlformats.org/officeDocument/2006/docPropsVTypes">
  <Template>POR-PC-TP ONE Philips IT Project Brief template.dot</Template>
  <TotalTime>26</TotalTime>
  <Pages>102</Pages>
  <Words>26550</Words>
  <Characters>151335</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
    </vt:vector>
  </TitlesOfParts>
  <Company>Royal Philips Electronics N.V.</Company>
  <LinksUpToDate>false</LinksUpToDate>
  <CharactersWithSpaces>177530</CharactersWithSpaces>
  <SharedDoc>false</SharedDoc>
  <HLinks>
    <vt:vector size="180" baseType="variant">
      <vt:variant>
        <vt:i4>1900593</vt:i4>
      </vt:variant>
      <vt:variant>
        <vt:i4>204</vt:i4>
      </vt:variant>
      <vt:variant>
        <vt:i4>0</vt:i4>
      </vt:variant>
      <vt:variant>
        <vt:i4>5</vt:i4>
      </vt:variant>
      <vt:variant>
        <vt:lpwstr/>
      </vt:variant>
      <vt:variant>
        <vt:lpwstr>_Toc261763484</vt:lpwstr>
      </vt:variant>
      <vt:variant>
        <vt:i4>1900593</vt:i4>
      </vt:variant>
      <vt:variant>
        <vt:i4>198</vt:i4>
      </vt:variant>
      <vt:variant>
        <vt:i4>0</vt:i4>
      </vt:variant>
      <vt:variant>
        <vt:i4>5</vt:i4>
      </vt:variant>
      <vt:variant>
        <vt:lpwstr/>
      </vt:variant>
      <vt:variant>
        <vt:lpwstr>_Toc261763483</vt:lpwstr>
      </vt:variant>
      <vt:variant>
        <vt:i4>1900593</vt:i4>
      </vt:variant>
      <vt:variant>
        <vt:i4>192</vt:i4>
      </vt:variant>
      <vt:variant>
        <vt:i4>0</vt:i4>
      </vt:variant>
      <vt:variant>
        <vt:i4>5</vt:i4>
      </vt:variant>
      <vt:variant>
        <vt:lpwstr/>
      </vt:variant>
      <vt:variant>
        <vt:lpwstr>_Toc261763482</vt:lpwstr>
      </vt:variant>
      <vt:variant>
        <vt:i4>1900593</vt:i4>
      </vt:variant>
      <vt:variant>
        <vt:i4>186</vt:i4>
      </vt:variant>
      <vt:variant>
        <vt:i4>0</vt:i4>
      </vt:variant>
      <vt:variant>
        <vt:i4>5</vt:i4>
      </vt:variant>
      <vt:variant>
        <vt:lpwstr/>
      </vt:variant>
      <vt:variant>
        <vt:lpwstr>_Toc261763481</vt:lpwstr>
      </vt:variant>
      <vt:variant>
        <vt:i4>1900593</vt:i4>
      </vt:variant>
      <vt:variant>
        <vt:i4>180</vt:i4>
      </vt:variant>
      <vt:variant>
        <vt:i4>0</vt:i4>
      </vt:variant>
      <vt:variant>
        <vt:i4>5</vt:i4>
      </vt:variant>
      <vt:variant>
        <vt:lpwstr/>
      </vt:variant>
      <vt:variant>
        <vt:lpwstr>_Toc261763480</vt:lpwstr>
      </vt:variant>
      <vt:variant>
        <vt:i4>1179697</vt:i4>
      </vt:variant>
      <vt:variant>
        <vt:i4>174</vt:i4>
      </vt:variant>
      <vt:variant>
        <vt:i4>0</vt:i4>
      </vt:variant>
      <vt:variant>
        <vt:i4>5</vt:i4>
      </vt:variant>
      <vt:variant>
        <vt:lpwstr/>
      </vt:variant>
      <vt:variant>
        <vt:lpwstr>_Toc261763479</vt:lpwstr>
      </vt:variant>
      <vt:variant>
        <vt:i4>1179697</vt:i4>
      </vt:variant>
      <vt:variant>
        <vt:i4>168</vt:i4>
      </vt:variant>
      <vt:variant>
        <vt:i4>0</vt:i4>
      </vt:variant>
      <vt:variant>
        <vt:i4>5</vt:i4>
      </vt:variant>
      <vt:variant>
        <vt:lpwstr/>
      </vt:variant>
      <vt:variant>
        <vt:lpwstr>_Toc261763478</vt:lpwstr>
      </vt:variant>
      <vt:variant>
        <vt:i4>1179697</vt:i4>
      </vt:variant>
      <vt:variant>
        <vt:i4>162</vt:i4>
      </vt:variant>
      <vt:variant>
        <vt:i4>0</vt:i4>
      </vt:variant>
      <vt:variant>
        <vt:i4>5</vt:i4>
      </vt:variant>
      <vt:variant>
        <vt:lpwstr/>
      </vt:variant>
      <vt:variant>
        <vt:lpwstr>_Toc261763477</vt:lpwstr>
      </vt:variant>
      <vt:variant>
        <vt:i4>1179697</vt:i4>
      </vt:variant>
      <vt:variant>
        <vt:i4>156</vt:i4>
      </vt:variant>
      <vt:variant>
        <vt:i4>0</vt:i4>
      </vt:variant>
      <vt:variant>
        <vt:i4>5</vt:i4>
      </vt:variant>
      <vt:variant>
        <vt:lpwstr/>
      </vt:variant>
      <vt:variant>
        <vt:lpwstr>_Toc261763476</vt:lpwstr>
      </vt:variant>
      <vt:variant>
        <vt:i4>1179697</vt:i4>
      </vt:variant>
      <vt:variant>
        <vt:i4>150</vt:i4>
      </vt:variant>
      <vt:variant>
        <vt:i4>0</vt:i4>
      </vt:variant>
      <vt:variant>
        <vt:i4>5</vt:i4>
      </vt:variant>
      <vt:variant>
        <vt:lpwstr/>
      </vt:variant>
      <vt:variant>
        <vt:lpwstr>_Toc261763475</vt:lpwstr>
      </vt:variant>
      <vt:variant>
        <vt:i4>1179697</vt:i4>
      </vt:variant>
      <vt:variant>
        <vt:i4>144</vt:i4>
      </vt:variant>
      <vt:variant>
        <vt:i4>0</vt:i4>
      </vt:variant>
      <vt:variant>
        <vt:i4>5</vt:i4>
      </vt:variant>
      <vt:variant>
        <vt:lpwstr/>
      </vt:variant>
      <vt:variant>
        <vt:lpwstr>_Toc261763474</vt:lpwstr>
      </vt:variant>
      <vt:variant>
        <vt:i4>1179697</vt:i4>
      </vt:variant>
      <vt:variant>
        <vt:i4>138</vt:i4>
      </vt:variant>
      <vt:variant>
        <vt:i4>0</vt:i4>
      </vt:variant>
      <vt:variant>
        <vt:i4>5</vt:i4>
      </vt:variant>
      <vt:variant>
        <vt:lpwstr/>
      </vt:variant>
      <vt:variant>
        <vt:lpwstr>_Toc261763473</vt:lpwstr>
      </vt:variant>
      <vt:variant>
        <vt:i4>1179697</vt:i4>
      </vt:variant>
      <vt:variant>
        <vt:i4>132</vt:i4>
      </vt:variant>
      <vt:variant>
        <vt:i4>0</vt:i4>
      </vt:variant>
      <vt:variant>
        <vt:i4>5</vt:i4>
      </vt:variant>
      <vt:variant>
        <vt:lpwstr/>
      </vt:variant>
      <vt:variant>
        <vt:lpwstr>_Toc261763472</vt:lpwstr>
      </vt:variant>
      <vt:variant>
        <vt:i4>1179697</vt:i4>
      </vt:variant>
      <vt:variant>
        <vt:i4>126</vt:i4>
      </vt:variant>
      <vt:variant>
        <vt:i4>0</vt:i4>
      </vt:variant>
      <vt:variant>
        <vt:i4>5</vt:i4>
      </vt:variant>
      <vt:variant>
        <vt:lpwstr/>
      </vt:variant>
      <vt:variant>
        <vt:lpwstr>_Toc261763471</vt:lpwstr>
      </vt:variant>
      <vt:variant>
        <vt:i4>1179697</vt:i4>
      </vt:variant>
      <vt:variant>
        <vt:i4>120</vt:i4>
      </vt:variant>
      <vt:variant>
        <vt:i4>0</vt:i4>
      </vt:variant>
      <vt:variant>
        <vt:i4>5</vt:i4>
      </vt:variant>
      <vt:variant>
        <vt:lpwstr/>
      </vt:variant>
      <vt:variant>
        <vt:lpwstr>_Toc261763470</vt:lpwstr>
      </vt:variant>
      <vt:variant>
        <vt:i4>1245233</vt:i4>
      </vt:variant>
      <vt:variant>
        <vt:i4>114</vt:i4>
      </vt:variant>
      <vt:variant>
        <vt:i4>0</vt:i4>
      </vt:variant>
      <vt:variant>
        <vt:i4>5</vt:i4>
      </vt:variant>
      <vt:variant>
        <vt:lpwstr/>
      </vt:variant>
      <vt:variant>
        <vt:lpwstr>_Toc261763469</vt:lpwstr>
      </vt:variant>
      <vt:variant>
        <vt:i4>1245233</vt:i4>
      </vt:variant>
      <vt:variant>
        <vt:i4>108</vt:i4>
      </vt:variant>
      <vt:variant>
        <vt:i4>0</vt:i4>
      </vt:variant>
      <vt:variant>
        <vt:i4>5</vt:i4>
      </vt:variant>
      <vt:variant>
        <vt:lpwstr/>
      </vt:variant>
      <vt:variant>
        <vt:lpwstr>_Toc261763468</vt:lpwstr>
      </vt:variant>
      <vt:variant>
        <vt:i4>1245233</vt:i4>
      </vt:variant>
      <vt:variant>
        <vt:i4>102</vt:i4>
      </vt:variant>
      <vt:variant>
        <vt:i4>0</vt:i4>
      </vt:variant>
      <vt:variant>
        <vt:i4>5</vt:i4>
      </vt:variant>
      <vt:variant>
        <vt:lpwstr/>
      </vt:variant>
      <vt:variant>
        <vt:lpwstr>_Toc261763467</vt:lpwstr>
      </vt:variant>
      <vt:variant>
        <vt:i4>1245233</vt:i4>
      </vt:variant>
      <vt:variant>
        <vt:i4>96</vt:i4>
      </vt:variant>
      <vt:variant>
        <vt:i4>0</vt:i4>
      </vt:variant>
      <vt:variant>
        <vt:i4>5</vt:i4>
      </vt:variant>
      <vt:variant>
        <vt:lpwstr/>
      </vt:variant>
      <vt:variant>
        <vt:lpwstr>_Toc261763466</vt:lpwstr>
      </vt:variant>
      <vt:variant>
        <vt:i4>1245233</vt:i4>
      </vt:variant>
      <vt:variant>
        <vt:i4>90</vt:i4>
      </vt:variant>
      <vt:variant>
        <vt:i4>0</vt:i4>
      </vt:variant>
      <vt:variant>
        <vt:i4>5</vt:i4>
      </vt:variant>
      <vt:variant>
        <vt:lpwstr/>
      </vt:variant>
      <vt:variant>
        <vt:lpwstr>_Toc261763465</vt:lpwstr>
      </vt:variant>
      <vt:variant>
        <vt:i4>1245233</vt:i4>
      </vt:variant>
      <vt:variant>
        <vt:i4>84</vt:i4>
      </vt:variant>
      <vt:variant>
        <vt:i4>0</vt:i4>
      </vt:variant>
      <vt:variant>
        <vt:i4>5</vt:i4>
      </vt:variant>
      <vt:variant>
        <vt:lpwstr/>
      </vt:variant>
      <vt:variant>
        <vt:lpwstr>_Toc261763464</vt:lpwstr>
      </vt:variant>
      <vt:variant>
        <vt:i4>1245233</vt:i4>
      </vt:variant>
      <vt:variant>
        <vt:i4>78</vt:i4>
      </vt:variant>
      <vt:variant>
        <vt:i4>0</vt:i4>
      </vt:variant>
      <vt:variant>
        <vt:i4>5</vt:i4>
      </vt:variant>
      <vt:variant>
        <vt:lpwstr/>
      </vt:variant>
      <vt:variant>
        <vt:lpwstr>_Toc261763463</vt:lpwstr>
      </vt:variant>
      <vt:variant>
        <vt:i4>1245233</vt:i4>
      </vt:variant>
      <vt:variant>
        <vt:i4>72</vt:i4>
      </vt:variant>
      <vt:variant>
        <vt:i4>0</vt:i4>
      </vt:variant>
      <vt:variant>
        <vt:i4>5</vt:i4>
      </vt:variant>
      <vt:variant>
        <vt:lpwstr/>
      </vt:variant>
      <vt:variant>
        <vt:lpwstr>_Toc261763462</vt:lpwstr>
      </vt:variant>
      <vt:variant>
        <vt:i4>1245233</vt:i4>
      </vt:variant>
      <vt:variant>
        <vt:i4>66</vt:i4>
      </vt:variant>
      <vt:variant>
        <vt:i4>0</vt:i4>
      </vt:variant>
      <vt:variant>
        <vt:i4>5</vt:i4>
      </vt:variant>
      <vt:variant>
        <vt:lpwstr/>
      </vt:variant>
      <vt:variant>
        <vt:lpwstr>_Toc261763461</vt:lpwstr>
      </vt:variant>
      <vt:variant>
        <vt:i4>1245233</vt:i4>
      </vt:variant>
      <vt:variant>
        <vt:i4>60</vt:i4>
      </vt:variant>
      <vt:variant>
        <vt:i4>0</vt:i4>
      </vt:variant>
      <vt:variant>
        <vt:i4>5</vt:i4>
      </vt:variant>
      <vt:variant>
        <vt:lpwstr/>
      </vt:variant>
      <vt:variant>
        <vt:lpwstr>_Toc261763460</vt:lpwstr>
      </vt:variant>
      <vt:variant>
        <vt:i4>1048625</vt:i4>
      </vt:variant>
      <vt:variant>
        <vt:i4>54</vt:i4>
      </vt:variant>
      <vt:variant>
        <vt:i4>0</vt:i4>
      </vt:variant>
      <vt:variant>
        <vt:i4>5</vt:i4>
      </vt:variant>
      <vt:variant>
        <vt:lpwstr/>
      </vt:variant>
      <vt:variant>
        <vt:lpwstr>_Toc261763459</vt:lpwstr>
      </vt:variant>
      <vt:variant>
        <vt:i4>1048625</vt:i4>
      </vt:variant>
      <vt:variant>
        <vt:i4>48</vt:i4>
      </vt:variant>
      <vt:variant>
        <vt:i4>0</vt:i4>
      </vt:variant>
      <vt:variant>
        <vt:i4>5</vt:i4>
      </vt:variant>
      <vt:variant>
        <vt:lpwstr/>
      </vt:variant>
      <vt:variant>
        <vt:lpwstr>_Toc261763458</vt:lpwstr>
      </vt:variant>
      <vt:variant>
        <vt:i4>1048625</vt:i4>
      </vt:variant>
      <vt:variant>
        <vt:i4>42</vt:i4>
      </vt:variant>
      <vt:variant>
        <vt:i4>0</vt:i4>
      </vt:variant>
      <vt:variant>
        <vt:i4>5</vt:i4>
      </vt:variant>
      <vt:variant>
        <vt:lpwstr/>
      </vt:variant>
      <vt:variant>
        <vt:lpwstr>_Toc261763457</vt:lpwstr>
      </vt:variant>
      <vt:variant>
        <vt:i4>1048625</vt:i4>
      </vt:variant>
      <vt:variant>
        <vt:i4>36</vt:i4>
      </vt:variant>
      <vt:variant>
        <vt:i4>0</vt:i4>
      </vt:variant>
      <vt:variant>
        <vt:i4>5</vt:i4>
      </vt:variant>
      <vt:variant>
        <vt:lpwstr/>
      </vt:variant>
      <vt:variant>
        <vt:lpwstr>_Toc261763456</vt:lpwstr>
      </vt:variant>
      <vt:variant>
        <vt:i4>1048625</vt:i4>
      </vt:variant>
      <vt:variant>
        <vt:i4>30</vt:i4>
      </vt:variant>
      <vt:variant>
        <vt:i4>0</vt:i4>
      </vt:variant>
      <vt:variant>
        <vt:i4>5</vt:i4>
      </vt:variant>
      <vt:variant>
        <vt:lpwstr/>
      </vt:variant>
      <vt:variant>
        <vt:lpwstr>_Toc261763455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Brief</dc:subject>
  <dc:creator>Joost van Dun</dc:creator>
  <cp:lastModifiedBy>Stobbe, Harold</cp:lastModifiedBy>
  <cp:revision>6</cp:revision>
  <cp:lastPrinted>2006-10-30T13:56:00Z</cp:lastPrinted>
  <dcterms:created xsi:type="dcterms:W3CDTF">2016-04-11T09:38:00Z</dcterms:created>
  <dcterms:modified xsi:type="dcterms:W3CDTF">2016-04-11T10:04:00Z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0x0101005E8CBF1D4FD50745912708F0C0DE58C3</vt:lpwstr>
  </property>
</Properties>
</file>