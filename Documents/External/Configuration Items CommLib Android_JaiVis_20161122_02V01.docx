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96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28F109C0" w14:textId="77777777" w:rsidR="00A96DC9" w:rsidRDefault="005130F0" w:rsidP="00A96DC9">
            <w:pPr>
              <w:tabs>
                <w:tab w:val="center" w:pos="4680"/>
                <w:tab w:val="right" w:pos="9360"/>
              </w:tabs>
              <w:spacing w:after="0"/>
              <w:rPr>
                <w:rFonts w:eastAsia="Calibri" w:cs="Arial"/>
              </w:rPr>
            </w:pPr>
            <w:r w:rsidRPr="0081026B">
              <w:rPr>
                <w:rFonts w:eastAsia="Calibri" w:cs="Arial"/>
              </w:rPr>
              <w:t>Approval date</w:t>
            </w:r>
          </w:p>
          <w:p w14:paraId="581DDE34" w14:textId="420FE531" w:rsidR="005130F0" w:rsidRPr="0081026B" w:rsidRDefault="00A96DC9" w:rsidP="00A96DC9">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Ernest Angl</w:t>
            </w:r>
            <w:r w:rsidRPr="00F03ED1">
              <w:rPr>
                <w:rFonts w:cs="Arial"/>
              </w:rPr>
              <w:t>è</w:t>
            </w:r>
            <w:r>
              <w:t>s Isern</w:t>
            </w:r>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6259CBB5" w:rsidR="005130F0" w:rsidRPr="0046524C" w:rsidRDefault="005130F0" w:rsidP="00A96DC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96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7ADB22AF" w:rsidR="00BC05B6" w:rsidRPr="00347738" w:rsidRDefault="00D82D22" w:rsidP="00212AB9">
            <w:pPr>
              <w:tabs>
                <w:tab w:val="center" w:pos="4680"/>
                <w:tab w:val="right" w:pos="9360"/>
              </w:tabs>
              <w:spacing w:after="0"/>
              <w:rPr>
                <w:rFonts w:eastAsia="Calibri" w:cs="Arial"/>
              </w:rPr>
            </w:pPr>
            <w:r>
              <w:rPr>
                <w:rFonts w:eastAsia="Calibri" w:cs="Arial"/>
              </w:rPr>
              <w:t>Jai</w:t>
            </w:r>
            <w:r w:rsidR="00E70683">
              <w:rPr>
                <w:rFonts w:eastAsia="Calibri" w:cs="Arial"/>
              </w:rPr>
              <w:t xml:space="preserve">me </w:t>
            </w:r>
            <w:r>
              <w:rPr>
                <w:rFonts w:eastAsia="Calibri" w:cs="Arial"/>
              </w:rPr>
              <w:t>Vis</w:t>
            </w:r>
            <w:r w:rsidR="00E70683">
              <w:rPr>
                <w:rFonts w:eastAsia="Calibri" w:cs="Arial"/>
              </w:rPr>
              <w:t>ser</w:t>
            </w:r>
          </w:p>
        </w:tc>
        <w:tc>
          <w:tcPr>
            <w:tcW w:w="2977" w:type="dxa"/>
            <w:tcBorders>
              <w:bottom w:val="single" w:sz="4" w:space="0" w:color="000000" w:themeColor="text1"/>
            </w:tcBorders>
          </w:tcPr>
          <w:p w14:paraId="78CAF6C3" w14:textId="3DC10E89" w:rsidR="00BC05B6" w:rsidRPr="00347738" w:rsidRDefault="00347738" w:rsidP="00E435ED">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 xml:space="preserve">release </w:t>
            </w:r>
            <w:r w:rsidR="00E435ED">
              <w:rPr>
                <w:rFonts w:eastAsia="Calibri" w:cs="Arial"/>
              </w:rPr>
              <w:t>2.0.0</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3C1CD52E" w:rsidR="00BC05B6" w:rsidRPr="0081026B" w:rsidRDefault="00354ACF"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92B11B0" w:rsidR="00BC05B6" w:rsidRPr="0081026B" w:rsidRDefault="00354ACF"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44526DD2" w:rsidR="00BC05B6" w:rsidRPr="0081026B" w:rsidRDefault="00354ACF"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294BE5CF" w:rsidR="00BC05B6" w:rsidRPr="0081026B" w:rsidRDefault="00354ACF" w:rsidP="00212AB9">
            <w:pPr>
              <w:tabs>
                <w:tab w:val="center" w:pos="4680"/>
                <w:tab w:val="right" w:pos="9360"/>
              </w:tabs>
              <w:spacing w:after="0"/>
              <w:rPr>
                <w:rFonts w:eastAsia="Calibri" w:cs="Arial"/>
              </w:rPr>
            </w:pPr>
            <w:r>
              <w:rPr>
                <w:rFonts w:eastAsia="Calibri" w:cs="Arial"/>
              </w:rPr>
              <w:t>Updated with improvements coming from formal review</w:t>
            </w:r>
          </w:p>
        </w:tc>
        <w:tc>
          <w:tcPr>
            <w:tcW w:w="2393" w:type="dxa"/>
          </w:tcPr>
          <w:p w14:paraId="22830308" w14:textId="5FBC0BD7" w:rsidR="00BC05B6" w:rsidRPr="0081026B" w:rsidRDefault="00354ACF" w:rsidP="00212AB9">
            <w:pPr>
              <w:tabs>
                <w:tab w:val="center" w:pos="4680"/>
                <w:tab w:val="right" w:pos="9360"/>
              </w:tabs>
              <w:spacing w:after="0"/>
              <w:rPr>
                <w:rFonts w:eastAsia="Calibri" w:cs="Arial"/>
              </w:rPr>
            </w:pPr>
            <w:r>
              <w:rPr>
                <w:rFonts w:eastAsia="Calibri" w:cs="Arial"/>
              </w:rPr>
              <w:t>Formal review</w:t>
            </w:r>
          </w:p>
        </w:tc>
      </w:tr>
      <w:tr w:rsidR="00E024D0" w:rsidRPr="00C91A3F" w14:paraId="20AD1644" w14:textId="77777777" w:rsidTr="007768B9">
        <w:trPr>
          <w:trHeight w:val="454"/>
        </w:trPr>
        <w:tc>
          <w:tcPr>
            <w:tcW w:w="1129" w:type="dxa"/>
          </w:tcPr>
          <w:p w14:paraId="61DA1802" w14:textId="2B3BE806" w:rsidR="00E024D0" w:rsidRDefault="00E024D0" w:rsidP="00212AB9">
            <w:pPr>
              <w:tabs>
                <w:tab w:val="center" w:pos="4680"/>
                <w:tab w:val="right" w:pos="9360"/>
              </w:tabs>
              <w:spacing w:after="0"/>
              <w:rPr>
                <w:rFonts w:eastAsia="Calibri" w:cs="Arial"/>
              </w:rPr>
            </w:pPr>
            <w:r>
              <w:rPr>
                <w:rFonts w:eastAsia="Calibri" w:cs="Arial"/>
              </w:rPr>
              <w:t>1.1</w:t>
            </w:r>
          </w:p>
        </w:tc>
        <w:tc>
          <w:tcPr>
            <w:tcW w:w="1985" w:type="dxa"/>
          </w:tcPr>
          <w:p w14:paraId="06D7F6C5" w14:textId="3441064C" w:rsidR="00E024D0" w:rsidRDefault="00E024D0" w:rsidP="00212AB9">
            <w:pPr>
              <w:tabs>
                <w:tab w:val="center" w:pos="4680"/>
                <w:tab w:val="right" w:pos="9360"/>
              </w:tabs>
              <w:spacing w:after="0"/>
              <w:rPr>
                <w:rFonts w:eastAsia="Calibri" w:cs="Arial"/>
              </w:rPr>
            </w:pPr>
            <w:r>
              <w:rPr>
                <w:rFonts w:eastAsia="Calibri" w:cs="Arial"/>
              </w:rPr>
              <w:t>2017-Feb-28</w:t>
            </w:r>
          </w:p>
        </w:tc>
        <w:tc>
          <w:tcPr>
            <w:tcW w:w="1134" w:type="dxa"/>
          </w:tcPr>
          <w:p w14:paraId="2622A894" w14:textId="3D9B5C77" w:rsidR="00E024D0" w:rsidRDefault="00E024D0" w:rsidP="00212AB9">
            <w:pPr>
              <w:tabs>
                <w:tab w:val="center" w:pos="4680"/>
                <w:tab w:val="right" w:pos="9360"/>
              </w:tabs>
              <w:spacing w:after="0"/>
              <w:rPr>
                <w:rFonts w:eastAsia="Calibri" w:cs="Arial"/>
              </w:rPr>
            </w:pPr>
            <w:r>
              <w:rPr>
                <w:rFonts w:eastAsia="Calibri" w:cs="Arial"/>
              </w:rPr>
              <w:t>Jaime Visser</w:t>
            </w:r>
          </w:p>
        </w:tc>
        <w:tc>
          <w:tcPr>
            <w:tcW w:w="2977" w:type="dxa"/>
          </w:tcPr>
          <w:p w14:paraId="1AA9F469" w14:textId="45D6D796" w:rsidR="00E024D0" w:rsidRDefault="00E024D0"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05120DEE" w14:textId="346C9D2F" w:rsidR="00E024D0" w:rsidRDefault="00E024D0" w:rsidP="00212AB9">
            <w:pPr>
              <w:tabs>
                <w:tab w:val="center" w:pos="4680"/>
                <w:tab w:val="right" w:pos="9360"/>
              </w:tabs>
              <w:spacing w:after="0"/>
              <w:rPr>
                <w:rFonts w:eastAsia="Calibri" w:cs="Arial"/>
              </w:rPr>
            </w:pPr>
            <w:r>
              <w:rPr>
                <w:rFonts w:eastAsia="Calibri" w:cs="Arial"/>
              </w:rPr>
              <w:t>New release</w:t>
            </w:r>
          </w:p>
        </w:tc>
      </w:tr>
      <w:tr w:rsidR="00F23E8C" w:rsidRPr="00C91A3F" w14:paraId="53ADE237" w14:textId="77777777" w:rsidTr="007768B9">
        <w:trPr>
          <w:trHeight w:val="454"/>
        </w:trPr>
        <w:tc>
          <w:tcPr>
            <w:tcW w:w="1129" w:type="dxa"/>
          </w:tcPr>
          <w:p w14:paraId="07FED06E" w14:textId="50CC3E1B" w:rsidR="00F23E8C" w:rsidRDefault="00F23E8C" w:rsidP="00212AB9">
            <w:pPr>
              <w:tabs>
                <w:tab w:val="center" w:pos="4680"/>
                <w:tab w:val="right" w:pos="9360"/>
              </w:tabs>
              <w:spacing w:after="0"/>
              <w:rPr>
                <w:rFonts w:eastAsia="Calibri" w:cs="Arial"/>
              </w:rPr>
            </w:pPr>
            <w:r>
              <w:rPr>
                <w:rFonts w:eastAsia="Calibri" w:cs="Arial"/>
              </w:rPr>
              <w:t>1.2</w:t>
            </w:r>
          </w:p>
        </w:tc>
        <w:tc>
          <w:tcPr>
            <w:tcW w:w="1985" w:type="dxa"/>
          </w:tcPr>
          <w:p w14:paraId="558EC31B" w14:textId="467781C0" w:rsidR="00F23E8C" w:rsidRDefault="00F23E8C" w:rsidP="00212AB9">
            <w:pPr>
              <w:tabs>
                <w:tab w:val="center" w:pos="4680"/>
                <w:tab w:val="right" w:pos="9360"/>
              </w:tabs>
              <w:spacing w:after="0"/>
              <w:rPr>
                <w:rFonts w:eastAsia="Calibri" w:cs="Arial"/>
              </w:rPr>
            </w:pPr>
            <w:r>
              <w:rPr>
                <w:rFonts w:eastAsia="Calibri" w:cs="Arial"/>
              </w:rPr>
              <w:t>2017-Jul-14</w:t>
            </w:r>
          </w:p>
        </w:tc>
        <w:tc>
          <w:tcPr>
            <w:tcW w:w="1134" w:type="dxa"/>
          </w:tcPr>
          <w:p w14:paraId="60DFD705" w14:textId="71B98AD3" w:rsidR="00F23E8C" w:rsidRDefault="00F23E8C" w:rsidP="00212AB9">
            <w:pPr>
              <w:tabs>
                <w:tab w:val="center" w:pos="4680"/>
                <w:tab w:val="right" w:pos="9360"/>
              </w:tabs>
              <w:spacing w:after="0"/>
              <w:rPr>
                <w:rFonts w:eastAsia="Calibri" w:cs="Arial"/>
              </w:rPr>
            </w:pPr>
            <w:r>
              <w:rPr>
                <w:rFonts w:eastAsia="Calibri" w:cs="Arial"/>
              </w:rPr>
              <w:t>Jaime Visser</w:t>
            </w:r>
          </w:p>
        </w:tc>
        <w:tc>
          <w:tcPr>
            <w:tcW w:w="2977" w:type="dxa"/>
          </w:tcPr>
          <w:p w14:paraId="0648D075" w14:textId="760FA5F4" w:rsidR="00F23E8C" w:rsidRDefault="00F23E8C" w:rsidP="00212AB9">
            <w:pPr>
              <w:tabs>
                <w:tab w:val="center" w:pos="4680"/>
                <w:tab w:val="right" w:pos="9360"/>
              </w:tabs>
              <w:spacing w:after="0"/>
              <w:rPr>
                <w:rFonts w:eastAsia="Calibri" w:cs="Arial"/>
              </w:rPr>
            </w:pPr>
            <w:r>
              <w:rPr>
                <w:rFonts w:eastAsia="Calibri" w:cs="Arial"/>
              </w:rPr>
              <w:t>Update version numbers</w:t>
            </w:r>
          </w:p>
        </w:tc>
        <w:tc>
          <w:tcPr>
            <w:tcW w:w="2393" w:type="dxa"/>
          </w:tcPr>
          <w:p w14:paraId="3271D2B9" w14:textId="515E71A8" w:rsidR="00F23E8C" w:rsidRDefault="00F23E8C" w:rsidP="00212AB9">
            <w:pPr>
              <w:tabs>
                <w:tab w:val="center" w:pos="4680"/>
                <w:tab w:val="right" w:pos="9360"/>
              </w:tabs>
              <w:spacing w:after="0"/>
              <w:rPr>
                <w:rFonts w:eastAsia="Calibri" w:cs="Arial"/>
              </w:rPr>
            </w:pPr>
            <w:r>
              <w:rPr>
                <w:rFonts w:eastAsia="Calibri" w:cs="Arial"/>
              </w:rPr>
              <w:t>Platform release 2.2.0</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96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B31889" w:rsidRDefault="005130F0">
      <w:pPr>
        <w:spacing w:after="0"/>
        <w:rPr>
          <w:rFonts w:ascii="Helvetica" w:eastAsia="Times New Roman" w:hAnsi="Helvetica"/>
          <w:noProof/>
          <w:color w:val="000000" w:themeColor="text1"/>
        </w:rPr>
      </w:pPr>
    </w:p>
    <w:p w14:paraId="6E55301C" w14:textId="0FA92520" w:rsidR="00721F36" w:rsidRPr="00B31889"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1BB27E4C" w14:textId="77777777" w:rsidR="00A479E0"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965" w:history="1">
            <w:r w:rsidR="00A479E0" w:rsidRPr="0063010A">
              <w:rPr>
                <w:rStyle w:val="Hyperlink"/>
                <w:noProof/>
              </w:rPr>
              <w:t>Approval</w:t>
            </w:r>
            <w:r w:rsidR="00A479E0">
              <w:rPr>
                <w:noProof/>
                <w:webHidden/>
              </w:rPr>
              <w:tab/>
            </w:r>
            <w:r w:rsidR="00A479E0">
              <w:rPr>
                <w:noProof/>
                <w:webHidden/>
              </w:rPr>
              <w:fldChar w:fldCharType="begin"/>
            </w:r>
            <w:r w:rsidR="00A479E0">
              <w:rPr>
                <w:noProof/>
                <w:webHidden/>
              </w:rPr>
              <w:instrText xml:space="preserve"> PAGEREF _Toc470073965 \h </w:instrText>
            </w:r>
            <w:r w:rsidR="00A479E0">
              <w:rPr>
                <w:noProof/>
                <w:webHidden/>
              </w:rPr>
            </w:r>
            <w:r w:rsidR="00A479E0">
              <w:rPr>
                <w:noProof/>
                <w:webHidden/>
              </w:rPr>
              <w:fldChar w:fldCharType="separate"/>
            </w:r>
            <w:r w:rsidR="00A479E0">
              <w:rPr>
                <w:noProof/>
                <w:webHidden/>
              </w:rPr>
              <w:t>1</w:t>
            </w:r>
            <w:r w:rsidR="00A479E0">
              <w:rPr>
                <w:noProof/>
                <w:webHidden/>
              </w:rPr>
              <w:fldChar w:fldCharType="end"/>
            </w:r>
          </w:hyperlink>
        </w:p>
        <w:p w14:paraId="29A3DEA9" w14:textId="77777777" w:rsidR="00A479E0" w:rsidRDefault="00287C01">
          <w:pPr>
            <w:pStyle w:val="TOC1"/>
            <w:rPr>
              <w:rFonts w:asciiTheme="minorHAnsi" w:eastAsiaTheme="minorEastAsia" w:hAnsiTheme="minorHAnsi" w:cstheme="minorBidi"/>
              <w:b w:val="0"/>
              <w:noProof/>
              <w:sz w:val="24"/>
              <w:szCs w:val="24"/>
            </w:rPr>
          </w:pPr>
          <w:hyperlink w:anchor="_Toc470073966" w:history="1">
            <w:r w:rsidR="00A479E0" w:rsidRPr="0063010A">
              <w:rPr>
                <w:rStyle w:val="Hyperlink"/>
                <w:noProof/>
              </w:rPr>
              <w:t>Revision History</w:t>
            </w:r>
            <w:r w:rsidR="00A479E0">
              <w:rPr>
                <w:noProof/>
                <w:webHidden/>
              </w:rPr>
              <w:tab/>
            </w:r>
            <w:r w:rsidR="00A479E0">
              <w:rPr>
                <w:noProof/>
                <w:webHidden/>
              </w:rPr>
              <w:fldChar w:fldCharType="begin"/>
            </w:r>
            <w:r w:rsidR="00A479E0">
              <w:rPr>
                <w:noProof/>
                <w:webHidden/>
              </w:rPr>
              <w:instrText xml:space="preserve"> PAGEREF _Toc470073966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0EA1C3F4" w14:textId="77777777" w:rsidR="00A479E0" w:rsidRDefault="00287C01">
          <w:pPr>
            <w:pStyle w:val="TOC1"/>
            <w:rPr>
              <w:rFonts w:asciiTheme="minorHAnsi" w:eastAsiaTheme="minorEastAsia" w:hAnsiTheme="minorHAnsi" w:cstheme="minorBidi"/>
              <w:b w:val="0"/>
              <w:noProof/>
              <w:sz w:val="24"/>
              <w:szCs w:val="24"/>
            </w:rPr>
          </w:pPr>
          <w:hyperlink w:anchor="_Toc470073967" w:history="1">
            <w:r w:rsidR="00A479E0" w:rsidRPr="0063010A">
              <w:rPr>
                <w:rStyle w:val="Hyperlink"/>
                <w:noProof/>
              </w:rPr>
              <w:t>Open Issues and/or Actions</w:t>
            </w:r>
            <w:r w:rsidR="00A479E0">
              <w:rPr>
                <w:noProof/>
                <w:webHidden/>
              </w:rPr>
              <w:tab/>
            </w:r>
            <w:r w:rsidR="00A479E0">
              <w:rPr>
                <w:noProof/>
                <w:webHidden/>
              </w:rPr>
              <w:fldChar w:fldCharType="begin"/>
            </w:r>
            <w:r w:rsidR="00A479E0">
              <w:rPr>
                <w:noProof/>
                <w:webHidden/>
              </w:rPr>
              <w:instrText xml:space="preserve"> PAGEREF _Toc470073967 \h </w:instrText>
            </w:r>
            <w:r w:rsidR="00A479E0">
              <w:rPr>
                <w:noProof/>
                <w:webHidden/>
              </w:rPr>
            </w:r>
            <w:r w:rsidR="00A479E0">
              <w:rPr>
                <w:noProof/>
                <w:webHidden/>
              </w:rPr>
              <w:fldChar w:fldCharType="separate"/>
            </w:r>
            <w:r w:rsidR="00A479E0">
              <w:rPr>
                <w:noProof/>
                <w:webHidden/>
              </w:rPr>
              <w:t>2</w:t>
            </w:r>
            <w:r w:rsidR="00A479E0">
              <w:rPr>
                <w:noProof/>
                <w:webHidden/>
              </w:rPr>
              <w:fldChar w:fldCharType="end"/>
            </w:r>
          </w:hyperlink>
        </w:p>
        <w:p w14:paraId="6EE710D9" w14:textId="77777777" w:rsidR="00A479E0" w:rsidRDefault="00287C01">
          <w:pPr>
            <w:pStyle w:val="TOC1"/>
            <w:rPr>
              <w:rFonts w:asciiTheme="minorHAnsi" w:eastAsiaTheme="minorEastAsia" w:hAnsiTheme="minorHAnsi" w:cstheme="minorBidi"/>
              <w:b w:val="0"/>
              <w:noProof/>
              <w:sz w:val="24"/>
              <w:szCs w:val="24"/>
            </w:rPr>
          </w:pPr>
          <w:hyperlink w:anchor="_Toc470073968" w:history="1">
            <w:r w:rsidR="00A479E0" w:rsidRPr="0063010A">
              <w:rPr>
                <w:rStyle w:val="Hyperlink"/>
                <w:noProof/>
              </w:rPr>
              <w:t>1</w:t>
            </w:r>
            <w:r w:rsidR="00A479E0">
              <w:rPr>
                <w:rFonts w:asciiTheme="minorHAnsi" w:eastAsiaTheme="minorEastAsia" w:hAnsiTheme="minorHAnsi" w:cstheme="minorBidi"/>
                <w:b w:val="0"/>
                <w:noProof/>
                <w:sz w:val="24"/>
                <w:szCs w:val="24"/>
              </w:rPr>
              <w:tab/>
            </w:r>
            <w:r w:rsidR="00A479E0" w:rsidRPr="0063010A">
              <w:rPr>
                <w:rStyle w:val="Hyperlink"/>
                <w:noProof/>
              </w:rPr>
              <w:t>Introduction</w:t>
            </w:r>
            <w:r w:rsidR="00A479E0">
              <w:rPr>
                <w:noProof/>
                <w:webHidden/>
              </w:rPr>
              <w:tab/>
            </w:r>
            <w:r w:rsidR="00A479E0">
              <w:rPr>
                <w:noProof/>
                <w:webHidden/>
              </w:rPr>
              <w:fldChar w:fldCharType="begin"/>
            </w:r>
            <w:r w:rsidR="00A479E0">
              <w:rPr>
                <w:noProof/>
                <w:webHidden/>
              </w:rPr>
              <w:instrText xml:space="preserve"> PAGEREF _Toc470073968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317E514A"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69" w:history="1">
            <w:r w:rsidR="00A479E0" w:rsidRPr="0063010A">
              <w:rPr>
                <w:rStyle w:val="Hyperlink"/>
                <w:noProof/>
              </w:rPr>
              <w:t>1.1</w:t>
            </w:r>
            <w:r w:rsidR="00A479E0">
              <w:rPr>
                <w:rFonts w:asciiTheme="minorHAnsi" w:eastAsiaTheme="minorEastAsia" w:hAnsiTheme="minorHAnsi" w:cstheme="minorBidi"/>
                <w:noProof/>
                <w:sz w:val="24"/>
                <w:szCs w:val="24"/>
              </w:rPr>
              <w:tab/>
            </w:r>
            <w:r w:rsidR="00A479E0" w:rsidRPr="0063010A">
              <w:rPr>
                <w:rStyle w:val="Hyperlink"/>
                <w:noProof/>
              </w:rPr>
              <w:t>Purpose</w:t>
            </w:r>
            <w:r w:rsidR="00A479E0">
              <w:rPr>
                <w:noProof/>
                <w:webHidden/>
              </w:rPr>
              <w:tab/>
            </w:r>
            <w:r w:rsidR="00A479E0">
              <w:rPr>
                <w:noProof/>
                <w:webHidden/>
              </w:rPr>
              <w:fldChar w:fldCharType="begin"/>
            </w:r>
            <w:r w:rsidR="00A479E0">
              <w:rPr>
                <w:noProof/>
                <w:webHidden/>
              </w:rPr>
              <w:instrText xml:space="preserve"> PAGEREF _Toc470073969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5601527B"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70" w:history="1">
            <w:r w:rsidR="00A479E0" w:rsidRPr="0063010A">
              <w:rPr>
                <w:rStyle w:val="Hyperlink"/>
                <w:noProof/>
              </w:rPr>
              <w:t>1.2</w:t>
            </w:r>
            <w:r w:rsidR="00A479E0">
              <w:rPr>
                <w:rFonts w:asciiTheme="minorHAnsi" w:eastAsiaTheme="minorEastAsia" w:hAnsiTheme="minorHAnsi" w:cstheme="minorBidi"/>
                <w:noProof/>
                <w:sz w:val="24"/>
                <w:szCs w:val="24"/>
              </w:rPr>
              <w:tab/>
            </w:r>
            <w:r w:rsidR="00A479E0" w:rsidRPr="0063010A">
              <w:rPr>
                <w:rStyle w:val="Hyperlink"/>
                <w:noProof/>
              </w:rPr>
              <w:t>Scope</w:t>
            </w:r>
            <w:r w:rsidR="00A479E0">
              <w:rPr>
                <w:noProof/>
                <w:webHidden/>
              </w:rPr>
              <w:tab/>
            </w:r>
            <w:r w:rsidR="00A479E0">
              <w:rPr>
                <w:noProof/>
                <w:webHidden/>
              </w:rPr>
              <w:fldChar w:fldCharType="begin"/>
            </w:r>
            <w:r w:rsidR="00A479E0">
              <w:rPr>
                <w:noProof/>
                <w:webHidden/>
              </w:rPr>
              <w:instrText xml:space="preserve"> PAGEREF _Toc470073970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0BC62748"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71" w:history="1">
            <w:r w:rsidR="00A479E0" w:rsidRPr="0063010A">
              <w:rPr>
                <w:rStyle w:val="Hyperlink"/>
                <w:noProof/>
              </w:rPr>
              <w:t>1.3</w:t>
            </w:r>
            <w:r w:rsidR="00A479E0">
              <w:rPr>
                <w:rFonts w:asciiTheme="minorHAnsi" w:eastAsiaTheme="minorEastAsia" w:hAnsiTheme="minorHAnsi" w:cstheme="minorBidi"/>
                <w:noProof/>
                <w:sz w:val="24"/>
                <w:szCs w:val="24"/>
              </w:rPr>
              <w:tab/>
            </w:r>
            <w:r w:rsidR="00A479E0" w:rsidRPr="0063010A">
              <w:rPr>
                <w:rStyle w:val="Hyperlink"/>
                <w:noProof/>
              </w:rPr>
              <w:t>References</w:t>
            </w:r>
            <w:r w:rsidR="00A479E0">
              <w:rPr>
                <w:noProof/>
                <w:webHidden/>
              </w:rPr>
              <w:tab/>
            </w:r>
            <w:r w:rsidR="00A479E0">
              <w:rPr>
                <w:noProof/>
                <w:webHidden/>
              </w:rPr>
              <w:fldChar w:fldCharType="begin"/>
            </w:r>
            <w:r w:rsidR="00A479E0">
              <w:rPr>
                <w:noProof/>
                <w:webHidden/>
              </w:rPr>
              <w:instrText xml:space="preserve"> PAGEREF _Toc470073971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4BDDAC87"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72" w:history="1">
            <w:r w:rsidR="00A479E0" w:rsidRPr="0063010A">
              <w:rPr>
                <w:rStyle w:val="Hyperlink"/>
                <w:noProof/>
              </w:rPr>
              <w:t>1.4</w:t>
            </w:r>
            <w:r w:rsidR="00A479E0">
              <w:rPr>
                <w:rFonts w:asciiTheme="minorHAnsi" w:eastAsiaTheme="minorEastAsia" w:hAnsiTheme="minorHAnsi" w:cstheme="minorBidi"/>
                <w:noProof/>
                <w:sz w:val="24"/>
                <w:szCs w:val="24"/>
              </w:rPr>
              <w:tab/>
            </w:r>
            <w:r w:rsidR="00A479E0" w:rsidRPr="0063010A">
              <w:rPr>
                <w:rStyle w:val="Hyperlink"/>
                <w:noProof/>
              </w:rPr>
              <w:t>Terminology &amp; Abbreviations</w:t>
            </w:r>
            <w:r w:rsidR="00A479E0">
              <w:rPr>
                <w:noProof/>
                <w:webHidden/>
              </w:rPr>
              <w:tab/>
            </w:r>
            <w:r w:rsidR="00A479E0">
              <w:rPr>
                <w:noProof/>
                <w:webHidden/>
              </w:rPr>
              <w:fldChar w:fldCharType="begin"/>
            </w:r>
            <w:r w:rsidR="00A479E0">
              <w:rPr>
                <w:noProof/>
                <w:webHidden/>
              </w:rPr>
              <w:instrText xml:space="preserve"> PAGEREF _Toc470073972 \h </w:instrText>
            </w:r>
            <w:r w:rsidR="00A479E0">
              <w:rPr>
                <w:noProof/>
                <w:webHidden/>
              </w:rPr>
            </w:r>
            <w:r w:rsidR="00A479E0">
              <w:rPr>
                <w:noProof/>
                <w:webHidden/>
              </w:rPr>
              <w:fldChar w:fldCharType="separate"/>
            </w:r>
            <w:r w:rsidR="00A479E0">
              <w:rPr>
                <w:noProof/>
                <w:webHidden/>
              </w:rPr>
              <w:t>4</w:t>
            </w:r>
            <w:r w:rsidR="00A479E0">
              <w:rPr>
                <w:noProof/>
                <w:webHidden/>
              </w:rPr>
              <w:fldChar w:fldCharType="end"/>
            </w:r>
          </w:hyperlink>
        </w:p>
        <w:p w14:paraId="123099CD" w14:textId="77777777" w:rsidR="00A479E0" w:rsidRDefault="00287C01">
          <w:pPr>
            <w:pStyle w:val="TOC1"/>
            <w:rPr>
              <w:rFonts w:asciiTheme="minorHAnsi" w:eastAsiaTheme="minorEastAsia" w:hAnsiTheme="minorHAnsi" w:cstheme="minorBidi"/>
              <w:b w:val="0"/>
              <w:noProof/>
              <w:sz w:val="24"/>
              <w:szCs w:val="24"/>
            </w:rPr>
          </w:pPr>
          <w:hyperlink w:anchor="_Toc470073973" w:history="1">
            <w:r w:rsidR="00A479E0" w:rsidRPr="0063010A">
              <w:rPr>
                <w:rStyle w:val="Hyperlink"/>
                <w:i/>
                <w:noProof/>
              </w:rPr>
              <w:t>2</w:t>
            </w:r>
            <w:r w:rsidR="00A479E0">
              <w:rPr>
                <w:rFonts w:asciiTheme="minorHAnsi" w:eastAsiaTheme="minorEastAsia" w:hAnsiTheme="minorHAnsi" w:cstheme="minorBidi"/>
                <w:b w:val="0"/>
                <w:noProof/>
                <w:sz w:val="24"/>
                <w:szCs w:val="24"/>
              </w:rPr>
              <w:tab/>
            </w:r>
            <w:r w:rsidR="00A479E0" w:rsidRPr="0063010A">
              <w:rPr>
                <w:rStyle w:val="Hyperlink"/>
                <w:noProof/>
              </w:rPr>
              <w:t>Configuration Status Accounting</w:t>
            </w:r>
            <w:r w:rsidR="00A479E0">
              <w:rPr>
                <w:noProof/>
                <w:webHidden/>
              </w:rPr>
              <w:tab/>
            </w:r>
            <w:r w:rsidR="00A479E0">
              <w:rPr>
                <w:noProof/>
                <w:webHidden/>
              </w:rPr>
              <w:fldChar w:fldCharType="begin"/>
            </w:r>
            <w:r w:rsidR="00A479E0">
              <w:rPr>
                <w:noProof/>
                <w:webHidden/>
              </w:rPr>
              <w:instrText xml:space="preserve"> PAGEREF _Toc470073973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6D891062"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74" w:history="1">
            <w:r w:rsidR="00A479E0" w:rsidRPr="0063010A">
              <w:rPr>
                <w:rStyle w:val="Hyperlink"/>
                <w:noProof/>
              </w:rPr>
              <w:t>2.1</w:t>
            </w:r>
            <w:r w:rsidR="00A479E0">
              <w:rPr>
                <w:rFonts w:asciiTheme="minorHAnsi" w:eastAsiaTheme="minorEastAsia" w:hAnsiTheme="minorHAnsi" w:cstheme="minorBidi"/>
                <w:noProof/>
                <w:sz w:val="24"/>
                <w:szCs w:val="24"/>
              </w:rPr>
              <w:tab/>
            </w:r>
            <w:r w:rsidR="00A479E0" w:rsidRPr="0063010A">
              <w:rPr>
                <w:rStyle w:val="Hyperlink"/>
                <w:noProof/>
              </w:rPr>
              <w:t>Versions</w:t>
            </w:r>
            <w:r w:rsidR="00A479E0">
              <w:rPr>
                <w:noProof/>
                <w:webHidden/>
              </w:rPr>
              <w:tab/>
            </w:r>
            <w:r w:rsidR="00A479E0">
              <w:rPr>
                <w:noProof/>
                <w:webHidden/>
              </w:rPr>
              <w:fldChar w:fldCharType="begin"/>
            </w:r>
            <w:r w:rsidR="00A479E0">
              <w:rPr>
                <w:noProof/>
                <w:webHidden/>
              </w:rPr>
              <w:instrText xml:space="preserve"> PAGEREF _Toc470073974 \h </w:instrText>
            </w:r>
            <w:r w:rsidR="00A479E0">
              <w:rPr>
                <w:noProof/>
                <w:webHidden/>
              </w:rPr>
            </w:r>
            <w:r w:rsidR="00A479E0">
              <w:rPr>
                <w:noProof/>
                <w:webHidden/>
              </w:rPr>
              <w:fldChar w:fldCharType="separate"/>
            </w:r>
            <w:r w:rsidR="00A479E0">
              <w:rPr>
                <w:noProof/>
                <w:webHidden/>
              </w:rPr>
              <w:t>5</w:t>
            </w:r>
            <w:r w:rsidR="00A479E0">
              <w:rPr>
                <w:noProof/>
                <w:webHidden/>
              </w:rPr>
              <w:fldChar w:fldCharType="end"/>
            </w:r>
          </w:hyperlink>
        </w:p>
        <w:p w14:paraId="3E46614F" w14:textId="77777777" w:rsidR="00A479E0" w:rsidRDefault="00287C01">
          <w:pPr>
            <w:pStyle w:val="TOC2"/>
            <w:tabs>
              <w:tab w:val="left" w:pos="720"/>
              <w:tab w:val="right" w:leader="dot" w:pos="9631"/>
            </w:tabs>
            <w:rPr>
              <w:rFonts w:asciiTheme="minorHAnsi" w:eastAsiaTheme="minorEastAsia" w:hAnsiTheme="minorHAnsi" w:cstheme="minorBidi"/>
              <w:noProof/>
              <w:sz w:val="24"/>
              <w:szCs w:val="24"/>
            </w:rPr>
          </w:pPr>
          <w:hyperlink w:anchor="_Toc470073975" w:history="1">
            <w:r w:rsidR="00A479E0" w:rsidRPr="0063010A">
              <w:rPr>
                <w:rStyle w:val="Hyperlink"/>
                <w:noProof/>
              </w:rPr>
              <w:t>2.2</w:t>
            </w:r>
            <w:r w:rsidR="00A479E0">
              <w:rPr>
                <w:rFonts w:asciiTheme="minorHAnsi" w:eastAsiaTheme="minorEastAsia" w:hAnsiTheme="minorHAnsi" w:cstheme="minorBidi"/>
                <w:noProof/>
                <w:sz w:val="24"/>
                <w:szCs w:val="24"/>
              </w:rPr>
              <w:tab/>
            </w:r>
            <w:r w:rsidR="00A479E0" w:rsidRPr="0063010A">
              <w:rPr>
                <w:rStyle w:val="Hyperlink"/>
                <w:noProof/>
              </w:rPr>
              <w:t>Changes</w:t>
            </w:r>
            <w:r w:rsidR="00A479E0">
              <w:rPr>
                <w:noProof/>
                <w:webHidden/>
              </w:rPr>
              <w:tab/>
            </w:r>
            <w:r w:rsidR="00A479E0">
              <w:rPr>
                <w:noProof/>
                <w:webHidden/>
              </w:rPr>
              <w:fldChar w:fldCharType="begin"/>
            </w:r>
            <w:r w:rsidR="00A479E0">
              <w:rPr>
                <w:noProof/>
                <w:webHidden/>
              </w:rPr>
              <w:instrText xml:space="preserve"> PAGEREF _Toc470073975 \h </w:instrText>
            </w:r>
            <w:r w:rsidR="00A479E0">
              <w:rPr>
                <w:noProof/>
                <w:webHidden/>
              </w:rPr>
            </w:r>
            <w:r w:rsidR="00A479E0">
              <w:rPr>
                <w:noProof/>
                <w:webHidden/>
              </w:rPr>
              <w:fldChar w:fldCharType="separate"/>
            </w:r>
            <w:r w:rsidR="00A479E0">
              <w:rPr>
                <w:noProof/>
                <w:webHidden/>
              </w:rPr>
              <w:t>6</w:t>
            </w:r>
            <w:r w:rsidR="00A479E0">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968"/>
      <w:r w:rsidRPr="006768AB">
        <w:t>Introduction</w:t>
      </w:r>
      <w:bookmarkEnd w:id="4"/>
      <w:r w:rsidRPr="006768AB">
        <w:t xml:space="preserve"> </w:t>
      </w:r>
    </w:p>
    <w:p w14:paraId="75094E25" w14:textId="66720547" w:rsidR="00036DCE" w:rsidRDefault="00194A2A" w:rsidP="00212AB9">
      <w:pPr>
        <w:pStyle w:val="Heading2"/>
        <w:jc w:val="both"/>
      </w:pPr>
      <w:bookmarkStart w:id="5" w:name="_Toc470073969"/>
      <w:r>
        <w:t>Purpose</w:t>
      </w:r>
      <w:bookmarkEnd w:id="5"/>
    </w:p>
    <w:p w14:paraId="2AA3D009" w14:textId="269D49BA"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r w:rsidR="00F66399">
        <w:t>CommLib</w:t>
      </w:r>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970"/>
      <w:r>
        <w:t>Scope</w:t>
      </w:r>
      <w:bookmarkEnd w:id="6"/>
    </w:p>
    <w:p w14:paraId="328717D9" w14:textId="5F058D4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r w:rsidR="0082327B">
        <w:t>Comm</w:t>
      </w:r>
      <w:r w:rsidR="00543BE5">
        <w:t>Lib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971"/>
      <w:r>
        <w:t>References</w:t>
      </w:r>
      <w:bookmarkEnd w:id="7"/>
    </w:p>
    <w:p w14:paraId="6546D1C5" w14:textId="0A4D204B" w:rsidR="00A8723E" w:rsidRPr="00B31889" w:rsidRDefault="00347738" w:rsidP="00FB1634">
      <w:pPr>
        <w:pStyle w:val="BodyText"/>
        <w:rPr>
          <w:color w:val="000000" w:themeColor="text1"/>
        </w:rPr>
      </w:pPr>
      <w:r w:rsidRPr="00B31889">
        <w:rPr>
          <w:color w:val="000000" w:themeColor="text1"/>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B31889" w:rsidRPr="00B31889"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B31889" w:rsidRDefault="005979CD" w:rsidP="00532094">
            <w:pPr>
              <w:pStyle w:val="NoSpacing"/>
              <w:rPr>
                <w:b/>
                <w:color w:val="000000" w:themeColor="text1"/>
              </w:rPr>
            </w:pPr>
            <w:r w:rsidRPr="00B31889">
              <w:rPr>
                <w:b/>
                <w:color w:val="000000" w:themeColor="text1"/>
              </w:rPr>
              <w:t xml:space="preserve">Reference </w:t>
            </w:r>
            <w:r w:rsidR="00532094" w:rsidRPr="00B31889">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B31889" w:rsidRDefault="005979CD" w:rsidP="005979CD">
            <w:pPr>
              <w:pStyle w:val="NoSpacing"/>
              <w:rPr>
                <w:b/>
                <w:color w:val="000000" w:themeColor="text1"/>
              </w:rPr>
            </w:pPr>
            <w:r w:rsidRPr="00B31889">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B31889" w:rsidRDefault="005979CD" w:rsidP="005979CD">
            <w:pPr>
              <w:pStyle w:val="NoSpacing"/>
              <w:rPr>
                <w:b/>
                <w:color w:val="000000" w:themeColor="text1"/>
              </w:rPr>
            </w:pPr>
            <w:r w:rsidRPr="00B31889">
              <w:rPr>
                <w:b/>
                <w:color w:val="000000" w:themeColor="text1"/>
              </w:rPr>
              <w:t>Document Title</w:t>
            </w:r>
          </w:p>
        </w:tc>
      </w:tr>
      <w:tr w:rsidR="00B31889" w:rsidRPr="00B31889"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B31889" w:rsidRDefault="00767B8C" w:rsidP="000C5A83">
            <w:pPr>
              <w:pStyle w:val="NoSpacing"/>
              <w:rPr>
                <w:color w:val="000000" w:themeColor="text1"/>
              </w:rPr>
            </w:pPr>
            <w:r w:rsidRPr="00B31889">
              <w:rPr>
                <w:color w:val="000000" w:themeColor="text1"/>
              </w:rPr>
              <w:t>[SCMP</w:t>
            </w:r>
            <w:r w:rsidR="000C5A83" w:rsidRPr="00B31889">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B31889" w:rsidRDefault="001E3E9D" w:rsidP="001E3E9D">
            <w:pPr>
              <w:autoSpaceDE w:val="0"/>
              <w:autoSpaceDN w:val="0"/>
              <w:spacing w:after="0"/>
              <w:rPr>
                <w:rFonts w:eastAsia="Times New Roman" w:cs="Arial"/>
                <w:color w:val="000000" w:themeColor="text1"/>
              </w:rPr>
            </w:pPr>
            <w:r w:rsidRPr="00B31889">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B31889" w:rsidRDefault="000C5A83" w:rsidP="00767B8C">
            <w:pPr>
              <w:pStyle w:val="NoSpacing"/>
              <w:rPr>
                <w:color w:val="000000" w:themeColor="text1"/>
              </w:rPr>
            </w:pPr>
            <w:r w:rsidRPr="00B31889">
              <w:rPr>
                <w:color w:val="000000" w:themeColor="text1"/>
              </w:rPr>
              <w:t xml:space="preserve">Software </w:t>
            </w:r>
            <w:r w:rsidR="00767B8C" w:rsidRPr="00B31889">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97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973"/>
      <w:r w:rsidRPr="000113C6">
        <w:t>Configuration Status Accounting</w:t>
      </w:r>
      <w:bookmarkEnd w:id="11"/>
      <w:bookmarkEnd w:id="12"/>
    </w:p>
    <w:p w14:paraId="228784F5" w14:textId="44047C27" w:rsidR="00767B8C" w:rsidRDefault="00767B8C" w:rsidP="00767B8C">
      <w:pPr>
        <w:pStyle w:val="Heading2"/>
      </w:pPr>
      <w:bookmarkStart w:id="13" w:name="_Toc470073974"/>
      <w:r>
        <w:t>Versions</w:t>
      </w:r>
      <w:bookmarkEnd w:id="13"/>
    </w:p>
    <w:p w14:paraId="1BA4E8EF" w14:textId="40E6CDA9" w:rsidR="002F5FAD" w:rsidRPr="00B31889"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r w:rsidR="0082327B">
        <w:t>CommLib Android</w:t>
      </w:r>
      <w:r w:rsidR="009E02C7" w:rsidRPr="00F25753">
        <w:t xml:space="preserve"> including the versions of its </w:t>
      </w:r>
      <w:r w:rsidR="00D11CBC" w:rsidRPr="00F25753">
        <w:t>configuration items</w:t>
      </w:r>
      <w:r w:rsidR="008D751E" w:rsidRPr="00F25753">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E435ED">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E435ED">
        <w:tc>
          <w:tcPr>
            <w:tcW w:w="2279" w:type="pct"/>
            <w:shd w:val="clear" w:color="auto" w:fill="auto"/>
          </w:tcPr>
          <w:p w14:paraId="5EFACCED" w14:textId="0249E05B" w:rsidR="0065474B" w:rsidRPr="00F25753" w:rsidRDefault="0082327B" w:rsidP="00FB446F">
            <w:pPr>
              <w:pStyle w:val="Text"/>
            </w:pPr>
            <w:r>
              <w:t>Comm</w:t>
            </w:r>
            <w:r w:rsidR="00543BE5">
              <w:t>Lib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3D48EFEE" w:rsidR="0065474B" w:rsidRPr="00F25753" w:rsidRDefault="004C6406" w:rsidP="00E61400">
            <w:pPr>
              <w:pStyle w:val="Text"/>
            </w:pPr>
            <w:r>
              <w:rPr>
                <w:color w:val="000000" w:themeColor="text1"/>
              </w:rPr>
              <w:t>7.0.0</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E435ED">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D11CBC" w:rsidRPr="002F5FAD" w14:paraId="6AF587DF" w14:textId="79B028A1" w:rsidTr="00E435ED">
        <w:tc>
          <w:tcPr>
            <w:tcW w:w="2279" w:type="pct"/>
          </w:tcPr>
          <w:p w14:paraId="4466A778" w14:textId="7B463639" w:rsidR="00D11CBC" w:rsidRPr="00E024D0" w:rsidRDefault="00E024D0" w:rsidP="00F25753">
            <w:pPr>
              <w:pStyle w:val="Default"/>
              <w:rPr>
                <w:rFonts w:ascii="Arial" w:eastAsia="Times New Roman" w:hAnsi="Arial" w:cs="Arial"/>
                <w:bCs/>
                <w:color w:val="000000" w:themeColor="text1"/>
                <w:sz w:val="20"/>
                <w:szCs w:val="20"/>
                <w:lang w:val="en-US"/>
              </w:rPr>
            </w:pPr>
            <w:r w:rsidRPr="00E024D0">
              <w:rPr>
                <w:rFonts w:ascii="Arial" w:eastAsia="Times New Roman" w:hAnsi="Arial" w:cs="Arial"/>
                <w:bCs/>
                <w:color w:val="000000" w:themeColor="text1"/>
                <w:sz w:val="20"/>
                <w:szCs w:val="20"/>
                <w:lang w:val="en-US"/>
              </w:rPr>
              <w:t>CommLib-all Android</w:t>
            </w:r>
          </w:p>
        </w:tc>
        <w:tc>
          <w:tcPr>
            <w:tcW w:w="1324" w:type="pct"/>
          </w:tcPr>
          <w:p w14:paraId="31338814" w14:textId="4F9B252A" w:rsidR="00D11CBC"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20F826CF" w14:textId="7637FFF4" w:rsidR="00D11CBC" w:rsidRPr="00E024D0" w:rsidRDefault="004C6406" w:rsidP="00FB446F">
            <w:pPr>
              <w:pStyle w:val="Text"/>
              <w:rPr>
                <w:rFonts w:cs="Arial"/>
                <w:color w:val="000000" w:themeColor="text1"/>
              </w:rPr>
            </w:pPr>
            <w:r>
              <w:rPr>
                <w:rFonts w:cs="Arial"/>
                <w:color w:val="000000" w:themeColor="text1"/>
              </w:rPr>
              <w:t>1.4.0</w:t>
            </w:r>
          </w:p>
        </w:tc>
        <w:tc>
          <w:tcPr>
            <w:tcW w:w="734" w:type="pct"/>
          </w:tcPr>
          <w:p w14:paraId="76139F79" w14:textId="1E3091CC" w:rsidR="00D11CBC" w:rsidRPr="00E024D0" w:rsidRDefault="00E024D0" w:rsidP="0073154A">
            <w:pPr>
              <w:pStyle w:val="Text"/>
              <w:jc w:val="center"/>
              <w:rPr>
                <w:rFonts w:cs="Arial"/>
                <w:color w:val="000000" w:themeColor="text1"/>
              </w:rPr>
            </w:pPr>
            <w:r w:rsidRPr="00E024D0">
              <w:rPr>
                <w:rFonts w:cs="Arial"/>
                <w:color w:val="000000" w:themeColor="text1"/>
              </w:rPr>
              <w:t>--</w:t>
            </w:r>
          </w:p>
        </w:tc>
      </w:tr>
      <w:tr w:rsidR="00E024D0" w:rsidRPr="002F5FAD" w14:paraId="0B5FB6DB" w14:textId="77777777" w:rsidTr="00E435ED">
        <w:tc>
          <w:tcPr>
            <w:tcW w:w="2279" w:type="pct"/>
          </w:tcPr>
          <w:p w14:paraId="7DCE8D96" w14:textId="71F698FE" w:rsidR="00E024D0" w:rsidRPr="00E024D0" w:rsidRDefault="00E024D0" w:rsidP="00F25753">
            <w:pPr>
              <w:pStyle w:val="Default"/>
              <w:rPr>
                <w:rFonts w:ascii="Arial" w:hAnsi="Arial" w:cs="Arial"/>
                <w:color w:val="000000" w:themeColor="text1"/>
                <w:sz w:val="20"/>
                <w:szCs w:val="20"/>
                <w:lang w:val="en-US"/>
              </w:rPr>
            </w:pPr>
            <w:r w:rsidRPr="00E024D0">
              <w:rPr>
                <w:rFonts w:ascii="Arial" w:hAnsi="Arial" w:cs="Arial"/>
                <w:color w:val="000000" w:themeColor="text1"/>
                <w:sz w:val="20"/>
                <w:szCs w:val="20"/>
                <w:lang w:val="en-US"/>
              </w:rPr>
              <w:t>Cloudcontroller-API Android</w:t>
            </w:r>
          </w:p>
        </w:tc>
        <w:tc>
          <w:tcPr>
            <w:tcW w:w="1324" w:type="pct"/>
          </w:tcPr>
          <w:p w14:paraId="781AB112" w14:textId="1C583346" w:rsidR="00E024D0" w:rsidRPr="00E024D0" w:rsidRDefault="00E024D0" w:rsidP="00B439B5">
            <w:pPr>
              <w:pStyle w:val="Text"/>
              <w:rPr>
                <w:rFonts w:cs="Arial"/>
                <w:color w:val="000000" w:themeColor="text1"/>
              </w:rPr>
            </w:pPr>
            <w:r w:rsidRPr="00E024D0">
              <w:rPr>
                <w:rFonts w:cs="Arial"/>
                <w:color w:val="000000" w:themeColor="text1"/>
              </w:rPr>
              <w:t>Philips</w:t>
            </w:r>
          </w:p>
        </w:tc>
        <w:tc>
          <w:tcPr>
            <w:tcW w:w="663" w:type="pct"/>
          </w:tcPr>
          <w:p w14:paraId="3307E9DD" w14:textId="40308995" w:rsidR="00E024D0" w:rsidRPr="00E024D0" w:rsidRDefault="004C6406" w:rsidP="00FB446F">
            <w:pPr>
              <w:pStyle w:val="Text"/>
              <w:rPr>
                <w:rFonts w:cs="Arial"/>
                <w:color w:val="000000" w:themeColor="text1"/>
              </w:rPr>
            </w:pPr>
            <w:r>
              <w:rPr>
                <w:rFonts w:cs="Arial"/>
                <w:color w:val="000000" w:themeColor="text1"/>
              </w:rPr>
              <w:t>3.3.0</w:t>
            </w:r>
          </w:p>
        </w:tc>
        <w:tc>
          <w:tcPr>
            <w:tcW w:w="734" w:type="pct"/>
          </w:tcPr>
          <w:p w14:paraId="51A39388" w14:textId="2BB74CC0" w:rsidR="00E024D0" w:rsidRPr="00E024D0" w:rsidRDefault="00E024D0" w:rsidP="0073154A">
            <w:pPr>
              <w:pStyle w:val="Text"/>
              <w:jc w:val="center"/>
              <w:rPr>
                <w:rFonts w:cs="Arial"/>
                <w:color w:val="000000" w:themeColor="text1"/>
              </w:rPr>
            </w:pPr>
            <w:r>
              <w:rPr>
                <w:rFonts w:cs="Arial"/>
                <w:color w:val="000000" w:themeColor="text1"/>
              </w:rPr>
              <w:t>--</w:t>
            </w:r>
          </w:p>
        </w:tc>
      </w:tr>
      <w:tr w:rsidR="00F25753" w:rsidRPr="002F5FAD" w14:paraId="0F61B6A5" w14:textId="77777777" w:rsidTr="00E435ED">
        <w:tc>
          <w:tcPr>
            <w:tcW w:w="2279" w:type="pct"/>
          </w:tcPr>
          <w:p w14:paraId="685474DE" w14:textId="7EB3C696" w:rsidR="00F25753" w:rsidRPr="00E024D0" w:rsidRDefault="00E024D0" w:rsidP="00F25753">
            <w:pPr>
              <w:pStyle w:val="Default"/>
              <w:rPr>
                <w:rFonts w:ascii="Arial" w:hAnsi="Arial" w:cs="Arial"/>
                <w:color w:val="000000" w:themeColor="text1"/>
                <w:sz w:val="20"/>
                <w:szCs w:val="20"/>
                <w:lang w:val="en-US"/>
              </w:rPr>
            </w:pPr>
            <w:r>
              <w:rPr>
                <w:rFonts w:ascii="Arial" w:hAnsi="Arial" w:cs="Arial"/>
                <w:color w:val="000000" w:themeColor="text1"/>
                <w:sz w:val="20"/>
                <w:szCs w:val="20"/>
                <w:lang w:val="en-US"/>
              </w:rPr>
              <w:t>Cloudcontroller Android</w:t>
            </w:r>
          </w:p>
        </w:tc>
        <w:tc>
          <w:tcPr>
            <w:tcW w:w="1324" w:type="pct"/>
          </w:tcPr>
          <w:p w14:paraId="0B146868" w14:textId="51D6779B" w:rsidR="00F25753" w:rsidRPr="00E024D0" w:rsidRDefault="00E024D0" w:rsidP="00B439B5">
            <w:pPr>
              <w:pStyle w:val="Text"/>
              <w:rPr>
                <w:rFonts w:cs="Arial"/>
                <w:color w:val="000000" w:themeColor="text1"/>
              </w:rPr>
            </w:pPr>
            <w:r>
              <w:rPr>
                <w:rFonts w:cs="Arial"/>
                <w:color w:val="000000" w:themeColor="text1"/>
              </w:rPr>
              <w:t>Philips</w:t>
            </w:r>
          </w:p>
        </w:tc>
        <w:tc>
          <w:tcPr>
            <w:tcW w:w="663" w:type="pct"/>
          </w:tcPr>
          <w:p w14:paraId="28F605A5" w14:textId="1E97EBEB" w:rsidR="00F25753" w:rsidRPr="00E024D0" w:rsidRDefault="004C6406" w:rsidP="00FB446F">
            <w:pPr>
              <w:pStyle w:val="Text"/>
              <w:rPr>
                <w:rFonts w:cs="Arial"/>
                <w:color w:val="000000" w:themeColor="text1"/>
              </w:rPr>
            </w:pPr>
            <w:r>
              <w:rPr>
                <w:rFonts w:cs="Arial"/>
                <w:color w:val="000000" w:themeColor="text1"/>
              </w:rPr>
              <w:t>5.3.0</w:t>
            </w:r>
          </w:p>
        </w:tc>
        <w:tc>
          <w:tcPr>
            <w:tcW w:w="734" w:type="pct"/>
          </w:tcPr>
          <w:p w14:paraId="014356B3" w14:textId="32083A9E" w:rsidR="00F25753" w:rsidRPr="00E024D0" w:rsidRDefault="00E024D0" w:rsidP="0073154A">
            <w:pPr>
              <w:pStyle w:val="Text"/>
              <w:jc w:val="center"/>
              <w:rPr>
                <w:rFonts w:cs="Arial"/>
                <w:color w:val="000000" w:themeColor="text1"/>
              </w:rPr>
            </w:pPr>
            <w:r>
              <w:rPr>
                <w:rFonts w:cs="Arial"/>
                <w:color w:val="000000" w:themeColor="text1"/>
              </w:rPr>
              <w:t>--</w:t>
            </w:r>
          </w:p>
        </w:tc>
      </w:tr>
    </w:tbl>
    <w:p w14:paraId="0E47B796" w14:textId="0707C76A" w:rsidR="00767B8C" w:rsidRDefault="00767B8C" w:rsidP="00767B8C">
      <w:pPr>
        <w:spacing w:after="0"/>
        <w:rPr>
          <w:i/>
          <w:color w:val="000000" w:themeColor="text1"/>
        </w:rPr>
      </w:pPr>
    </w:p>
    <w:p w14:paraId="698AC010" w14:textId="77777777" w:rsidR="002373B6" w:rsidRDefault="002373B6" w:rsidP="002373B6">
      <w:pPr>
        <w:spacing w:after="0"/>
        <w:rPr>
          <w:i/>
          <w:color w:val="000000" w:themeColor="text1"/>
        </w:rPr>
      </w:pPr>
      <w:r>
        <w:rPr>
          <w:i/>
          <w:color w:val="000000" w:themeColor="text1"/>
        </w:rPr>
        <w:t>No additional software configurations are delivered, however dependencies on external libraries are implied by using the released library. The exact versions of those external libraries can be found by consulting the following file and looking for ‘compile’ dependencies:</w:t>
      </w:r>
    </w:p>
    <w:p w14:paraId="6DB0B982" w14:textId="657ED522" w:rsidR="0064765F" w:rsidRDefault="001B6F71" w:rsidP="002373B6">
      <w:pPr>
        <w:spacing w:after="0"/>
      </w:pPr>
      <w:hyperlink r:id="rId12" w:history="1">
        <w:r w:rsidRPr="00ED5D37">
          <w:rPr>
            <w:rStyle w:val="Hyperlink"/>
          </w:rPr>
          <w:t>https://bitbucket.atlas.philips.com/projects/COM/repos/dicomm-android/browse/Source/DICommClient/dicommClientLib/build.gradle?at=refs%2Fheads%2Frelease%2Fplatform_2.2.0</w:t>
        </w:r>
      </w:hyperlink>
    </w:p>
    <w:p w14:paraId="6D4265BB" w14:textId="77777777" w:rsidR="001B6F71" w:rsidRDefault="001B6F71" w:rsidP="002373B6">
      <w:pPr>
        <w:spacing w:after="0"/>
        <w:rPr>
          <w:i/>
          <w:color w:val="000000" w:themeColor="text1"/>
        </w:rPr>
      </w:pPr>
      <w:bookmarkStart w:id="14" w:name="_GoBack"/>
      <w:bookmarkEnd w:id="14"/>
    </w:p>
    <w:p w14:paraId="405AF970" w14:textId="77777777" w:rsidR="002373B6" w:rsidRPr="00B31889" w:rsidRDefault="002373B6" w:rsidP="002373B6">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0EE7D17A" w14:textId="597A4FE8" w:rsidR="00767B8C" w:rsidRDefault="00767B8C" w:rsidP="00767B8C">
      <w:pPr>
        <w:pStyle w:val="Heading2"/>
      </w:pPr>
      <w:bookmarkStart w:id="15" w:name="_Toc470073975"/>
      <w:r>
        <w:lastRenderedPageBreak/>
        <w:t>Changes</w:t>
      </w:r>
      <w:bookmarkEnd w:id="15"/>
    </w:p>
    <w:p w14:paraId="5541EC72" w14:textId="114C41A6" w:rsidR="00505B1A" w:rsidRPr="00543BE5" w:rsidRDefault="00E435ED" w:rsidP="00F5730F">
      <w:pPr>
        <w:rPr>
          <w:i/>
          <w:color w:val="000000" w:themeColor="text1"/>
        </w:rPr>
      </w:pPr>
      <w:r>
        <w:rPr>
          <w:i/>
          <w:color w:val="000000" w:themeColor="text1"/>
        </w:rPr>
        <w:t>Not applicable. Rationale; all manual and automated test steps are run after every change</w:t>
      </w:r>
      <w:r w:rsidR="00E4188D">
        <w:rPr>
          <w:i/>
          <w:color w:val="000000" w:themeColor="text1"/>
        </w:rPr>
        <w:t xml:space="preserve"> on a release</w:t>
      </w:r>
      <w:r>
        <w:rPr>
          <w:i/>
          <w:color w:val="000000" w:themeColor="text1"/>
        </w:rPr>
        <w:t>.</w:t>
      </w:r>
    </w:p>
    <w:sectPr w:rsidR="00505B1A" w:rsidRPr="00543BE5"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F84BAF" w14:textId="77777777" w:rsidR="00287C01" w:rsidRDefault="00287C01">
      <w:r>
        <w:separator/>
      </w:r>
    </w:p>
    <w:p w14:paraId="647C2ED2" w14:textId="77777777" w:rsidR="00287C01" w:rsidRDefault="00287C01"/>
    <w:p w14:paraId="0B1D1B9D" w14:textId="77777777" w:rsidR="00287C01" w:rsidRDefault="00287C01" w:rsidP="00EF70B1"/>
    <w:p w14:paraId="76B90A08" w14:textId="77777777" w:rsidR="00287C01" w:rsidRDefault="00287C01" w:rsidP="00EF70B1"/>
    <w:p w14:paraId="33C2D75C" w14:textId="77777777" w:rsidR="00287C01" w:rsidRDefault="00287C01" w:rsidP="00EF70B1"/>
    <w:p w14:paraId="54CCA10A" w14:textId="77777777" w:rsidR="00287C01" w:rsidRDefault="00287C01" w:rsidP="00EF70B1"/>
    <w:p w14:paraId="494AD473" w14:textId="77777777" w:rsidR="00287C01" w:rsidRDefault="00287C01" w:rsidP="00214BFF"/>
  </w:endnote>
  <w:endnote w:type="continuationSeparator" w:id="0">
    <w:p w14:paraId="61C81BD4" w14:textId="77777777" w:rsidR="00287C01" w:rsidRDefault="00287C01">
      <w:r>
        <w:continuationSeparator/>
      </w:r>
    </w:p>
    <w:p w14:paraId="54E07E7D" w14:textId="77777777" w:rsidR="00287C01" w:rsidRDefault="00287C01"/>
    <w:p w14:paraId="43615F85" w14:textId="77777777" w:rsidR="00287C01" w:rsidRDefault="00287C01" w:rsidP="00EF70B1"/>
    <w:p w14:paraId="099A508E" w14:textId="77777777" w:rsidR="00287C01" w:rsidRDefault="00287C01" w:rsidP="00EF70B1"/>
    <w:p w14:paraId="001105E5" w14:textId="77777777" w:rsidR="00287C01" w:rsidRDefault="00287C01" w:rsidP="00EF70B1"/>
    <w:p w14:paraId="281BDF69" w14:textId="77777777" w:rsidR="00287C01" w:rsidRDefault="00287C01" w:rsidP="00EF70B1"/>
    <w:p w14:paraId="505681FB" w14:textId="77777777" w:rsidR="00287C01" w:rsidRDefault="00287C01"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C03A941" w:rsidR="0054684C" w:rsidRPr="00487C2E" w:rsidRDefault="0005204C" w:rsidP="00782F17">
          <w:pPr>
            <w:pStyle w:val="Footer"/>
          </w:pPr>
          <w:r>
            <w:t>JaiVis-20161122</w:t>
          </w:r>
          <w:r w:rsidR="008950B5">
            <w:t>-02</w:t>
          </w:r>
          <w:r w:rsidR="00487C2E" w:rsidRPr="00487C2E">
            <w:t>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r>
            <w:t>Modif.date</w:t>
          </w:r>
          <w:r w:rsidRPr="00306291">
            <w:t>:</w:t>
          </w:r>
        </w:p>
      </w:tc>
      <w:tc>
        <w:tcPr>
          <w:tcW w:w="2282" w:type="dxa"/>
          <w:vAlign w:val="center"/>
        </w:tcPr>
        <w:p w14:paraId="5FAC146B" w14:textId="08C0410E" w:rsidR="0054684C" w:rsidRPr="00487C2E" w:rsidRDefault="004C6406" w:rsidP="00CD4582">
          <w:pPr>
            <w:pStyle w:val="Footer"/>
          </w:pPr>
          <w:r>
            <w:t>2017-Jul-14</w:t>
          </w:r>
        </w:p>
      </w:tc>
      <w:tc>
        <w:tcPr>
          <w:tcW w:w="3537" w:type="dxa"/>
          <w:gridSpan w:val="2"/>
          <w:vMerge w:val="restart"/>
          <w:vAlign w:val="center"/>
        </w:tcPr>
        <w:p w14:paraId="5FAC146C" w14:textId="20409989" w:rsidR="0054684C" w:rsidRPr="00306291" w:rsidRDefault="0054684C" w:rsidP="00F43091">
          <w:pPr>
            <w:pStyle w:val="Footer"/>
            <w:jc w:val="center"/>
          </w:pPr>
          <w:r>
            <w:t>Configuration Items</w:t>
          </w:r>
          <w:r w:rsidRPr="00306291">
            <w:br/>
          </w:r>
          <w:r w:rsidR="008950B5">
            <w:t>Comm</w:t>
          </w:r>
          <w:r w:rsidR="0005204C">
            <w:t>Lib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7B0EEFB" w:rsidR="0054684C" w:rsidRPr="00487C2E" w:rsidRDefault="00F23E8C" w:rsidP="00782F17">
          <w:pPr>
            <w:pStyle w:val="Footer"/>
          </w:pPr>
          <w:r>
            <w:t>1.2</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Ernest A</w:t>
          </w:r>
          <w:r w:rsidR="0005204C">
            <w:t>ngl</w:t>
          </w:r>
          <w:r w:rsidRPr="00F03ED1">
            <w:rPr>
              <w:rFonts w:cs="Arial"/>
            </w:rPr>
            <w:t>è</w:t>
          </w:r>
          <w:r w:rsidR="0005204C">
            <w:t xml:space="preserve">s </w:t>
          </w:r>
          <w:r>
            <w:t>Isern</w:t>
          </w:r>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0056386" w:rsidR="0054684C" w:rsidRPr="00487C2E" w:rsidRDefault="00F23E8C" w:rsidP="00782F17">
          <w:pPr>
            <w:pStyle w:val="Footer"/>
          </w:pPr>
          <w:r>
            <w:t>draft</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34150D8F"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F23E8C">
                <w:rPr>
                  <w:lang w:val="en-GB"/>
                </w:rPr>
                <w:t>1.0</w:t>
              </w:r>
              <w:r w:rsidR="00F23E8C">
                <w:rPr>
                  <w:lang w:val="en-GB"/>
                </w:rPr>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1B6F71">
            <w:rPr>
              <w:noProof/>
            </w:rPr>
            <w:t>2</w:t>
          </w:r>
          <w:r w:rsidRPr="00AB783E">
            <w:fldChar w:fldCharType="end"/>
          </w:r>
          <w:r w:rsidRPr="00AB783E">
            <w:t xml:space="preserve"> of </w:t>
          </w:r>
          <w:fldSimple w:instr=" NUMPAGES  \* Arabic  \* MERGEFORMAT ">
            <w:r w:rsidR="001B6F71">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357D3" w14:textId="77777777" w:rsidR="00287C01" w:rsidRDefault="00287C01">
      <w:r>
        <w:separator/>
      </w:r>
    </w:p>
    <w:p w14:paraId="4ACD2DDE" w14:textId="77777777" w:rsidR="00287C01" w:rsidRDefault="00287C01"/>
    <w:p w14:paraId="3C656CFF" w14:textId="77777777" w:rsidR="00287C01" w:rsidRDefault="00287C01" w:rsidP="00EF70B1"/>
    <w:p w14:paraId="1A135A31" w14:textId="77777777" w:rsidR="00287C01" w:rsidRDefault="00287C01" w:rsidP="00EF70B1"/>
    <w:p w14:paraId="7377BE53" w14:textId="77777777" w:rsidR="00287C01" w:rsidRDefault="00287C01" w:rsidP="00EF70B1"/>
    <w:p w14:paraId="53CD5CA7" w14:textId="77777777" w:rsidR="00287C01" w:rsidRDefault="00287C01" w:rsidP="00EF70B1"/>
    <w:p w14:paraId="08685F18" w14:textId="77777777" w:rsidR="00287C01" w:rsidRDefault="00287C01" w:rsidP="00214BFF"/>
  </w:footnote>
  <w:footnote w:type="continuationSeparator" w:id="0">
    <w:p w14:paraId="63692DD4" w14:textId="77777777" w:rsidR="00287C01" w:rsidRDefault="00287C01">
      <w:r>
        <w:continuationSeparator/>
      </w:r>
    </w:p>
    <w:p w14:paraId="550FFC6D" w14:textId="77777777" w:rsidR="00287C01" w:rsidRDefault="00287C01"/>
    <w:p w14:paraId="6153B657" w14:textId="77777777" w:rsidR="00287C01" w:rsidRDefault="00287C01" w:rsidP="00EF70B1"/>
    <w:p w14:paraId="63871227" w14:textId="77777777" w:rsidR="00287C01" w:rsidRDefault="00287C01" w:rsidP="00EF70B1"/>
    <w:p w14:paraId="4FD0473F" w14:textId="77777777" w:rsidR="00287C01" w:rsidRDefault="00287C01" w:rsidP="00EF70B1"/>
    <w:p w14:paraId="044A1701" w14:textId="77777777" w:rsidR="00287C01" w:rsidRDefault="00287C01" w:rsidP="00EF70B1"/>
    <w:p w14:paraId="2961300C" w14:textId="77777777" w:rsidR="00287C01" w:rsidRDefault="00287C01"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lang w:val="en-GB" w:eastAsia="en-GB"/>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715F7755"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r w:rsidR="008950B5">
            <w:rPr>
              <w:b/>
              <w:sz w:val="32"/>
              <w:szCs w:val="32"/>
            </w:rPr>
            <w:t>Comm</w:t>
          </w:r>
          <w:r w:rsidR="0005204C">
            <w:rPr>
              <w:b/>
              <w:sz w:val="32"/>
              <w:szCs w:val="32"/>
            </w:rPr>
            <w:t>Lib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lang w:val="en-GB" w:eastAsia="en-GB"/>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476"/>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04A57"/>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B6F71"/>
    <w:rsid w:val="001C4A4F"/>
    <w:rsid w:val="001C4E54"/>
    <w:rsid w:val="001C53E5"/>
    <w:rsid w:val="001C7BB7"/>
    <w:rsid w:val="001C7E5F"/>
    <w:rsid w:val="001D2695"/>
    <w:rsid w:val="001D33AD"/>
    <w:rsid w:val="001D5DDA"/>
    <w:rsid w:val="001D7649"/>
    <w:rsid w:val="001D7EC8"/>
    <w:rsid w:val="001E096E"/>
    <w:rsid w:val="001E1B44"/>
    <w:rsid w:val="001E2F3C"/>
    <w:rsid w:val="001E3E9D"/>
    <w:rsid w:val="001E6CF2"/>
    <w:rsid w:val="001E746D"/>
    <w:rsid w:val="001F0B2C"/>
    <w:rsid w:val="001F1E50"/>
    <w:rsid w:val="001F1FAF"/>
    <w:rsid w:val="001F3297"/>
    <w:rsid w:val="001F7E33"/>
    <w:rsid w:val="002053CC"/>
    <w:rsid w:val="00207549"/>
    <w:rsid w:val="002103E2"/>
    <w:rsid w:val="002108ED"/>
    <w:rsid w:val="00212AB9"/>
    <w:rsid w:val="00214BFF"/>
    <w:rsid w:val="00221AFE"/>
    <w:rsid w:val="002321A4"/>
    <w:rsid w:val="0023675C"/>
    <w:rsid w:val="002369A5"/>
    <w:rsid w:val="002373B6"/>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87C01"/>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ACF"/>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31DE"/>
    <w:rsid w:val="00452CF6"/>
    <w:rsid w:val="00453EF4"/>
    <w:rsid w:val="00455E50"/>
    <w:rsid w:val="004579A3"/>
    <w:rsid w:val="00457EEC"/>
    <w:rsid w:val="00464CF5"/>
    <w:rsid w:val="0046524C"/>
    <w:rsid w:val="00466B55"/>
    <w:rsid w:val="00480EA2"/>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C6406"/>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B72"/>
    <w:rsid w:val="00511221"/>
    <w:rsid w:val="005130F0"/>
    <w:rsid w:val="0051352F"/>
    <w:rsid w:val="0051695D"/>
    <w:rsid w:val="00521DF2"/>
    <w:rsid w:val="00524106"/>
    <w:rsid w:val="00526253"/>
    <w:rsid w:val="00532094"/>
    <w:rsid w:val="005356F0"/>
    <w:rsid w:val="00535B9C"/>
    <w:rsid w:val="00540046"/>
    <w:rsid w:val="005408FE"/>
    <w:rsid w:val="00543BE5"/>
    <w:rsid w:val="0054684C"/>
    <w:rsid w:val="005475E1"/>
    <w:rsid w:val="00550628"/>
    <w:rsid w:val="005517FE"/>
    <w:rsid w:val="00554FE4"/>
    <w:rsid w:val="00555B82"/>
    <w:rsid w:val="00565942"/>
    <w:rsid w:val="00566992"/>
    <w:rsid w:val="00566C4C"/>
    <w:rsid w:val="00570875"/>
    <w:rsid w:val="00572B46"/>
    <w:rsid w:val="005736F2"/>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53DC"/>
    <w:rsid w:val="0064688B"/>
    <w:rsid w:val="00646F43"/>
    <w:rsid w:val="0064765F"/>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40AC"/>
    <w:rsid w:val="00685730"/>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9BE"/>
    <w:rsid w:val="00742CCA"/>
    <w:rsid w:val="00743D47"/>
    <w:rsid w:val="00744146"/>
    <w:rsid w:val="007559B7"/>
    <w:rsid w:val="007606F5"/>
    <w:rsid w:val="00764784"/>
    <w:rsid w:val="00764E9E"/>
    <w:rsid w:val="00766A86"/>
    <w:rsid w:val="00767748"/>
    <w:rsid w:val="00767B8C"/>
    <w:rsid w:val="00772AE4"/>
    <w:rsid w:val="00772DE3"/>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345"/>
    <w:rsid w:val="007A7D73"/>
    <w:rsid w:val="007B161B"/>
    <w:rsid w:val="007B3825"/>
    <w:rsid w:val="007D18AB"/>
    <w:rsid w:val="007D2D60"/>
    <w:rsid w:val="007D3E65"/>
    <w:rsid w:val="007D7733"/>
    <w:rsid w:val="007E512B"/>
    <w:rsid w:val="007F286A"/>
    <w:rsid w:val="007F3C7F"/>
    <w:rsid w:val="007F44A1"/>
    <w:rsid w:val="007F4518"/>
    <w:rsid w:val="007F4F44"/>
    <w:rsid w:val="007F7821"/>
    <w:rsid w:val="0081026B"/>
    <w:rsid w:val="00811305"/>
    <w:rsid w:val="008137C0"/>
    <w:rsid w:val="0081552D"/>
    <w:rsid w:val="00822CC9"/>
    <w:rsid w:val="0082327B"/>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0FA4"/>
    <w:rsid w:val="008619DC"/>
    <w:rsid w:val="00867B83"/>
    <w:rsid w:val="00867E33"/>
    <w:rsid w:val="00881922"/>
    <w:rsid w:val="00892C02"/>
    <w:rsid w:val="00893536"/>
    <w:rsid w:val="008950B5"/>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9E0"/>
    <w:rsid w:val="00A47E65"/>
    <w:rsid w:val="00A52FE7"/>
    <w:rsid w:val="00A5337C"/>
    <w:rsid w:val="00A54254"/>
    <w:rsid w:val="00A547F2"/>
    <w:rsid w:val="00A603DF"/>
    <w:rsid w:val="00A61068"/>
    <w:rsid w:val="00A642D1"/>
    <w:rsid w:val="00A656F6"/>
    <w:rsid w:val="00A72C11"/>
    <w:rsid w:val="00A74AD5"/>
    <w:rsid w:val="00A80C99"/>
    <w:rsid w:val="00A81B32"/>
    <w:rsid w:val="00A82A09"/>
    <w:rsid w:val="00A82FCE"/>
    <w:rsid w:val="00A843B0"/>
    <w:rsid w:val="00A8541E"/>
    <w:rsid w:val="00A86E77"/>
    <w:rsid w:val="00A8723E"/>
    <w:rsid w:val="00A96DC9"/>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7252"/>
    <w:rsid w:val="00B31889"/>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282F"/>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5579"/>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582"/>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024D0"/>
    <w:rsid w:val="00E105DA"/>
    <w:rsid w:val="00E11614"/>
    <w:rsid w:val="00E14A0E"/>
    <w:rsid w:val="00E1576E"/>
    <w:rsid w:val="00E17FE8"/>
    <w:rsid w:val="00E21D4F"/>
    <w:rsid w:val="00E22CC5"/>
    <w:rsid w:val="00E2629A"/>
    <w:rsid w:val="00E308D4"/>
    <w:rsid w:val="00E3209E"/>
    <w:rsid w:val="00E33120"/>
    <w:rsid w:val="00E37F3B"/>
    <w:rsid w:val="00E4188D"/>
    <w:rsid w:val="00E435ED"/>
    <w:rsid w:val="00E45911"/>
    <w:rsid w:val="00E45AD8"/>
    <w:rsid w:val="00E50CB9"/>
    <w:rsid w:val="00E510C3"/>
    <w:rsid w:val="00E574E3"/>
    <w:rsid w:val="00E57CC7"/>
    <w:rsid w:val="00E57CE0"/>
    <w:rsid w:val="00E61400"/>
    <w:rsid w:val="00E64994"/>
    <w:rsid w:val="00E70683"/>
    <w:rsid w:val="00E709D3"/>
    <w:rsid w:val="00E71790"/>
    <w:rsid w:val="00E72305"/>
    <w:rsid w:val="00E74898"/>
    <w:rsid w:val="00E7538C"/>
    <w:rsid w:val="00E77006"/>
    <w:rsid w:val="00E770AC"/>
    <w:rsid w:val="00E8252D"/>
    <w:rsid w:val="00E839A2"/>
    <w:rsid w:val="00E951BC"/>
    <w:rsid w:val="00E96586"/>
    <w:rsid w:val="00EA29CE"/>
    <w:rsid w:val="00EA3F86"/>
    <w:rsid w:val="00EA55B3"/>
    <w:rsid w:val="00EA6894"/>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3E8C"/>
    <w:rsid w:val="00F24D78"/>
    <w:rsid w:val="00F25753"/>
    <w:rsid w:val="00F25EA1"/>
    <w:rsid w:val="00F340F5"/>
    <w:rsid w:val="00F37F0A"/>
    <w:rsid w:val="00F43091"/>
    <w:rsid w:val="00F45192"/>
    <w:rsid w:val="00F465EF"/>
    <w:rsid w:val="00F505DE"/>
    <w:rsid w:val="00F534F7"/>
    <w:rsid w:val="00F5494A"/>
    <w:rsid w:val="00F5730F"/>
    <w:rsid w:val="00F630E1"/>
    <w:rsid w:val="00F63538"/>
    <w:rsid w:val="00F63C0A"/>
    <w:rsid w:val="00F66399"/>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A1124"/>
    <w:rsid w:val="00FA4FE0"/>
    <w:rsid w:val="00FA727B"/>
    <w:rsid w:val="00FA7711"/>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2373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760956984">
      <w:bodyDiv w:val="1"/>
      <w:marLeft w:val="0"/>
      <w:marRight w:val="0"/>
      <w:marTop w:val="0"/>
      <w:marBottom w:val="0"/>
      <w:divBdr>
        <w:top w:val="none" w:sz="0" w:space="0" w:color="auto"/>
        <w:left w:val="none" w:sz="0" w:space="0" w:color="auto"/>
        <w:bottom w:val="none" w:sz="0" w:space="0" w:color="auto"/>
        <w:right w:val="none" w:sz="0" w:space="0" w:color="auto"/>
      </w:divBdr>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COM/repos/dicomm-android/browse/Source/DICommClient/dicommClientLib/build.gradle?at=refs%2Fheads%2Frelease%2Fplatform_2.2.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73A95-8568-46DE-AC5C-3218026915B7}">
  <ds:schemaRefs>
    <ds:schemaRef ds:uri="office.server.policy"/>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26D452-BE2E-B94A-94B0-1EBEB0557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38</TotalTime>
  <Pages>6</Pages>
  <Words>512</Words>
  <Characters>2920</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Jaime Visser</cp:lastModifiedBy>
  <cp:revision>18</cp:revision>
  <cp:lastPrinted>2016-09-21T07:10:00Z</cp:lastPrinted>
  <dcterms:created xsi:type="dcterms:W3CDTF">2016-11-22T10:11:00Z</dcterms:created>
  <dcterms:modified xsi:type="dcterms:W3CDTF">2017-07-14T12:27:00Z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