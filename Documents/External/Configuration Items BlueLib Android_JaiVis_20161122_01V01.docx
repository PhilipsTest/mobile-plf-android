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14D17F" w14:textId="77777777" w:rsidR="00FD1899" w:rsidRDefault="00FD1899" w:rsidP="009A17B4">
      <w:pPr>
        <w:pStyle w:val="Heading1"/>
        <w:numPr>
          <w:ilvl w:val="0"/>
          <w:numId w:val="0"/>
        </w:numPr>
        <w:ind w:left="432" w:hanging="432"/>
      </w:pPr>
    </w:p>
    <w:p w14:paraId="3A13F67D" w14:textId="77777777" w:rsidR="00FD1899" w:rsidRDefault="00FD1899" w:rsidP="009A17B4">
      <w:pPr>
        <w:pStyle w:val="Heading1"/>
        <w:numPr>
          <w:ilvl w:val="0"/>
          <w:numId w:val="0"/>
        </w:numPr>
        <w:ind w:left="432" w:hanging="432"/>
      </w:pPr>
    </w:p>
    <w:p w14:paraId="22A1B308" w14:textId="77777777" w:rsidR="00FD1899" w:rsidRDefault="00FD1899" w:rsidP="009A17B4">
      <w:pPr>
        <w:pStyle w:val="Heading1"/>
        <w:numPr>
          <w:ilvl w:val="0"/>
          <w:numId w:val="0"/>
        </w:numPr>
        <w:ind w:left="432" w:hanging="432"/>
      </w:pPr>
    </w:p>
    <w:p w14:paraId="7CB672FA" w14:textId="77777777" w:rsidR="00FD1899" w:rsidRDefault="00FD1899" w:rsidP="009A17B4">
      <w:pPr>
        <w:pStyle w:val="Heading1"/>
        <w:numPr>
          <w:ilvl w:val="0"/>
          <w:numId w:val="0"/>
        </w:numPr>
        <w:ind w:left="432" w:hanging="432"/>
      </w:pPr>
    </w:p>
    <w:p w14:paraId="63B01229" w14:textId="77777777" w:rsidR="00FD1899" w:rsidRDefault="00FD1899" w:rsidP="009A17B4">
      <w:pPr>
        <w:pStyle w:val="Heading1"/>
        <w:numPr>
          <w:ilvl w:val="0"/>
          <w:numId w:val="0"/>
        </w:numPr>
        <w:ind w:left="432" w:hanging="432"/>
      </w:pPr>
    </w:p>
    <w:p w14:paraId="6A6B36BC" w14:textId="77777777" w:rsidR="00FD1899" w:rsidRDefault="00FD1899" w:rsidP="009A17B4">
      <w:pPr>
        <w:pStyle w:val="Heading1"/>
        <w:numPr>
          <w:ilvl w:val="0"/>
          <w:numId w:val="0"/>
        </w:numPr>
        <w:ind w:left="432" w:hanging="432"/>
      </w:pPr>
    </w:p>
    <w:p w14:paraId="5BC3F54E" w14:textId="77777777" w:rsidR="00FD1899" w:rsidRDefault="00FD1899" w:rsidP="009A17B4">
      <w:pPr>
        <w:pStyle w:val="Heading1"/>
        <w:numPr>
          <w:ilvl w:val="0"/>
          <w:numId w:val="0"/>
        </w:numPr>
        <w:ind w:left="432" w:hanging="432"/>
      </w:pPr>
    </w:p>
    <w:p w14:paraId="7C00103F" w14:textId="77777777" w:rsidR="00FD1899" w:rsidRDefault="00FD1899" w:rsidP="009A17B4">
      <w:pPr>
        <w:pStyle w:val="Heading1"/>
        <w:numPr>
          <w:ilvl w:val="0"/>
          <w:numId w:val="0"/>
        </w:numPr>
        <w:ind w:left="432" w:hanging="432"/>
      </w:pPr>
    </w:p>
    <w:p w14:paraId="061CF353" w14:textId="77777777" w:rsidR="00FD1899" w:rsidRDefault="00FD1899" w:rsidP="009A17B4">
      <w:pPr>
        <w:pStyle w:val="Heading1"/>
        <w:numPr>
          <w:ilvl w:val="0"/>
          <w:numId w:val="0"/>
        </w:numPr>
        <w:ind w:left="432" w:hanging="432"/>
      </w:pPr>
    </w:p>
    <w:p w14:paraId="3FB17094" w14:textId="77777777" w:rsidR="00FD1899" w:rsidRDefault="00FD1899" w:rsidP="009A17B4">
      <w:pPr>
        <w:pStyle w:val="Heading1"/>
        <w:numPr>
          <w:ilvl w:val="0"/>
          <w:numId w:val="0"/>
        </w:numPr>
        <w:ind w:left="432" w:hanging="432"/>
      </w:pPr>
    </w:p>
    <w:p w14:paraId="3BCFB1F6" w14:textId="77777777" w:rsidR="00FD1899" w:rsidRDefault="00FD1899" w:rsidP="009A17B4">
      <w:pPr>
        <w:pStyle w:val="Heading1"/>
        <w:numPr>
          <w:ilvl w:val="0"/>
          <w:numId w:val="0"/>
        </w:numPr>
        <w:ind w:left="432" w:hanging="432"/>
      </w:pPr>
    </w:p>
    <w:p w14:paraId="64595AD9" w14:textId="77777777" w:rsidR="00FD1899" w:rsidRDefault="00FD1899" w:rsidP="009A17B4">
      <w:pPr>
        <w:pStyle w:val="Heading1"/>
        <w:numPr>
          <w:ilvl w:val="0"/>
          <w:numId w:val="0"/>
        </w:numPr>
        <w:ind w:left="432" w:hanging="432"/>
      </w:pPr>
    </w:p>
    <w:p w14:paraId="4413FB6E" w14:textId="77777777" w:rsidR="00FD1899" w:rsidRDefault="00FD1899" w:rsidP="009A17B4">
      <w:pPr>
        <w:pStyle w:val="Heading1"/>
        <w:numPr>
          <w:ilvl w:val="0"/>
          <w:numId w:val="0"/>
        </w:numPr>
        <w:ind w:left="432" w:hanging="432"/>
      </w:pPr>
    </w:p>
    <w:p w14:paraId="19893618" w14:textId="77777777" w:rsidR="00FD1899" w:rsidRDefault="00FD1899" w:rsidP="009A17B4">
      <w:pPr>
        <w:pStyle w:val="Heading1"/>
        <w:numPr>
          <w:ilvl w:val="0"/>
          <w:numId w:val="0"/>
        </w:numPr>
        <w:ind w:left="432" w:hanging="432"/>
      </w:pPr>
    </w:p>
    <w:p w14:paraId="4DCF27EA" w14:textId="77777777" w:rsidR="00FD1899" w:rsidRDefault="00FD1899" w:rsidP="009A17B4">
      <w:pPr>
        <w:pStyle w:val="Heading1"/>
        <w:numPr>
          <w:ilvl w:val="0"/>
          <w:numId w:val="0"/>
        </w:numPr>
        <w:ind w:left="432" w:hanging="432"/>
      </w:pPr>
    </w:p>
    <w:p w14:paraId="192E47F1" w14:textId="77777777" w:rsidR="00FD1899" w:rsidRDefault="00FD1899" w:rsidP="009A17B4">
      <w:pPr>
        <w:pStyle w:val="Heading1"/>
        <w:numPr>
          <w:ilvl w:val="0"/>
          <w:numId w:val="0"/>
        </w:numPr>
        <w:ind w:left="432" w:hanging="432"/>
      </w:pPr>
    </w:p>
    <w:p w14:paraId="699FD2B7" w14:textId="4023497F" w:rsidR="009A17B4" w:rsidRDefault="009A17B4" w:rsidP="009A17B4">
      <w:pPr>
        <w:pStyle w:val="Heading1"/>
        <w:numPr>
          <w:ilvl w:val="0"/>
          <w:numId w:val="0"/>
        </w:numPr>
        <w:ind w:left="432" w:hanging="432"/>
      </w:pPr>
      <w:bookmarkStart w:id="0" w:name="_Toc470073395"/>
      <w:r>
        <w:t>Approval</w:t>
      </w:r>
      <w:bookmarkEnd w:id="0"/>
    </w:p>
    <w:p w14:paraId="3CC73E49" w14:textId="77777777" w:rsidR="00F05EA0" w:rsidRPr="005D3CBD" w:rsidRDefault="00F05EA0" w:rsidP="00F05EA0"/>
    <w:tbl>
      <w:tblPr>
        <w:tblStyle w:val="TableGrid1"/>
        <w:tblW w:w="9775" w:type="dxa"/>
        <w:tblLook w:val="04A0" w:firstRow="1" w:lastRow="0" w:firstColumn="1" w:lastColumn="0" w:noHBand="0" w:noVBand="1"/>
      </w:tblPr>
      <w:tblGrid>
        <w:gridCol w:w="2487"/>
        <w:gridCol w:w="3309"/>
        <w:gridCol w:w="1956"/>
        <w:gridCol w:w="2023"/>
      </w:tblGrid>
      <w:tr w:rsidR="005130F0" w:rsidRPr="005D3CBD" w14:paraId="5FF51E21" w14:textId="77777777" w:rsidTr="00CF28AA">
        <w:trPr>
          <w:trHeight w:val="567"/>
        </w:trPr>
        <w:tc>
          <w:tcPr>
            <w:tcW w:w="2487" w:type="dxa"/>
            <w:shd w:val="clear" w:color="auto" w:fill="D9D9D9" w:themeFill="background1" w:themeFillShade="D9"/>
            <w:vAlign w:val="center"/>
          </w:tcPr>
          <w:p w14:paraId="28D33021"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Name Approver</w:t>
            </w:r>
          </w:p>
        </w:tc>
        <w:tc>
          <w:tcPr>
            <w:tcW w:w="3309" w:type="dxa"/>
            <w:shd w:val="clear" w:color="auto" w:fill="D9D9D9" w:themeFill="background1" w:themeFillShade="D9"/>
            <w:vAlign w:val="center"/>
          </w:tcPr>
          <w:p w14:paraId="48EA1B15" w14:textId="34261C00" w:rsidR="005130F0" w:rsidRPr="0081026B" w:rsidRDefault="00CB79E2" w:rsidP="00212AB9">
            <w:pPr>
              <w:tabs>
                <w:tab w:val="center" w:pos="4680"/>
                <w:tab w:val="right" w:pos="9360"/>
              </w:tabs>
              <w:spacing w:after="0"/>
              <w:rPr>
                <w:rFonts w:eastAsia="Calibri" w:cs="Arial"/>
              </w:rPr>
            </w:pPr>
            <w:r>
              <w:rPr>
                <w:rFonts w:eastAsia="Calibri" w:cs="Arial"/>
              </w:rPr>
              <w:t>Role</w:t>
            </w:r>
            <w:r w:rsidR="005130F0" w:rsidRPr="0081026B">
              <w:rPr>
                <w:rFonts w:eastAsia="Calibri" w:cs="Arial"/>
              </w:rPr>
              <w:t xml:space="preserve"> Approver</w:t>
            </w:r>
          </w:p>
        </w:tc>
        <w:tc>
          <w:tcPr>
            <w:tcW w:w="1956" w:type="dxa"/>
            <w:shd w:val="clear" w:color="auto" w:fill="D9D9D9" w:themeFill="background1" w:themeFillShade="D9"/>
            <w:vAlign w:val="center"/>
          </w:tcPr>
          <w:p w14:paraId="45AB2E02" w14:textId="77777777" w:rsidR="00D9588F" w:rsidRDefault="005130F0" w:rsidP="00D9588F">
            <w:pPr>
              <w:tabs>
                <w:tab w:val="center" w:pos="4680"/>
                <w:tab w:val="right" w:pos="9360"/>
              </w:tabs>
              <w:spacing w:after="0"/>
              <w:rPr>
                <w:rFonts w:eastAsia="Calibri" w:cs="Arial"/>
              </w:rPr>
            </w:pPr>
            <w:r w:rsidRPr="0081026B">
              <w:rPr>
                <w:rFonts w:eastAsia="Calibri" w:cs="Arial"/>
              </w:rPr>
              <w:t>Approval date</w:t>
            </w:r>
          </w:p>
          <w:p w14:paraId="581DDE34" w14:textId="5310E28F" w:rsidR="005130F0" w:rsidRPr="0081026B" w:rsidRDefault="00D9588F" w:rsidP="00D9588F">
            <w:pPr>
              <w:tabs>
                <w:tab w:val="center" w:pos="4680"/>
                <w:tab w:val="right" w:pos="9360"/>
              </w:tabs>
              <w:spacing w:after="0"/>
              <w:rPr>
                <w:rFonts w:eastAsia="Calibri" w:cs="Arial"/>
              </w:rPr>
            </w:pPr>
            <w:r>
              <w:rPr>
                <w:rFonts w:eastAsia="Calibri" w:cs="Arial"/>
                <w:sz w:val="12"/>
                <w:szCs w:val="12"/>
              </w:rPr>
              <w:t>(YYYY-MMM-DD)</w:t>
            </w:r>
          </w:p>
        </w:tc>
        <w:tc>
          <w:tcPr>
            <w:tcW w:w="2023" w:type="dxa"/>
            <w:shd w:val="clear" w:color="auto" w:fill="D9D9D9" w:themeFill="background1" w:themeFillShade="D9"/>
            <w:vAlign w:val="center"/>
          </w:tcPr>
          <w:p w14:paraId="0CE2481C" w14:textId="77777777" w:rsidR="005130F0" w:rsidRPr="0081026B" w:rsidRDefault="005130F0" w:rsidP="00212AB9">
            <w:pPr>
              <w:tabs>
                <w:tab w:val="center" w:pos="4680"/>
                <w:tab w:val="right" w:pos="9360"/>
              </w:tabs>
              <w:spacing w:after="0"/>
              <w:rPr>
                <w:rFonts w:eastAsia="Calibri" w:cs="Arial"/>
              </w:rPr>
            </w:pPr>
            <w:r w:rsidRPr="0081026B">
              <w:rPr>
                <w:rFonts w:eastAsia="Calibri" w:cs="Arial"/>
              </w:rPr>
              <w:t>Signature:</w:t>
            </w:r>
          </w:p>
        </w:tc>
      </w:tr>
      <w:tr w:rsidR="005130F0" w:rsidRPr="005D3CBD" w14:paraId="4DF4FF1A" w14:textId="77777777" w:rsidTr="0046524C">
        <w:trPr>
          <w:trHeight w:val="567"/>
        </w:trPr>
        <w:tc>
          <w:tcPr>
            <w:tcW w:w="2487" w:type="dxa"/>
            <w:vAlign w:val="center"/>
          </w:tcPr>
          <w:p w14:paraId="5991CE86" w14:textId="316C1345" w:rsidR="005130F0" w:rsidRPr="00487C2E" w:rsidRDefault="00F03ED1" w:rsidP="00212AB9">
            <w:pPr>
              <w:tabs>
                <w:tab w:val="center" w:pos="4680"/>
                <w:tab w:val="right" w:pos="9360"/>
              </w:tabs>
              <w:spacing w:after="0"/>
              <w:rPr>
                <w:rFonts w:eastAsia="Calibri" w:cs="Arial"/>
              </w:rPr>
            </w:pPr>
            <w:r>
              <w:t xml:space="preserve">Ernest </w:t>
            </w:r>
            <w:proofErr w:type="spellStart"/>
            <w:r>
              <w:t>Angl</w:t>
            </w:r>
            <w:r w:rsidRPr="00F03ED1">
              <w:rPr>
                <w:rFonts w:cs="Arial"/>
              </w:rPr>
              <w:t>è</w:t>
            </w:r>
            <w:r>
              <w:t>s</w:t>
            </w:r>
            <w:proofErr w:type="spellEnd"/>
            <w:r>
              <w:t xml:space="preserve"> </w:t>
            </w:r>
            <w:proofErr w:type="spellStart"/>
            <w:r>
              <w:t>Isern</w:t>
            </w:r>
            <w:proofErr w:type="spellEnd"/>
          </w:p>
        </w:tc>
        <w:tc>
          <w:tcPr>
            <w:tcW w:w="3309" w:type="dxa"/>
            <w:vAlign w:val="center"/>
          </w:tcPr>
          <w:p w14:paraId="49ACD228" w14:textId="28E2EDDA" w:rsidR="005130F0" w:rsidRPr="00487C2E" w:rsidRDefault="00F03ED1" w:rsidP="00212AB9">
            <w:pPr>
              <w:tabs>
                <w:tab w:val="center" w:pos="4680"/>
                <w:tab w:val="right" w:pos="9360"/>
              </w:tabs>
              <w:spacing w:after="0"/>
              <w:rPr>
                <w:rFonts w:eastAsia="Calibri" w:cs="Arial"/>
              </w:rPr>
            </w:pPr>
            <w:r>
              <w:rPr>
                <w:rFonts w:eastAsia="Calibri" w:cs="Arial"/>
              </w:rPr>
              <w:t xml:space="preserve">Lead Architect Connectivity / Chief </w:t>
            </w:r>
            <w:r w:rsidR="00487C2E" w:rsidRPr="00487C2E">
              <w:rPr>
                <w:rFonts w:eastAsia="Calibri" w:cs="Arial"/>
              </w:rPr>
              <w:t>Product Owner</w:t>
            </w:r>
          </w:p>
        </w:tc>
        <w:tc>
          <w:tcPr>
            <w:tcW w:w="1956" w:type="dxa"/>
          </w:tcPr>
          <w:p w14:paraId="06071C74" w14:textId="53EC90E1" w:rsidR="005130F0" w:rsidRPr="0046524C" w:rsidRDefault="005130F0" w:rsidP="00212AB9">
            <w:pPr>
              <w:tabs>
                <w:tab w:val="center" w:pos="4680"/>
                <w:tab w:val="right" w:pos="9360"/>
              </w:tabs>
              <w:spacing w:after="0"/>
              <w:rPr>
                <w:rFonts w:eastAsia="Calibri" w:cs="Arial"/>
                <w:sz w:val="12"/>
                <w:szCs w:val="12"/>
              </w:rPr>
            </w:pPr>
          </w:p>
        </w:tc>
        <w:tc>
          <w:tcPr>
            <w:tcW w:w="2023" w:type="dxa"/>
            <w:vAlign w:val="center"/>
          </w:tcPr>
          <w:p w14:paraId="59DB5266" w14:textId="77777777" w:rsidR="005130F0" w:rsidRPr="0046524C" w:rsidRDefault="005130F0" w:rsidP="00212AB9">
            <w:pPr>
              <w:tabs>
                <w:tab w:val="center" w:pos="4680"/>
                <w:tab w:val="right" w:pos="9360"/>
              </w:tabs>
              <w:spacing w:after="0"/>
              <w:rPr>
                <w:rFonts w:ascii="Calibri" w:eastAsia="Calibri" w:hAnsi="Calibri"/>
                <w:sz w:val="24"/>
                <w:szCs w:val="24"/>
              </w:rPr>
            </w:pPr>
          </w:p>
        </w:tc>
      </w:tr>
    </w:tbl>
    <w:p w14:paraId="42B9211B" w14:textId="36F6B4FB" w:rsidR="00306291" w:rsidRDefault="005130F0" w:rsidP="005130F0">
      <w:pPr>
        <w:spacing w:after="0"/>
        <w:rPr>
          <w:rFonts w:eastAsia="Calibri" w:cs="Arial"/>
          <w:sz w:val="22"/>
          <w:szCs w:val="24"/>
        </w:rPr>
      </w:pPr>
      <w:r>
        <w:rPr>
          <w:rFonts w:eastAsia="Calibri" w:cs="Arial"/>
          <w:sz w:val="22"/>
          <w:szCs w:val="24"/>
        </w:rPr>
        <w:br w:type="page"/>
      </w:r>
    </w:p>
    <w:p w14:paraId="3189CA51" w14:textId="4ECBD304" w:rsidR="005130F0" w:rsidRPr="00306291" w:rsidRDefault="005130F0" w:rsidP="00306291">
      <w:pPr>
        <w:rPr>
          <w:rFonts w:eastAsia="Calibri" w:cs="Arial"/>
          <w:sz w:val="22"/>
          <w:szCs w:val="24"/>
        </w:rPr>
      </w:pPr>
    </w:p>
    <w:p w14:paraId="5337E558" w14:textId="5E276928" w:rsidR="005130F0" w:rsidRDefault="009A17B4" w:rsidP="001403B7">
      <w:pPr>
        <w:pStyle w:val="Heading1"/>
        <w:numPr>
          <w:ilvl w:val="0"/>
          <w:numId w:val="0"/>
        </w:numPr>
      </w:pPr>
      <w:bookmarkStart w:id="1" w:name="_Toc470073396"/>
      <w:r>
        <w:t>Revision</w:t>
      </w:r>
      <w:r w:rsidR="001403B7">
        <w:t xml:space="preserve"> History</w:t>
      </w:r>
      <w:bookmarkEnd w:id="1"/>
    </w:p>
    <w:tbl>
      <w:tblPr>
        <w:tblStyle w:val="TableGrid1"/>
        <w:tblW w:w="9618" w:type="dxa"/>
        <w:tblLayout w:type="fixed"/>
        <w:tblLook w:val="04A0" w:firstRow="1" w:lastRow="0" w:firstColumn="1" w:lastColumn="0" w:noHBand="0" w:noVBand="1"/>
      </w:tblPr>
      <w:tblGrid>
        <w:gridCol w:w="1129"/>
        <w:gridCol w:w="1985"/>
        <w:gridCol w:w="1134"/>
        <w:gridCol w:w="2977"/>
        <w:gridCol w:w="2393"/>
      </w:tblGrid>
      <w:tr w:rsidR="00BC05B6" w:rsidRPr="009C79B0" w14:paraId="63AB5041" w14:textId="7403F0A6" w:rsidTr="007768B9">
        <w:trPr>
          <w:trHeight w:val="454"/>
        </w:trPr>
        <w:tc>
          <w:tcPr>
            <w:tcW w:w="1129" w:type="dxa"/>
            <w:shd w:val="clear" w:color="auto" w:fill="D9D9D9" w:themeFill="background1" w:themeFillShade="D9"/>
          </w:tcPr>
          <w:p w14:paraId="2CE3A025" w14:textId="58ED712F" w:rsidR="00BC05B6" w:rsidRPr="0081026B" w:rsidRDefault="00BC05B6" w:rsidP="00212AB9">
            <w:pPr>
              <w:tabs>
                <w:tab w:val="center" w:pos="4680"/>
                <w:tab w:val="right" w:pos="9360"/>
              </w:tabs>
              <w:spacing w:after="0"/>
              <w:rPr>
                <w:rFonts w:eastAsia="Calibri" w:cs="Arial"/>
              </w:rPr>
            </w:pPr>
            <w:r w:rsidRPr="0081026B">
              <w:rPr>
                <w:rFonts w:eastAsia="Calibri" w:cs="Arial"/>
              </w:rPr>
              <w:t>Version</w:t>
            </w:r>
          </w:p>
        </w:tc>
        <w:tc>
          <w:tcPr>
            <w:tcW w:w="1985" w:type="dxa"/>
            <w:shd w:val="clear" w:color="auto" w:fill="D9D9D9" w:themeFill="background1" w:themeFillShade="D9"/>
          </w:tcPr>
          <w:p w14:paraId="33836B82" w14:textId="29771856" w:rsidR="00BC05B6" w:rsidRPr="0081026B" w:rsidRDefault="00BC05B6" w:rsidP="00212AB9">
            <w:pPr>
              <w:tabs>
                <w:tab w:val="center" w:pos="4680"/>
                <w:tab w:val="right" w:pos="9360"/>
              </w:tabs>
              <w:spacing w:after="0"/>
              <w:rPr>
                <w:rFonts w:eastAsia="Calibri" w:cs="Arial"/>
              </w:rPr>
            </w:pPr>
            <w:r w:rsidRPr="0081026B">
              <w:rPr>
                <w:rFonts w:eastAsia="Calibri" w:cs="Arial"/>
              </w:rPr>
              <w:t>Date</w:t>
            </w:r>
          </w:p>
        </w:tc>
        <w:tc>
          <w:tcPr>
            <w:tcW w:w="1134" w:type="dxa"/>
            <w:shd w:val="clear" w:color="auto" w:fill="D9D9D9" w:themeFill="background1" w:themeFillShade="D9"/>
          </w:tcPr>
          <w:p w14:paraId="53C01951" w14:textId="729717C0" w:rsidR="00BC05B6" w:rsidRPr="0081026B" w:rsidRDefault="00BC05B6" w:rsidP="00212AB9">
            <w:pPr>
              <w:tabs>
                <w:tab w:val="center" w:pos="4680"/>
                <w:tab w:val="right" w:pos="9360"/>
              </w:tabs>
              <w:spacing w:after="0"/>
              <w:rPr>
                <w:rFonts w:eastAsia="Calibri" w:cs="Arial"/>
              </w:rPr>
            </w:pPr>
            <w:r w:rsidRPr="0081026B">
              <w:rPr>
                <w:rFonts w:eastAsia="Calibri" w:cs="Arial"/>
              </w:rPr>
              <w:t>Author</w:t>
            </w:r>
          </w:p>
        </w:tc>
        <w:tc>
          <w:tcPr>
            <w:tcW w:w="2977" w:type="dxa"/>
            <w:shd w:val="clear" w:color="auto" w:fill="D9D9D9" w:themeFill="background1" w:themeFillShade="D9"/>
          </w:tcPr>
          <w:p w14:paraId="0B981005" w14:textId="29C5101A" w:rsidR="00BC05B6" w:rsidRPr="0081026B" w:rsidRDefault="00BC05B6" w:rsidP="00212AB9">
            <w:pPr>
              <w:tabs>
                <w:tab w:val="center" w:pos="4680"/>
                <w:tab w:val="right" w:pos="9360"/>
              </w:tabs>
              <w:spacing w:after="0"/>
              <w:rPr>
                <w:rFonts w:eastAsia="Calibri" w:cs="Arial"/>
              </w:rPr>
            </w:pPr>
            <w:r w:rsidRPr="0081026B">
              <w:rPr>
                <w:rFonts w:eastAsia="Calibri" w:cs="Arial"/>
              </w:rPr>
              <w:t>Description of Change</w:t>
            </w:r>
          </w:p>
        </w:tc>
        <w:tc>
          <w:tcPr>
            <w:tcW w:w="2393" w:type="dxa"/>
            <w:shd w:val="clear" w:color="auto" w:fill="D9D9D9" w:themeFill="background1" w:themeFillShade="D9"/>
          </w:tcPr>
          <w:p w14:paraId="5633F575" w14:textId="7A27AA26" w:rsidR="00BC05B6" w:rsidRPr="0081026B" w:rsidRDefault="00BC05B6" w:rsidP="00212AB9">
            <w:pPr>
              <w:tabs>
                <w:tab w:val="center" w:pos="4680"/>
                <w:tab w:val="right" w:pos="9360"/>
              </w:tabs>
              <w:spacing w:after="0"/>
              <w:rPr>
                <w:rFonts w:eastAsia="Calibri" w:cs="Arial"/>
              </w:rPr>
            </w:pPr>
            <w:r w:rsidRPr="0081026B">
              <w:rPr>
                <w:rFonts w:eastAsia="Calibri" w:cs="Arial"/>
              </w:rPr>
              <w:t>Reason for Change</w:t>
            </w:r>
          </w:p>
        </w:tc>
      </w:tr>
      <w:tr w:rsidR="00BC05B6" w:rsidRPr="00507B72" w14:paraId="1D698C41" w14:textId="225C6BBD" w:rsidTr="007768B9">
        <w:trPr>
          <w:trHeight w:val="454"/>
        </w:trPr>
        <w:tc>
          <w:tcPr>
            <w:tcW w:w="1129" w:type="dxa"/>
            <w:tcBorders>
              <w:bottom w:val="single" w:sz="4" w:space="0" w:color="000000" w:themeColor="text1"/>
            </w:tcBorders>
          </w:tcPr>
          <w:p w14:paraId="3E32AF8C" w14:textId="19B64341" w:rsidR="00BC05B6" w:rsidRPr="00347738" w:rsidRDefault="00347738" w:rsidP="00212AB9">
            <w:pPr>
              <w:tabs>
                <w:tab w:val="center" w:pos="4680"/>
                <w:tab w:val="right" w:pos="9360"/>
              </w:tabs>
              <w:spacing w:after="0"/>
              <w:rPr>
                <w:rFonts w:eastAsia="Calibri" w:cs="Arial"/>
              </w:rPr>
            </w:pPr>
            <w:r w:rsidRPr="00347738">
              <w:rPr>
                <w:rFonts w:eastAsia="Calibri" w:cs="Arial"/>
              </w:rPr>
              <w:t>0.1</w:t>
            </w:r>
          </w:p>
        </w:tc>
        <w:tc>
          <w:tcPr>
            <w:tcW w:w="1985" w:type="dxa"/>
            <w:tcBorders>
              <w:bottom w:val="single" w:sz="4" w:space="0" w:color="000000" w:themeColor="text1"/>
            </w:tcBorders>
          </w:tcPr>
          <w:p w14:paraId="398550D9" w14:textId="0BEA4B7C" w:rsidR="00BC05B6" w:rsidRPr="00347738" w:rsidRDefault="00347738" w:rsidP="00347738">
            <w:pPr>
              <w:tabs>
                <w:tab w:val="center" w:pos="4680"/>
                <w:tab w:val="right" w:pos="9360"/>
              </w:tabs>
              <w:spacing w:after="0"/>
              <w:rPr>
                <w:rFonts w:eastAsia="Calibri" w:cs="Arial"/>
              </w:rPr>
            </w:pPr>
            <w:r w:rsidRPr="00347738">
              <w:rPr>
                <w:rFonts w:eastAsia="Calibri" w:cs="Arial"/>
              </w:rPr>
              <w:t>2016</w:t>
            </w:r>
            <w:r w:rsidR="00BC05B6" w:rsidRPr="00347738">
              <w:rPr>
                <w:rFonts w:eastAsia="Calibri" w:cs="Arial"/>
              </w:rPr>
              <w:t>-</w:t>
            </w:r>
            <w:r w:rsidR="00D82D22">
              <w:rPr>
                <w:rFonts w:eastAsia="Calibri" w:cs="Arial"/>
              </w:rPr>
              <w:t>Nov-22</w:t>
            </w:r>
          </w:p>
        </w:tc>
        <w:tc>
          <w:tcPr>
            <w:tcW w:w="1134" w:type="dxa"/>
            <w:tcBorders>
              <w:bottom w:val="single" w:sz="4" w:space="0" w:color="000000" w:themeColor="text1"/>
            </w:tcBorders>
          </w:tcPr>
          <w:p w14:paraId="4A7B5725" w14:textId="048EC3DD" w:rsidR="00BC05B6" w:rsidRPr="00347738" w:rsidRDefault="00D82D22" w:rsidP="00212AB9">
            <w:pPr>
              <w:tabs>
                <w:tab w:val="center" w:pos="4680"/>
                <w:tab w:val="right" w:pos="9360"/>
              </w:tabs>
              <w:spacing w:after="0"/>
              <w:rPr>
                <w:rFonts w:eastAsia="Calibri" w:cs="Arial"/>
              </w:rPr>
            </w:pPr>
            <w:r>
              <w:rPr>
                <w:rFonts w:eastAsia="Calibri" w:cs="Arial"/>
              </w:rPr>
              <w:t>Jai</w:t>
            </w:r>
            <w:r w:rsidR="00682E9E">
              <w:rPr>
                <w:rFonts w:eastAsia="Calibri" w:cs="Arial"/>
              </w:rPr>
              <w:t xml:space="preserve">me </w:t>
            </w:r>
            <w:proofErr w:type="spellStart"/>
            <w:r>
              <w:rPr>
                <w:rFonts w:eastAsia="Calibri" w:cs="Arial"/>
              </w:rPr>
              <w:t>Vis</w:t>
            </w:r>
            <w:r w:rsidR="00682E9E">
              <w:rPr>
                <w:rFonts w:eastAsia="Calibri" w:cs="Arial"/>
              </w:rPr>
              <w:t>ser</w:t>
            </w:r>
            <w:proofErr w:type="spellEnd"/>
          </w:p>
        </w:tc>
        <w:tc>
          <w:tcPr>
            <w:tcW w:w="2977" w:type="dxa"/>
            <w:tcBorders>
              <w:bottom w:val="single" w:sz="4" w:space="0" w:color="000000" w:themeColor="text1"/>
            </w:tcBorders>
          </w:tcPr>
          <w:p w14:paraId="78CAF6C3" w14:textId="597E07A7" w:rsidR="00BC05B6" w:rsidRPr="00347738" w:rsidRDefault="00347738" w:rsidP="00FD5E22">
            <w:pPr>
              <w:tabs>
                <w:tab w:val="center" w:pos="4680"/>
                <w:tab w:val="right" w:pos="9360"/>
              </w:tabs>
              <w:spacing w:after="0"/>
              <w:rPr>
                <w:rFonts w:eastAsia="Calibri" w:cs="Arial"/>
              </w:rPr>
            </w:pPr>
            <w:r w:rsidRPr="00347738">
              <w:rPr>
                <w:rFonts w:eastAsia="Calibri" w:cs="Arial"/>
              </w:rPr>
              <w:t>Creation</w:t>
            </w:r>
            <w:r w:rsidR="00000986">
              <w:rPr>
                <w:rFonts w:eastAsia="Calibri" w:cs="Arial"/>
              </w:rPr>
              <w:t xml:space="preserve">, and </w:t>
            </w:r>
            <w:r w:rsidR="00E8252D">
              <w:rPr>
                <w:rFonts w:eastAsia="Calibri" w:cs="Arial"/>
              </w:rPr>
              <w:t xml:space="preserve">update for </w:t>
            </w:r>
            <w:r w:rsidR="00000986">
              <w:rPr>
                <w:rFonts w:eastAsia="Calibri" w:cs="Arial"/>
              </w:rPr>
              <w:t>release</w:t>
            </w:r>
            <w:r w:rsidR="00FD5E22">
              <w:rPr>
                <w:rFonts w:eastAsia="Calibri" w:cs="Arial"/>
              </w:rPr>
              <w:t xml:space="preserve"> 2.0.3</w:t>
            </w:r>
          </w:p>
        </w:tc>
        <w:tc>
          <w:tcPr>
            <w:tcW w:w="2393" w:type="dxa"/>
            <w:tcBorders>
              <w:bottom w:val="single" w:sz="4" w:space="0" w:color="000000" w:themeColor="text1"/>
            </w:tcBorders>
          </w:tcPr>
          <w:p w14:paraId="4E9DEA28" w14:textId="41E98C10" w:rsidR="00BC05B6" w:rsidRPr="00347738" w:rsidRDefault="00347738" w:rsidP="00212AB9">
            <w:pPr>
              <w:tabs>
                <w:tab w:val="center" w:pos="4680"/>
                <w:tab w:val="right" w:pos="9360"/>
              </w:tabs>
              <w:spacing w:after="0"/>
              <w:rPr>
                <w:rFonts w:eastAsia="Calibri" w:cs="Arial"/>
              </w:rPr>
            </w:pPr>
            <w:r w:rsidRPr="00347738">
              <w:rPr>
                <w:rFonts w:eastAsia="Calibri" w:cs="Arial"/>
              </w:rPr>
              <w:t>Initial version</w:t>
            </w:r>
            <w:r w:rsidR="00000986">
              <w:rPr>
                <w:rFonts w:eastAsia="Calibri" w:cs="Arial"/>
              </w:rPr>
              <w:t>, and new release</w:t>
            </w:r>
          </w:p>
        </w:tc>
      </w:tr>
      <w:tr w:rsidR="00BC05B6" w:rsidRPr="00C91A3F" w14:paraId="412AE6F6" w14:textId="1B2CD8B9" w:rsidTr="007768B9">
        <w:trPr>
          <w:trHeight w:val="454"/>
        </w:trPr>
        <w:tc>
          <w:tcPr>
            <w:tcW w:w="1129" w:type="dxa"/>
          </w:tcPr>
          <w:p w14:paraId="7536655D" w14:textId="45ED2263" w:rsidR="00BC05B6" w:rsidRPr="0081026B" w:rsidRDefault="009D73E4" w:rsidP="00212AB9">
            <w:pPr>
              <w:tabs>
                <w:tab w:val="center" w:pos="4680"/>
                <w:tab w:val="right" w:pos="9360"/>
              </w:tabs>
              <w:spacing w:after="0"/>
              <w:rPr>
                <w:rFonts w:eastAsia="Calibri" w:cs="Arial"/>
              </w:rPr>
            </w:pPr>
            <w:r>
              <w:rPr>
                <w:rFonts w:eastAsia="Calibri" w:cs="Arial"/>
              </w:rPr>
              <w:t>1.0</w:t>
            </w:r>
          </w:p>
        </w:tc>
        <w:tc>
          <w:tcPr>
            <w:tcW w:w="1985" w:type="dxa"/>
          </w:tcPr>
          <w:p w14:paraId="42DB9320" w14:textId="354CFAF8" w:rsidR="00BC05B6" w:rsidRPr="0081026B" w:rsidRDefault="009D73E4" w:rsidP="00212AB9">
            <w:pPr>
              <w:tabs>
                <w:tab w:val="center" w:pos="4680"/>
                <w:tab w:val="right" w:pos="9360"/>
              </w:tabs>
              <w:spacing w:after="0"/>
              <w:rPr>
                <w:rFonts w:eastAsia="Calibri" w:cs="Arial"/>
              </w:rPr>
            </w:pPr>
            <w:r>
              <w:rPr>
                <w:rFonts w:eastAsia="Calibri" w:cs="Arial"/>
              </w:rPr>
              <w:t>2016-Dec-21</w:t>
            </w:r>
          </w:p>
        </w:tc>
        <w:tc>
          <w:tcPr>
            <w:tcW w:w="1134" w:type="dxa"/>
          </w:tcPr>
          <w:p w14:paraId="7CA813A7" w14:textId="6544CF1D" w:rsidR="00BC05B6" w:rsidRPr="0081026B" w:rsidRDefault="009D73E4" w:rsidP="00212AB9">
            <w:pPr>
              <w:tabs>
                <w:tab w:val="center" w:pos="4680"/>
                <w:tab w:val="right" w:pos="9360"/>
              </w:tabs>
              <w:spacing w:after="0"/>
              <w:rPr>
                <w:rFonts w:eastAsia="Calibri" w:cs="Arial"/>
              </w:rPr>
            </w:pPr>
            <w:r>
              <w:rPr>
                <w:rFonts w:eastAsia="Calibri" w:cs="Arial"/>
              </w:rPr>
              <w:t>Bas Flaton</w:t>
            </w:r>
          </w:p>
        </w:tc>
        <w:tc>
          <w:tcPr>
            <w:tcW w:w="2977" w:type="dxa"/>
          </w:tcPr>
          <w:p w14:paraId="5706F67C" w14:textId="73849ED0" w:rsidR="00BC05B6" w:rsidRPr="0081026B" w:rsidRDefault="009D73E4" w:rsidP="009D73E4">
            <w:pPr>
              <w:tabs>
                <w:tab w:val="center" w:pos="4680"/>
                <w:tab w:val="right" w:pos="9360"/>
              </w:tabs>
              <w:spacing w:after="0"/>
              <w:rPr>
                <w:rFonts w:eastAsia="Calibri" w:cs="Arial"/>
              </w:rPr>
            </w:pPr>
            <w:r>
              <w:rPr>
                <w:rFonts w:eastAsia="Calibri" w:cs="Arial"/>
              </w:rPr>
              <w:t>Applied improvements coming from formal review session</w:t>
            </w:r>
          </w:p>
        </w:tc>
        <w:tc>
          <w:tcPr>
            <w:tcW w:w="2393" w:type="dxa"/>
          </w:tcPr>
          <w:p w14:paraId="22830308" w14:textId="41CD913E" w:rsidR="00BC05B6" w:rsidRPr="0081026B" w:rsidRDefault="009D73E4" w:rsidP="00212AB9">
            <w:pPr>
              <w:tabs>
                <w:tab w:val="center" w:pos="4680"/>
                <w:tab w:val="right" w:pos="9360"/>
              </w:tabs>
              <w:spacing w:after="0"/>
              <w:rPr>
                <w:rFonts w:eastAsia="Calibri" w:cs="Arial"/>
              </w:rPr>
            </w:pPr>
            <w:r>
              <w:rPr>
                <w:rFonts w:eastAsia="Calibri" w:cs="Arial"/>
              </w:rPr>
              <w:t>Review session</w:t>
            </w:r>
          </w:p>
        </w:tc>
      </w:tr>
    </w:tbl>
    <w:p w14:paraId="25EB4522" w14:textId="77777777" w:rsidR="005130F0" w:rsidRPr="00CB210F" w:rsidRDefault="005130F0" w:rsidP="005130F0"/>
    <w:p w14:paraId="4DC7F40E" w14:textId="698A344F" w:rsidR="005130F0" w:rsidRDefault="005130F0" w:rsidP="005130F0">
      <w:pPr>
        <w:pStyle w:val="Heading1"/>
        <w:numPr>
          <w:ilvl w:val="0"/>
          <w:numId w:val="0"/>
        </w:numPr>
      </w:pPr>
      <w:bookmarkStart w:id="2" w:name="_Toc423348423"/>
      <w:bookmarkStart w:id="3" w:name="_Toc470073397"/>
      <w:r>
        <w:t>Open I</w:t>
      </w:r>
      <w:bookmarkEnd w:id="2"/>
      <w:r w:rsidR="00CF0465">
        <w:t>ssues and/or Actions</w:t>
      </w:r>
      <w:bookmarkEnd w:id="3"/>
    </w:p>
    <w:p w14:paraId="4BE7CB42" w14:textId="77777777" w:rsidR="00212AB9" w:rsidRPr="00212AB9" w:rsidRDefault="00212AB9" w:rsidP="00212AB9">
      <w:pPr>
        <w:spacing w:after="0"/>
        <w:rPr>
          <w:lang w:val="en-GB"/>
        </w:rPr>
      </w:pPr>
      <w:r w:rsidRPr="00212AB9">
        <w:rPr>
          <w:lang w:val="en-GB"/>
        </w:rPr>
        <w:t>The following open issues are identified:</w:t>
      </w:r>
    </w:p>
    <w:p w14:paraId="1FE27A2D" w14:textId="77777777" w:rsidR="00212AB9" w:rsidRPr="001958F1" w:rsidRDefault="00212AB9" w:rsidP="00212AB9">
      <w:pPr>
        <w:spacing w:after="0"/>
        <w:rPr>
          <w:lang w:val="en-GB"/>
        </w:rPr>
      </w:pPr>
    </w:p>
    <w:tbl>
      <w:tblPr>
        <w:tblW w:w="97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1E0" w:firstRow="1" w:lastRow="1" w:firstColumn="1" w:lastColumn="1" w:noHBand="0" w:noVBand="0"/>
      </w:tblPr>
      <w:tblGrid>
        <w:gridCol w:w="2260"/>
        <w:gridCol w:w="6163"/>
        <w:gridCol w:w="1352"/>
      </w:tblGrid>
      <w:tr w:rsidR="005130F0" w:rsidRPr="004F5171" w14:paraId="3D7C1A58" w14:textId="77777777" w:rsidTr="00867B83">
        <w:trPr>
          <w:trHeight w:val="253"/>
        </w:trPr>
        <w:tc>
          <w:tcPr>
            <w:tcW w:w="2260" w:type="dxa"/>
            <w:tcBorders>
              <w:bottom w:val="single" w:sz="12" w:space="0" w:color="000000"/>
            </w:tcBorders>
            <w:shd w:val="clear" w:color="FFFF99" w:fill="D9D9D9" w:themeFill="background1" w:themeFillShade="D9"/>
          </w:tcPr>
          <w:p w14:paraId="6539AD6E" w14:textId="09DBFDBD" w:rsidR="005130F0" w:rsidRPr="004F5171" w:rsidRDefault="00721F36" w:rsidP="00212AB9">
            <w:pPr>
              <w:rPr>
                <w:b/>
              </w:rPr>
            </w:pPr>
            <w:r>
              <w:rPr>
                <w:b/>
              </w:rPr>
              <w:t>Open Issue ID</w:t>
            </w:r>
          </w:p>
        </w:tc>
        <w:tc>
          <w:tcPr>
            <w:tcW w:w="6163" w:type="dxa"/>
            <w:tcBorders>
              <w:bottom w:val="single" w:sz="12" w:space="0" w:color="000000"/>
            </w:tcBorders>
            <w:shd w:val="clear" w:color="FFFF99" w:fill="D9D9D9" w:themeFill="background1" w:themeFillShade="D9"/>
          </w:tcPr>
          <w:p w14:paraId="70BF4A99" w14:textId="77777777" w:rsidR="005130F0" w:rsidRPr="004F5171" w:rsidRDefault="005130F0" w:rsidP="00212AB9">
            <w:pPr>
              <w:rPr>
                <w:b/>
              </w:rPr>
            </w:pPr>
            <w:r w:rsidRPr="004F5171">
              <w:rPr>
                <w:b/>
              </w:rPr>
              <w:t>Description</w:t>
            </w:r>
          </w:p>
        </w:tc>
        <w:tc>
          <w:tcPr>
            <w:tcW w:w="1352" w:type="dxa"/>
            <w:tcBorders>
              <w:bottom w:val="single" w:sz="12" w:space="0" w:color="000000"/>
            </w:tcBorders>
            <w:shd w:val="clear" w:color="FFFF99" w:fill="D9D9D9" w:themeFill="background1" w:themeFillShade="D9"/>
          </w:tcPr>
          <w:p w14:paraId="759DB029" w14:textId="77777777" w:rsidR="005130F0" w:rsidRPr="004F5171" w:rsidRDefault="005130F0" w:rsidP="00212AB9">
            <w:pPr>
              <w:rPr>
                <w:b/>
              </w:rPr>
            </w:pPr>
            <w:r w:rsidRPr="004F5171">
              <w:rPr>
                <w:b/>
              </w:rPr>
              <w:t>Due</w:t>
            </w:r>
          </w:p>
        </w:tc>
      </w:tr>
      <w:tr w:rsidR="005130F0" w:rsidRPr="00507B72" w14:paraId="1A05CB25" w14:textId="77777777" w:rsidTr="00867B83">
        <w:trPr>
          <w:trHeight w:val="253"/>
        </w:trPr>
        <w:tc>
          <w:tcPr>
            <w:tcW w:w="2260" w:type="dxa"/>
          </w:tcPr>
          <w:p w14:paraId="5D0B68C6" w14:textId="70873FD8" w:rsidR="005130F0" w:rsidRPr="00CB210F" w:rsidRDefault="00347738" w:rsidP="00212AB9">
            <w:pPr>
              <w:jc w:val="center"/>
            </w:pPr>
            <w:r>
              <w:t>-</w:t>
            </w:r>
          </w:p>
        </w:tc>
        <w:tc>
          <w:tcPr>
            <w:tcW w:w="6163" w:type="dxa"/>
          </w:tcPr>
          <w:p w14:paraId="19BF66B9" w14:textId="77777777" w:rsidR="005130F0" w:rsidRPr="00507B72" w:rsidRDefault="005130F0" w:rsidP="00212AB9"/>
        </w:tc>
        <w:tc>
          <w:tcPr>
            <w:tcW w:w="1352" w:type="dxa"/>
          </w:tcPr>
          <w:p w14:paraId="5ED4852C" w14:textId="77777777" w:rsidR="005130F0" w:rsidRPr="0048754A" w:rsidRDefault="005130F0" w:rsidP="00212AB9"/>
        </w:tc>
      </w:tr>
    </w:tbl>
    <w:p w14:paraId="04B6FCB2" w14:textId="3190AE60" w:rsidR="005130F0" w:rsidRPr="00CF28AA" w:rsidRDefault="005130F0">
      <w:pPr>
        <w:spacing w:after="0"/>
        <w:rPr>
          <w:rFonts w:ascii="Helvetica" w:eastAsia="Times New Roman" w:hAnsi="Helvetica"/>
          <w:noProof/>
        </w:rPr>
      </w:pPr>
    </w:p>
    <w:p w14:paraId="6E55301C" w14:textId="0FA92520" w:rsidR="00721F36" w:rsidRPr="00440D21" w:rsidRDefault="00721F36" w:rsidP="00721F36">
      <w:pPr>
        <w:pStyle w:val="Hintsandsuggestions"/>
        <w:spacing w:after="120"/>
        <w:rPr>
          <w:rFonts w:ascii="Arial" w:hAnsi="Arial" w:cs="Arial"/>
          <w:b w:val="0"/>
          <w:i/>
          <w:iCs/>
          <w:color w:val="000000" w:themeColor="text1"/>
          <w:sz w:val="22"/>
          <w:szCs w:val="22"/>
          <w:lang w:val="en-GB"/>
        </w:rPr>
      </w:pPr>
    </w:p>
    <w:p w14:paraId="5FAC1372" w14:textId="0ABCBFE1" w:rsidR="00EA29CE" w:rsidRDefault="00EA29CE">
      <w:pPr>
        <w:spacing w:after="0"/>
      </w:pPr>
      <w:r>
        <w:br w:type="page"/>
      </w:r>
    </w:p>
    <w:sdt>
      <w:sdtPr>
        <w:rPr>
          <w:rFonts w:eastAsiaTheme="minorHAnsi" w:cs="Times New Roman"/>
          <w:b w:val="0"/>
          <w:bCs w:val="0"/>
          <w:color w:val="auto"/>
          <w:sz w:val="20"/>
          <w:szCs w:val="20"/>
        </w:rPr>
        <w:id w:val="-1918242081"/>
        <w:docPartObj>
          <w:docPartGallery w:val="Table of Contents"/>
          <w:docPartUnique/>
        </w:docPartObj>
      </w:sdtPr>
      <w:sdtEndPr>
        <w:rPr>
          <w:noProof/>
        </w:rPr>
      </w:sdtEndPr>
      <w:sdtContent>
        <w:p w14:paraId="5FAC1373" w14:textId="77777777" w:rsidR="008F33C4" w:rsidRDefault="008F33C4">
          <w:pPr>
            <w:pStyle w:val="TOCHeading"/>
          </w:pPr>
          <w:r>
            <w:t>Table of Contents</w:t>
          </w:r>
        </w:p>
        <w:p w14:paraId="3A9078BA" w14:textId="77777777" w:rsidR="003C5EB2" w:rsidRDefault="008F33C4">
          <w:pPr>
            <w:pStyle w:val="TOC1"/>
            <w:rPr>
              <w:rFonts w:asciiTheme="minorHAnsi" w:eastAsiaTheme="minorEastAsia" w:hAnsiTheme="minorHAnsi" w:cstheme="minorBidi"/>
              <w:b w:val="0"/>
              <w:noProof/>
              <w:sz w:val="24"/>
              <w:szCs w:val="24"/>
            </w:rPr>
          </w:pPr>
          <w:r>
            <w:fldChar w:fldCharType="begin"/>
          </w:r>
          <w:r>
            <w:instrText xml:space="preserve"> TOC \o "1-3" \h \z \u </w:instrText>
          </w:r>
          <w:r>
            <w:fldChar w:fldCharType="separate"/>
          </w:r>
          <w:hyperlink w:anchor="_Toc470073395" w:history="1">
            <w:r w:rsidR="003C5EB2" w:rsidRPr="009C1A8A">
              <w:rPr>
                <w:rStyle w:val="Hyperlink"/>
                <w:noProof/>
              </w:rPr>
              <w:t>Approval</w:t>
            </w:r>
            <w:r w:rsidR="003C5EB2">
              <w:rPr>
                <w:noProof/>
                <w:webHidden/>
              </w:rPr>
              <w:tab/>
            </w:r>
            <w:r w:rsidR="003C5EB2">
              <w:rPr>
                <w:noProof/>
                <w:webHidden/>
              </w:rPr>
              <w:fldChar w:fldCharType="begin"/>
            </w:r>
            <w:r w:rsidR="003C5EB2">
              <w:rPr>
                <w:noProof/>
                <w:webHidden/>
              </w:rPr>
              <w:instrText xml:space="preserve"> PAGEREF _Toc470073395 \h </w:instrText>
            </w:r>
            <w:r w:rsidR="003C5EB2">
              <w:rPr>
                <w:noProof/>
                <w:webHidden/>
              </w:rPr>
            </w:r>
            <w:r w:rsidR="003C5EB2">
              <w:rPr>
                <w:noProof/>
                <w:webHidden/>
              </w:rPr>
              <w:fldChar w:fldCharType="separate"/>
            </w:r>
            <w:r w:rsidR="003C5EB2">
              <w:rPr>
                <w:noProof/>
                <w:webHidden/>
              </w:rPr>
              <w:t>1</w:t>
            </w:r>
            <w:r w:rsidR="003C5EB2">
              <w:rPr>
                <w:noProof/>
                <w:webHidden/>
              </w:rPr>
              <w:fldChar w:fldCharType="end"/>
            </w:r>
          </w:hyperlink>
        </w:p>
        <w:p w14:paraId="537457B4" w14:textId="77777777" w:rsidR="003C5EB2" w:rsidRDefault="003C5EB2">
          <w:pPr>
            <w:pStyle w:val="TOC1"/>
            <w:rPr>
              <w:rFonts w:asciiTheme="minorHAnsi" w:eastAsiaTheme="minorEastAsia" w:hAnsiTheme="minorHAnsi" w:cstheme="minorBidi"/>
              <w:b w:val="0"/>
              <w:noProof/>
              <w:sz w:val="24"/>
              <w:szCs w:val="24"/>
            </w:rPr>
          </w:pPr>
          <w:hyperlink w:anchor="_Toc470073396" w:history="1">
            <w:r w:rsidRPr="009C1A8A">
              <w:rPr>
                <w:rStyle w:val="Hyperlink"/>
                <w:noProof/>
              </w:rPr>
              <w:t>Revision History</w:t>
            </w:r>
            <w:r>
              <w:rPr>
                <w:noProof/>
                <w:webHidden/>
              </w:rPr>
              <w:tab/>
            </w:r>
            <w:r>
              <w:rPr>
                <w:noProof/>
                <w:webHidden/>
              </w:rPr>
              <w:fldChar w:fldCharType="begin"/>
            </w:r>
            <w:r>
              <w:rPr>
                <w:noProof/>
                <w:webHidden/>
              </w:rPr>
              <w:instrText xml:space="preserve"> PAGEREF _Toc470073396 \h </w:instrText>
            </w:r>
            <w:r>
              <w:rPr>
                <w:noProof/>
                <w:webHidden/>
              </w:rPr>
            </w:r>
            <w:r>
              <w:rPr>
                <w:noProof/>
                <w:webHidden/>
              </w:rPr>
              <w:fldChar w:fldCharType="separate"/>
            </w:r>
            <w:r>
              <w:rPr>
                <w:noProof/>
                <w:webHidden/>
              </w:rPr>
              <w:t>2</w:t>
            </w:r>
            <w:r>
              <w:rPr>
                <w:noProof/>
                <w:webHidden/>
              </w:rPr>
              <w:fldChar w:fldCharType="end"/>
            </w:r>
          </w:hyperlink>
        </w:p>
        <w:p w14:paraId="31556FF4" w14:textId="77777777" w:rsidR="003C5EB2" w:rsidRDefault="003C5EB2">
          <w:pPr>
            <w:pStyle w:val="TOC1"/>
            <w:rPr>
              <w:rFonts w:asciiTheme="minorHAnsi" w:eastAsiaTheme="minorEastAsia" w:hAnsiTheme="minorHAnsi" w:cstheme="minorBidi"/>
              <w:b w:val="0"/>
              <w:noProof/>
              <w:sz w:val="24"/>
              <w:szCs w:val="24"/>
            </w:rPr>
          </w:pPr>
          <w:hyperlink w:anchor="_Toc470073397" w:history="1">
            <w:r w:rsidRPr="009C1A8A">
              <w:rPr>
                <w:rStyle w:val="Hyperlink"/>
                <w:noProof/>
              </w:rPr>
              <w:t>Open Issues and/or Actions</w:t>
            </w:r>
            <w:r>
              <w:rPr>
                <w:noProof/>
                <w:webHidden/>
              </w:rPr>
              <w:tab/>
            </w:r>
            <w:r>
              <w:rPr>
                <w:noProof/>
                <w:webHidden/>
              </w:rPr>
              <w:fldChar w:fldCharType="begin"/>
            </w:r>
            <w:r>
              <w:rPr>
                <w:noProof/>
                <w:webHidden/>
              </w:rPr>
              <w:instrText xml:space="preserve"> PAGEREF _Toc470073397 \h </w:instrText>
            </w:r>
            <w:r>
              <w:rPr>
                <w:noProof/>
                <w:webHidden/>
              </w:rPr>
            </w:r>
            <w:r>
              <w:rPr>
                <w:noProof/>
                <w:webHidden/>
              </w:rPr>
              <w:fldChar w:fldCharType="separate"/>
            </w:r>
            <w:r>
              <w:rPr>
                <w:noProof/>
                <w:webHidden/>
              </w:rPr>
              <w:t>2</w:t>
            </w:r>
            <w:r>
              <w:rPr>
                <w:noProof/>
                <w:webHidden/>
              </w:rPr>
              <w:fldChar w:fldCharType="end"/>
            </w:r>
          </w:hyperlink>
        </w:p>
        <w:p w14:paraId="35B4BC22" w14:textId="77777777" w:rsidR="003C5EB2" w:rsidRDefault="003C5EB2">
          <w:pPr>
            <w:pStyle w:val="TOC1"/>
            <w:rPr>
              <w:rFonts w:asciiTheme="minorHAnsi" w:eastAsiaTheme="minorEastAsia" w:hAnsiTheme="minorHAnsi" w:cstheme="minorBidi"/>
              <w:b w:val="0"/>
              <w:noProof/>
              <w:sz w:val="24"/>
              <w:szCs w:val="24"/>
            </w:rPr>
          </w:pPr>
          <w:hyperlink w:anchor="_Toc470073398" w:history="1">
            <w:r w:rsidRPr="009C1A8A">
              <w:rPr>
                <w:rStyle w:val="Hyperlink"/>
                <w:noProof/>
              </w:rPr>
              <w:t>1</w:t>
            </w:r>
            <w:r>
              <w:rPr>
                <w:rFonts w:asciiTheme="minorHAnsi" w:eastAsiaTheme="minorEastAsia" w:hAnsiTheme="minorHAnsi" w:cstheme="minorBidi"/>
                <w:b w:val="0"/>
                <w:noProof/>
                <w:sz w:val="24"/>
                <w:szCs w:val="24"/>
              </w:rPr>
              <w:tab/>
            </w:r>
            <w:r w:rsidRPr="009C1A8A">
              <w:rPr>
                <w:rStyle w:val="Hyperlink"/>
                <w:noProof/>
              </w:rPr>
              <w:t>Introduction</w:t>
            </w:r>
            <w:r>
              <w:rPr>
                <w:noProof/>
                <w:webHidden/>
              </w:rPr>
              <w:tab/>
            </w:r>
            <w:r>
              <w:rPr>
                <w:noProof/>
                <w:webHidden/>
              </w:rPr>
              <w:fldChar w:fldCharType="begin"/>
            </w:r>
            <w:r>
              <w:rPr>
                <w:noProof/>
                <w:webHidden/>
              </w:rPr>
              <w:instrText xml:space="preserve"> PAGEREF _Toc470073398 \h </w:instrText>
            </w:r>
            <w:r>
              <w:rPr>
                <w:noProof/>
                <w:webHidden/>
              </w:rPr>
            </w:r>
            <w:r>
              <w:rPr>
                <w:noProof/>
                <w:webHidden/>
              </w:rPr>
              <w:fldChar w:fldCharType="separate"/>
            </w:r>
            <w:r>
              <w:rPr>
                <w:noProof/>
                <w:webHidden/>
              </w:rPr>
              <w:t>4</w:t>
            </w:r>
            <w:r>
              <w:rPr>
                <w:noProof/>
                <w:webHidden/>
              </w:rPr>
              <w:fldChar w:fldCharType="end"/>
            </w:r>
          </w:hyperlink>
        </w:p>
        <w:p w14:paraId="71A22BAE"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399" w:history="1">
            <w:r w:rsidRPr="009C1A8A">
              <w:rPr>
                <w:rStyle w:val="Hyperlink"/>
                <w:noProof/>
              </w:rPr>
              <w:t>1.1</w:t>
            </w:r>
            <w:r>
              <w:rPr>
                <w:rFonts w:asciiTheme="minorHAnsi" w:eastAsiaTheme="minorEastAsia" w:hAnsiTheme="minorHAnsi" w:cstheme="minorBidi"/>
                <w:noProof/>
                <w:sz w:val="24"/>
                <w:szCs w:val="24"/>
              </w:rPr>
              <w:tab/>
            </w:r>
            <w:r w:rsidRPr="009C1A8A">
              <w:rPr>
                <w:rStyle w:val="Hyperlink"/>
                <w:noProof/>
              </w:rPr>
              <w:t>Purpose</w:t>
            </w:r>
            <w:r>
              <w:rPr>
                <w:noProof/>
                <w:webHidden/>
              </w:rPr>
              <w:tab/>
            </w:r>
            <w:r>
              <w:rPr>
                <w:noProof/>
                <w:webHidden/>
              </w:rPr>
              <w:fldChar w:fldCharType="begin"/>
            </w:r>
            <w:r>
              <w:rPr>
                <w:noProof/>
                <w:webHidden/>
              </w:rPr>
              <w:instrText xml:space="preserve"> PAGEREF _Toc470073399 \h </w:instrText>
            </w:r>
            <w:r>
              <w:rPr>
                <w:noProof/>
                <w:webHidden/>
              </w:rPr>
            </w:r>
            <w:r>
              <w:rPr>
                <w:noProof/>
                <w:webHidden/>
              </w:rPr>
              <w:fldChar w:fldCharType="separate"/>
            </w:r>
            <w:r>
              <w:rPr>
                <w:noProof/>
                <w:webHidden/>
              </w:rPr>
              <w:t>4</w:t>
            </w:r>
            <w:r>
              <w:rPr>
                <w:noProof/>
                <w:webHidden/>
              </w:rPr>
              <w:fldChar w:fldCharType="end"/>
            </w:r>
          </w:hyperlink>
        </w:p>
        <w:p w14:paraId="7572AF6A"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0" w:history="1">
            <w:r w:rsidRPr="009C1A8A">
              <w:rPr>
                <w:rStyle w:val="Hyperlink"/>
                <w:noProof/>
              </w:rPr>
              <w:t>1.2</w:t>
            </w:r>
            <w:r>
              <w:rPr>
                <w:rFonts w:asciiTheme="minorHAnsi" w:eastAsiaTheme="minorEastAsia" w:hAnsiTheme="minorHAnsi" w:cstheme="minorBidi"/>
                <w:noProof/>
                <w:sz w:val="24"/>
                <w:szCs w:val="24"/>
              </w:rPr>
              <w:tab/>
            </w:r>
            <w:r w:rsidRPr="009C1A8A">
              <w:rPr>
                <w:rStyle w:val="Hyperlink"/>
                <w:noProof/>
              </w:rPr>
              <w:t>Scope</w:t>
            </w:r>
            <w:r>
              <w:rPr>
                <w:noProof/>
                <w:webHidden/>
              </w:rPr>
              <w:tab/>
            </w:r>
            <w:r>
              <w:rPr>
                <w:noProof/>
                <w:webHidden/>
              </w:rPr>
              <w:fldChar w:fldCharType="begin"/>
            </w:r>
            <w:r>
              <w:rPr>
                <w:noProof/>
                <w:webHidden/>
              </w:rPr>
              <w:instrText xml:space="preserve"> PAGEREF _Toc470073400 \h </w:instrText>
            </w:r>
            <w:r>
              <w:rPr>
                <w:noProof/>
                <w:webHidden/>
              </w:rPr>
            </w:r>
            <w:r>
              <w:rPr>
                <w:noProof/>
                <w:webHidden/>
              </w:rPr>
              <w:fldChar w:fldCharType="separate"/>
            </w:r>
            <w:r>
              <w:rPr>
                <w:noProof/>
                <w:webHidden/>
              </w:rPr>
              <w:t>4</w:t>
            </w:r>
            <w:r>
              <w:rPr>
                <w:noProof/>
                <w:webHidden/>
              </w:rPr>
              <w:fldChar w:fldCharType="end"/>
            </w:r>
          </w:hyperlink>
        </w:p>
        <w:p w14:paraId="4BC0636D"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1" w:history="1">
            <w:r w:rsidRPr="009C1A8A">
              <w:rPr>
                <w:rStyle w:val="Hyperlink"/>
                <w:noProof/>
              </w:rPr>
              <w:t>1.3</w:t>
            </w:r>
            <w:r>
              <w:rPr>
                <w:rFonts w:asciiTheme="minorHAnsi" w:eastAsiaTheme="minorEastAsia" w:hAnsiTheme="minorHAnsi" w:cstheme="minorBidi"/>
                <w:noProof/>
                <w:sz w:val="24"/>
                <w:szCs w:val="24"/>
              </w:rPr>
              <w:tab/>
            </w:r>
            <w:r w:rsidRPr="009C1A8A">
              <w:rPr>
                <w:rStyle w:val="Hyperlink"/>
                <w:noProof/>
              </w:rPr>
              <w:t>References</w:t>
            </w:r>
            <w:r>
              <w:rPr>
                <w:noProof/>
                <w:webHidden/>
              </w:rPr>
              <w:tab/>
            </w:r>
            <w:r>
              <w:rPr>
                <w:noProof/>
                <w:webHidden/>
              </w:rPr>
              <w:fldChar w:fldCharType="begin"/>
            </w:r>
            <w:r>
              <w:rPr>
                <w:noProof/>
                <w:webHidden/>
              </w:rPr>
              <w:instrText xml:space="preserve"> PAGEREF _Toc470073401 \h </w:instrText>
            </w:r>
            <w:r>
              <w:rPr>
                <w:noProof/>
                <w:webHidden/>
              </w:rPr>
            </w:r>
            <w:r>
              <w:rPr>
                <w:noProof/>
                <w:webHidden/>
              </w:rPr>
              <w:fldChar w:fldCharType="separate"/>
            </w:r>
            <w:r>
              <w:rPr>
                <w:noProof/>
                <w:webHidden/>
              </w:rPr>
              <w:t>4</w:t>
            </w:r>
            <w:r>
              <w:rPr>
                <w:noProof/>
                <w:webHidden/>
              </w:rPr>
              <w:fldChar w:fldCharType="end"/>
            </w:r>
          </w:hyperlink>
        </w:p>
        <w:p w14:paraId="2EB3386C"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2" w:history="1">
            <w:r w:rsidRPr="009C1A8A">
              <w:rPr>
                <w:rStyle w:val="Hyperlink"/>
                <w:noProof/>
              </w:rPr>
              <w:t>1.4</w:t>
            </w:r>
            <w:r>
              <w:rPr>
                <w:rFonts w:asciiTheme="minorHAnsi" w:eastAsiaTheme="minorEastAsia" w:hAnsiTheme="minorHAnsi" w:cstheme="minorBidi"/>
                <w:noProof/>
                <w:sz w:val="24"/>
                <w:szCs w:val="24"/>
              </w:rPr>
              <w:tab/>
            </w:r>
            <w:r w:rsidRPr="009C1A8A">
              <w:rPr>
                <w:rStyle w:val="Hyperlink"/>
                <w:noProof/>
              </w:rPr>
              <w:t>Terminology &amp; Abbreviations</w:t>
            </w:r>
            <w:r>
              <w:rPr>
                <w:noProof/>
                <w:webHidden/>
              </w:rPr>
              <w:tab/>
            </w:r>
            <w:r>
              <w:rPr>
                <w:noProof/>
                <w:webHidden/>
              </w:rPr>
              <w:fldChar w:fldCharType="begin"/>
            </w:r>
            <w:r>
              <w:rPr>
                <w:noProof/>
                <w:webHidden/>
              </w:rPr>
              <w:instrText xml:space="preserve"> PAGEREF _Toc470073402 \h </w:instrText>
            </w:r>
            <w:r>
              <w:rPr>
                <w:noProof/>
                <w:webHidden/>
              </w:rPr>
            </w:r>
            <w:r>
              <w:rPr>
                <w:noProof/>
                <w:webHidden/>
              </w:rPr>
              <w:fldChar w:fldCharType="separate"/>
            </w:r>
            <w:r>
              <w:rPr>
                <w:noProof/>
                <w:webHidden/>
              </w:rPr>
              <w:t>4</w:t>
            </w:r>
            <w:r>
              <w:rPr>
                <w:noProof/>
                <w:webHidden/>
              </w:rPr>
              <w:fldChar w:fldCharType="end"/>
            </w:r>
          </w:hyperlink>
        </w:p>
        <w:p w14:paraId="2C884953" w14:textId="77777777" w:rsidR="003C5EB2" w:rsidRDefault="003C5EB2">
          <w:pPr>
            <w:pStyle w:val="TOC1"/>
            <w:rPr>
              <w:rFonts w:asciiTheme="minorHAnsi" w:eastAsiaTheme="minorEastAsia" w:hAnsiTheme="minorHAnsi" w:cstheme="minorBidi"/>
              <w:b w:val="0"/>
              <w:noProof/>
              <w:sz w:val="24"/>
              <w:szCs w:val="24"/>
            </w:rPr>
          </w:pPr>
          <w:hyperlink w:anchor="_Toc470073403" w:history="1">
            <w:r w:rsidRPr="009C1A8A">
              <w:rPr>
                <w:rStyle w:val="Hyperlink"/>
                <w:i/>
                <w:noProof/>
              </w:rPr>
              <w:t>2</w:t>
            </w:r>
            <w:r>
              <w:rPr>
                <w:rFonts w:asciiTheme="minorHAnsi" w:eastAsiaTheme="minorEastAsia" w:hAnsiTheme="minorHAnsi" w:cstheme="minorBidi"/>
                <w:b w:val="0"/>
                <w:noProof/>
                <w:sz w:val="24"/>
                <w:szCs w:val="24"/>
              </w:rPr>
              <w:tab/>
            </w:r>
            <w:r w:rsidRPr="009C1A8A">
              <w:rPr>
                <w:rStyle w:val="Hyperlink"/>
                <w:noProof/>
              </w:rPr>
              <w:t>Configuration Status Accounting</w:t>
            </w:r>
            <w:r>
              <w:rPr>
                <w:noProof/>
                <w:webHidden/>
              </w:rPr>
              <w:tab/>
            </w:r>
            <w:r>
              <w:rPr>
                <w:noProof/>
                <w:webHidden/>
              </w:rPr>
              <w:fldChar w:fldCharType="begin"/>
            </w:r>
            <w:r>
              <w:rPr>
                <w:noProof/>
                <w:webHidden/>
              </w:rPr>
              <w:instrText xml:space="preserve"> PAGEREF _Toc470073403 \h </w:instrText>
            </w:r>
            <w:r>
              <w:rPr>
                <w:noProof/>
                <w:webHidden/>
              </w:rPr>
            </w:r>
            <w:r>
              <w:rPr>
                <w:noProof/>
                <w:webHidden/>
              </w:rPr>
              <w:fldChar w:fldCharType="separate"/>
            </w:r>
            <w:r>
              <w:rPr>
                <w:noProof/>
                <w:webHidden/>
              </w:rPr>
              <w:t>5</w:t>
            </w:r>
            <w:r>
              <w:rPr>
                <w:noProof/>
                <w:webHidden/>
              </w:rPr>
              <w:fldChar w:fldCharType="end"/>
            </w:r>
          </w:hyperlink>
        </w:p>
        <w:p w14:paraId="0371B093"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4" w:history="1">
            <w:r w:rsidRPr="009C1A8A">
              <w:rPr>
                <w:rStyle w:val="Hyperlink"/>
                <w:noProof/>
              </w:rPr>
              <w:t>2.1</w:t>
            </w:r>
            <w:r>
              <w:rPr>
                <w:rFonts w:asciiTheme="minorHAnsi" w:eastAsiaTheme="minorEastAsia" w:hAnsiTheme="minorHAnsi" w:cstheme="minorBidi"/>
                <w:noProof/>
                <w:sz w:val="24"/>
                <w:szCs w:val="24"/>
              </w:rPr>
              <w:tab/>
            </w:r>
            <w:r w:rsidRPr="009C1A8A">
              <w:rPr>
                <w:rStyle w:val="Hyperlink"/>
                <w:noProof/>
              </w:rPr>
              <w:t>Versions</w:t>
            </w:r>
            <w:r>
              <w:rPr>
                <w:noProof/>
                <w:webHidden/>
              </w:rPr>
              <w:tab/>
            </w:r>
            <w:r>
              <w:rPr>
                <w:noProof/>
                <w:webHidden/>
              </w:rPr>
              <w:fldChar w:fldCharType="begin"/>
            </w:r>
            <w:r>
              <w:rPr>
                <w:noProof/>
                <w:webHidden/>
              </w:rPr>
              <w:instrText xml:space="preserve"> PAGEREF _Toc470073404 \h </w:instrText>
            </w:r>
            <w:r>
              <w:rPr>
                <w:noProof/>
                <w:webHidden/>
              </w:rPr>
            </w:r>
            <w:r>
              <w:rPr>
                <w:noProof/>
                <w:webHidden/>
              </w:rPr>
              <w:fldChar w:fldCharType="separate"/>
            </w:r>
            <w:r>
              <w:rPr>
                <w:noProof/>
                <w:webHidden/>
              </w:rPr>
              <w:t>5</w:t>
            </w:r>
            <w:r>
              <w:rPr>
                <w:noProof/>
                <w:webHidden/>
              </w:rPr>
              <w:fldChar w:fldCharType="end"/>
            </w:r>
          </w:hyperlink>
        </w:p>
        <w:p w14:paraId="3B8FAC74" w14:textId="77777777" w:rsidR="003C5EB2" w:rsidRDefault="003C5EB2">
          <w:pPr>
            <w:pStyle w:val="TOC2"/>
            <w:tabs>
              <w:tab w:val="left" w:pos="720"/>
              <w:tab w:val="right" w:leader="dot" w:pos="9631"/>
            </w:tabs>
            <w:rPr>
              <w:rFonts w:asciiTheme="minorHAnsi" w:eastAsiaTheme="minorEastAsia" w:hAnsiTheme="minorHAnsi" w:cstheme="minorBidi"/>
              <w:noProof/>
              <w:sz w:val="24"/>
              <w:szCs w:val="24"/>
            </w:rPr>
          </w:pPr>
          <w:hyperlink w:anchor="_Toc470073405" w:history="1">
            <w:r w:rsidRPr="009C1A8A">
              <w:rPr>
                <w:rStyle w:val="Hyperlink"/>
                <w:noProof/>
              </w:rPr>
              <w:t>2.2</w:t>
            </w:r>
            <w:r>
              <w:rPr>
                <w:rFonts w:asciiTheme="minorHAnsi" w:eastAsiaTheme="minorEastAsia" w:hAnsiTheme="minorHAnsi" w:cstheme="minorBidi"/>
                <w:noProof/>
                <w:sz w:val="24"/>
                <w:szCs w:val="24"/>
              </w:rPr>
              <w:tab/>
            </w:r>
            <w:r w:rsidRPr="009C1A8A">
              <w:rPr>
                <w:rStyle w:val="Hyperlink"/>
                <w:noProof/>
              </w:rPr>
              <w:t>Changes</w:t>
            </w:r>
            <w:r>
              <w:rPr>
                <w:noProof/>
                <w:webHidden/>
              </w:rPr>
              <w:tab/>
            </w:r>
            <w:r>
              <w:rPr>
                <w:noProof/>
                <w:webHidden/>
              </w:rPr>
              <w:fldChar w:fldCharType="begin"/>
            </w:r>
            <w:r>
              <w:rPr>
                <w:noProof/>
                <w:webHidden/>
              </w:rPr>
              <w:instrText xml:space="preserve"> PAGEREF _Toc470073405 \h </w:instrText>
            </w:r>
            <w:r>
              <w:rPr>
                <w:noProof/>
                <w:webHidden/>
              </w:rPr>
            </w:r>
            <w:r>
              <w:rPr>
                <w:noProof/>
                <w:webHidden/>
              </w:rPr>
              <w:fldChar w:fldCharType="separate"/>
            </w:r>
            <w:r>
              <w:rPr>
                <w:noProof/>
                <w:webHidden/>
              </w:rPr>
              <w:t>6</w:t>
            </w:r>
            <w:r>
              <w:rPr>
                <w:noProof/>
                <w:webHidden/>
              </w:rPr>
              <w:fldChar w:fldCharType="end"/>
            </w:r>
          </w:hyperlink>
        </w:p>
        <w:p w14:paraId="5FAC138D" w14:textId="2D7A1216" w:rsidR="008F33C4" w:rsidRDefault="008F33C4" w:rsidP="00212AB9">
          <w:pPr>
            <w:rPr>
              <w:noProof/>
            </w:rPr>
          </w:pPr>
          <w:r>
            <w:rPr>
              <w:b/>
              <w:bCs/>
              <w:noProof/>
            </w:rPr>
            <w:fldChar w:fldCharType="end"/>
          </w:r>
        </w:p>
      </w:sdtContent>
    </w:sdt>
    <w:p w14:paraId="72A5B3D3" w14:textId="77777777" w:rsidR="00C62831" w:rsidRDefault="00C62831">
      <w:pPr>
        <w:spacing w:after="0"/>
      </w:pPr>
      <w:r>
        <w:br w:type="page"/>
      </w:r>
    </w:p>
    <w:p w14:paraId="3EFAABD1" w14:textId="7E85EB6D" w:rsidR="00C62831" w:rsidRPr="00212AB9" w:rsidRDefault="00C62831" w:rsidP="00212AB9"/>
    <w:p w14:paraId="5FAC138E" w14:textId="77777777" w:rsidR="0050294D" w:rsidRPr="006768AB" w:rsidRDefault="0050294D" w:rsidP="008A23A5">
      <w:pPr>
        <w:pStyle w:val="Heading1"/>
        <w:numPr>
          <w:ilvl w:val="0"/>
          <w:numId w:val="9"/>
        </w:numPr>
      </w:pPr>
      <w:bookmarkStart w:id="4" w:name="_Toc470073398"/>
      <w:r w:rsidRPr="006768AB">
        <w:t>Introduction</w:t>
      </w:r>
      <w:bookmarkEnd w:id="4"/>
      <w:r w:rsidRPr="006768AB">
        <w:t xml:space="preserve"> </w:t>
      </w:r>
    </w:p>
    <w:p w14:paraId="75094E25" w14:textId="66720547" w:rsidR="00036DCE" w:rsidRDefault="00194A2A" w:rsidP="00212AB9">
      <w:pPr>
        <w:pStyle w:val="Heading2"/>
        <w:jc w:val="both"/>
      </w:pPr>
      <w:bookmarkStart w:id="5" w:name="_Toc470073399"/>
      <w:r>
        <w:t>Purpose</w:t>
      </w:r>
      <w:bookmarkEnd w:id="5"/>
    </w:p>
    <w:p w14:paraId="2AA3D009" w14:textId="7D267726" w:rsidR="001D5DDA" w:rsidRPr="00543BE5" w:rsidRDefault="001D5DDA" w:rsidP="001D5DDA">
      <w:pPr>
        <w:spacing w:after="0"/>
      </w:pPr>
      <w:r>
        <w:t>The purpose of this</w:t>
      </w:r>
      <w:r w:rsidRPr="003C5B95">
        <w:t xml:space="preserve"> document is </w:t>
      </w:r>
      <w:r>
        <w:t xml:space="preserve">to </w:t>
      </w:r>
      <w:r w:rsidR="00767B8C">
        <w:t xml:space="preserve">give an overview of the configuration items of </w:t>
      </w:r>
      <w:proofErr w:type="spellStart"/>
      <w:r w:rsidR="00507AF3">
        <w:t>BlueLib</w:t>
      </w:r>
      <w:proofErr w:type="spellEnd"/>
      <w:r w:rsidR="00543BE5">
        <w:t xml:space="preserve"> Android</w:t>
      </w:r>
      <w:r w:rsidR="00C922AD" w:rsidRPr="00C922AD">
        <w:t xml:space="preserve"> as well as t</w:t>
      </w:r>
      <w:r w:rsidR="00C922AD">
        <w:t xml:space="preserve">he history of the software system and its configuration </w:t>
      </w:r>
      <w:r w:rsidR="00C922AD" w:rsidRPr="00543BE5">
        <w:t>items</w:t>
      </w:r>
      <w:r w:rsidRPr="00543BE5">
        <w:t>.</w:t>
      </w:r>
    </w:p>
    <w:p w14:paraId="31369616" w14:textId="4B1C3699" w:rsidR="00643ED5" w:rsidRDefault="00643ED5" w:rsidP="00212AB9">
      <w:pPr>
        <w:pStyle w:val="Heading2"/>
        <w:jc w:val="both"/>
      </w:pPr>
      <w:bookmarkStart w:id="6" w:name="_Toc470073400"/>
      <w:r>
        <w:t>Scope</w:t>
      </w:r>
      <w:bookmarkEnd w:id="6"/>
    </w:p>
    <w:p w14:paraId="328717D9" w14:textId="5FC5623E" w:rsidR="007A6A5D" w:rsidRPr="007A6A5D" w:rsidRDefault="007A6A5D" w:rsidP="007A6A5D">
      <w:pPr>
        <w:pStyle w:val="Text"/>
        <w:rPr>
          <w:rFonts w:eastAsiaTheme="minorHAnsi"/>
          <w:bCs w:val="0"/>
        </w:rPr>
      </w:pPr>
      <w:r w:rsidRPr="007A6A5D">
        <w:rPr>
          <w:rFonts w:eastAsiaTheme="minorHAnsi"/>
          <w:bCs w:val="0"/>
        </w:rPr>
        <w:t xml:space="preserve">This document applies to the </w:t>
      </w:r>
      <w:r w:rsidR="00767B8C">
        <w:rPr>
          <w:rFonts w:eastAsiaTheme="minorHAnsi"/>
          <w:bCs w:val="0"/>
        </w:rPr>
        <w:t>configuration items</w:t>
      </w:r>
      <w:r w:rsidRPr="007A6A5D">
        <w:rPr>
          <w:rFonts w:eastAsiaTheme="minorHAnsi"/>
          <w:bCs w:val="0"/>
        </w:rPr>
        <w:t xml:space="preserve"> of</w:t>
      </w:r>
      <w:r w:rsidRPr="007A6A5D">
        <w:rPr>
          <w:i/>
          <w:color w:val="FF0000"/>
        </w:rPr>
        <w:t xml:space="preserve"> </w:t>
      </w:r>
      <w:proofErr w:type="spellStart"/>
      <w:r w:rsidR="00543BE5">
        <w:t>BlueLib</w:t>
      </w:r>
      <w:proofErr w:type="spellEnd"/>
      <w:r w:rsidR="00543BE5">
        <w:t xml:space="preserve"> Android</w:t>
      </w:r>
      <w:r>
        <w:rPr>
          <w:color w:val="FF0000"/>
        </w:rPr>
        <w:t xml:space="preserve"> </w:t>
      </w:r>
      <w:r w:rsidRPr="007A6A5D">
        <w:rPr>
          <w:rFonts w:eastAsiaTheme="minorHAnsi"/>
          <w:bCs w:val="0"/>
        </w:rPr>
        <w:t xml:space="preserve">as described in the </w:t>
      </w:r>
      <w:r w:rsidR="00767B8C">
        <w:rPr>
          <w:rFonts w:eastAsiaTheme="minorHAnsi"/>
          <w:bCs w:val="0"/>
        </w:rPr>
        <w:t>Software Configuration Management Plan [SCM</w:t>
      </w:r>
      <w:r>
        <w:rPr>
          <w:rFonts w:eastAsiaTheme="minorHAnsi"/>
          <w:bCs w:val="0"/>
        </w:rPr>
        <w:t>P</w:t>
      </w:r>
      <w:r w:rsidRPr="007A6A5D">
        <w:rPr>
          <w:rFonts w:eastAsiaTheme="minorHAnsi"/>
          <w:bCs w:val="0"/>
        </w:rPr>
        <w:t>].</w:t>
      </w:r>
    </w:p>
    <w:p w14:paraId="5FAC1393" w14:textId="5FF1FA42" w:rsidR="00881922" w:rsidRDefault="005D59A7" w:rsidP="00212AB9">
      <w:pPr>
        <w:pStyle w:val="Heading2"/>
        <w:jc w:val="both"/>
      </w:pPr>
      <w:bookmarkStart w:id="7" w:name="_Toc470073401"/>
      <w:r>
        <w:t>References</w:t>
      </w:r>
      <w:bookmarkEnd w:id="7"/>
    </w:p>
    <w:p w14:paraId="6546D1C5" w14:textId="0A4D204B" w:rsidR="00A8723E" w:rsidRPr="00440D21" w:rsidRDefault="00347738" w:rsidP="00FB1634">
      <w:pPr>
        <w:pStyle w:val="BodyText"/>
        <w:rPr>
          <w:color w:val="000000" w:themeColor="text1"/>
        </w:rPr>
      </w:pPr>
      <w:r>
        <w:rPr>
          <w:color w:val="FF0000"/>
        </w:rPr>
        <w:t xml:space="preserve"> </w:t>
      </w:r>
    </w:p>
    <w:tbl>
      <w:tblPr>
        <w:tblStyle w:val="TableGrid"/>
        <w:tblW w:w="9776" w:type="dxa"/>
        <w:tblCellMar>
          <w:top w:w="28" w:type="dxa"/>
          <w:bottom w:w="28" w:type="dxa"/>
        </w:tblCellMar>
        <w:tblLook w:val="04A0" w:firstRow="1" w:lastRow="0" w:firstColumn="1" w:lastColumn="0" w:noHBand="0" w:noVBand="1"/>
      </w:tblPr>
      <w:tblGrid>
        <w:gridCol w:w="2080"/>
        <w:gridCol w:w="2593"/>
        <w:gridCol w:w="5103"/>
      </w:tblGrid>
      <w:tr w:rsidR="00440D21" w:rsidRPr="00440D21" w14:paraId="5FAC139A" w14:textId="77777777" w:rsidTr="001E3E9D">
        <w:trPr>
          <w:cantSplit/>
          <w:tblHeader/>
        </w:trPr>
        <w:tc>
          <w:tcPr>
            <w:tcW w:w="2080" w:type="dxa"/>
            <w:tcBorders>
              <w:top w:val="single" w:sz="4" w:space="0" w:color="auto"/>
              <w:left w:val="single" w:sz="4" w:space="0" w:color="auto"/>
              <w:bottom w:val="single" w:sz="4" w:space="0" w:color="auto"/>
              <w:right w:val="single" w:sz="4" w:space="0" w:color="auto"/>
            </w:tcBorders>
            <w:hideMark/>
          </w:tcPr>
          <w:p w14:paraId="5FAC1397" w14:textId="2C045814" w:rsidR="005979CD" w:rsidRPr="00440D21" w:rsidRDefault="005979CD" w:rsidP="00532094">
            <w:pPr>
              <w:pStyle w:val="NoSpacing"/>
              <w:rPr>
                <w:b/>
                <w:color w:val="000000" w:themeColor="text1"/>
              </w:rPr>
            </w:pPr>
            <w:r w:rsidRPr="00440D21">
              <w:rPr>
                <w:b/>
                <w:color w:val="000000" w:themeColor="text1"/>
              </w:rPr>
              <w:t xml:space="preserve">Reference </w:t>
            </w:r>
            <w:r w:rsidR="00532094" w:rsidRPr="00440D21">
              <w:rPr>
                <w:b/>
                <w:color w:val="000000" w:themeColor="text1"/>
              </w:rPr>
              <w:t>ID</w:t>
            </w:r>
          </w:p>
        </w:tc>
        <w:tc>
          <w:tcPr>
            <w:tcW w:w="2593" w:type="dxa"/>
            <w:tcBorders>
              <w:top w:val="single" w:sz="4" w:space="0" w:color="auto"/>
              <w:left w:val="single" w:sz="4" w:space="0" w:color="auto"/>
              <w:bottom w:val="single" w:sz="4" w:space="0" w:color="auto"/>
              <w:right w:val="single" w:sz="4" w:space="0" w:color="auto"/>
            </w:tcBorders>
          </w:tcPr>
          <w:p w14:paraId="6BB2C86B" w14:textId="4317585E" w:rsidR="005979CD" w:rsidRPr="00440D21" w:rsidRDefault="005979CD" w:rsidP="005979CD">
            <w:pPr>
              <w:pStyle w:val="NoSpacing"/>
              <w:rPr>
                <w:b/>
                <w:color w:val="000000" w:themeColor="text1"/>
              </w:rPr>
            </w:pPr>
            <w:r w:rsidRPr="00440D21">
              <w:rPr>
                <w:b/>
                <w:color w:val="000000" w:themeColor="text1"/>
              </w:rPr>
              <w:t>Document ID</w:t>
            </w:r>
          </w:p>
        </w:tc>
        <w:tc>
          <w:tcPr>
            <w:tcW w:w="5103" w:type="dxa"/>
            <w:tcBorders>
              <w:top w:val="single" w:sz="4" w:space="0" w:color="auto"/>
              <w:left w:val="single" w:sz="4" w:space="0" w:color="auto"/>
              <w:bottom w:val="single" w:sz="4" w:space="0" w:color="auto"/>
              <w:right w:val="single" w:sz="4" w:space="0" w:color="auto"/>
            </w:tcBorders>
            <w:hideMark/>
          </w:tcPr>
          <w:p w14:paraId="5FAC1398" w14:textId="5F317290" w:rsidR="005979CD" w:rsidRPr="00440D21" w:rsidRDefault="005979CD" w:rsidP="005979CD">
            <w:pPr>
              <w:pStyle w:val="NoSpacing"/>
              <w:rPr>
                <w:b/>
                <w:color w:val="000000" w:themeColor="text1"/>
              </w:rPr>
            </w:pPr>
            <w:r w:rsidRPr="00440D21">
              <w:rPr>
                <w:b/>
                <w:color w:val="000000" w:themeColor="text1"/>
              </w:rPr>
              <w:t>Document Title</w:t>
            </w:r>
          </w:p>
        </w:tc>
      </w:tr>
      <w:tr w:rsidR="00440D21" w:rsidRPr="00440D21" w14:paraId="2DD81DB0" w14:textId="77777777" w:rsidTr="001E3E9D">
        <w:trPr>
          <w:cantSplit/>
        </w:trPr>
        <w:tc>
          <w:tcPr>
            <w:tcW w:w="2080" w:type="dxa"/>
            <w:tcBorders>
              <w:top w:val="single" w:sz="4" w:space="0" w:color="auto"/>
              <w:left w:val="single" w:sz="4" w:space="0" w:color="auto"/>
              <w:bottom w:val="single" w:sz="4" w:space="0" w:color="auto"/>
              <w:right w:val="single" w:sz="4" w:space="0" w:color="auto"/>
            </w:tcBorders>
            <w:vAlign w:val="center"/>
          </w:tcPr>
          <w:p w14:paraId="1588457A" w14:textId="70F517A0" w:rsidR="000C5A83" w:rsidRPr="00440D21" w:rsidRDefault="00767B8C" w:rsidP="000C5A83">
            <w:pPr>
              <w:pStyle w:val="NoSpacing"/>
              <w:rPr>
                <w:color w:val="000000" w:themeColor="text1"/>
              </w:rPr>
            </w:pPr>
            <w:r w:rsidRPr="00440D21">
              <w:rPr>
                <w:color w:val="000000" w:themeColor="text1"/>
              </w:rPr>
              <w:t>[SCMP</w:t>
            </w:r>
            <w:r w:rsidR="000C5A83" w:rsidRPr="00440D21">
              <w:rPr>
                <w:color w:val="000000" w:themeColor="text1"/>
              </w:rPr>
              <w:t>]</w:t>
            </w:r>
          </w:p>
        </w:tc>
        <w:tc>
          <w:tcPr>
            <w:tcW w:w="2593" w:type="dxa"/>
            <w:tcBorders>
              <w:top w:val="single" w:sz="4" w:space="0" w:color="auto"/>
              <w:left w:val="single" w:sz="4" w:space="0" w:color="auto"/>
              <w:bottom w:val="single" w:sz="4" w:space="0" w:color="auto"/>
              <w:right w:val="single" w:sz="4" w:space="0" w:color="auto"/>
            </w:tcBorders>
            <w:vAlign w:val="center"/>
          </w:tcPr>
          <w:p w14:paraId="355D2B87" w14:textId="2E6210E2" w:rsidR="000C5A83" w:rsidRPr="00440D21" w:rsidRDefault="001E3E9D" w:rsidP="001E3E9D">
            <w:pPr>
              <w:autoSpaceDE w:val="0"/>
              <w:autoSpaceDN w:val="0"/>
              <w:spacing w:after="0"/>
              <w:rPr>
                <w:rFonts w:eastAsia="Times New Roman" w:cs="Arial"/>
                <w:color w:val="000000" w:themeColor="text1"/>
              </w:rPr>
            </w:pPr>
            <w:r w:rsidRPr="00440D21">
              <w:rPr>
                <w:rFonts w:cs="Arial"/>
                <w:color w:val="000000" w:themeColor="text1"/>
              </w:rPr>
              <w:t>TonTan-20160623-01V01</w:t>
            </w:r>
          </w:p>
        </w:tc>
        <w:tc>
          <w:tcPr>
            <w:tcW w:w="5103" w:type="dxa"/>
            <w:tcBorders>
              <w:top w:val="single" w:sz="4" w:space="0" w:color="auto"/>
              <w:left w:val="single" w:sz="4" w:space="0" w:color="auto"/>
              <w:bottom w:val="single" w:sz="4" w:space="0" w:color="auto"/>
              <w:right w:val="single" w:sz="4" w:space="0" w:color="auto"/>
            </w:tcBorders>
            <w:vAlign w:val="center"/>
          </w:tcPr>
          <w:p w14:paraId="27DE27C6" w14:textId="7CA51597" w:rsidR="000C5A83" w:rsidRPr="00440D21" w:rsidRDefault="000C5A83" w:rsidP="00767B8C">
            <w:pPr>
              <w:pStyle w:val="NoSpacing"/>
              <w:rPr>
                <w:color w:val="000000" w:themeColor="text1"/>
              </w:rPr>
            </w:pPr>
            <w:r w:rsidRPr="00440D21">
              <w:rPr>
                <w:color w:val="000000" w:themeColor="text1"/>
              </w:rPr>
              <w:t xml:space="preserve">Software </w:t>
            </w:r>
            <w:r w:rsidR="00767B8C" w:rsidRPr="00440D21">
              <w:rPr>
                <w:color w:val="000000" w:themeColor="text1"/>
              </w:rPr>
              <w:t>Configuration Management Plan</w:t>
            </w:r>
          </w:p>
        </w:tc>
      </w:tr>
    </w:tbl>
    <w:p w14:paraId="20309AD6" w14:textId="2E4DDBE6" w:rsidR="007327F2" w:rsidRPr="007327F2" w:rsidRDefault="00F5494A" w:rsidP="00254D35">
      <w:pPr>
        <w:pStyle w:val="Heading2"/>
      </w:pPr>
      <w:bookmarkStart w:id="8" w:name="_Toc392688049"/>
      <w:bookmarkStart w:id="9" w:name="_Toc417379734"/>
      <w:bookmarkStart w:id="10" w:name="_Toc470073402"/>
      <w:r>
        <w:t>Terminology</w:t>
      </w:r>
      <w:r w:rsidR="00881922" w:rsidRPr="006E07AE">
        <w:t xml:space="preserve"> </w:t>
      </w:r>
      <w:bookmarkEnd w:id="8"/>
      <w:bookmarkEnd w:id="9"/>
      <w:r w:rsidR="00693ED7">
        <w:t xml:space="preserve">&amp; </w:t>
      </w:r>
      <w:r w:rsidR="00693ED7" w:rsidRPr="00254D35">
        <w:t>Abbreviations</w:t>
      </w:r>
      <w:bookmarkEnd w:id="10"/>
    </w:p>
    <w:p w14:paraId="773404E1" w14:textId="6472474A" w:rsidR="00EF17A3" w:rsidRDefault="00EF17A3" w:rsidP="00EF17A3">
      <w:pPr>
        <w:pStyle w:val="Text"/>
      </w:pPr>
      <w:r w:rsidRPr="00EC6709">
        <w:t xml:space="preserve">List </w:t>
      </w:r>
      <w:r>
        <w:t>of</w:t>
      </w:r>
      <w:r w:rsidRPr="00EC6709">
        <w:t xml:space="preserve"> </w:t>
      </w:r>
      <w:r w:rsidR="00C40375">
        <w:t>specific definitions</w:t>
      </w:r>
      <w:r w:rsidRPr="00EC6709">
        <w:t xml:space="preserve"> and abbreviations used in this document:</w:t>
      </w:r>
    </w:p>
    <w:tbl>
      <w:tblPr>
        <w:tblW w:w="100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7" w:type="dxa"/>
          <w:right w:w="107" w:type="dxa"/>
        </w:tblCellMar>
        <w:tblLook w:val="0000" w:firstRow="0" w:lastRow="0" w:firstColumn="0" w:lastColumn="0" w:noHBand="0" w:noVBand="0"/>
      </w:tblPr>
      <w:tblGrid>
        <w:gridCol w:w="2206"/>
        <w:gridCol w:w="7883"/>
      </w:tblGrid>
      <w:tr w:rsidR="00881922" w:rsidRPr="006E07AE" w14:paraId="5FAC13A8" w14:textId="77777777" w:rsidTr="005979CD">
        <w:trPr>
          <w:cantSplit/>
          <w:tblHeader/>
        </w:trPr>
        <w:tc>
          <w:tcPr>
            <w:tcW w:w="2206" w:type="dxa"/>
          </w:tcPr>
          <w:p w14:paraId="5FAC13A6" w14:textId="4CAC0963" w:rsidR="00881922" w:rsidRPr="006164A6" w:rsidRDefault="00721F36" w:rsidP="00E2629A">
            <w:pPr>
              <w:pStyle w:val="NormalBold"/>
              <w:keepNext/>
            </w:pPr>
            <w:r>
              <w:t>Term</w:t>
            </w:r>
          </w:p>
        </w:tc>
        <w:tc>
          <w:tcPr>
            <w:tcW w:w="7883" w:type="dxa"/>
          </w:tcPr>
          <w:p w14:paraId="5FAC13A7" w14:textId="77777777" w:rsidR="00881922" w:rsidRPr="006E07AE" w:rsidRDefault="00881922" w:rsidP="00E2629A">
            <w:pPr>
              <w:pStyle w:val="NormalBold"/>
            </w:pPr>
            <w:r w:rsidRPr="006E07AE">
              <w:t>Description</w:t>
            </w:r>
          </w:p>
        </w:tc>
      </w:tr>
      <w:tr w:rsidR="00881922" w:rsidRPr="006E07AE" w14:paraId="5FAC13AB" w14:textId="77777777" w:rsidTr="005979CD">
        <w:trPr>
          <w:cantSplit/>
        </w:trPr>
        <w:tc>
          <w:tcPr>
            <w:tcW w:w="2206" w:type="dxa"/>
          </w:tcPr>
          <w:p w14:paraId="5FAC13A9" w14:textId="4597F568" w:rsidR="00881922" w:rsidRPr="00FD1899" w:rsidRDefault="00FD1899" w:rsidP="00E2629A">
            <w:pPr>
              <w:rPr>
                <w:color w:val="000000" w:themeColor="text1"/>
              </w:rPr>
            </w:pPr>
            <w:r w:rsidRPr="00FD1899">
              <w:rPr>
                <w:color w:val="000000" w:themeColor="text1"/>
              </w:rPr>
              <w:t>-</w:t>
            </w:r>
          </w:p>
        </w:tc>
        <w:tc>
          <w:tcPr>
            <w:tcW w:w="7883" w:type="dxa"/>
          </w:tcPr>
          <w:p w14:paraId="5FAC13AA" w14:textId="2F0E2C80" w:rsidR="00881922" w:rsidRPr="00FD1899" w:rsidRDefault="00FD1899" w:rsidP="00E2629A">
            <w:pPr>
              <w:rPr>
                <w:color w:val="000000" w:themeColor="text1"/>
              </w:rPr>
            </w:pPr>
            <w:r w:rsidRPr="00FD1899">
              <w:rPr>
                <w:color w:val="000000" w:themeColor="text1"/>
              </w:rPr>
              <w:t>-</w:t>
            </w:r>
          </w:p>
        </w:tc>
      </w:tr>
    </w:tbl>
    <w:p w14:paraId="5FAC13BB" w14:textId="59214FAF" w:rsidR="006950C4" w:rsidRDefault="006950C4" w:rsidP="00AF48A1">
      <w:pPr>
        <w:spacing w:after="0"/>
        <w:rPr>
          <w:lang w:val="en-GB"/>
        </w:rPr>
      </w:pPr>
    </w:p>
    <w:p w14:paraId="79D435F7" w14:textId="67B6145A" w:rsidR="00566C4C" w:rsidRDefault="00566C4C">
      <w:pPr>
        <w:spacing w:after="0"/>
      </w:pPr>
      <w:r>
        <w:br w:type="page"/>
      </w:r>
    </w:p>
    <w:p w14:paraId="05E650D7" w14:textId="77777777" w:rsidR="000C5A83" w:rsidRPr="000113C6" w:rsidRDefault="000C5A83" w:rsidP="006950C4"/>
    <w:p w14:paraId="48D01003" w14:textId="5E652515" w:rsidR="00767B8C" w:rsidRPr="000113C6" w:rsidRDefault="000113C6" w:rsidP="000113C6">
      <w:pPr>
        <w:pStyle w:val="Heading1"/>
        <w:rPr>
          <w:i/>
        </w:rPr>
      </w:pPr>
      <w:bookmarkStart w:id="11" w:name="_Toc442260271"/>
      <w:bookmarkStart w:id="12" w:name="_Toc470073403"/>
      <w:r w:rsidRPr="000113C6">
        <w:t>Configuration Status Accounting</w:t>
      </w:r>
      <w:bookmarkEnd w:id="11"/>
      <w:bookmarkEnd w:id="12"/>
    </w:p>
    <w:p w14:paraId="228784F5" w14:textId="44047C27" w:rsidR="00767B8C" w:rsidRDefault="00767B8C" w:rsidP="00767B8C">
      <w:pPr>
        <w:pStyle w:val="Heading2"/>
      </w:pPr>
      <w:bookmarkStart w:id="13" w:name="_Toc470073404"/>
      <w:r>
        <w:t>Versions</w:t>
      </w:r>
      <w:bookmarkEnd w:id="13"/>
    </w:p>
    <w:p w14:paraId="1BA4E8EF" w14:textId="49060E6D" w:rsidR="002F5FAD" w:rsidRPr="00440D21" w:rsidRDefault="00254D35" w:rsidP="002F5FAD">
      <w:pPr>
        <w:rPr>
          <w:rFonts w:cs="Arial"/>
          <w:color w:val="000000" w:themeColor="text1"/>
        </w:rPr>
      </w:pPr>
      <w:r w:rsidRPr="00F25753">
        <w:t>The table below s</w:t>
      </w:r>
      <w:r w:rsidR="009E02C7" w:rsidRPr="00F25753">
        <w:t xml:space="preserve">hows </w:t>
      </w:r>
      <w:r w:rsidR="008D751E" w:rsidRPr="00F25753">
        <w:t xml:space="preserve">the released version of </w:t>
      </w:r>
      <w:proofErr w:type="spellStart"/>
      <w:r w:rsidR="00F9404C">
        <w:t>BlueLib</w:t>
      </w:r>
      <w:proofErr w:type="spellEnd"/>
      <w:r w:rsidR="00F9404C">
        <w:t xml:space="preserve"> Android</w:t>
      </w:r>
      <w:r w:rsidR="009E02C7" w:rsidRPr="00F25753">
        <w:t xml:space="preserve"> including the versions of its </w:t>
      </w:r>
      <w:r w:rsidR="00D11CBC" w:rsidRPr="00F25753">
        <w:t>configuration items</w:t>
      </w:r>
      <w:r w:rsidR="008D751E" w:rsidRPr="00440D21">
        <w:rPr>
          <w:color w:val="000000" w:themeColor="text1"/>
        </w:rPr>
        <w:t>.</w:t>
      </w:r>
    </w:p>
    <w:tbl>
      <w:tblPr>
        <w:tblStyle w:val="TableGrid1"/>
        <w:tblW w:w="5000" w:type="pct"/>
        <w:tblLook w:val="04A0" w:firstRow="1" w:lastRow="0" w:firstColumn="1" w:lastColumn="0" w:noHBand="0" w:noVBand="1"/>
      </w:tblPr>
      <w:tblGrid>
        <w:gridCol w:w="4390"/>
        <w:gridCol w:w="2550"/>
        <w:gridCol w:w="1277"/>
        <w:gridCol w:w="1414"/>
      </w:tblGrid>
      <w:tr w:rsidR="00D11CBC" w:rsidRPr="002F5FAD" w14:paraId="261D3CBD" w14:textId="6D746A44" w:rsidTr="0073154A">
        <w:tc>
          <w:tcPr>
            <w:tcW w:w="2279" w:type="pct"/>
            <w:shd w:val="clear" w:color="auto" w:fill="B8CCE4" w:themeFill="accent1" w:themeFillTint="66"/>
          </w:tcPr>
          <w:p w14:paraId="2088E840" w14:textId="25FE917D" w:rsidR="00D11CBC" w:rsidRPr="007D7733" w:rsidRDefault="0065474B" w:rsidP="00FB446F">
            <w:pPr>
              <w:pStyle w:val="Text"/>
              <w:rPr>
                <w:i/>
              </w:rPr>
            </w:pPr>
            <w:r w:rsidRPr="007D7733">
              <w:rPr>
                <w:i/>
              </w:rPr>
              <w:t>Software system</w:t>
            </w:r>
          </w:p>
        </w:tc>
        <w:tc>
          <w:tcPr>
            <w:tcW w:w="1324" w:type="pct"/>
            <w:shd w:val="clear" w:color="auto" w:fill="B8CCE4" w:themeFill="accent1" w:themeFillTint="66"/>
          </w:tcPr>
          <w:p w14:paraId="3F42A768" w14:textId="1ED244FD" w:rsidR="00D11CBC" w:rsidRPr="007D7733" w:rsidRDefault="00D11CBC" w:rsidP="0073154A">
            <w:pPr>
              <w:pStyle w:val="Text"/>
              <w:rPr>
                <w:i/>
              </w:rPr>
            </w:pPr>
            <w:r w:rsidRPr="007D7733">
              <w:rPr>
                <w:i/>
              </w:rPr>
              <w:t>Man</w:t>
            </w:r>
            <w:r w:rsidR="0073154A" w:rsidRPr="007D7733">
              <w:rPr>
                <w:i/>
              </w:rPr>
              <w:t>ufacturer</w:t>
            </w:r>
            <w:r w:rsidRPr="007D7733">
              <w:rPr>
                <w:i/>
              </w:rPr>
              <w:t xml:space="preserve"> </w:t>
            </w:r>
          </w:p>
        </w:tc>
        <w:tc>
          <w:tcPr>
            <w:tcW w:w="663" w:type="pct"/>
            <w:shd w:val="clear" w:color="auto" w:fill="B8CCE4" w:themeFill="accent1" w:themeFillTint="66"/>
          </w:tcPr>
          <w:p w14:paraId="7B1D178C" w14:textId="2B0FE38C" w:rsidR="00D11CBC" w:rsidRPr="007D7733" w:rsidRDefault="0073154A" w:rsidP="00FB446F">
            <w:pPr>
              <w:pStyle w:val="Text"/>
              <w:rPr>
                <w:i/>
              </w:rPr>
            </w:pPr>
            <w:r w:rsidRPr="007D7733">
              <w:rPr>
                <w:i/>
              </w:rPr>
              <w:t>V</w:t>
            </w:r>
            <w:r w:rsidR="00D11CBC" w:rsidRPr="007D7733">
              <w:rPr>
                <w:i/>
              </w:rPr>
              <w:t>ersion</w:t>
            </w:r>
          </w:p>
        </w:tc>
        <w:tc>
          <w:tcPr>
            <w:tcW w:w="734" w:type="pct"/>
            <w:shd w:val="clear" w:color="auto" w:fill="B8CCE4" w:themeFill="accent1" w:themeFillTint="66"/>
          </w:tcPr>
          <w:p w14:paraId="261D9503" w14:textId="053CF324" w:rsidR="00D11CBC" w:rsidRPr="007D7733" w:rsidRDefault="0073154A" w:rsidP="0073154A">
            <w:pPr>
              <w:pStyle w:val="Text"/>
              <w:rPr>
                <w:i/>
              </w:rPr>
            </w:pPr>
            <w:r w:rsidRPr="007D7733">
              <w:rPr>
                <w:i/>
              </w:rPr>
              <w:t>SOUP / OTS</w:t>
            </w:r>
          </w:p>
        </w:tc>
      </w:tr>
      <w:tr w:rsidR="0065474B" w:rsidRPr="002F5FAD" w14:paraId="5B3AC516" w14:textId="77777777" w:rsidTr="0065474B">
        <w:tc>
          <w:tcPr>
            <w:tcW w:w="2279" w:type="pct"/>
            <w:shd w:val="clear" w:color="auto" w:fill="auto"/>
          </w:tcPr>
          <w:p w14:paraId="5EFACCED" w14:textId="34DEC426" w:rsidR="0065474B" w:rsidRPr="00F25753" w:rsidRDefault="00543BE5" w:rsidP="00FB446F">
            <w:pPr>
              <w:pStyle w:val="Text"/>
            </w:pPr>
            <w:proofErr w:type="spellStart"/>
            <w:r>
              <w:t>BlueLib</w:t>
            </w:r>
            <w:proofErr w:type="spellEnd"/>
            <w:r>
              <w:t xml:space="preserve"> Android</w:t>
            </w:r>
          </w:p>
        </w:tc>
        <w:tc>
          <w:tcPr>
            <w:tcW w:w="1324" w:type="pct"/>
            <w:shd w:val="clear" w:color="auto" w:fill="auto"/>
          </w:tcPr>
          <w:p w14:paraId="56949A61" w14:textId="78A7B268" w:rsidR="0065474B" w:rsidRPr="00F25753" w:rsidRDefault="0065474B" w:rsidP="0073154A">
            <w:pPr>
              <w:pStyle w:val="Text"/>
            </w:pPr>
            <w:r w:rsidRPr="00F25753">
              <w:t>Philips</w:t>
            </w:r>
          </w:p>
        </w:tc>
        <w:tc>
          <w:tcPr>
            <w:tcW w:w="663" w:type="pct"/>
            <w:shd w:val="clear" w:color="auto" w:fill="auto"/>
          </w:tcPr>
          <w:p w14:paraId="1DF365DD" w14:textId="7DAE4A02" w:rsidR="0065474B" w:rsidRPr="00F25753" w:rsidRDefault="00693B93" w:rsidP="00693B93">
            <w:pPr>
              <w:pStyle w:val="Text"/>
            </w:pPr>
            <w:r w:rsidRPr="00693B93">
              <w:t>2.0.3</w:t>
            </w:r>
          </w:p>
        </w:tc>
        <w:tc>
          <w:tcPr>
            <w:tcW w:w="734" w:type="pct"/>
            <w:shd w:val="clear" w:color="auto" w:fill="auto"/>
          </w:tcPr>
          <w:p w14:paraId="1D9794F9" w14:textId="547442AE" w:rsidR="0065474B" w:rsidRPr="00F25753" w:rsidRDefault="0065474B" w:rsidP="0065474B">
            <w:pPr>
              <w:pStyle w:val="Text"/>
              <w:jc w:val="center"/>
            </w:pPr>
            <w:r w:rsidRPr="00F25753">
              <w:t>--</w:t>
            </w:r>
          </w:p>
        </w:tc>
      </w:tr>
      <w:tr w:rsidR="0065474B" w:rsidRPr="002F5FAD" w14:paraId="23BDFCE0" w14:textId="77777777" w:rsidTr="00693B93">
        <w:trPr>
          <w:trHeight w:val="255"/>
        </w:trPr>
        <w:tc>
          <w:tcPr>
            <w:tcW w:w="2279" w:type="pct"/>
            <w:shd w:val="clear" w:color="auto" w:fill="B8CCE4" w:themeFill="accent1" w:themeFillTint="66"/>
          </w:tcPr>
          <w:p w14:paraId="3FB6123E" w14:textId="1817AE8A" w:rsidR="0065474B" w:rsidRPr="007D7733" w:rsidRDefault="0065474B" w:rsidP="0065474B">
            <w:pPr>
              <w:pStyle w:val="Text"/>
              <w:rPr>
                <w:i/>
              </w:rPr>
            </w:pPr>
            <w:r w:rsidRPr="007D7733">
              <w:rPr>
                <w:i/>
              </w:rPr>
              <w:t>Software configuration item</w:t>
            </w:r>
          </w:p>
        </w:tc>
        <w:tc>
          <w:tcPr>
            <w:tcW w:w="1324" w:type="pct"/>
            <w:shd w:val="clear" w:color="auto" w:fill="B8CCE4" w:themeFill="accent1" w:themeFillTint="66"/>
          </w:tcPr>
          <w:p w14:paraId="46E6BABA" w14:textId="77777777" w:rsidR="0065474B" w:rsidRPr="007D7733" w:rsidRDefault="0065474B" w:rsidP="0073154A">
            <w:pPr>
              <w:pStyle w:val="Text"/>
              <w:rPr>
                <w:i/>
              </w:rPr>
            </w:pPr>
          </w:p>
        </w:tc>
        <w:tc>
          <w:tcPr>
            <w:tcW w:w="663" w:type="pct"/>
            <w:shd w:val="clear" w:color="auto" w:fill="B8CCE4" w:themeFill="accent1" w:themeFillTint="66"/>
          </w:tcPr>
          <w:p w14:paraId="1C96421F" w14:textId="77777777" w:rsidR="0065474B" w:rsidRPr="007D7733" w:rsidRDefault="0065474B" w:rsidP="00FB446F">
            <w:pPr>
              <w:pStyle w:val="Text"/>
              <w:rPr>
                <w:i/>
              </w:rPr>
            </w:pPr>
          </w:p>
        </w:tc>
        <w:tc>
          <w:tcPr>
            <w:tcW w:w="734" w:type="pct"/>
            <w:shd w:val="clear" w:color="auto" w:fill="B8CCE4" w:themeFill="accent1" w:themeFillTint="66"/>
          </w:tcPr>
          <w:p w14:paraId="4B735CDA" w14:textId="77777777" w:rsidR="0065474B" w:rsidRPr="007D7733" w:rsidRDefault="0065474B" w:rsidP="0073154A">
            <w:pPr>
              <w:pStyle w:val="Text"/>
              <w:rPr>
                <w:i/>
              </w:rPr>
            </w:pPr>
          </w:p>
        </w:tc>
      </w:tr>
      <w:tr w:rsidR="00F25753" w:rsidRPr="002F5FAD" w14:paraId="0F61B6A5" w14:textId="77777777" w:rsidTr="0073154A">
        <w:tc>
          <w:tcPr>
            <w:tcW w:w="2279" w:type="pct"/>
          </w:tcPr>
          <w:p w14:paraId="685474DE" w14:textId="545827E8" w:rsidR="00F25753" w:rsidRDefault="00F25753" w:rsidP="00F25753">
            <w:pPr>
              <w:pStyle w:val="Default"/>
              <w:rPr>
                <w:lang w:val="en-US"/>
              </w:rPr>
            </w:pPr>
          </w:p>
        </w:tc>
        <w:tc>
          <w:tcPr>
            <w:tcW w:w="1324" w:type="pct"/>
          </w:tcPr>
          <w:p w14:paraId="0B146868" w14:textId="067F1513" w:rsidR="00F25753" w:rsidRPr="00F25753" w:rsidRDefault="00F25753" w:rsidP="00B439B5">
            <w:pPr>
              <w:pStyle w:val="Text"/>
            </w:pPr>
          </w:p>
        </w:tc>
        <w:tc>
          <w:tcPr>
            <w:tcW w:w="663" w:type="pct"/>
          </w:tcPr>
          <w:p w14:paraId="28F605A5" w14:textId="13358013" w:rsidR="00F25753" w:rsidRDefault="00F25753" w:rsidP="00FB446F">
            <w:pPr>
              <w:pStyle w:val="Text"/>
            </w:pPr>
          </w:p>
        </w:tc>
        <w:tc>
          <w:tcPr>
            <w:tcW w:w="734" w:type="pct"/>
          </w:tcPr>
          <w:p w14:paraId="014356B3" w14:textId="72CBE5A3" w:rsidR="00F25753" w:rsidRPr="00F25753" w:rsidRDefault="00F25753" w:rsidP="0073154A">
            <w:pPr>
              <w:pStyle w:val="Text"/>
              <w:jc w:val="center"/>
            </w:pPr>
          </w:p>
        </w:tc>
      </w:tr>
    </w:tbl>
    <w:p w14:paraId="0E47B796" w14:textId="0707C76A" w:rsidR="00767B8C" w:rsidRPr="00440D21" w:rsidRDefault="00767B8C" w:rsidP="00767B8C">
      <w:pPr>
        <w:spacing w:after="0"/>
        <w:rPr>
          <w:i/>
          <w:color w:val="000000" w:themeColor="text1"/>
        </w:rPr>
      </w:pPr>
    </w:p>
    <w:p w14:paraId="4FB57326" w14:textId="416E38E9" w:rsidR="00693B93" w:rsidRDefault="00693B93" w:rsidP="00693B93">
      <w:pPr>
        <w:spacing w:after="0"/>
        <w:rPr>
          <w:i/>
          <w:color w:val="000000" w:themeColor="text1"/>
        </w:rPr>
      </w:pPr>
      <w:r>
        <w:rPr>
          <w:i/>
          <w:color w:val="000000" w:themeColor="text1"/>
        </w:rPr>
        <w:t xml:space="preserve">No additional software </w:t>
      </w:r>
      <w:r w:rsidR="00775086">
        <w:rPr>
          <w:i/>
          <w:color w:val="000000" w:themeColor="text1"/>
        </w:rPr>
        <w:t xml:space="preserve">configurations are delivered, however dependencies on external libraries are implied by using the </w:t>
      </w:r>
      <w:r w:rsidR="00B24908">
        <w:rPr>
          <w:i/>
          <w:color w:val="000000" w:themeColor="text1"/>
        </w:rPr>
        <w:t>released library</w:t>
      </w:r>
      <w:r w:rsidR="00775086">
        <w:rPr>
          <w:i/>
          <w:color w:val="000000" w:themeColor="text1"/>
        </w:rPr>
        <w:t xml:space="preserve">. The exact versions of those external libraries can be found by consulting the following file and looking for </w:t>
      </w:r>
      <w:r w:rsidR="00B24908">
        <w:rPr>
          <w:i/>
          <w:color w:val="000000" w:themeColor="text1"/>
        </w:rPr>
        <w:t>‘compile’ dependencies:</w:t>
      </w:r>
    </w:p>
    <w:p w14:paraId="3E5AEE21" w14:textId="06C74860" w:rsidR="00B24908" w:rsidRDefault="003C5EB2" w:rsidP="00693B93">
      <w:pPr>
        <w:spacing w:after="0"/>
        <w:rPr>
          <w:i/>
          <w:color w:val="000000" w:themeColor="text1"/>
        </w:rPr>
      </w:pPr>
      <w:hyperlink r:id="rId12" w:history="1">
        <w:r w:rsidRPr="007153F9">
          <w:rPr>
            <w:rStyle w:val="Hyperlink"/>
            <w:i/>
          </w:rPr>
          <w:t>https://bitbucket.atlas.philips.com/projects/EHSHN/repos/android-shinelib/browse/Source/ShineLib/shinelib/build.gradle?at=refs%2Ftags%2F2.0.3</w:t>
        </w:r>
      </w:hyperlink>
    </w:p>
    <w:p w14:paraId="14E50120" w14:textId="77777777" w:rsidR="003C5EB2" w:rsidRDefault="003C5EB2" w:rsidP="00693B93">
      <w:pPr>
        <w:spacing w:after="0"/>
        <w:rPr>
          <w:i/>
          <w:color w:val="000000" w:themeColor="text1"/>
        </w:rPr>
      </w:pPr>
    </w:p>
    <w:p w14:paraId="7F0F5317" w14:textId="3C8A2314" w:rsidR="00693B93" w:rsidRPr="00B31889" w:rsidRDefault="00693B93" w:rsidP="00693B93">
      <w:pPr>
        <w:spacing w:after="0"/>
        <w:rPr>
          <w:i/>
          <w:color w:val="000000" w:themeColor="text1"/>
        </w:rPr>
      </w:pPr>
      <w:r>
        <w:rPr>
          <w:i/>
          <w:color w:val="000000" w:themeColor="text1"/>
        </w:rPr>
        <w:t>All dependencies have been approved by Philips IP&amp;S.</w:t>
      </w:r>
    </w:p>
    <w:p w14:paraId="44585CCF" w14:textId="77777777" w:rsidR="0023675C" w:rsidRDefault="0023675C">
      <w:pPr>
        <w:spacing w:after="0"/>
        <w:rPr>
          <w:b/>
          <w:color w:val="0B5ED7"/>
          <w:sz w:val="24"/>
        </w:rPr>
      </w:pPr>
      <w:r>
        <w:br w:type="page"/>
      </w:r>
    </w:p>
    <w:p w14:paraId="5541EC72" w14:textId="3B58350A" w:rsidR="00505B1A" w:rsidRDefault="00767B8C" w:rsidP="00F5730F">
      <w:pPr>
        <w:pStyle w:val="Heading2"/>
      </w:pPr>
      <w:bookmarkStart w:id="14" w:name="_Toc470073405"/>
      <w:r>
        <w:lastRenderedPageBreak/>
        <w:t>Changes</w:t>
      </w:r>
      <w:bookmarkEnd w:id="14"/>
    </w:p>
    <w:p w14:paraId="0D675705" w14:textId="77777777" w:rsidR="00693B93" w:rsidRPr="00543BE5" w:rsidRDefault="00693B93" w:rsidP="00693B93">
      <w:pPr>
        <w:rPr>
          <w:i/>
          <w:color w:val="000000" w:themeColor="text1"/>
        </w:rPr>
      </w:pPr>
      <w:r>
        <w:rPr>
          <w:i/>
          <w:color w:val="000000" w:themeColor="text1"/>
        </w:rPr>
        <w:t>Not applicable. Rationale; all manual and automated test steps are run after every change on a release.</w:t>
      </w:r>
    </w:p>
    <w:p w14:paraId="41F7A197" w14:textId="77777777" w:rsidR="00693B93" w:rsidRPr="00693B93" w:rsidRDefault="00693B93" w:rsidP="00693B93">
      <w:bookmarkStart w:id="15" w:name="_GoBack"/>
      <w:bookmarkEnd w:id="15"/>
    </w:p>
    <w:sectPr w:rsidR="00693B93" w:rsidRPr="00693B93" w:rsidSect="004E5BDD">
      <w:headerReference w:type="even" r:id="rId13"/>
      <w:headerReference w:type="default" r:id="rId14"/>
      <w:footerReference w:type="default" r:id="rId15"/>
      <w:pgSz w:w="11909" w:h="16834" w:code="9"/>
      <w:pgMar w:top="1985" w:right="1134" w:bottom="851" w:left="1134" w:header="561" w:footer="227"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171BB0" w14:textId="77777777" w:rsidR="00214A46" w:rsidRDefault="00214A46">
      <w:r>
        <w:separator/>
      </w:r>
    </w:p>
    <w:p w14:paraId="618DE855" w14:textId="77777777" w:rsidR="00214A46" w:rsidRDefault="00214A46"/>
    <w:p w14:paraId="1C16E3F7" w14:textId="77777777" w:rsidR="00214A46" w:rsidRDefault="00214A46" w:rsidP="00EF70B1"/>
    <w:p w14:paraId="35344177" w14:textId="77777777" w:rsidR="00214A46" w:rsidRDefault="00214A46" w:rsidP="00EF70B1"/>
    <w:p w14:paraId="30C037B1" w14:textId="77777777" w:rsidR="00214A46" w:rsidRDefault="00214A46" w:rsidP="00EF70B1"/>
    <w:p w14:paraId="59254363" w14:textId="77777777" w:rsidR="00214A46" w:rsidRDefault="00214A46" w:rsidP="00EF70B1"/>
    <w:p w14:paraId="05970EC0" w14:textId="77777777" w:rsidR="00214A46" w:rsidRDefault="00214A46" w:rsidP="00214BFF"/>
  </w:endnote>
  <w:endnote w:type="continuationSeparator" w:id="0">
    <w:p w14:paraId="7C48D306" w14:textId="77777777" w:rsidR="00214A46" w:rsidRDefault="00214A46">
      <w:r>
        <w:continuationSeparator/>
      </w:r>
    </w:p>
    <w:p w14:paraId="10D4831F" w14:textId="77777777" w:rsidR="00214A46" w:rsidRDefault="00214A46"/>
    <w:p w14:paraId="43B6EC24" w14:textId="77777777" w:rsidR="00214A46" w:rsidRDefault="00214A46" w:rsidP="00EF70B1"/>
    <w:p w14:paraId="5B8DFD8A" w14:textId="77777777" w:rsidR="00214A46" w:rsidRDefault="00214A46" w:rsidP="00EF70B1"/>
    <w:p w14:paraId="71447684" w14:textId="77777777" w:rsidR="00214A46" w:rsidRDefault="00214A46" w:rsidP="00EF70B1"/>
    <w:p w14:paraId="6A83888E" w14:textId="77777777" w:rsidR="00214A46" w:rsidRDefault="00214A46" w:rsidP="00EF70B1"/>
    <w:p w14:paraId="531AB149" w14:textId="77777777" w:rsidR="00214A46" w:rsidRDefault="00214A46" w:rsidP="00214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63" w14:textId="77777777" w:rsidR="0054684C" w:rsidRPr="00B363DA" w:rsidRDefault="0054684C" w:rsidP="002C78F3">
    <w:pPr>
      <w:pStyle w:val="Footer"/>
    </w:pPr>
  </w:p>
  <w:tbl>
    <w:tblPr>
      <w:tblStyle w:val="TableGrid"/>
      <w:tblW w:w="9923" w:type="dxa"/>
      <w:tblInd w:w="-34" w:type="dxa"/>
      <w:tblLook w:val="04A0" w:firstRow="1" w:lastRow="0" w:firstColumn="1" w:lastColumn="0" w:noHBand="0" w:noVBand="1"/>
    </w:tblPr>
    <w:tblGrid>
      <w:gridCol w:w="1008"/>
      <w:gridCol w:w="2282"/>
      <w:gridCol w:w="1275"/>
      <w:gridCol w:w="2262"/>
      <w:gridCol w:w="1263"/>
      <w:gridCol w:w="1833"/>
    </w:tblGrid>
    <w:tr w:rsidR="0054684C" w:rsidRPr="00782F17" w14:paraId="5FAC1469" w14:textId="77777777" w:rsidTr="00487C2E">
      <w:trPr>
        <w:trHeight w:hRule="exact" w:val="227"/>
      </w:trPr>
      <w:tc>
        <w:tcPr>
          <w:tcW w:w="1008" w:type="dxa"/>
          <w:vAlign w:val="center"/>
        </w:tcPr>
        <w:p w14:paraId="5FAC1464" w14:textId="77777777" w:rsidR="0054684C" w:rsidRPr="00306291" w:rsidRDefault="0054684C" w:rsidP="00782F17">
          <w:pPr>
            <w:pStyle w:val="Footer"/>
            <w:jc w:val="right"/>
          </w:pPr>
          <w:r w:rsidRPr="00306291">
            <w:t>Doc ID:</w:t>
          </w:r>
        </w:p>
      </w:tc>
      <w:tc>
        <w:tcPr>
          <w:tcW w:w="2282" w:type="dxa"/>
          <w:vAlign w:val="center"/>
        </w:tcPr>
        <w:p w14:paraId="5FAC1465" w14:textId="039BAEA3" w:rsidR="0054684C" w:rsidRPr="00487C2E" w:rsidRDefault="0005204C" w:rsidP="00782F17">
          <w:pPr>
            <w:pStyle w:val="Footer"/>
          </w:pPr>
          <w:r>
            <w:t>JaiVis-20161122</w:t>
          </w:r>
          <w:r w:rsidR="00487C2E" w:rsidRPr="00487C2E">
            <w:t>-01V01</w:t>
          </w:r>
        </w:p>
      </w:tc>
      <w:tc>
        <w:tcPr>
          <w:tcW w:w="3537" w:type="dxa"/>
          <w:gridSpan w:val="2"/>
          <w:vAlign w:val="center"/>
        </w:tcPr>
        <w:p w14:paraId="5FAC1466" w14:textId="77777777" w:rsidR="0054684C" w:rsidRPr="00306291" w:rsidRDefault="0054684C" w:rsidP="00782F17">
          <w:pPr>
            <w:pStyle w:val="Footer"/>
            <w:jc w:val="center"/>
          </w:pPr>
          <w:r w:rsidRPr="00306291">
            <w:t>Document title:</w:t>
          </w:r>
        </w:p>
      </w:tc>
      <w:tc>
        <w:tcPr>
          <w:tcW w:w="1263" w:type="dxa"/>
          <w:vAlign w:val="center"/>
        </w:tcPr>
        <w:p w14:paraId="5FAC1467" w14:textId="77777777" w:rsidR="0054684C" w:rsidRPr="00306291" w:rsidRDefault="0054684C" w:rsidP="00782F17">
          <w:pPr>
            <w:pStyle w:val="Footer"/>
            <w:jc w:val="right"/>
          </w:pPr>
          <w:r w:rsidRPr="00306291">
            <w:t>Classification:</w:t>
          </w:r>
        </w:p>
      </w:tc>
      <w:tc>
        <w:tcPr>
          <w:tcW w:w="1833" w:type="dxa"/>
          <w:vAlign w:val="center"/>
        </w:tcPr>
        <w:p w14:paraId="5FAC1468" w14:textId="398E5089" w:rsidR="0054684C" w:rsidRPr="00487C2E" w:rsidRDefault="00487C2E" w:rsidP="00DC6DD0">
          <w:pPr>
            <w:pStyle w:val="Footer"/>
          </w:pPr>
          <w:r w:rsidRPr="00487C2E">
            <w:t>Internal use only</w:t>
          </w:r>
        </w:p>
      </w:tc>
    </w:tr>
    <w:tr w:rsidR="0054684C" w:rsidRPr="00782F17" w14:paraId="5FAC146F" w14:textId="77777777" w:rsidTr="00487C2E">
      <w:trPr>
        <w:trHeight w:hRule="exact" w:val="227"/>
      </w:trPr>
      <w:tc>
        <w:tcPr>
          <w:tcW w:w="1008" w:type="dxa"/>
          <w:vAlign w:val="center"/>
        </w:tcPr>
        <w:p w14:paraId="5FAC146A" w14:textId="669E5241" w:rsidR="0054684C" w:rsidRPr="00306291" w:rsidRDefault="0054684C" w:rsidP="00782F17">
          <w:pPr>
            <w:pStyle w:val="Footer"/>
            <w:jc w:val="right"/>
          </w:pPr>
          <w:proofErr w:type="spellStart"/>
          <w:r>
            <w:t>Modif.date</w:t>
          </w:r>
          <w:proofErr w:type="spellEnd"/>
          <w:r w:rsidRPr="00306291">
            <w:t>:</w:t>
          </w:r>
        </w:p>
      </w:tc>
      <w:tc>
        <w:tcPr>
          <w:tcW w:w="2282" w:type="dxa"/>
          <w:vAlign w:val="center"/>
        </w:tcPr>
        <w:p w14:paraId="5FAC146B" w14:textId="025999E7" w:rsidR="0054684C" w:rsidRPr="00487C2E" w:rsidRDefault="001E4E66" w:rsidP="001E4E66">
          <w:pPr>
            <w:pStyle w:val="Footer"/>
          </w:pPr>
          <w:r>
            <w:t>2016-Dec</w:t>
          </w:r>
          <w:r w:rsidR="0005204C">
            <w:t>-2</w:t>
          </w:r>
          <w:r>
            <w:t>1</w:t>
          </w:r>
        </w:p>
      </w:tc>
      <w:tc>
        <w:tcPr>
          <w:tcW w:w="3537" w:type="dxa"/>
          <w:gridSpan w:val="2"/>
          <w:vMerge w:val="restart"/>
          <w:vAlign w:val="center"/>
        </w:tcPr>
        <w:p w14:paraId="5FAC146C" w14:textId="6B61F4E4" w:rsidR="0054684C" w:rsidRPr="00306291" w:rsidRDefault="0054684C" w:rsidP="00F43091">
          <w:pPr>
            <w:pStyle w:val="Footer"/>
            <w:jc w:val="center"/>
          </w:pPr>
          <w:r>
            <w:t>Configuration Items</w:t>
          </w:r>
          <w:r w:rsidRPr="00306291">
            <w:br/>
          </w:r>
          <w:proofErr w:type="spellStart"/>
          <w:r w:rsidR="0005204C">
            <w:t>BlueLib</w:t>
          </w:r>
          <w:proofErr w:type="spellEnd"/>
          <w:r w:rsidR="0005204C">
            <w:t xml:space="preserve"> Android</w:t>
          </w:r>
        </w:p>
      </w:tc>
      <w:tc>
        <w:tcPr>
          <w:tcW w:w="1263" w:type="dxa"/>
          <w:vAlign w:val="center"/>
        </w:tcPr>
        <w:p w14:paraId="5FAC146D" w14:textId="77777777" w:rsidR="0054684C" w:rsidRPr="00306291" w:rsidRDefault="0054684C" w:rsidP="00782F17">
          <w:pPr>
            <w:pStyle w:val="Footer"/>
            <w:jc w:val="right"/>
          </w:pPr>
          <w:r w:rsidRPr="00306291">
            <w:t>Author:</w:t>
          </w:r>
        </w:p>
      </w:tc>
      <w:tc>
        <w:tcPr>
          <w:tcW w:w="1833" w:type="dxa"/>
          <w:vAlign w:val="center"/>
        </w:tcPr>
        <w:p w14:paraId="5FAC146E" w14:textId="75E75BD3" w:rsidR="0054684C" w:rsidRPr="00487C2E" w:rsidRDefault="0005204C" w:rsidP="00782F17">
          <w:pPr>
            <w:pStyle w:val="Footer"/>
          </w:pPr>
          <w:r>
            <w:t>Jaime Visser</w:t>
          </w:r>
        </w:p>
      </w:tc>
    </w:tr>
    <w:tr w:rsidR="0054684C" w:rsidRPr="00782F17" w14:paraId="5FAC1475" w14:textId="77777777" w:rsidTr="00487C2E">
      <w:trPr>
        <w:trHeight w:hRule="exact" w:val="227"/>
      </w:trPr>
      <w:tc>
        <w:tcPr>
          <w:tcW w:w="1008" w:type="dxa"/>
          <w:vAlign w:val="center"/>
        </w:tcPr>
        <w:p w14:paraId="5FAC1470" w14:textId="77777777" w:rsidR="0054684C" w:rsidRPr="00306291" w:rsidRDefault="0054684C" w:rsidP="00782F17">
          <w:pPr>
            <w:pStyle w:val="Footer"/>
            <w:jc w:val="right"/>
          </w:pPr>
          <w:r w:rsidRPr="00306291">
            <w:t>Version:</w:t>
          </w:r>
        </w:p>
      </w:tc>
      <w:tc>
        <w:tcPr>
          <w:tcW w:w="2282" w:type="dxa"/>
          <w:vAlign w:val="center"/>
        </w:tcPr>
        <w:p w14:paraId="5FAC1471" w14:textId="09D45CC3" w:rsidR="0054684C" w:rsidRPr="00487C2E" w:rsidRDefault="003C5EB2" w:rsidP="00782F17">
          <w:pPr>
            <w:pStyle w:val="Footer"/>
          </w:pPr>
          <w:r>
            <w:t>1.0</w:t>
          </w:r>
        </w:p>
      </w:tc>
      <w:tc>
        <w:tcPr>
          <w:tcW w:w="3537" w:type="dxa"/>
          <w:gridSpan w:val="2"/>
          <w:vMerge/>
          <w:vAlign w:val="center"/>
        </w:tcPr>
        <w:p w14:paraId="5FAC1472" w14:textId="77777777" w:rsidR="0054684C" w:rsidRPr="00306291" w:rsidRDefault="0054684C" w:rsidP="00782F17">
          <w:pPr>
            <w:pStyle w:val="Footer"/>
          </w:pPr>
        </w:p>
      </w:tc>
      <w:tc>
        <w:tcPr>
          <w:tcW w:w="1263" w:type="dxa"/>
          <w:vAlign w:val="center"/>
        </w:tcPr>
        <w:p w14:paraId="5FAC1473" w14:textId="77777777" w:rsidR="0054684C" w:rsidRPr="00306291" w:rsidRDefault="0054684C" w:rsidP="00782F17">
          <w:pPr>
            <w:pStyle w:val="Footer"/>
            <w:jc w:val="right"/>
          </w:pPr>
          <w:r w:rsidRPr="00306291">
            <w:t>Approver:</w:t>
          </w:r>
        </w:p>
      </w:tc>
      <w:tc>
        <w:tcPr>
          <w:tcW w:w="1833" w:type="dxa"/>
          <w:vAlign w:val="center"/>
        </w:tcPr>
        <w:p w14:paraId="5FAC1474" w14:textId="7DECB7E7" w:rsidR="0054684C" w:rsidRPr="00487C2E" w:rsidRDefault="00F03ED1" w:rsidP="00782F17">
          <w:pPr>
            <w:pStyle w:val="Footer"/>
          </w:pPr>
          <w:r>
            <w:t xml:space="preserve">Ernest </w:t>
          </w:r>
          <w:proofErr w:type="spellStart"/>
          <w:r>
            <w:t>A</w:t>
          </w:r>
          <w:r w:rsidR="0005204C">
            <w:t>ngl</w:t>
          </w:r>
          <w:r w:rsidRPr="00F03ED1">
            <w:rPr>
              <w:rFonts w:cs="Arial"/>
            </w:rPr>
            <w:t>è</w:t>
          </w:r>
          <w:r w:rsidR="0005204C">
            <w:t>s</w:t>
          </w:r>
          <w:proofErr w:type="spellEnd"/>
          <w:r w:rsidR="0005204C">
            <w:t xml:space="preserve"> </w:t>
          </w:r>
          <w:proofErr w:type="spellStart"/>
          <w:r>
            <w:t>Isern</w:t>
          </w:r>
          <w:proofErr w:type="spellEnd"/>
        </w:p>
      </w:tc>
    </w:tr>
    <w:tr w:rsidR="0054684C" w:rsidRPr="00782F17" w14:paraId="5FAC147C" w14:textId="77777777" w:rsidTr="00487C2E">
      <w:trPr>
        <w:trHeight w:hRule="exact" w:val="227"/>
      </w:trPr>
      <w:tc>
        <w:tcPr>
          <w:tcW w:w="1008" w:type="dxa"/>
          <w:vAlign w:val="center"/>
        </w:tcPr>
        <w:p w14:paraId="5FAC1476" w14:textId="77777777" w:rsidR="0054684C" w:rsidRPr="00306291" w:rsidRDefault="0054684C" w:rsidP="00782F17">
          <w:pPr>
            <w:pStyle w:val="Footer"/>
            <w:jc w:val="right"/>
          </w:pPr>
          <w:r w:rsidRPr="00306291">
            <w:t>Status:</w:t>
          </w:r>
        </w:p>
      </w:tc>
      <w:tc>
        <w:tcPr>
          <w:tcW w:w="2282" w:type="dxa"/>
          <w:vAlign w:val="center"/>
        </w:tcPr>
        <w:p w14:paraId="5FAC1477" w14:textId="568DE6E4" w:rsidR="0054684C" w:rsidRPr="00487C2E" w:rsidRDefault="003C5EB2" w:rsidP="00782F17">
          <w:pPr>
            <w:pStyle w:val="Footer"/>
          </w:pPr>
          <w:r>
            <w:t>approved</w:t>
          </w:r>
        </w:p>
      </w:tc>
      <w:tc>
        <w:tcPr>
          <w:tcW w:w="1275" w:type="dxa"/>
          <w:vAlign w:val="center"/>
        </w:tcPr>
        <w:p w14:paraId="5FAC1478" w14:textId="77777777" w:rsidR="0054684C" w:rsidRPr="00306291" w:rsidRDefault="0054684C" w:rsidP="00782F17">
          <w:pPr>
            <w:pStyle w:val="Footer"/>
            <w:jc w:val="right"/>
          </w:pPr>
          <w:r w:rsidRPr="00306291">
            <w:t xml:space="preserve">Template ID: </w:t>
          </w:r>
        </w:p>
      </w:tc>
      <w:tc>
        <w:tcPr>
          <w:tcW w:w="2262" w:type="dxa"/>
          <w:vAlign w:val="center"/>
        </w:tcPr>
        <w:p w14:paraId="5FAC1479" w14:textId="45CF1E27" w:rsidR="0054684C" w:rsidRPr="00427847" w:rsidRDefault="0054684C" w:rsidP="007559B7">
          <w:pPr>
            <w:pStyle w:val="Footer"/>
          </w:pPr>
          <w:r>
            <w:t>BMS-REA-</w:t>
          </w:r>
          <w:r w:rsidR="007559B7">
            <w:t>718</w:t>
          </w:r>
          <w:r w:rsidRPr="00427847">
            <w:t xml:space="preserve">, </w:t>
          </w:r>
          <w:sdt>
            <w:sdtPr>
              <w:alias w:val="Label"/>
              <w:tag w:val="DLCPolicyLabelValue"/>
              <w:id w:val="1902704217"/>
              <w:lock w:val="contentLocked"/>
              <w:dataBinding w:prefixMappings="xmlns:ns0='http://schemas.microsoft.com/office/2006/metadata/properties' xmlns:ns1='http://www.w3.org/2001/XMLSchema-instance' xmlns:ns2='5db227b6-3c56-4158-ad71-bd648583e357' xmlns:ns3='ce34623b-5c11-4b5b-b0d3-7d70f0a3097a' " w:xpath="/ns0:properties[1]/documentManagement[1]/ns3:DLCPolicyLabelValue[1]" w:storeItemID="{7438131F-7539-474A-BC86-ECBF587956E8}"/>
              <w:text w:multiLine="1"/>
            </w:sdtPr>
            <w:sdtEndPr/>
            <w:sdtContent>
              <w:r w:rsidR="009D73E4">
                <w:t>1.0</w:t>
              </w:r>
              <w:r w:rsidR="009D73E4">
                <w:br/>
                <w:t>Approved</w:t>
              </w:r>
            </w:sdtContent>
          </w:sdt>
        </w:p>
      </w:tc>
      <w:tc>
        <w:tcPr>
          <w:tcW w:w="1263" w:type="dxa"/>
          <w:vAlign w:val="center"/>
        </w:tcPr>
        <w:p w14:paraId="5FAC147A" w14:textId="77777777" w:rsidR="0054684C" w:rsidRPr="00AB783E" w:rsidRDefault="0054684C" w:rsidP="00782F17">
          <w:pPr>
            <w:pStyle w:val="Footer"/>
            <w:jc w:val="right"/>
          </w:pPr>
          <w:r w:rsidRPr="00AB783E">
            <w:t>Page:</w:t>
          </w:r>
        </w:p>
      </w:tc>
      <w:tc>
        <w:tcPr>
          <w:tcW w:w="1833" w:type="dxa"/>
          <w:vAlign w:val="center"/>
        </w:tcPr>
        <w:p w14:paraId="5FAC147B" w14:textId="77777777" w:rsidR="0054684C" w:rsidRPr="00CB210F" w:rsidRDefault="0054684C" w:rsidP="00782F17">
          <w:pPr>
            <w:pStyle w:val="Footer"/>
          </w:pPr>
          <w:r w:rsidRPr="00AB783E">
            <w:fldChar w:fldCharType="begin"/>
          </w:r>
          <w:r w:rsidRPr="00AB783E">
            <w:instrText xml:space="preserve"> PAGE   \* MERGEFORMAT </w:instrText>
          </w:r>
          <w:r w:rsidRPr="00AB783E">
            <w:fldChar w:fldCharType="separate"/>
          </w:r>
          <w:r w:rsidR="001E4E66">
            <w:rPr>
              <w:noProof/>
            </w:rPr>
            <w:t>5</w:t>
          </w:r>
          <w:r w:rsidRPr="00AB783E">
            <w:fldChar w:fldCharType="end"/>
          </w:r>
          <w:r w:rsidRPr="00AB783E">
            <w:t xml:space="preserve"> of </w:t>
          </w:r>
          <w:fldSimple w:instr=" NUMPAGES  \* Arabic  \* MERGEFORMAT ">
            <w:r w:rsidR="001E4E66">
              <w:rPr>
                <w:noProof/>
              </w:rPr>
              <w:t>6</w:t>
            </w:r>
          </w:fldSimple>
        </w:p>
      </w:tc>
    </w:tr>
  </w:tbl>
  <w:p w14:paraId="5FAC147D" w14:textId="77777777" w:rsidR="0054684C" w:rsidRPr="00B363DA" w:rsidRDefault="0054684C" w:rsidP="002C78F3">
    <w:pPr>
      <w:pStyle w:val="Footer"/>
      <w:rPr>
        <w:rFonts w:cs="Arial"/>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0CCC0B" w14:textId="77777777" w:rsidR="00214A46" w:rsidRDefault="00214A46">
      <w:r>
        <w:separator/>
      </w:r>
    </w:p>
    <w:p w14:paraId="75FC89D9" w14:textId="77777777" w:rsidR="00214A46" w:rsidRDefault="00214A46"/>
    <w:p w14:paraId="74415173" w14:textId="77777777" w:rsidR="00214A46" w:rsidRDefault="00214A46" w:rsidP="00EF70B1"/>
    <w:p w14:paraId="08DEA04B" w14:textId="77777777" w:rsidR="00214A46" w:rsidRDefault="00214A46" w:rsidP="00EF70B1"/>
    <w:p w14:paraId="5FB805EE" w14:textId="77777777" w:rsidR="00214A46" w:rsidRDefault="00214A46" w:rsidP="00EF70B1"/>
    <w:p w14:paraId="31C86D81" w14:textId="77777777" w:rsidR="00214A46" w:rsidRDefault="00214A46" w:rsidP="00EF70B1"/>
    <w:p w14:paraId="711DB2DF" w14:textId="77777777" w:rsidR="00214A46" w:rsidRDefault="00214A46" w:rsidP="00214BFF"/>
  </w:footnote>
  <w:footnote w:type="continuationSeparator" w:id="0">
    <w:p w14:paraId="657B3F98" w14:textId="77777777" w:rsidR="00214A46" w:rsidRDefault="00214A46">
      <w:r>
        <w:continuationSeparator/>
      </w:r>
    </w:p>
    <w:p w14:paraId="4443A9BF" w14:textId="77777777" w:rsidR="00214A46" w:rsidRDefault="00214A46"/>
    <w:p w14:paraId="72D3E411" w14:textId="77777777" w:rsidR="00214A46" w:rsidRDefault="00214A46" w:rsidP="00EF70B1"/>
    <w:p w14:paraId="45E15EA8" w14:textId="77777777" w:rsidR="00214A46" w:rsidRDefault="00214A46" w:rsidP="00EF70B1"/>
    <w:p w14:paraId="71F91DE2" w14:textId="77777777" w:rsidR="00214A46" w:rsidRDefault="00214A46" w:rsidP="00EF70B1"/>
    <w:p w14:paraId="7CFC528C" w14:textId="77777777" w:rsidR="00214A46" w:rsidRDefault="00214A46" w:rsidP="00EF70B1"/>
    <w:p w14:paraId="76F7B0FA" w14:textId="77777777" w:rsidR="00214A46" w:rsidRDefault="00214A46" w:rsidP="00214BF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C1452" w14:textId="77777777" w:rsidR="0054684C" w:rsidRDefault="0054684C">
    <w:pPr>
      <w:pStyle w:val="Header"/>
    </w:pPr>
  </w:p>
  <w:p w14:paraId="5FAC1453" w14:textId="77777777" w:rsidR="0054684C" w:rsidRDefault="0054684C"/>
  <w:p w14:paraId="5FAC1454" w14:textId="77777777" w:rsidR="0054684C" w:rsidRDefault="0054684C" w:rsidP="00EF70B1"/>
  <w:p w14:paraId="5FAC1455" w14:textId="77777777" w:rsidR="0054684C" w:rsidRDefault="0054684C" w:rsidP="00EF70B1"/>
  <w:p w14:paraId="5FAC1456" w14:textId="77777777" w:rsidR="0054684C" w:rsidRDefault="0054684C" w:rsidP="00EF70B1"/>
  <w:p w14:paraId="5FAC1457" w14:textId="77777777" w:rsidR="0054684C" w:rsidRDefault="0054684C" w:rsidP="00EF70B1"/>
  <w:p w14:paraId="5FAC1458" w14:textId="77777777" w:rsidR="0054684C" w:rsidRDefault="0054684C" w:rsidP="00214BFF"/>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81" w:type="dxa"/>
      <w:tblLayout w:type="fixed"/>
      <w:tblCellMar>
        <w:left w:w="0" w:type="dxa"/>
        <w:right w:w="0" w:type="dxa"/>
      </w:tblCellMar>
      <w:tblLook w:val="0000" w:firstRow="0" w:lastRow="0" w:firstColumn="0" w:lastColumn="0" w:noHBand="0" w:noVBand="0"/>
    </w:tblPr>
    <w:tblGrid>
      <w:gridCol w:w="6663"/>
      <w:gridCol w:w="3118"/>
    </w:tblGrid>
    <w:tr w:rsidR="0054684C" w:rsidRPr="001C4A4F" w14:paraId="5FAC145B" w14:textId="77777777" w:rsidTr="000B038D">
      <w:trPr>
        <w:trHeight w:hRule="exact" w:val="680"/>
      </w:trPr>
      <w:tc>
        <w:tcPr>
          <w:tcW w:w="6663" w:type="dxa"/>
        </w:tcPr>
        <w:p w14:paraId="5FAC1459" w14:textId="28087719" w:rsidR="0054684C" w:rsidRPr="001C4A4F" w:rsidRDefault="00CF28AA" w:rsidP="003135C8">
          <w:pPr>
            <w:pStyle w:val="Title"/>
            <w:rPr>
              <w:b/>
              <w:sz w:val="28"/>
              <w:szCs w:val="28"/>
            </w:rPr>
          </w:pPr>
          <w:r>
            <w:rPr>
              <w:b/>
              <w:sz w:val="28"/>
              <w:szCs w:val="28"/>
            </w:rPr>
            <w:t>CDPP</w:t>
          </w:r>
        </w:p>
      </w:tc>
      <w:tc>
        <w:tcPr>
          <w:tcW w:w="3118" w:type="dxa"/>
        </w:tcPr>
        <w:p w14:paraId="5FAC145A" w14:textId="77777777" w:rsidR="0054684C" w:rsidRPr="001C4A4F" w:rsidRDefault="0054684C" w:rsidP="002C78F3">
          <w:pPr>
            <w:pStyle w:val="Header"/>
            <w:jc w:val="right"/>
          </w:pPr>
          <w:r w:rsidRPr="001C4A4F">
            <w:rPr>
              <w:rFonts w:ascii="Calibri" w:hAnsi="Calibri" w:cs="Calibri"/>
              <w:noProof/>
            </w:rPr>
            <w:drawing>
              <wp:inline distT="0" distB="0" distL="0" distR="0" wp14:anchorId="5FAC147E" wp14:editId="5FAC147F">
                <wp:extent cx="1788795" cy="334010"/>
                <wp:effectExtent l="0" t="0" r="1905" b="8890"/>
                <wp:docPr id="2" name="Picture 2" descr="Description: Description: Description: Description: Description: Description: Description: PHGMCWORDMARK2008_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escription: Description: Description: Description: Description: Description: Description: PHGMCWORDMARK2008_C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88795" cy="334010"/>
                        </a:xfrm>
                        <a:prstGeom prst="rect">
                          <a:avLst/>
                        </a:prstGeom>
                        <a:noFill/>
                        <a:ln>
                          <a:noFill/>
                        </a:ln>
                      </pic:spPr>
                    </pic:pic>
                  </a:graphicData>
                </a:graphic>
              </wp:inline>
            </w:drawing>
          </w:r>
        </w:p>
      </w:tc>
    </w:tr>
    <w:tr w:rsidR="0054684C" w14:paraId="5FAC145E" w14:textId="77777777" w:rsidTr="000B038D">
      <w:trPr>
        <w:cantSplit/>
      </w:trPr>
      <w:tc>
        <w:tcPr>
          <w:tcW w:w="9781" w:type="dxa"/>
          <w:gridSpan w:val="2"/>
        </w:tcPr>
        <w:p w14:paraId="5FAC145D" w14:textId="350D1A3C" w:rsidR="00487C2E" w:rsidRPr="00487C2E" w:rsidRDefault="0054684C" w:rsidP="00487C2E">
          <w:pPr>
            <w:pStyle w:val="Title"/>
            <w:rPr>
              <w:b/>
              <w:sz w:val="32"/>
              <w:szCs w:val="32"/>
            </w:rPr>
          </w:pPr>
          <w:r w:rsidRPr="00CB79E2">
            <w:rPr>
              <w:b/>
              <w:sz w:val="32"/>
              <w:szCs w:val="32"/>
            </w:rPr>
            <w:t>Configuration Items</w:t>
          </w:r>
          <w:r w:rsidR="00487C2E">
            <w:rPr>
              <w:b/>
              <w:sz w:val="32"/>
              <w:szCs w:val="32"/>
            </w:rPr>
            <w:br/>
            <w:t xml:space="preserve">Product: </w:t>
          </w:r>
          <w:proofErr w:type="spellStart"/>
          <w:r w:rsidR="0005204C">
            <w:rPr>
              <w:b/>
              <w:sz w:val="32"/>
              <w:szCs w:val="32"/>
            </w:rPr>
            <w:t>BlueLib</w:t>
          </w:r>
          <w:proofErr w:type="spellEnd"/>
          <w:r w:rsidR="0005204C">
            <w:rPr>
              <w:b/>
              <w:sz w:val="32"/>
              <w:szCs w:val="32"/>
            </w:rPr>
            <w:t xml:space="preserve"> Android</w:t>
          </w:r>
        </w:p>
      </w:tc>
    </w:tr>
    <w:tr w:rsidR="0054684C" w:rsidRPr="00C95909" w14:paraId="5FAC1461" w14:textId="77777777" w:rsidTr="000B038D">
      <w:trPr>
        <w:cantSplit/>
        <w:trHeight w:val="166"/>
      </w:trPr>
      <w:tc>
        <w:tcPr>
          <w:tcW w:w="6663" w:type="dxa"/>
          <w:tcBorders>
            <w:bottom w:val="single" w:sz="4" w:space="0" w:color="auto"/>
          </w:tcBorders>
        </w:tcPr>
        <w:p w14:paraId="5FAC145F" w14:textId="77777777" w:rsidR="0054684C" w:rsidRPr="00C95909" w:rsidRDefault="0054684C" w:rsidP="002C78F3">
          <w:pPr>
            <w:pStyle w:val="Header"/>
            <w:rPr>
              <w:sz w:val="20"/>
            </w:rPr>
          </w:pPr>
        </w:p>
      </w:tc>
      <w:tc>
        <w:tcPr>
          <w:tcW w:w="3118" w:type="dxa"/>
          <w:tcBorders>
            <w:bottom w:val="single" w:sz="4" w:space="0" w:color="auto"/>
          </w:tcBorders>
        </w:tcPr>
        <w:p w14:paraId="5FAC1460" w14:textId="77777777" w:rsidR="0054684C" w:rsidRPr="00C95909" w:rsidRDefault="0054684C" w:rsidP="002C78F3">
          <w:pPr>
            <w:pStyle w:val="Header"/>
            <w:rPr>
              <w:sz w:val="20"/>
              <w:szCs w:val="28"/>
            </w:rPr>
          </w:pPr>
        </w:p>
      </w:tc>
    </w:tr>
  </w:tbl>
  <w:p w14:paraId="5FAC1462" w14:textId="77777777" w:rsidR="0054684C" w:rsidRPr="00C95909" w:rsidRDefault="0054684C" w:rsidP="002C78F3">
    <w:pPr>
      <w:pStyle w:val="Header"/>
      <w:rPr>
        <w:sz w:val="18"/>
      </w:rPr>
    </w:pPr>
    <w:r>
      <w:rPr>
        <w:noProof/>
      </w:rPr>
      <mc:AlternateContent>
        <mc:Choice Requires="wps">
          <w:drawing>
            <wp:anchor distT="0" distB="0" distL="114300" distR="114300" simplePos="0" relativeHeight="251673088" behindDoc="0" locked="0" layoutInCell="1" allowOverlap="1" wp14:anchorId="5FAC1480" wp14:editId="5FAC1481">
              <wp:simplePos x="0" y="0"/>
              <wp:positionH relativeFrom="column">
                <wp:posOffset>-553113</wp:posOffset>
              </wp:positionH>
              <wp:positionV relativeFrom="paragraph">
                <wp:posOffset>148562</wp:posOffset>
              </wp:positionV>
              <wp:extent cx="333955" cy="8452237"/>
              <wp:effectExtent l="0" t="0" r="9525"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955" cy="845223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AC1482" w14:textId="77777777" w:rsidR="0054684C" w:rsidRPr="00FB5A60" w:rsidRDefault="0054684C" w:rsidP="00FB5A60">
                          <w:pPr>
                            <w:pStyle w:val="Footer"/>
                            <w:jc w:val="center"/>
                          </w:pPr>
                          <w:r w:rsidRPr="00FB5A60">
                            <w:t>Printed copies are uncontrolled unless authenticated</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AC1480" id="_x0000_t202" coordsize="21600,21600" o:spt="202" path="m,l,21600r21600,l21600,xe">
              <v:stroke joinstyle="miter"/>
              <v:path gradientshapeok="t" o:connecttype="rect"/>
            </v:shapetype>
            <v:shape id="Text Box 1" o:spid="_x0000_s1026" type="#_x0000_t202" style="position:absolute;margin-left:-43.55pt;margin-top:11.7pt;width:26.3pt;height:665.5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" stroked="f">
              <v:textbox style="layout-flow:vertical;mso-layout-flow-alt:bottom-to-top">
                <w:txbxContent>
                  <w:p w14:paraId="5FAC1482" w14:textId="77777777" w:rsidR="0054684C" w:rsidRPr="00FB5A60" w:rsidRDefault="0054684C" w:rsidP="00FB5A60">
                    <w:pPr>
                      <w:pStyle w:val="Footer"/>
                      <w:jc w:val="center"/>
                    </w:pPr>
                    <w:r w:rsidRPr="00FB5A60">
                      <w:t>Printed copies are uncontrolled unless authenticated</w:t>
                    </w:r>
                  </w:p>
                </w:txbxContent>
              </v:textbox>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8DE0DA0"/>
    <w:lvl w:ilvl="0">
      <w:start w:val="1"/>
      <w:numFmt w:val="bullet"/>
      <w:pStyle w:val="ListBullet"/>
      <w:lvlText w:val=""/>
      <w:lvlJc w:val="left"/>
      <w:pPr>
        <w:tabs>
          <w:tab w:val="num" w:pos="397"/>
        </w:tabs>
        <w:ind w:left="397" w:hanging="397"/>
      </w:pPr>
      <w:rPr>
        <w:rFonts w:ascii="Symbol" w:hAnsi="Symbol" w:hint="default"/>
      </w:rPr>
    </w:lvl>
  </w:abstractNum>
  <w:abstractNum w:abstractNumId="1">
    <w:nsid w:val="00EB5957"/>
    <w:multiLevelType w:val="multilevel"/>
    <w:tmpl w:val="5276CA5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5EA0557"/>
    <w:multiLevelType w:val="hybridMultilevel"/>
    <w:tmpl w:val="56AEDE96"/>
    <w:lvl w:ilvl="0" w:tplc="946ECF76">
      <w:start w:val="90"/>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2781058"/>
    <w:multiLevelType w:val="singleLevel"/>
    <w:tmpl w:val="9B6CEB74"/>
    <w:lvl w:ilvl="0">
      <w:start w:val="1"/>
      <w:numFmt w:val="bullet"/>
      <w:pStyle w:val="Bullet"/>
      <w:lvlText w:val=""/>
      <w:lvlJc w:val="left"/>
      <w:pPr>
        <w:tabs>
          <w:tab w:val="num" w:pos="360"/>
        </w:tabs>
        <w:ind w:left="360" w:hanging="360"/>
      </w:pPr>
      <w:rPr>
        <w:rFonts w:ascii="Symbol" w:hAnsi="Symbol" w:hint="default"/>
        <w:sz w:val="20"/>
      </w:rPr>
    </w:lvl>
  </w:abstractNum>
  <w:abstractNum w:abstractNumId="4">
    <w:nsid w:val="233149B6"/>
    <w:multiLevelType w:val="hybridMultilevel"/>
    <w:tmpl w:val="71C4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FE1F7C"/>
    <w:multiLevelType w:val="hybridMultilevel"/>
    <w:tmpl w:val="0D3C3C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C0C5D42"/>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7">
    <w:nsid w:val="55D46E03"/>
    <w:multiLevelType w:val="hybridMultilevel"/>
    <w:tmpl w:val="006C75D0"/>
    <w:lvl w:ilvl="0" w:tplc="6082D6B8">
      <w:start w:val="1"/>
      <w:numFmt w:val="upperLetter"/>
      <w:pStyle w:val="Appendixsection"/>
      <w:lvlText w:val="%1.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nsid w:val="58A863FC"/>
    <w:multiLevelType w:val="hybridMultilevel"/>
    <w:tmpl w:val="9942DD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5ECA2763"/>
    <w:multiLevelType w:val="hybridMultilevel"/>
    <w:tmpl w:val="872ADF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20C398F"/>
    <w:multiLevelType w:val="hybridMultilevel"/>
    <w:tmpl w:val="A0486350"/>
    <w:lvl w:ilvl="0" w:tplc="B5006150">
      <w:start w:val="1"/>
      <w:numFmt w:val="upperLetter"/>
      <w:pStyle w:val="Heading9"/>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6D0F1DF4"/>
    <w:multiLevelType w:val="multilevel"/>
    <w:tmpl w:val="14627816"/>
    <w:lvl w:ilvl="0">
      <w:start w:val="1"/>
      <w:numFmt w:val="upperLetter"/>
      <w:pStyle w:val="AppendixLevel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nsid w:val="7FD55A22"/>
    <w:multiLevelType w:val="hybridMultilevel"/>
    <w:tmpl w:val="7346AFC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0"/>
  </w:num>
  <w:num w:numId="3">
    <w:abstractNumId w:val="6"/>
  </w:num>
  <w:num w:numId="4">
    <w:abstractNumId w:val="9"/>
  </w:num>
  <w:num w:numId="5">
    <w:abstractNumId w:val="10"/>
  </w:num>
  <w:num w:numId="6">
    <w:abstractNumId w:val="11"/>
  </w:num>
  <w:num w:numId="7">
    <w:abstractNumId w:val="3"/>
  </w:num>
  <w:num w:numId="8">
    <w:abstractNumId w:val="4"/>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num>
  <w:num w:numId="11">
    <w:abstractNumId w:val="2"/>
  </w:num>
  <w:num w:numId="12">
    <w:abstractNumId w:val="5"/>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num>
  <w:num w:numId="15">
    <w:abstractNumId w:val="1"/>
  </w:num>
  <w:num w:numId="16">
    <w:abstractNumId w:val="1"/>
  </w:num>
  <w:num w:numId="17">
    <w:abstractNumId w:val="1"/>
  </w:num>
  <w:num w:numId="18">
    <w:abstractNumId w:val="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DateAndTime/>
  <w:activeWritingStyle w:appName="MSWord" w:lang="nl-NL" w:vendorID="1"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F99"/>
    <w:rsid w:val="0000088E"/>
    <w:rsid w:val="00000986"/>
    <w:rsid w:val="000021C0"/>
    <w:rsid w:val="00004E85"/>
    <w:rsid w:val="0000727A"/>
    <w:rsid w:val="000076F9"/>
    <w:rsid w:val="00010343"/>
    <w:rsid w:val="000113C6"/>
    <w:rsid w:val="00011B3B"/>
    <w:rsid w:val="0001617A"/>
    <w:rsid w:val="00021B0A"/>
    <w:rsid w:val="00022170"/>
    <w:rsid w:val="00026AAD"/>
    <w:rsid w:val="0003010D"/>
    <w:rsid w:val="00030291"/>
    <w:rsid w:val="00033824"/>
    <w:rsid w:val="00036DCE"/>
    <w:rsid w:val="00040731"/>
    <w:rsid w:val="00041CCF"/>
    <w:rsid w:val="00042AB9"/>
    <w:rsid w:val="00042B4E"/>
    <w:rsid w:val="00044181"/>
    <w:rsid w:val="0004559A"/>
    <w:rsid w:val="00051D8C"/>
    <w:rsid w:val="0005204C"/>
    <w:rsid w:val="00053932"/>
    <w:rsid w:val="00054C93"/>
    <w:rsid w:val="00055020"/>
    <w:rsid w:val="00056BC4"/>
    <w:rsid w:val="00060082"/>
    <w:rsid w:val="0006080C"/>
    <w:rsid w:val="00064925"/>
    <w:rsid w:val="000652D0"/>
    <w:rsid w:val="000669E6"/>
    <w:rsid w:val="0007251B"/>
    <w:rsid w:val="000732D4"/>
    <w:rsid w:val="00074E33"/>
    <w:rsid w:val="00090538"/>
    <w:rsid w:val="000910E7"/>
    <w:rsid w:val="000A39D6"/>
    <w:rsid w:val="000A3E62"/>
    <w:rsid w:val="000A5D8C"/>
    <w:rsid w:val="000A6F04"/>
    <w:rsid w:val="000B038D"/>
    <w:rsid w:val="000B1811"/>
    <w:rsid w:val="000B1C37"/>
    <w:rsid w:val="000B651F"/>
    <w:rsid w:val="000C1084"/>
    <w:rsid w:val="000C5A83"/>
    <w:rsid w:val="000D68CA"/>
    <w:rsid w:val="000D6D20"/>
    <w:rsid w:val="000F2474"/>
    <w:rsid w:val="00100A56"/>
    <w:rsid w:val="001034C4"/>
    <w:rsid w:val="00103E4A"/>
    <w:rsid w:val="001112DB"/>
    <w:rsid w:val="00115306"/>
    <w:rsid w:val="001164E9"/>
    <w:rsid w:val="001218CB"/>
    <w:rsid w:val="0012205A"/>
    <w:rsid w:val="00122EF7"/>
    <w:rsid w:val="0012317E"/>
    <w:rsid w:val="001269FF"/>
    <w:rsid w:val="00126AC2"/>
    <w:rsid w:val="00131BDB"/>
    <w:rsid w:val="00133BC4"/>
    <w:rsid w:val="001403B7"/>
    <w:rsid w:val="001431A8"/>
    <w:rsid w:val="00146B2E"/>
    <w:rsid w:val="0014741E"/>
    <w:rsid w:val="00162FA1"/>
    <w:rsid w:val="00163DB5"/>
    <w:rsid w:val="00167922"/>
    <w:rsid w:val="0017176C"/>
    <w:rsid w:val="00175344"/>
    <w:rsid w:val="001778D5"/>
    <w:rsid w:val="00180F79"/>
    <w:rsid w:val="00182C95"/>
    <w:rsid w:val="001847C3"/>
    <w:rsid w:val="00186143"/>
    <w:rsid w:val="00193413"/>
    <w:rsid w:val="00194115"/>
    <w:rsid w:val="00194A2A"/>
    <w:rsid w:val="001A0486"/>
    <w:rsid w:val="001A0666"/>
    <w:rsid w:val="001A183F"/>
    <w:rsid w:val="001A2BB4"/>
    <w:rsid w:val="001A529F"/>
    <w:rsid w:val="001B1D52"/>
    <w:rsid w:val="001B46A9"/>
    <w:rsid w:val="001B54B4"/>
    <w:rsid w:val="001C4A4F"/>
    <w:rsid w:val="001C53E5"/>
    <w:rsid w:val="001C7BB7"/>
    <w:rsid w:val="001C7E5F"/>
    <w:rsid w:val="001D2695"/>
    <w:rsid w:val="001D33AD"/>
    <w:rsid w:val="001D5DDA"/>
    <w:rsid w:val="001D7649"/>
    <w:rsid w:val="001D7EC8"/>
    <w:rsid w:val="001E096E"/>
    <w:rsid w:val="001E1B44"/>
    <w:rsid w:val="001E2F3C"/>
    <w:rsid w:val="001E3E9D"/>
    <w:rsid w:val="001E4E66"/>
    <w:rsid w:val="001E6CF2"/>
    <w:rsid w:val="001E746D"/>
    <w:rsid w:val="001F0B2C"/>
    <w:rsid w:val="001F1E50"/>
    <w:rsid w:val="001F1FAF"/>
    <w:rsid w:val="001F3297"/>
    <w:rsid w:val="001F7E33"/>
    <w:rsid w:val="002053CC"/>
    <w:rsid w:val="00207549"/>
    <w:rsid w:val="002103E2"/>
    <w:rsid w:val="002108ED"/>
    <w:rsid w:val="00212AB9"/>
    <w:rsid w:val="00214A46"/>
    <w:rsid w:val="00214BFF"/>
    <w:rsid w:val="00221AFE"/>
    <w:rsid w:val="002321A4"/>
    <w:rsid w:val="0023675C"/>
    <w:rsid w:val="002369A5"/>
    <w:rsid w:val="002414FA"/>
    <w:rsid w:val="00241C51"/>
    <w:rsid w:val="002459FD"/>
    <w:rsid w:val="002517B5"/>
    <w:rsid w:val="00252E87"/>
    <w:rsid w:val="00253B92"/>
    <w:rsid w:val="00254D35"/>
    <w:rsid w:val="00254DC7"/>
    <w:rsid w:val="00257617"/>
    <w:rsid w:val="002641C0"/>
    <w:rsid w:val="0026535C"/>
    <w:rsid w:val="00265D1B"/>
    <w:rsid w:val="00265F76"/>
    <w:rsid w:val="002716BD"/>
    <w:rsid w:val="00275326"/>
    <w:rsid w:val="002764A5"/>
    <w:rsid w:val="00276CAD"/>
    <w:rsid w:val="00277487"/>
    <w:rsid w:val="0028011E"/>
    <w:rsid w:val="0028084B"/>
    <w:rsid w:val="0028211E"/>
    <w:rsid w:val="002909F1"/>
    <w:rsid w:val="00290A14"/>
    <w:rsid w:val="00290A16"/>
    <w:rsid w:val="00293DC2"/>
    <w:rsid w:val="002A1142"/>
    <w:rsid w:val="002A2EBB"/>
    <w:rsid w:val="002A3BC2"/>
    <w:rsid w:val="002A4148"/>
    <w:rsid w:val="002A7576"/>
    <w:rsid w:val="002B1D59"/>
    <w:rsid w:val="002B2625"/>
    <w:rsid w:val="002B3BEE"/>
    <w:rsid w:val="002B637F"/>
    <w:rsid w:val="002B69FF"/>
    <w:rsid w:val="002C2076"/>
    <w:rsid w:val="002C3AC0"/>
    <w:rsid w:val="002C5C08"/>
    <w:rsid w:val="002C61C1"/>
    <w:rsid w:val="002C78F3"/>
    <w:rsid w:val="002D09CC"/>
    <w:rsid w:val="002D75C4"/>
    <w:rsid w:val="002E1A4D"/>
    <w:rsid w:val="002E7AF6"/>
    <w:rsid w:val="002E7B99"/>
    <w:rsid w:val="002E7D51"/>
    <w:rsid w:val="002F5FAD"/>
    <w:rsid w:val="00302DA7"/>
    <w:rsid w:val="00306291"/>
    <w:rsid w:val="00310F27"/>
    <w:rsid w:val="003135A3"/>
    <w:rsid w:val="003135C8"/>
    <w:rsid w:val="00313CC4"/>
    <w:rsid w:val="00313F9C"/>
    <w:rsid w:val="00322846"/>
    <w:rsid w:val="00322D69"/>
    <w:rsid w:val="00322E9D"/>
    <w:rsid w:val="00323B48"/>
    <w:rsid w:val="00324A37"/>
    <w:rsid w:val="003428C1"/>
    <w:rsid w:val="00343385"/>
    <w:rsid w:val="003442FC"/>
    <w:rsid w:val="00347276"/>
    <w:rsid w:val="00347738"/>
    <w:rsid w:val="00351503"/>
    <w:rsid w:val="00353378"/>
    <w:rsid w:val="00354F15"/>
    <w:rsid w:val="00355B13"/>
    <w:rsid w:val="0035722B"/>
    <w:rsid w:val="003606C0"/>
    <w:rsid w:val="00365C97"/>
    <w:rsid w:val="00372F20"/>
    <w:rsid w:val="00373F99"/>
    <w:rsid w:val="0038672B"/>
    <w:rsid w:val="00396382"/>
    <w:rsid w:val="003973CC"/>
    <w:rsid w:val="003A0F2D"/>
    <w:rsid w:val="003A1ACD"/>
    <w:rsid w:val="003A284E"/>
    <w:rsid w:val="003B58F2"/>
    <w:rsid w:val="003B6C59"/>
    <w:rsid w:val="003C0F0B"/>
    <w:rsid w:val="003C297A"/>
    <w:rsid w:val="003C2CEC"/>
    <w:rsid w:val="003C506F"/>
    <w:rsid w:val="003C5EB2"/>
    <w:rsid w:val="003D1A8E"/>
    <w:rsid w:val="003D24DF"/>
    <w:rsid w:val="003D4290"/>
    <w:rsid w:val="003D4C14"/>
    <w:rsid w:val="003D62E9"/>
    <w:rsid w:val="003E04F5"/>
    <w:rsid w:val="003E1F41"/>
    <w:rsid w:val="003E6F72"/>
    <w:rsid w:val="003E7966"/>
    <w:rsid w:val="003F01D5"/>
    <w:rsid w:val="003F3F23"/>
    <w:rsid w:val="003F5DE2"/>
    <w:rsid w:val="004059F1"/>
    <w:rsid w:val="00413692"/>
    <w:rsid w:val="0041406D"/>
    <w:rsid w:val="00420BFC"/>
    <w:rsid w:val="00420D43"/>
    <w:rsid w:val="004213A3"/>
    <w:rsid w:val="0042411B"/>
    <w:rsid w:val="004270CE"/>
    <w:rsid w:val="00427847"/>
    <w:rsid w:val="00432C45"/>
    <w:rsid w:val="00434308"/>
    <w:rsid w:val="004356B2"/>
    <w:rsid w:val="00435EA0"/>
    <w:rsid w:val="00436A8A"/>
    <w:rsid w:val="00440D21"/>
    <w:rsid w:val="004431DE"/>
    <w:rsid w:val="00452CF6"/>
    <w:rsid w:val="00453EF4"/>
    <w:rsid w:val="00455E50"/>
    <w:rsid w:val="004579A3"/>
    <w:rsid w:val="00457EEC"/>
    <w:rsid w:val="00464CF5"/>
    <w:rsid w:val="0046524C"/>
    <w:rsid w:val="00466B55"/>
    <w:rsid w:val="0048216E"/>
    <w:rsid w:val="00482BE6"/>
    <w:rsid w:val="004843C7"/>
    <w:rsid w:val="00484FAB"/>
    <w:rsid w:val="0048754A"/>
    <w:rsid w:val="00487C2E"/>
    <w:rsid w:val="004909CA"/>
    <w:rsid w:val="004964AD"/>
    <w:rsid w:val="00496F68"/>
    <w:rsid w:val="00497A50"/>
    <w:rsid w:val="004A028D"/>
    <w:rsid w:val="004A12FC"/>
    <w:rsid w:val="004A1E91"/>
    <w:rsid w:val="004A42DD"/>
    <w:rsid w:val="004A486F"/>
    <w:rsid w:val="004A515B"/>
    <w:rsid w:val="004B04C2"/>
    <w:rsid w:val="004B7A5D"/>
    <w:rsid w:val="004C3E53"/>
    <w:rsid w:val="004C4621"/>
    <w:rsid w:val="004C526C"/>
    <w:rsid w:val="004C60F9"/>
    <w:rsid w:val="004D6622"/>
    <w:rsid w:val="004D66FB"/>
    <w:rsid w:val="004E03D0"/>
    <w:rsid w:val="004E2D2B"/>
    <w:rsid w:val="004E3605"/>
    <w:rsid w:val="004E4781"/>
    <w:rsid w:val="004E4EF1"/>
    <w:rsid w:val="004E5BDD"/>
    <w:rsid w:val="004E5F25"/>
    <w:rsid w:val="004E7634"/>
    <w:rsid w:val="004F1CF2"/>
    <w:rsid w:val="004F609B"/>
    <w:rsid w:val="004F6229"/>
    <w:rsid w:val="00501230"/>
    <w:rsid w:val="0050292D"/>
    <w:rsid w:val="0050294D"/>
    <w:rsid w:val="00505B1A"/>
    <w:rsid w:val="00506574"/>
    <w:rsid w:val="005065B7"/>
    <w:rsid w:val="00507515"/>
    <w:rsid w:val="00507AF3"/>
    <w:rsid w:val="00507B72"/>
    <w:rsid w:val="00511221"/>
    <w:rsid w:val="005130F0"/>
    <w:rsid w:val="0051352F"/>
    <w:rsid w:val="0051695D"/>
    <w:rsid w:val="00521DF2"/>
    <w:rsid w:val="00524106"/>
    <w:rsid w:val="00526253"/>
    <w:rsid w:val="00532094"/>
    <w:rsid w:val="005356F0"/>
    <w:rsid w:val="00535B9C"/>
    <w:rsid w:val="00540046"/>
    <w:rsid w:val="005408FE"/>
    <w:rsid w:val="005431F7"/>
    <w:rsid w:val="00543BE5"/>
    <w:rsid w:val="0054684C"/>
    <w:rsid w:val="00550628"/>
    <w:rsid w:val="005517FE"/>
    <w:rsid w:val="00554FE4"/>
    <w:rsid w:val="00555B82"/>
    <w:rsid w:val="00565942"/>
    <w:rsid w:val="00566992"/>
    <w:rsid w:val="00566C4C"/>
    <w:rsid w:val="00570875"/>
    <w:rsid w:val="00572B46"/>
    <w:rsid w:val="005736F2"/>
    <w:rsid w:val="005859DA"/>
    <w:rsid w:val="00587FB6"/>
    <w:rsid w:val="0059023E"/>
    <w:rsid w:val="00590A76"/>
    <w:rsid w:val="005919CF"/>
    <w:rsid w:val="00596DFF"/>
    <w:rsid w:val="005979CD"/>
    <w:rsid w:val="005A211F"/>
    <w:rsid w:val="005A283F"/>
    <w:rsid w:val="005A2F8A"/>
    <w:rsid w:val="005A6AE5"/>
    <w:rsid w:val="005A75E5"/>
    <w:rsid w:val="005A7BFC"/>
    <w:rsid w:val="005B275F"/>
    <w:rsid w:val="005B40A2"/>
    <w:rsid w:val="005B4A0D"/>
    <w:rsid w:val="005B767D"/>
    <w:rsid w:val="005C2029"/>
    <w:rsid w:val="005C375E"/>
    <w:rsid w:val="005C4136"/>
    <w:rsid w:val="005D0068"/>
    <w:rsid w:val="005D0BB2"/>
    <w:rsid w:val="005D1196"/>
    <w:rsid w:val="005D2F43"/>
    <w:rsid w:val="005D3CBD"/>
    <w:rsid w:val="005D59A7"/>
    <w:rsid w:val="005D6330"/>
    <w:rsid w:val="005E25AB"/>
    <w:rsid w:val="005E3968"/>
    <w:rsid w:val="005F1666"/>
    <w:rsid w:val="005F2EEB"/>
    <w:rsid w:val="005F589C"/>
    <w:rsid w:val="005F7381"/>
    <w:rsid w:val="005F7779"/>
    <w:rsid w:val="006110F0"/>
    <w:rsid w:val="00613C2C"/>
    <w:rsid w:val="006148CE"/>
    <w:rsid w:val="00614DF0"/>
    <w:rsid w:val="00615B3C"/>
    <w:rsid w:val="00622C7B"/>
    <w:rsid w:val="00624099"/>
    <w:rsid w:val="0062439D"/>
    <w:rsid w:val="00626817"/>
    <w:rsid w:val="00631034"/>
    <w:rsid w:val="00637B9C"/>
    <w:rsid w:val="00642D7D"/>
    <w:rsid w:val="00643E68"/>
    <w:rsid w:val="00643ED5"/>
    <w:rsid w:val="0064688B"/>
    <w:rsid w:val="00646F43"/>
    <w:rsid w:val="0065474B"/>
    <w:rsid w:val="0065482E"/>
    <w:rsid w:val="00654923"/>
    <w:rsid w:val="00656390"/>
    <w:rsid w:val="00656617"/>
    <w:rsid w:val="0066040A"/>
    <w:rsid w:val="0066328C"/>
    <w:rsid w:val="00665973"/>
    <w:rsid w:val="00667B67"/>
    <w:rsid w:val="00671352"/>
    <w:rsid w:val="00671E0D"/>
    <w:rsid w:val="00673398"/>
    <w:rsid w:val="0067415E"/>
    <w:rsid w:val="006768AB"/>
    <w:rsid w:val="006773E0"/>
    <w:rsid w:val="00682E9E"/>
    <w:rsid w:val="006840AC"/>
    <w:rsid w:val="00685730"/>
    <w:rsid w:val="00693B93"/>
    <w:rsid w:val="00693ED7"/>
    <w:rsid w:val="0069465C"/>
    <w:rsid w:val="006950C4"/>
    <w:rsid w:val="006A15CB"/>
    <w:rsid w:val="006A1650"/>
    <w:rsid w:val="006A1F95"/>
    <w:rsid w:val="006A6115"/>
    <w:rsid w:val="006B0560"/>
    <w:rsid w:val="006B0E64"/>
    <w:rsid w:val="006B2136"/>
    <w:rsid w:val="006B3D9A"/>
    <w:rsid w:val="006B66D0"/>
    <w:rsid w:val="006B6B42"/>
    <w:rsid w:val="006C0352"/>
    <w:rsid w:val="006C682B"/>
    <w:rsid w:val="006C706B"/>
    <w:rsid w:val="006D151B"/>
    <w:rsid w:val="006E3255"/>
    <w:rsid w:val="006E778B"/>
    <w:rsid w:val="006F0C74"/>
    <w:rsid w:val="006F0CCA"/>
    <w:rsid w:val="00700A24"/>
    <w:rsid w:val="0070170B"/>
    <w:rsid w:val="00703210"/>
    <w:rsid w:val="0070477D"/>
    <w:rsid w:val="0071266A"/>
    <w:rsid w:val="007128A0"/>
    <w:rsid w:val="00715610"/>
    <w:rsid w:val="007175FC"/>
    <w:rsid w:val="00721F36"/>
    <w:rsid w:val="007220E3"/>
    <w:rsid w:val="0072467D"/>
    <w:rsid w:val="00726E31"/>
    <w:rsid w:val="00726EF0"/>
    <w:rsid w:val="0073154A"/>
    <w:rsid w:val="0073236A"/>
    <w:rsid w:val="007327F2"/>
    <w:rsid w:val="00732B4B"/>
    <w:rsid w:val="00733184"/>
    <w:rsid w:val="00733496"/>
    <w:rsid w:val="00734156"/>
    <w:rsid w:val="0073590B"/>
    <w:rsid w:val="00740045"/>
    <w:rsid w:val="00740B57"/>
    <w:rsid w:val="00742CCA"/>
    <w:rsid w:val="00743D47"/>
    <w:rsid w:val="00744146"/>
    <w:rsid w:val="0075157F"/>
    <w:rsid w:val="007559B7"/>
    <w:rsid w:val="007606F5"/>
    <w:rsid w:val="00764784"/>
    <w:rsid w:val="00764E9E"/>
    <w:rsid w:val="00766A86"/>
    <w:rsid w:val="00767748"/>
    <w:rsid w:val="00767B8C"/>
    <w:rsid w:val="00772AE4"/>
    <w:rsid w:val="00772DE3"/>
    <w:rsid w:val="00775086"/>
    <w:rsid w:val="00775258"/>
    <w:rsid w:val="007756E4"/>
    <w:rsid w:val="00775BC2"/>
    <w:rsid w:val="007768B9"/>
    <w:rsid w:val="00782F17"/>
    <w:rsid w:val="00783394"/>
    <w:rsid w:val="00783C7B"/>
    <w:rsid w:val="0078444C"/>
    <w:rsid w:val="007872DD"/>
    <w:rsid w:val="007911C0"/>
    <w:rsid w:val="00791D38"/>
    <w:rsid w:val="00794488"/>
    <w:rsid w:val="00796DCD"/>
    <w:rsid w:val="007A3E23"/>
    <w:rsid w:val="007A4D54"/>
    <w:rsid w:val="007A508C"/>
    <w:rsid w:val="007A5CF3"/>
    <w:rsid w:val="007A6A5D"/>
    <w:rsid w:val="007A7D73"/>
    <w:rsid w:val="007B161B"/>
    <w:rsid w:val="007B3825"/>
    <w:rsid w:val="007D18AB"/>
    <w:rsid w:val="007D2D60"/>
    <w:rsid w:val="007D3E65"/>
    <w:rsid w:val="007D7733"/>
    <w:rsid w:val="007E512B"/>
    <w:rsid w:val="007F286A"/>
    <w:rsid w:val="007F3C7F"/>
    <w:rsid w:val="007F44A1"/>
    <w:rsid w:val="007F4518"/>
    <w:rsid w:val="007F4F44"/>
    <w:rsid w:val="007F5F8D"/>
    <w:rsid w:val="007F7821"/>
    <w:rsid w:val="0081026B"/>
    <w:rsid w:val="00811305"/>
    <w:rsid w:val="008137C0"/>
    <w:rsid w:val="0081552D"/>
    <w:rsid w:val="00822CC9"/>
    <w:rsid w:val="00823418"/>
    <w:rsid w:val="00825D5F"/>
    <w:rsid w:val="0082629C"/>
    <w:rsid w:val="008271AC"/>
    <w:rsid w:val="008271B8"/>
    <w:rsid w:val="00832721"/>
    <w:rsid w:val="00832BFF"/>
    <w:rsid w:val="008331C1"/>
    <w:rsid w:val="0083533D"/>
    <w:rsid w:val="008367AD"/>
    <w:rsid w:val="008445EE"/>
    <w:rsid w:val="00847118"/>
    <w:rsid w:val="0084757E"/>
    <w:rsid w:val="008509BE"/>
    <w:rsid w:val="008550AC"/>
    <w:rsid w:val="00860836"/>
    <w:rsid w:val="008619DC"/>
    <w:rsid w:val="00867B83"/>
    <w:rsid w:val="00867E33"/>
    <w:rsid w:val="00881922"/>
    <w:rsid w:val="00892C02"/>
    <w:rsid w:val="00893536"/>
    <w:rsid w:val="00895521"/>
    <w:rsid w:val="008970C5"/>
    <w:rsid w:val="008A05D0"/>
    <w:rsid w:val="008A1BDE"/>
    <w:rsid w:val="008A23A5"/>
    <w:rsid w:val="008A4CA7"/>
    <w:rsid w:val="008A6F05"/>
    <w:rsid w:val="008A7160"/>
    <w:rsid w:val="008B16DB"/>
    <w:rsid w:val="008B472E"/>
    <w:rsid w:val="008B4E4E"/>
    <w:rsid w:val="008B614B"/>
    <w:rsid w:val="008B61C9"/>
    <w:rsid w:val="008C1B2D"/>
    <w:rsid w:val="008C1F3E"/>
    <w:rsid w:val="008C3848"/>
    <w:rsid w:val="008C5834"/>
    <w:rsid w:val="008C58FE"/>
    <w:rsid w:val="008D00AD"/>
    <w:rsid w:val="008D0DC2"/>
    <w:rsid w:val="008D1B4A"/>
    <w:rsid w:val="008D4352"/>
    <w:rsid w:val="008D6648"/>
    <w:rsid w:val="008D751E"/>
    <w:rsid w:val="008E7955"/>
    <w:rsid w:val="008F01CD"/>
    <w:rsid w:val="008F0996"/>
    <w:rsid w:val="008F1D71"/>
    <w:rsid w:val="008F2EBD"/>
    <w:rsid w:val="008F33C4"/>
    <w:rsid w:val="008F4270"/>
    <w:rsid w:val="008F5C90"/>
    <w:rsid w:val="00902583"/>
    <w:rsid w:val="00902FB5"/>
    <w:rsid w:val="009041C0"/>
    <w:rsid w:val="009104D7"/>
    <w:rsid w:val="00911B27"/>
    <w:rsid w:val="00916F6E"/>
    <w:rsid w:val="00921442"/>
    <w:rsid w:val="0092440F"/>
    <w:rsid w:val="00924466"/>
    <w:rsid w:val="009250A2"/>
    <w:rsid w:val="00930B21"/>
    <w:rsid w:val="009319C0"/>
    <w:rsid w:val="00936F31"/>
    <w:rsid w:val="009400D7"/>
    <w:rsid w:val="00946BA6"/>
    <w:rsid w:val="00947D8F"/>
    <w:rsid w:val="00952CAB"/>
    <w:rsid w:val="00957879"/>
    <w:rsid w:val="00960A5C"/>
    <w:rsid w:val="0096172A"/>
    <w:rsid w:val="00963806"/>
    <w:rsid w:val="009675A5"/>
    <w:rsid w:val="00970EFA"/>
    <w:rsid w:val="00971AC2"/>
    <w:rsid w:val="009830E3"/>
    <w:rsid w:val="0098580E"/>
    <w:rsid w:val="0098719E"/>
    <w:rsid w:val="0098781F"/>
    <w:rsid w:val="009903D6"/>
    <w:rsid w:val="00990662"/>
    <w:rsid w:val="00990C6B"/>
    <w:rsid w:val="00994449"/>
    <w:rsid w:val="00994DDD"/>
    <w:rsid w:val="00995CDA"/>
    <w:rsid w:val="0099627B"/>
    <w:rsid w:val="009970C0"/>
    <w:rsid w:val="009971D0"/>
    <w:rsid w:val="00997A9E"/>
    <w:rsid w:val="009A16AB"/>
    <w:rsid w:val="009A17B4"/>
    <w:rsid w:val="009A5F74"/>
    <w:rsid w:val="009A6D14"/>
    <w:rsid w:val="009B008E"/>
    <w:rsid w:val="009B20C9"/>
    <w:rsid w:val="009B3BDF"/>
    <w:rsid w:val="009B3CAE"/>
    <w:rsid w:val="009B5698"/>
    <w:rsid w:val="009B6A61"/>
    <w:rsid w:val="009B6F1D"/>
    <w:rsid w:val="009B7446"/>
    <w:rsid w:val="009C056D"/>
    <w:rsid w:val="009C305A"/>
    <w:rsid w:val="009C5A99"/>
    <w:rsid w:val="009D73E4"/>
    <w:rsid w:val="009E02C7"/>
    <w:rsid w:val="009E4C51"/>
    <w:rsid w:val="009E69CC"/>
    <w:rsid w:val="009F4DB7"/>
    <w:rsid w:val="009F5F5F"/>
    <w:rsid w:val="00A01276"/>
    <w:rsid w:val="00A03FA5"/>
    <w:rsid w:val="00A053C7"/>
    <w:rsid w:val="00A06499"/>
    <w:rsid w:val="00A10649"/>
    <w:rsid w:val="00A121B5"/>
    <w:rsid w:val="00A125E0"/>
    <w:rsid w:val="00A14FAB"/>
    <w:rsid w:val="00A25237"/>
    <w:rsid w:val="00A25A5F"/>
    <w:rsid w:val="00A4208C"/>
    <w:rsid w:val="00A434B1"/>
    <w:rsid w:val="00A436A0"/>
    <w:rsid w:val="00A47E65"/>
    <w:rsid w:val="00A52FE7"/>
    <w:rsid w:val="00A5337C"/>
    <w:rsid w:val="00A54254"/>
    <w:rsid w:val="00A547F2"/>
    <w:rsid w:val="00A603DF"/>
    <w:rsid w:val="00A61068"/>
    <w:rsid w:val="00A642D1"/>
    <w:rsid w:val="00A656F6"/>
    <w:rsid w:val="00A72C11"/>
    <w:rsid w:val="00A80C99"/>
    <w:rsid w:val="00A81B32"/>
    <w:rsid w:val="00A82A09"/>
    <w:rsid w:val="00A82FCE"/>
    <w:rsid w:val="00A843B0"/>
    <w:rsid w:val="00A8541E"/>
    <w:rsid w:val="00A86E77"/>
    <w:rsid w:val="00A8723E"/>
    <w:rsid w:val="00AA12BE"/>
    <w:rsid w:val="00AA1C32"/>
    <w:rsid w:val="00AA40C8"/>
    <w:rsid w:val="00AA627A"/>
    <w:rsid w:val="00AA6555"/>
    <w:rsid w:val="00AB2EFE"/>
    <w:rsid w:val="00AB3839"/>
    <w:rsid w:val="00AB4B6F"/>
    <w:rsid w:val="00AB783E"/>
    <w:rsid w:val="00AB796C"/>
    <w:rsid w:val="00AC6C45"/>
    <w:rsid w:val="00AD1520"/>
    <w:rsid w:val="00AE0579"/>
    <w:rsid w:val="00AE5A65"/>
    <w:rsid w:val="00AF0940"/>
    <w:rsid w:val="00AF3498"/>
    <w:rsid w:val="00AF41FA"/>
    <w:rsid w:val="00AF48A1"/>
    <w:rsid w:val="00AF56DD"/>
    <w:rsid w:val="00B06610"/>
    <w:rsid w:val="00B0700C"/>
    <w:rsid w:val="00B164AC"/>
    <w:rsid w:val="00B170E4"/>
    <w:rsid w:val="00B24908"/>
    <w:rsid w:val="00B27252"/>
    <w:rsid w:val="00B37F2E"/>
    <w:rsid w:val="00B403FA"/>
    <w:rsid w:val="00B410CB"/>
    <w:rsid w:val="00B4307D"/>
    <w:rsid w:val="00B439B5"/>
    <w:rsid w:val="00B45255"/>
    <w:rsid w:val="00B463C3"/>
    <w:rsid w:val="00B47CEA"/>
    <w:rsid w:val="00B517DA"/>
    <w:rsid w:val="00B52150"/>
    <w:rsid w:val="00B535F0"/>
    <w:rsid w:val="00B5466E"/>
    <w:rsid w:val="00B547D3"/>
    <w:rsid w:val="00B57BCD"/>
    <w:rsid w:val="00B6374A"/>
    <w:rsid w:val="00B64C37"/>
    <w:rsid w:val="00B67C9B"/>
    <w:rsid w:val="00B70944"/>
    <w:rsid w:val="00B720A0"/>
    <w:rsid w:val="00B72D8B"/>
    <w:rsid w:val="00B73213"/>
    <w:rsid w:val="00B77CA9"/>
    <w:rsid w:val="00B819FC"/>
    <w:rsid w:val="00B838FF"/>
    <w:rsid w:val="00B932F9"/>
    <w:rsid w:val="00B93877"/>
    <w:rsid w:val="00B941E5"/>
    <w:rsid w:val="00B945A8"/>
    <w:rsid w:val="00B94820"/>
    <w:rsid w:val="00B971C3"/>
    <w:rsid w:val="00BA2856"/>
    <w:rsid w:val="00BA496A"/>
    <w:rsid w:val="00BA50BF"/>
    <w:rsid w:val="00BA5C62"/>
    <w:rsid w:val="00BB09E1"/>
    <w:rsid w:val="00BB12AD"/>
    <w:rsid w:val="00BB2ECA"/>
    <w:rsid w:val="00BB324E"/>
    <w:rsid w:val="00BB3D91"/>
    <w:rsid w:val="00BB4FAB"/>
    <w:rsid w:val="00BB7A55"/>
    <w:rsid w:val="00BC05B6"/>
    <w:rsid w:val="00BC4C7F"/>
    <w:rsid w:val="00BC7212"/>
    <w:rsid w:val="00BD0671"/>
    <w:rsid w:val="00BD1D20"/>
    <w:rsid w:val="00BD1E57"/>
    <w:rsid w:val="00BD5828"/>
    <w:rsid w:val="00BD5FEB"/>
    <w:rsid w:val="00BF472D"/>
    <w:rsid w:val="00C00CC2"/>
    <w:rsid w:val="00C03E60"/>
    <w:rsid w:val="00C074E0"/>
    <w:rsid w:val="00C22C43"/>
    <w:rsid w:val="00C23D8A"/>
    <w:rsid w:val="00C25EEF"/>
    <w:rsid w:val="00C27682"/>
    <w:rsid w:val="00C27731"/>
    <w:rsid w:val="00C40375"/>
    <w:rsid w:val="00C41507"/>
    <w:rsid w:val="00C441C7"/>
    <w:rsid w:val="00C44CF2"/>
    <w:rsid w:val="00C57553"/>
    <w:rsid w:val="00C603F8"/>
    <w:rsid w:val="00C61DC0"/>
    <w:rsid w:val="00C62781"/>
    <w:rsid w:val="00C62831"/>
    <w:rsid w:val="00C62E2E"/>
    <w:rsid w:val="00C700E7"/>
    <w:rsid w:val="00C729E0"/>
    <w:rsid w:val="00C76FDC"/>
    <w:rsid w:val="00C77C7D"/>
    <w:rsid w:val="00C83370"/>
    <w:rsid w:val="00C834C6"/>
    <w:rsid w:val="00C83542"/>
    <w:rsid w:val="00C83905"/>
    <w:rsid w:val="00C853E6"/>
    <w:rsid w:val="00C902E8"/>
    <w:rsid w:val="00C91A3F"/>
    <w:rsid w:val="00C922AD"/>
    <w:rsid w:val="00C95909"/>
    <w:rsid w:val="00C97626"/>
    <w:rsid w:val="00CA2106"/>
    <w:rsid w:val="00CA7B00"/>
    <w:rsid w:val="00CB1C07"/>
    <w:rsid w:val="00CB210F"/>
    <w:rsid w:val="00CB2DDC"/>
    <w:rsid w:val="00CB69F5"/>
    <w:rsid w:val="00CB79E2"/>
    <w:rsid w:val="00CC2DF4"/>
    <w:rsid w:val="00CD3E4A"/>
    <w:rsid w:val="00CD491B"/>
    <w:rsid w:val="00CD530A"/>
    <w:rsid w:val="00CD5FBA"/>
    <w:rsid w:val="00CF014A"/>
    <w:rsid w:val="00CF0465"/>
    <w:rsid w:val="00CF28AA"/>
    <w:rsid w:val="00CF4698"/>
    <w:rsid w:val="00CF47DD"/>
    <w:rsid w:val="00CF5F15"/>
    <w:rsid w:val="00CF70C1"/>
    <w:rsid w:val="00D02AB9"/>
    <w:rsid w:val="00D05F14"/>
    <w:rsid w:val="00D11CBC"/>
    <w:rsid w:val="00D12550"/>
    <w:rsid w:val="00D17C2A"/>
    <w:rsid w:val="00D23717"/>
    <w:rsid w:val="00D268DA"/>
    <w:rsid w:val="00D339D9"/>
    <w:rsid w:val="00D3452C"/>
    <w:rsid w:val="00D36FB4"/>
    <w:rsid w:val="00D370A2"/>
    <w:rsid w:val="00D415B9"/>
    <w:rsid w:val="00D42503"/>
    <w:rsid w:val="00D42D3A"/>
    <w:rsid w:val="00D434AD"/>
    <w:rsid w:val="00D468E6"/>
    <w:rsid w:val="00D47809"/>
    <w:rsid w:val="00D5066E"/>
    <w:rsid w:val="00D50D25"/>
    <w:rsid w:val="00D52535"/>
    <w:rsid w:val="00D53036"/>
    <w:rsid w:val="00D56BF0"/>
    <w:rsid w:val="00D57CAC"/>
    <w:rsid w:val="00D60524"/>
    <w:rsid w:val="00D61E9B"/>
    <w:rsid w:val="00D63237"/>
    <w:rsid w:val="00D63386"/>
    <w:rsid w:val="00D65F2F"/>
    <w:rsid w:val="00D67914"/>
    <w:rsid w:val="00D7202E"/>
    <w:rsid w:val="00D73AE7"/>
    <w:rsid w:val="00D74DE0"/>
    <w:rsid w:val="00D773C1"/>
    <w:rsid w:val="00D80092"/>
    <w:rsid w:val="00D802B0"/>
    <w:rsid w:val="00D82D22"/>
    <w:rsid w:val="00D904AE"/>
    <w:rsid w:val="00D90F4F"/>
    <w:rsid w:val="00D927DA"/>
    <w:rsid w:val="00D9588F"/>
    <w:rsid w:val="00D961CA"/>
    <w:rsid w:val="00D964BA"/>
    <w:rsid w:val="00DA252C"/>
    <w:rsid w:val="00DA358F"/>
    <w:rsid w:val="00DA6583"/>
    <w:rsid w:val="00DA6C1A"/>
    <w:rsid w:val="00DB45F4"/>
    <w:rsid w:val="00DB4D95"/>
    <w:rsid w:val="00DB6A28"/>
    <w:rsid w:val="00DB74C2"/>
    <w:rsid w:val="00DC3906"/>
    <w:rsid w:val="00DC6DD0"/>
    <w:rsid w:val="00DC766D"/>
    <w:rsid w:val="00DD2EDA"/>
    <w:rsid w:val="00DD42A4"/>
    <w:rsid w:val="00DD5984"/>
    <w:rsid w:val="00DE7599"/>
    <w:rsid w:val="00DF29B5"/>
    <w:rsid w:val="00DF5D37"/>
    <w:rsid w:val="00DF719E"/>
    <w:rsid w:val="00DF7958"/>
    <w:rsid w:val="00DF7ECD"/>
    <w:rsid w:val="00E00D2A"/>
    <w:rsid w:val="00E105DA"/>
    <w:rsid w:val="00E11614"/>
    <w:rsid w:val="00E14A0E"/>
    <w:rsid w:val="00E1576E"/>
    <w:rsid w:val="00E17FE8"/>
    <w:rsid w:val="00E21D4F"/>
    <w:rsid w:val="00E22CC5"/>
    <w:rsid w:val="00E2629A"/>
    <w:rsid w:val="00E308D4"/>
    <w:rsid w:val="00E3209E"/>
    <w:rsid w:val="00E33120"/>
    <w:rsid w:val="00E37F3B"/>
    <w:rsid w:val="00E45911"/>
    <w:rsid w:val="00E45AD8"/>
    <w:rsid w:val="00E50CB9"/>
    <w:rsid w:val="00E510C3"/>
    <w:rsid w:val="00E574E3"/>
    <w:rsid w:val="00E57CC7"/>
    <w:rsid w:val="00E57CE0"/>
    <w:rsid w:val="00E64994"/>
    <w:rsid w:val="00E709D3"/>
    <w:rsid w:val="00E71790"/>
    <w:rsid w:val="00E72305"/>
    <w:rsid w:val="00E74898"/>
    <w:rsid w:val="00E7538C"/>
    <w:rsid w:val="00E77006"/>
    <w:rsid w:val="00E770AC"/>
    <w:rsid w:val="00E8252D"/>
    <w:rsid w:val="00E839A2"/>
    <w:rsid w:val="00E951BC"/>
    <w:rsid w:val="00E96586"/>
    <w:rsid w:val="00EA29CE"/>
    <w:rsid w:val="00EA2FDA"/>
    <w:rsid w:val="00EA3F86"/>
    <w:rsid w:val="00EA55B3"/>
    <w:rsid w:val="00EB471D"/>
    <w:rsid w:val="00EB6179"/>
    <w:rsid w:val="00EB7656"/>
    <w:rsid w:val="00EC2251"/>
    <w:rsid w:val="00EC3767"/>
    <w:rsid w:val="00EC45F6"/>
    <w:rsid w:val="00EC4CEC"/>
    <w:rsid w:val="00EC51A3"/>
    <w:rsid w:val="00EC61BF"/>
    <w:rsid w:val="00ED4A75"/>
    <w:rsid w:val="00ED50FA"/>
    <w:rsid w:val="00EE0DAB"/>
    <w:rsid w:val="00EE3515"/>
    <w:rsid w:val="00EE4CD6"/>
    <w:rsid w:val="00EE54AB"/>
    <w:rsid w:val="00EF0F1E"/>
    <w:rsid w:val="00EF16C5"/>
    <w:rsid w:val="00EF17A3"/>
    <w:rsid w:val="00EF33F7"/>
    <w:rsid w:val="00EF6948"/>
    <w:rsid w:val="00EF70B1"/>
    <w:rsid w:val="00F00402"/>
    <w:rsid w:val="00F03087"/>
    <w:rsid w:val="00F030B2"/>
    <w:rsid w:val="00F03ED1"/>
    <w:rsid w:val="00F05EA0"/>
    <w:rsid w:val="00F11D36"/>
    <w:rsid w:val="00F162E1"/>
    <w:rsid w:val="00F20118"/>
    <w:rsid w:val="00F20FF6"/>
    <w:rsid w:val="00F2224B"/>
    <w:rsid w:val="00F24D78"/>
    <w:rsid w:val="00F25753"/>
    <w:rsid w:val="00F25EA1"/>
    <w:rsid w:val="00F37F0A"/>
    <w:rsid w:val="00F43091"/>
    <w:rsid w:val="00F45192"/>
    <w:rsid w:val="00F465EF"/>
    <w:rsid w:val="00F505DE"/>
    <w:rsid w:val="00F534F7"/>
    <w:rsid w:val="00F5494A"/>
    <w:rsid w:val="00F5730F"/>
    <w:rsid w:val="00F630E1"/>
    <w:rsid w:val="00F63538"/>
    <w:rsid w:val="00F63C0A"/>
    <w:rsid w:val="00F6678A"/>
    <w:rsid w:val="00F66D3B"/>
    <w:rsid w:val="00F66FB9"/>
    <w:rsid w:val="00F710C2"/>
    <w:rsid w:val="00F72EF9"/>
    <w:rsid w:val="00F72F21"/>
    <w:rsid w:val="00F73EDB"/>
    <w:rsid w:val="00F75DF3"/>
    <w:rsid w:val="00F76117"/>
    <w:rsid w:val="00F8086F"/>
    <w:rsid w:val="00F81DBF"/>
    <w:rsid w:val="00F85D5E"/>
    <w:rsid w:val="00F87221"/>
    <w:rsid w:val="00F87C03"/>
    <w:rsid w:val="00F905AA"/>
    <w:rsid w:val="00F90E4C"/>
    <w:rsid w:val="00F9347A"/>
    <w:rsid w:val="00F9404C"/>
    <w:rsid w:val="00FA1124"/>
    <w:rsid w:val="00FA4FE0"/>
    <w:rsid w:val="00FA727B"/>
    <w:rsid w:val="00FB1634"/>
    <w:rsid w:val="00FB353B"/>
    <w:rsid w:val="00FB3F01"/>
    <w:rsid w:val="00FB446F"/>
    <w:rsid w:val="00FB5225"/>
    <w:rsid w:val="00FB5892"/>
    <w:rsid w:val="00FB5A60"/>
    <w:rsid w:val="00FC0073"/>
    <w:rsid w:val="00FC0BED"/>
    <w:rsid w:val="00FC47F7"/>
    <w:rsid w:val="00FC68A4"/>
    <w:rsid w:val="00FD1899"/>
    <w:rsid w:val="00FD5254"/>
    <w:rsid w:val="00FD5950"/>
    <w:rsid w:val="00FD5E22"/>
    <w:rsid w:val="00FD7B40"/>
    <w:rsid w:val="00FE0089"/>
    <w:rsid w:val="00FE1A93"/>
    <w:rsid w:val="00FE2337"/>
    <w:rsid w:val="00FE6853"/>
    <w:rsid w:val="00FF2C71"/>
    <w:rsid w:val="00FF6341"/>
    <w:rsid w:val="00FF76E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AC1370"/>
  <w15:docId w15:val="{0BCAA673-D30B-4107-BAAE-BA3BE21D5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5D0BB2"/>
    <w:pPr>
      <w:spacing w:after="120"/>
    </w:pPr>
    <w:rPr>
      <w:rFonts w:ascii="Arial" w:eastAsiaTheme="minorHAnsi" w:hAnsi="Arial"/>
    </w:rPr>
  </w:style>
  <w:style w:type="paragraph" w:styleId="Heading1">
    <w:name w:val="heading 1"/>
    <w:aliases w:val="Chapter Title,Chapter x,*,SWURF Chapter,h1"/>
    <w:basedOn w:val="Normal"/>
    <w:next w:val="Normal"/>
    <w:link w:val="Heading1Char"/>
    <w:qFormat/>
    <w:rsid w:val="002C78F3"/>
    <w:pPr>
      <w:keepNext/>
      <w:numPr>
        <w:numId w:val="1"/>
      </w:numPr>
      <w:spacing w:before="240" w:after="60"/>
      <w:outlineLvl w:val="0"/>
    </w:pPr>
    <w:rPr>
      <w:b/>
      <w:color w:val="0B5ED7"/>
      <w:kern w:val="28"/>
      <w:sz w:val="28"/>
      <w:lang w:val="en-GB"/>
    </w:rPr>
  </w:style>
  <w:style w:type="paragraph" w:styleId="Heading2">
    <w:name w:val="heading 2"/>
    <w:aliases w:val="Paragraph Title,Chapter x.x,h2,SWURF Paragraph"/>
    <w:basedOn w:val="Normal"/>
    <w:next w:val="Normal"/>
    <w:link w:val="Heading2Char"/>
    <w:qFormat/>
    <w:rsid w:val="00E50CB9"/>
    <w:pPr>
      <w:keepNext/>
      <w:numPr>
        <w:ilvl w:val="1"/>
        <w:numId w:val="1"/>
      </w:numPr>
      <w:spacing w:before="240" w:after="60"/>
      <w:outlineLvl w:val="1"/>
    </w:pPr>
    <w:rPr>
      <w:b/>
      <w:color w:val="0B5ED7"/>
      <w:sz w:val="24"/>
    </w:rPr>
  </w:style>
  <w:style w:type="paragraph" w:styleId="Heading3">
    <w:name w:val="heading 3"/>
    <w:aliases w:val="Subparagraph Title,Chapter x.x.x,SWURF Subparagraph"/>
    <w:basedOn w:val="Normal"/>
    <w:next w:val="Normal"/>
    <w:qFormat/>
    <w:rsid w:val="00E50CB9"/>
    <w:pPr>
      <w:keepNext/>
      <w:numPr>
        <w:ilvl w:val="2"/>
        <w:numId w:val="1"/>
      </w:numPr>
      <w:spacing w:before="240" w:after="60"/>
      <w:outlineLvl w:val="2"/>
    </w:pPr>
    <w:rPr>
      <w:b/>
      <w:sz w:val="24"/>
    </w:rPr>
  </w:style>
  <w:style w:type="paragraph" w:styleId="Heading4">
    <w:name w:val="heading 4"/>
    <w:aliases w:val="Sub  Subparagraph Title,Chapter x.x.x.x,SWURF Subsubparagraph"/>
    <w:basedOn w:val="Normal"/>
    <w:next w:val="Normal"/>
    <w:qFormat/>
    <w:rsid w:val="00E50CB9"/>
    <w:pPr>
      <w:keepNext/>
      <w:numPr>
        <w:ilvl w:val="3"/>
        <w:numId w:val="1"/>
      </w:numPr>
      <w:spacing w:before="240" w:after="60"/>
      <w:outlineLvl w:val="3"/>
    </w:pPr>
    <w:rPr>
      <w:b/>
      <w:sz w:val="22"/>
    </w:rPr>
  </w:style>
  <w:style w:type="paragraph" w:styleId="Heading5">
    <w:name w:val="heading 5"/>
    <w:aliases w:val="l5,SWURF Level_5,Block Label"/>
    <w:basedOn w:val="Normal"/>
    <w:next w:val="Normal"/>
    <w:qFormat/>
    <w:rsid w:val="00E50CB9"/>
    <w:pPr>
      <w:numPr>
        <w:ilvl w:val="4"/>
        <w:numId w:val="1"/>
      </w:numPr>
      <w:spacing w:before="240" w:after="60"/>
      <w:outlineLvl w:val="4"/>
    </w:pPr>
    <w:rPr>
      <w:b/>
      <w:i/>
      <w:sz w:val="22"/>
    </w:rPr>
  </w:style>
  <w:style w:type="paragraph" w:styleId="Heading6">
    <w:name w:val="heading 6"/>
    <w:basedOn w:val="Normal"/>
    <w:next w:val="Normal"/>
    <w:qFormat/>
    <w:rsid w:val="00E50CB9"/>
    <w:pPr>
      <w:numPr>
        <w:ilvl w:val="5"/>
        <w:numId w:val="1"/>
      </w:numPr>
      <w:spacing w:before="240" w:after="60"/>
      <w:outlineLvl w:val="5"/>
    </w:pPr>
    <w:rPr>
      <w:sz w:val="22"/>
    </w:rPr>
  </w:style>
  <w:style w:type="paragraph" w:styleId="Heading7">
    <w:name w:val="heading 7"/>
    <w:basedOn w:val="Normal"/>
    <w:next w:val="Normal"/>
    <w:qFormat/>
    <w:rsid w:val="00E50CB9"/>
    <w:pPr>
      <w:numPr>
        <w:ilvl w:val="6"/>
        <w:numId w:val="1"/>
      </w:numPr>
      <w:spacing w:before="240" w:after="60"/>
      <w:outlineLvl w:val="6"/>
    </w:pPr>
    <w:rPr>
      <w:i/>
      <w:sz w:val="22"/>
    </w:rPr>
  </w:style>
  <w:style w:type="paragraph" w:styleId="Heading8">
    <w:name w:val="heading 8"/>
    <w:basedOn w:val="Normal"/>
    <w:next w:val="Normal"/>
    <w:qFormat/>
    <w:rsid w:val="00E50CB9"/>
    <w:pPr>
      <w:numPr>
        <w:ilvl w:val="7"/>
        <w:numId w:val="1"/>
      </w:numPr>
      <w:spacing w:before="240" w:after="60"/>
      <w:outlineLvl w:val="7"/>
    </w:pPr>
  </w:style>
  <w:style w:type="paragraph" w:styleId="Heading9">
    <w:name w:val="heading 9"/>
    <w:aliases w:val="Appendix,(Appendix),SWURF Chapter no number"/>
    <w:basedOn w:val="Normal"/>
    <w:next w:val="Normal"/>
    <w:link w:val="Heading9Char"/>
    <w:qFormat/>
    <w:rsid w:val="001C7BB7"/>
    <w:pPr>
      <w:numPr>
        <w:numId w:val="5"/>
      </w:numPr>
      <w:tabs>
        <w:tab w:val="left" w:pos="851"/>
      </w:tabs>
      <w:spacing w:before="240" w:after="240"/>
      <w:ind w:left="851" w:hanging="851"/>
      <w:outlineLvl w:val="8"/>
    </w:pPr>
    <w:rPr>
      <w:b/>
      <w:color w:val="0070C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2B69FF"/>
    <w:rPr>
      <w:rFonts w:ascii="Tahoma" w:hAnsi="Tahoma" w:cs="Tahoma"/>
      <w:sz w:val="16"/>
      <w:szCs w:val="16"/>
    </w:rPr>
  </w:style>
  <w:style w:type="paragraph" w:styleId="Header">
    <w:name w:val="header"/>
    <w:basedOn w:val="Normal"/>
    <w:link w:val="HeaderChar"/>
    <w:qFormat/>
    <w:rsid w:val="00DC3906"/>
    <w:pPr>
      <w:spacing w:after="0"/>
    </w:pPr>
    <w:rPr>
      <w:b/>
      <w:sz w:val="24"/>
    </w:rPr>
  </w:style>
  <w:style w:type="paragraph" w:styleId="Footer">
    <w:name w:val="footer"/>
    <w:basedOn w:val="Normal"/>
    <w:link w:val="FooterChar"/>
    <w:rsid w:val="002C78F3"/>
    <w:pPr>
      <w:spacing w:after="0"/>
    </w:pPr>
    <w:rPr>
      <w:sz w:val="16"/>
    </w:rPr>
  </w:style>
  <w:style w:type="paragraph" w:styleId="NoSpacing">
    <w:name w:val="No Spacing"/>
    <w:basedOn w:val="Normal"/>
    <w:uiPriority w:val="1"/>
    <w:qFormat/>
    <w:rsid w:val="002C78F3"/>
    <w:pPr>
      <w:spacing w:after="0"/>
    </w:pPr>
  </w:style>
  <w:style w:type="paragraph" w:styleId="Title">
    <w:name w:val="Title"/>
    <w:basedOn w:val="Normal"/>
    <w:next w:val="Normal"/>
    <w:link w:val="TitleChar"/>
    <w:qFormat/>
    <w:rsid w:val="00E50CB9"/>
    <w:pPr>
      <w:spacing w:after="300"/>
      <w:contextualSpacing/>
    </w:pPr>
    <w:rPr>
      <w:rFonts w:eastAsiaTheme="majorEastAsia" w:cstheme="majorBidi"/>
      <w:spacing w:val="5"/>
      <w:kern w:val="28"/>
      <w:sz w:val="52"/>
      <w:szCs w:val="52"/>
    </w:rPr>
  </w:style>
  <w:style w:type="paragraph" w:styleId="FootnoteText">
    <w:name w:val="footnote text"/>
    <w:basedOn w:val="Normal"/>
    <w:link w:val="FootnoteTextChar"/>
    <w:semiHidden/>
    <w:rsid w:val="00524106"/>
  </w:style>
  <w:style w:type="character" w:customStyle="1" w:styleId="TitleChar">
    <w:name w:val="Title Char"/>
    <w:basedOn w:val="DefaultParagraphFont"/>
    <w:link w:val="Title"/>
    <w:rsid w:val="00E50CB9"/>
    <w:rPr>
      <w:rFonts w:ascii="Arial" w:eastAsiaTheme="majorEastAsia" w:hAnsi="Arial" w:cstheme="majorBidi"/>
      <w:spacing w:val="5"/>
      <w:kern w:val="28"/>
      <w:sz w:val="52"/>
      <w:szCs w:val="52"/>
    </w:rPr>
  </w:style>
  <w:style w:type="paragraph" w:styleId="Subtitle">
    <w:name w:val="Subtitle"/>
    <w:basedOn w:val="Normal"/>
    <w:next w:val="Normal"/>
    <w:link w:val="SubtitleChar"/>
    <w:qFormat/>
    <w:rsid w:val="00E50CB9"/>
    <w:pPr>
      <w:numPr>
        <w:ilvl w:val="1"/>
      </w:numPr>
    </w:pPr>
    <w:rPr>
      <w:rFonts w:eastAsiaTheme="majorEastAsia" w:cstheme="majorBidi"/>
      <w:i/>
      <w:iCs/>
      <w:color w:val="0B5ED7"/>
      <w:spacing w:val="15"/>
      <w:sz w:val="24"/>
      <w:szCs w:val="24"/>
    </w:rPr>
  </w:style>
  <w:style w:type="character" w:customStyle="1" w:styleId="SubtitleChar">
    <w:name w:val="Subtitle Char"/>
    <w:basedOn w:val="DefaultParagraphFont"/>
    <w:link w:val="Subtitle"/>
    <w:rsid w:val="00E50CB9"/>
    <w:rPr>
      <w:rFonts w:ascii="Arial" w:eastAsiaTheme="majorEastAsia" w:hAnsi="Arial" w:cstheme="majorBidi"/>
      <w:i/>
      <w:iCs/>
      <w:color w:val="0B5ED7"/>
      <w:spacing w:val="15"/>
      <w:sz w:val="24"/>
      <w:szCs w:val="24"/>
    </w:rPr>
  </w:style>
  <w:style w:type="table" w:styleId="TableGrid">
    <w:name w:val="Table Grid"/>
    <w:basedOn w:val="TableNormal"/>
    <w:uiPriority w:val="59"/>
    <w:rsid w:val="001E2F3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rsid w:val="002C78F3"/>
    <w:rPr>
      <w:rFonts w:ascii="Arial" w:eastAsiaTheme="minorHAnsi" w:hAnsi="Arial"/>
      <w:sz w:val="16"/>
    </w:rPr>
  </w:style>
  <w:style w:type="character" w:customStyle="1" w:styleId="Heading1Char">
    <w:name w:val="Heading 1 Char"/>
    <w:aliases w:val="Chapter Title Char,Chapter x Char,* Char,SWURF Chapter Char,h1 Char"/>
    <w:basedOn w:val="DefaultParagraphFont"/>
    <w:link w:val="Heading1"/>
    <w:rsid w:val="002C78F3"/>
    <w:rPr>
      <w:rFonts w:ascii="Arial" w:eastAsiaTheme="minorHAnsi" w:hAnsi="Arial"/>
      <w:b/>
      <w:color w:val="0B5ED7"/>
      <w:kern w:val="28"/>
      <w:sz w:val="28"/>
      <w:lang w:val="en-GB"/>
    </w:rPr>
  </w:style>
  <w:style w:type="paragraph" w:styleId="TOC1">
    <w:name w:val="toc 1"/>
    <w:basedOn w:val="Normal"/>
    <w:next w:val="Normal"/>
    <w:autoRedefine/>
    <w:uiPriority w:val="39"/>
    <w:rsid w:val="002E7D51"/>
    <w:pPr>
      <w:tabs>
        <w:tab w:val="left" w:pos="403"/>
        <w:tab w:val="right" w:leader="dot" w:pos="9631"/>
      </w:tabs>
      <w:spacing w:after="60"/>
    </w:pPr>
    <w:rPr>
      <w:b/>
    </w:rPr>
  </w:style>
  <w:style w:type="paragraph" w:styleId="TOC2">
    <w:name w:val="toc 2"/>
    <w:basedOn w:val="Normal"/>
    <w:next w:val="Normal"/>
    <w:autoRedefine/>
    <w:uiPriority w:val="39"/>
    <w:rsid w:val="002E7D51"/>
    <w:pPr>
      <w:spacing w:after="60"/>
      <w:ind w:left="198"/>
    </w:pPr>
  </w:style>
  <w:style w:type="paragraph" w:styleId="TOC3">
    <w:name w:val="toc 3"/>
    <w:basedOn w:val="Normal"/>
    <w:next w:val="Normal"/>
    <w:autoRedefine/>
    <w:uiPriority w:val="39"/>
    <w:rsid w:val="002E7D51"/>
    <w:pPr>
      <w:spacing w:after="60"/>
      <w:ind w:left="403"/>
    </w:pPr>
  </w:style>
  <w:style w:type="paragraph" w:styleId="TOCHeading">
    <w:name w:val="TOC Heading"/>
    <w:basedOn w:val="Heading1"/>
    <w:next w:val="Normal"/>
    <w:uiPriority w:val="39"/>
    <w:unhideWhenUsed/>
    <w:qFormat/>
    <w:rsid w:val="002E7D51"/>
    <w:pPr>
      <w:keepLines/>
      <w:numPr>
        <w:numId w:val="0"/>
      </w:numPr>
      <w:outlineLvl w:val="9"/>
    </w:pPr>
    <w:rPr>
      <w:rFonts w:eastAsiaTheme="majorEastAsia" w:cstheme="majorBidi"/>
      <w:bCs/>
      <w:kern w:val="0"/>
      <w:szCs w:val="28"/>
      <w:lang w:val="en-US"/>
    </w:rPr>
  </w:style>
  <w:style w:type="paragraph" w:styleId="ListParagraph">
    <w:name w:val="List Paragraph"/>
    <w:basedOn w:val="Normal"/>
    <w:uiPriority w:val="34"/>
    <w:qFormat/>
    <w:rsid w:val="00265D1B"/>
    <w:pPr>
      <w:ind w:left="720"/>
      <w:contextualSpacing/>
    </w:pPr>
  </w:style>
  <w:style w:type="paragraph" w:styleId="NormalWeb">
    <w:name w:val="Normal (Web)"/>
    <w:basedOn w:val="Normal"/>
    <w:uiPriority w:val="99"/>
    <w:unhideWhenUsed/>
    <w:rsid w:val="0050294D"/>
    <w:pPr>
      <w:spacing w:before="100" w:beforeAutospacing="1" w:after="100" w:afterAutospacing="1"/>
    </w:pPr>
    <w:rPr>
      <w:rFonts w:ascii="Times New Roman" w:hAnsi="Times New Roman"/>
      <w:sz w:val="24"/>
      <w:szCs w:val="24"/>
      <w:lang w:val="nl-NL" w:eastAsia="ja-JP"/>
    </w:rPr>
  </w:style>
  <w:style w:type="character" w:styleId="Hyperlink">
    <w:name w:val="Hyperlink"/>
    <w:basedOn w:val="DefaultParagraphFont"/>
    <w:uiPriority w:val="99"/>
    <w:unhideWhenUsed/>
    <w:rsid w:val="008F33C4"/>
    <w:rPr>
      <w:color w:val="0000FF" w:themeColor="hyperlink"/>
      <w:u w:val="single"/>
    </w:rPr>
  </w:style>
  <w:style w:type="character" w:customStyle="1" w:styleId="Heading2Char">
    <w:name w:val="Heading 2 Char"/>
    <w:aliases w:val="Paragraph Title Char,Chapter x.x Char,h2 Char,SWURF Paragraph Char"/>
    <w:basedOn w:val="DefaultParagraphFont"/>
    <w:link w:val="Heading2"/>
    <w:uiPriority w:val="9"/>
    <w:rsid w:val="00881922"/>
    <w:rPr>
      <w:rFonts w:ascii="Arial" w:eastAsiaTheme="minorHAnsi" w:hAnsi="Arial"/>
      <w:b/>
      <w:color w:val="0B5ED7"/>
      <w:sz w:val="24"/>
    </w:rPr>
  </w:style>
  <w:style w:type="paragraph" w:styleId="ListBullet">
    <w:name w:val="List Bullet"/>
    <w:basedOn w:val="Normal"/>
    <w:rsid w:val="00881922"/>
    <w:pPr>
      <w:numPr>
        <w:numId w:val="2"/>
      </w:numPr>
      <w:spacing w:after="0"/>
    </w:pPr>
    <w:rPr>
      <w:rFonts w:eastAsia="Times New Roman"/>
    </w:rPr>
  </w:style>
  <w:style w:type="paragraph" w:customStyle="1" w:styleId="NormalBold">
    <w:name w:val="Normal + Bold"/>
    <w:basedOn w:val="Normal"/>
    <w:next w:val="Normal"/>
    <w:link w:val="NormalBoldChar"/>
    <w:rsid w:val="00881922"/>
    <w:pPr>
      <w:spacing w:after="0"/>
    </w:pPr>
    <w:rPr>
      <w:rFonts w:eastAsia="Times New Roman"/>
      <w:b/>
    </w:rPr>
  </w:style>
  <w:style w:type="character" w:customStyle="1" w:styleId="NormalBoldChar">
    <w:name w:val="Normal + Bold Char"/>
    <w:link w:val="NormalBold"/>
    <w:rsid w:val="00881922"/>
    <w:rPr>
      <w:rFonts w:ascii="Arial" w:hAnsi="Arial"/>
      <w:b/>
    </w:rPr>
  </w:style>
  <w:style w:type="paragraph" w:styleId="BodyText">
    <w:name w:val="Body Text"/>
    <w:basedOn w:val="Normal"/>
    <w:link w:val="BodyTextChar"/>
    <w:unhideWhenUsed/>
    <w:rsid w:val="00881922"/>
  </w:style>
  <w:style w:type="character" w:customStyle="1" w:styleId="BodyTextChar">
    <w:name w:val="Body Text Char"/>
    <w:basedOn w:val="DefaultParagraphFont"/>
    <w:link w:val="BodyText"/>
    <w:rsid w:val="00881922"/>
    <w:rPr>
      <w:rFonts w:ascii="Arial" w:eastAsiaTheme="minorHAnsi" w:hAnsi="Arial"/>
    </w:rPr>
  </w:style>
  <w:style w:type="paragraph" w:styleId="Caption">
    <w:name w:val="caption"/>
    <w:basedOn w:val="Normal"/>
    <w:next w:val="Normal"/>
    <w:qFormat/>
    <w:rsid w:val="00A86E77"/>
    <w:pPr>
      <w:spacing w:before="120"/>
    </w:pPr>
    <w:rPr>
      <w:rFonts w:eastAsia="Times New Roman"/>
      <w:b/>
      <w:bCs/>
      <w:lang w:val="nl-NL"/>
    </w:rPr>
  </w:style>
  <w:style w:type="paragraph" w:customStyle="1" w:styleId="Hintsandsuggestions">
    <w:name w:val="&lt;Hints and suggestions&gt;"/>
    <w:basedOn w:val="Normal"/>
    <w:link w:val="HintsandsuggestionsChar"/>
    <w:qFormat/>
    <w:rsid w:val="00AF48A1"/>
    <w:pPr>
      <w:spacing w:after="0"/>
    </w:pPr>
    <w:rPr>
      <w:rFonts w:ascii="Helvetica" w:eastAsia="Times New Roman" w:hAnsi="Helvetica"/>
      <w:b/>
      <w:noProof/>
      <w:color w:val="76923C"/>
    </w:rPr>
  </w:style>
  <w:style w:type="character" w:customStyle="1" w:styleId="HintsandsuggestionsChar">
    <w:name w:val="&lt;Hints and suggestions&gt; Char"/>
    <w:basedOn w:val="DefaultParagraphFont"/>
    <w:link w:val="Hintsandsuggestions"/>
    <w:rsid w:val="00AF48A1"/>
    <w:rPr>
      <w:rFonts w:ascii="Helvetica" w:hAnsi="Helvetica"/>
      <w:b/>
      <w:noProof/>
      <w:color w:val="76923C"/>
    </w:rPr>
  </w:style>
  <w:style w:type="table" w:customStyle="1" w:styleId="TableGrid1">
    <w:name w:val="Table Grid1"/>
    <w:basedOn w:val="TableNormal"/>
    <w:next w:val="TableGrid"/>
    <w:uiPriority w:val="59"/>
    <w:rsid w:val="005130F0"/>
    <w:rPr>
      <w:rFonts w:ascii="Calibri" w:eastAsia="Calibri"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styleId="111111">
    <w:name w:val="Outline List 2"/>
    <w:basedOn w:val="NoList"/>
    <w:rsid w:val="00022170"/>
    <w:pPr>
      <w:numPr>
        <w:numId w:val="3"/>
      </w:numPr>
    </w:pPr>
  </w:style>
  <w:style w:type="paragraph" w:customStyle="1" w:styleId="HelpText">
    <w:name w:val="Help Text"/>
    <w:basedOn w:val="Normal"/>
    <w:qFormat/>
    <w:rsid w:val="003C506F"/>
    <w:pPr>
      <w:widowControl w:val="0"/>
      <w:spacing w:after="0"/>
    </w:pPr>
    <w:rPr>
      <w:rFonts w:eastAsia="Times New Roman"/>
      <w:bCs/>
      <w:i/>
      <w:color w:val="0070C0"/>
    </w:rPr>
  </w:style>
  <w:style w:type="character" w:customStyle="1" w:styleId="Heading9Char">
    <w:name w:val="Heading 9 Char"/>
    <w:aliases w:val="Appendix Char,(Appendix) Char,SWURF Chapter no number Char"/>
    <w:basedOn w:val="DefaultParagraphFont"/>
    <w:link w:val="Heading9"/>
    <w:rsid w:val="001C7BB7"/>
    <w:rPr>
      <w:rFonts w:ascii="Arial" w:eastAsiaTheme="minorHAnsi" w:hAnsi="Arial"/>
      <w:b/>
      <w:color w:val="0070C0"/>
      <w:sz w:val="32"/>
    </w:rPr>
  </w:style>
  <w:style w:type="paragraph" w:customStyle="1" w:styleId="Text">
    <w:name w:val="Text"/>
    <w:basedOn w:val="Normal"/>
    <w:link w:val="TextChar"/>
    <w:qFormat/>
    <w:rsid w:val="001C7BB7"/>
    <w:pPr>
      <w:widowControl w:val="0"/>
      <w:spacing w:after="0"/>
    </w:pPr>
    <w:rPr>
      <w:rFonts w:eastAsia="Times New Roman"/>
      <w:bCs/>
    </w:rPr>
  </w:style>
  <w:style w:type="character" w:customStyle="1" w:styleId="TextChar">
    <w:name w:val="Text Char"/>
    <w:link w:val="Text"/>
    <w:rsid w:val="001C7BB7"/>
    <w:rPr>
      <w:rFonts w:ascii="Arial" w:hAnsi="Arial"/>
      <w:bCs/>
    </w:rPr>
  </w:style>
  <w:style w:type="paragraph" w:customStyle="1" w:styleId="AppendixLevel1">
    <w:name w:val="AppendixLevel1"/>
    <w:basedOn w:val="Heading1"/>
    <w:link w:val="AppendixLevel1Char"/>
    <w:qFormat/>
    <w:rsid w:val="00D57CAC"/>
    <w:pPr>
      <w:numPr>
        <w:numId w:val="6"/>
      </w:numPr>
    </w:pPr>
  </w:style>
  <w:style w:type="character" w:customStyle="1" w:styleId="AppendixLevel1Char">
    <w:name w:val="AppendixLevel1 Char"/>
    <w:basedOn w:val="Heading1Char"/>
    <w:link w:val="AppendixLevel1"/>
    <w:rsid w:val="00D57CAC"/>
    <w:rPr>
      <w:rFonts w:ascii="Arial" w:eastAsiaTheme="minorHAnsi" w:hAnsi="Arial"/>
      <w:b/>
      <w:color w:val="0B5ED7"/>
      <w:kern w:val="28"/>
      <w:sz w:val="28"/>
      <w:lang w:val="en-GB"/>
    </w:rPr>
  </w:style>
  <w:style w:type="character" w:styleId="CommentReference">
    <w:name w:val="annotation reference"/>
    <w:basedOn w:val="DefaultParagraphFont"/>
    <w:semiHidden/>
    <w:unhideWhenUsed/>
    <w:rsid w:val="00175344"/>
    <w:rPr>
      <w:sz w:val="16"/>
      <w:szCs w:val="16"/>
    </w:rPr>
  </w:style>
  <w:style w:type="paragraph" w:styleId="CommentText">
    <w:name w:val="annotation text"/>
    <w:basedOn w:val="Normal"/>
    <w:link w:val="CommentTextChar"/>
    <w:semiHidden/>
    <w:unhideWhenUsed/>
    <w:rsid w:val="00175344"/>
  </w:style>
  <w:style w:type="character" w:customStyle="1" w:styleId="CommentTextChar">
    <w:name w:val="Comment Text Char"/>
    <w:basedOn w:val="DefaultParagraphFont"/>
    <w:link w:val="CommentText"/>
    <w:semiHidden/>
    <w:rsid w:val="00175344"/>
    <w:rPr>
      <w:rFonts w:ascii="Arial" w:eastAsiaTheme="minorHAnsi" w:hAnsi="Arial"/>
    </w:rPr>
  </w:style>
  <w:style w:type="paragraph" w:styleId="CommentSubject">
    <w:name w:val="annotation subject"/>
    <w:basedOn w:val="CommentText"/>
    <w:next w:val="CommentText"/>
    <w:link w:val="CommentSubjectChar"/>
    <w:semiHidden/>
    <w:unhideWhenUsed/>
    <w:rsid w:val="00175344"/>
    <w:rPr>
      <w:b/>
      <w:bCs/>
    </w:rPr>
  </w:style>
  <w:style w:type="character" w:customStyle="1" w:styleId="CommentSubjectChar">
    <w:name w:val="Comment Subject Char"/>
    <w:basedOn w:val="CommentTextChar"/>
    <w:link w:val="CommentSubject"/>
    <w:semiHidden/>
    <w:rsid w:val="00175344"/>
    <w:rPr>
      <w:rFonts w:ascii="Arial" w:eastAsiaTheme="minorHAnsi" w:hAnsi="Arial"/>
      <w:b/>
      <w:bCs/>
    </w:rPr>
  </w:style>
  <w:style w:type="paragraph" w:customStyle="1" w:styleId="Body">
    <w:name w:val="Body"/>
    <w:basedOn w:val="Normal"/>
    <w:link w:val="BodyChar"/>
    <w:unhideWhenUsed/>
    <w:rsid w:val="00A436A0"/>
    <w:pPr>
      <w:tabs>
        <w:tab w:val="left" w:pos="284"/>
      </w:tabs>
      <w:spacing w:after="0"/>
    </w:pPr>
    <w:rPr>
      <w:rFonts w:eastAsia="Times New Roman"/>
      <w:color w:val="000000"/>
      <w:szCs w:val="22"/>
      <w:lang w:eastAsia="zh-CN"/>
    </w:rPr>
  </w:style>
  <w:style w:type="character" w:customStyle="1" w:styleId="BodyChar">
    <w:name w:val="Body Char"/>
    <w:link w:val="Body"/>
    <w:rsid w:val="00A436A0"/>
    <w:rPr>
      <w:rFonts w:ascii="Arial" w:hAnsi="Arial"/>
      <w:color w:val="000000"/>
      <w:szCs w:val="22"/>
      <w:lang w:eastAsia="zh-CN"/>
    </w:rPr>
  </w:style>
  <w:style w:type="paragraph" w:customStyle="1" w:styleId="Bullet">
    <w:name w:val="Bullet"/>
    <w:basedOn w:val="Text"/>
    <w:qFormat/>
    <w:rsid w:val="00A436A0"/>
    <w:pPr>
      <w:numPr>
        <w:numId w:val="7"/>
      </w:numPr>
      <w:tabs>
        <w:tab w:val="left" w:pos="731"/>
        <w:tab w:val="left" w:pos="1089"/>
        <w:tab w:val="left" w:pos="1463"/>
        <w:tab w:val="left" w:pos="1820"/>
      </w:tabs>
    </w:pPr>
    <w:rPr>
      <w:lang w:eastAsia="de-DE"/>
    </w:rPr>
  </w:style>
  <w:style w:type="character" w:customStyle="1" w:styleId="style11">
    <w:name w:val="style_11"/>
    <w:basedOn w:val="DefaultParagraphFont"/>
    <w:rsid w:val="00F465EF"/>
    <w:rPr>
      <w:color w:val="000000"/>
    </w:rPr>
  </w:style>
  <w:style w:type="character" w:styleId="FootnoteReference">
    <w:name w:val="footnote reference"/>
    <w:semiHidden/>
    <w:rsid w:val="00060082"/>
    <w:rPr>
      <w:vertAlign w:val="superscript"/>
    </w:rPr>
  </w:style>
  <w:style w:type="character" w:customStyle="1" w:styleId="FootnoteTextChar">
    <w:name w:val="Footnote Text Char"/>
    <w:basedOn w:val="DefaultParagraphFont"/>
    <w:link w:val="FootnoteText"/>
    <w:semiHidden/>
    <w:rsid w:val="00060082"/>
    <w:rPr>
      <w:rFonts w:ascii="Arial" w:eastAsiaTheme="minorHAnsi" w:hAnsi="Arial"/>
    </w:rPr>
  </w:style>
  <w:style w:type="character" w:customStyle="1" w:styleId="HeaderChar">
    <w:name w:val="Header Char"/>
    <w:link w:val="Header"/>
    <w:locked/>
    <w:rsid w:val="002F5FAD"/>
    <w:rPr>
      <w:rFonts w:ascii="Arial" w:eastAsiaTheme="minorHAnsi" w:hAnsi="Arial"/>
      <w:b/>
      <w:sz w:val="24"/>
    </w:rPr>
  </w:style>
  <w:style w:type="paragraph" w:customStyle="1" w:styleId="Default">
    <w:name w:val="Default"/>
    <w:rsid w:val="00FB446F"/>
    <w:pPr>
      <w:autoSpaceDE w:val="0"/>
      <w:autoSpaceDN w:val="0"/>
      <w:adjustRightInd w:val="0"/>
    </w:pPr>
    <w:rPr>
      <w:rFonts w:ascii="Calibri" w:hAnsi="Calibri" w:cs="Calibri"/>
      <w:color w:val="000000"/>
      <w:sz w:val="24"/>
      <w:szCs w:val="24"/>
      <w:lang w:val="nl-NL"/>
    </w:rPr>
  </w:style>
  <w:style w:type="paragraph" w:customStyle="1" w:styleId="QCDOCGENTableText">
    <w:name w:val="QC_DOC_GEN_TableText"/>
    <w:basedOn w:val="Normal"/>
    <w:qFormat/>
    <w:rsid w:val="008A23A5"/>
    <w:pPr>
      <w:spacing w:after="0"/>
    </w:pPr>
    <w:rPr>
      <w:rFonts w:eastAsia="Times New Roman" w:cs="Arial"/>
      <w:sz w:val="18"/>
      <w:szCs w:val="16"/>
    </w:rPr>
  </w:style>
  <w:style w:type="paragraph" w:customStyle="1" w:styleId="Appendixsection">
    <w:name w:val="Appendix section"/>
    <w:basedOn w:val="Heading2"/>
    <w:next w:val="Normal"/>
    <w:link w:val="AppendixsectionChar"/>
    <w:rsid w:val="00DC766D"/>
    <w:pPr>
      <w:numPr>
        <w:ilvl w:val="0"/>
        <w:numId w:val="14"/>
      </w:numPr>
      <w:ind w:left="867" w:hanging="357"/>
    </w:pPr>
  </w:style>
  <w:style w:type="character" w:customStyle="1" w:styleId="AppendixsectionChar">
    <w:name w:val="Appendix section Char"/>
    <w:basedOn w:val="Heading2Char"/>
    <w:link w:val="Appendixsection"/>
    <w:rsid w:val="00DC766D"/>
    <w:rPr>
      <w:rFonts w:ascii="Arial" w:eastAsiaTheme="minorHAnsi" w:hAnsi="Arial"/>
      <w:b/>
      <w:color w:val="0B5ED7"/>
      <w:sz w:val="24"/>
    </w:rPr>
  </w:style>
  <w:style w:type="character" w:styleId="PlaceholderText">
    <w:name w:val="Placeholder Text"/>
    <w:basedOn w:val="DefaultParagraphFont"/>
    <w:uiPriority w:val="99"/>
    <w:semiHidden/>
    <w:rsid w:val="00CF28AA"/>
    <w:rPr>
      <w:color w:val="808080"/>
    </w:rPr>
  </w:style>
  <w:style w:type="character" w:styleId="LineNumber">
    <w:name w:val="line number"/>
    <w:basedOn w:val="DefaultParagraphFont"/>
    <w:semiHidden/>
    <w:unhideWhenUsed/>
    <w:rsid w:val="00FD1899"/>
  </w:style>
  <w:style w:type="character" w:styleId="FollowedHyperlink">
    <w:name w:val="FollowedHyperlink"/>
    <w:basedOn w:val="DefaultParagraphFont"/>
    <w:semiHidden/>
    <w:unhideWhenUsed/>
    <w:rsid w:val="00B249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95193">
      <w:bodyDiv w:val="1"/>
      <w:marLeft w:val="0"/>
      <w:marRight w:val="0"/>
      <w:marTop w:val="0"/>
      <w:marBottom w:val="0"/>
      <w:divBdr>
        <w:top w:val="none" w:sz="0" w:space="0" w:color="auto"/>
        <w:left w:val="none" w:sz="0" w:space="0" w:color="auto"/>
        <w:bottom w:val="none" w:sz="0" w:space="0" w:color="auto"/>
        <w:right w:val="none" w:sz="0" w:space="0" w:color="auto"/>
      </w:divBdr>
    </w:div>
    <w:div w:id="262543147">
      <w:bodyDiv w:val="1"/>
      <w:marLeft w:val="0"/>
      <w:marRight w:val="0"/>
      <w:marTop w:val="0"/>
      <w:marBottom w:val="0"/>
      <w:divBdr>
        <w:top w:val="none" w:sz="0" w:space="0" w:color="auto"/>
        <w:left w:val="none" w:sz="0" w:space="0" w:color="auto"/>
        <w:bottom w:val="none" w:sz="0" w:space="0" w:color="auto"/>
        <w:right w:val="none" w:sz="0" w:space="0" w:color="auto"/>
      </w:divBdr>
    </w:div>
    <w:div w:id="622922079">
      <w:bodyDiv w:val="1"/>
      <w:marLeft w:val="0"/>
      <w:marRight w:val="0"/>
      <w:marTop w:val="0"/>
      <w:marBottom w:val="0"/>
      <w:divBdr>
        <w:top w:val="none" w:sz="0" w:space="0" w:color="auto"/>
        <w:left w:val="none" w:sz="0" w:space="0" w:color="auto"/>
        <w:bottom w:val="none" w:sz="0" w:space="0" w:color="auto"/>
        <w:right w:val="none" w:sz="0" w:space="0" w:color="auto"/>
      </w:divBdr>
      <w:divsChild>
        <w:div w:id="888609472">
          <w:marLeft w:val="994"/>
          <w:marRight w:val="0"/>
          <w:marTop w:val="0"/>
          <w:marBottom w:val="0"/>
          <w:divBdr>
            <w:top w:val="none" w:sz="0" w:space="0" w:color="auto"/>
            <w:left w:val="none" w:sz="0" w:space="0" w:color="auto"/>
            <w:bottom w:val="none" w:sz="0" w:space="0" w:color="auto"/>
            <w:right w:val="none" w:sz="0" w:space="0" w:color="auto"/>
          </w:divBdr>
        </w:div>
        <w:div w:id="382603790">
          <w:marLeft w:val="994"/>
          <w:marRight w:val="0"/>
          <w:marTop w:val="0"/>
          <w:marBottom w:val="0"/>
          <w:divBdr>
            <w:top w:val="none" w:sz="0" w:space="0" w:color="auto"/>
            <w:left w:val="none" w:sz="0" w:space="0" w:color="auto"/>
            <w:bottom w:val="none" w:sz="0" w:space="0" w:color="auto"/>
            <w:right w:val="none" w:sz="0" w:space="0" w:color="auto"/>
          </w:divBdr>
        </w:div>
      </w:divsChild>
    </w:div>
    <w:div w:id="801465732">
      <w:bodyDiv w:val="1"/>
      <w:marLeft w:val="0"/>
      <w:marRight w:val="0"/>
      <w:marTop w:val="0"/>
      <w:marBottom w:val="0"/>
      <w:divBdr>
        <w:top w:val="none" w:sz="0" w:space="0" w:color="auto"/>
        <w:left w:val="none" w:sz="0" w:space="0" w:color="auto"/>
        <w:bottom w:val="none" w:sz="0" w:space="0" w:color="auto"/>
        <w:right w:val="none" w:sz="0" w:space="0" w:color="auto"/>
      </w:divBdr>
    </w:div>
    <w:div w:id="920912623">
      <w:bodyDiv w:val="1"/>
      <w:marLeft w:val="0"/>
      <w:marRight w:val="0"/>
      <w:marTop w:val="0"/>
      <w:marBottom w:val="0"/>
      <w:divBdr>
        <w:top w:val="none" w:sz="0" w:space="0" w:color="auto"/>
        <w:left w:val="none" w:sz="0" w:space="0" w:color="auto"/>
        <w:bottom w:val="none" w:sz="0" w:space="0" w:color="auto"/>
        <w:right w:val="none" w:sz="0" w:space="0" w:color="auto"/>
      </w:divBdr>
      <w:divsChild>
        <w:div w:id="1229069349">
          <w:marLeft w:val="994"/>
          <w:marRight w:val="0"/>
          <w:marTop w:val="0"/>
          <w:marBottom w:val="0"/>
          <w:divBdr>
            <w:top w:val="none" w:sz="0" w:space="0" w:color="auto"/>
            <w:left w:val="none" w:sz="0" w:space="0" w:color="auto"/>
            <w:bottom w:val="none" w:sz="0" w:space="0" w:color="auto"/>
            <w:right w:val="none" w:sz="0" w:space="0" w:color="auto"/>
          </w:divBdr>
        </w:div>
      </w:divsChild>
    </w:div>
    <w:div w:id="1093357964">
      <w:bodyDiv w:val="1"/>
      <w:marLeft w:val="0"/>
      <w:marRight w:val="0"/>
      <w:marTop w:val="0"/>
      <w:marBottom w:val="0"/>
      <w:divBdr>
        <w:top w:val="none" w:sz="0" w:space="0" w:color="auto"/>
        <w:left w:val="none" w:sz="0" w:space="0" w:color="auto"/>
        <w:bottom w:val="none" w:sz="0" w:space="0" w:color="auto"/>
        <w:right w:val="none" w:sz="0" w:space="0" w:color="auto"/>
      </w:divBdr>
      <w:divsChild>
        <w:div w:id="463929446">
          <w:marLeft w:val="994"/>
          <w:marRight w:val="0"/>
          <w:marTop w:val="0"/>
          <w:marBottom w:val="0"/>
          <w:divBdr>
            <w:top w:val="none" w:sz="0" w:space="0" w:color="auto"/>
            <w:left w:val="none" w:sz="0" w:space="0" w:color="auto"/>
            <w:bottom w:val="none" w:sz="0" w:space="0" w:color="auto"/>
            <w:right w:val="none" w:sz="0" w:space="0" w:color="auto"/>
          </w:divBdr>
        </w:div>
      </w:divsChild>
    </w:div>
    <w:div w:id="1758937355">
      <w:bodyDiv w:val="1"/>
      <w:marLeft w:val="0"/>
      <w:marRight w:val="0"/>
      <w:marTop w:val="0"/>
      <w:marBottom w:val="0"/>
      <w:divBdr>
        <w:top w:val="none" w:sz="0" w:space="0" w:color="auto"/>
        <w:left w:val="none" w:sz="0" w:space="0" w:color="auto"/>
        <w:bottom w:val="none" w:sz="0" w:space="0" w:color="auto"/>
        <w:right w:val="none" w:sz="0" w:space="0" w:color="auto"/>
      </w:divBdr>
      <w:divsChild>
        <w:div w:id="1729915594">
          <w:marLeft w:val="1714"/>
          <w:marRight w:val="0"/>
          <w:marTop w:val="0"/>
          <w:marBottom w:val="0"/>
          <w:divBdr>
            <w:top w:val="none" w:sz="0" w:space="0" w:color="auto"/>
            <w:left w:val="none" w:sz="0" w:space="0" w:color="auto"/>
            <w:bottom w:val="none" w:sz="0" w:space="0" w:color="auto"/>
            <w:right w:val="none" w:sz="0" w:space="0" w:color="auto"/>
          </w:divBdr>
        </w:div>
        <w:div w:id="1232470489">
          <w:marLeft w:val="1714"/>
          <w:marRight w:val="0"/>
          <w:marTop w:val="0"/>
          <w:marBottom w:val="0"/>
          <w:divBdr>
            <w:top w:val="none" w:sz="0" w:space="0" w:color="auto"/>
            <w:left w:val="none" w:sz="0" w:space="0" w:color="auto"/>
            <w:bottom w:val="none" w:sz="0" w:space="0" w:color="auto"/>
            <w:right w:val="none" w:sz="0" w:space="0" w:color="auto"/>
          </w:divBdr>
        </w:div>
      </w:divsChild>
    </w:div>
    <w:div w:id="1760834252">
      <w:bodyDiv w:val="1"/>
      <w:marLeft w:val="0"/>
      <w:marRight w:val="0"/>
      <w:marTop w:val="0"/>
      <w:marBottom w:val="0"/>
      <w:divBdr>
        <w:top w:val="none" w:sz="0" w:space="0" w:color="auto"/>
        <w:left w:val="none" w:sz="0" w:space="0" w:color="auto"/>
        <w:bottom w:val="none" w:sz="0" w:space="0" w:color="auto"/>
        <w:right w:val="none" w:sz="0" w:space="0" w:color="auto"/>
      </w:divBdr>
      <w:divsChild>
        <w:div w:id="1267544302">
          <w:marLeft w:val="1714"/>
          <w:marRight w:val="0"/>
          <w:marTop w:val="0"/>
          <w:marBottom w:val="0"/>
          <w:divBdr>
            <w:top w:val="none" w:sz="0" w:space="0" w:color="auto"/>
            <w:left w:val="none" w:sz="0" w:space="0" w:color="auto"/>
            <w:bottom w:val="none" w:sz="0" w:space="0" w:color="auto"/>
            <w:right w:val="none" w:sz="0" w:space="0" w:color="auto"/>
          </w:divBdr>
        </w:div>
        <w:div w:id="753743955">
          <w:marLeft w:val="1714"/>
          <w:marRight w:val="0"/>
          <w:marTop w:val="0"/>
          <w:marBottom w:val="0"/>
          <w:divBdr>
            <w:top w:val="none" w:sz="0" w:space="0" w:color="auto"/>
            <w:left w:val="none" w:sz="0" w:space="0" w:color="auto"/>
            <w:bottom w:val="none" w:sz="0" w:space="0" w:color="auto"/>
            <w:right w:val="none" w:sz="0" w:space="0" w:color="auto"/>
          </w:divBdr>
        </w:div>
      </w:divsChild>
    </w:div>
    <w:div w:id="1827353278">
      <w:bodyDiv w:val="1"/>
      <w:marLeft w:val="0"/>
      <w:marRight w:val="0"/>
      <w:marTop w:val="0"/>
      <w:marBottom w:val="0"/>
      <w:divBdr>
        <w:top w:val="none" w:sz="0" w:space="0" w:color="auto"/>
        <w:left w:val="none" w:sz="0" w:space="0" w:color="auto"/>
        <w:bottom w:val="none" w:sz="0" w:space="0" w:color="auto"/>
        <w:right w:val="none" w:sz="0" w:space="0" w:color="auto"/>
      </w:divBdr>
      <w:divsChild>
        <w:div w:id="589122600">
          <w:marLeft w:val="994"/>
          <w:marRight w:val="0"/>
          <w:marTop w:val="0"/>
          <w:marBottom w:val="0"/>
          <w:divBdr>
            <w:top w:val="none" w:sz="0" w:space="0" w:color="auto"/>
            <w:left w:val="none" w:sz="0" w:space="0" w:color="auto"/>
            <w:bottom w:val="none" w:sz="0" w:space="0" w:color="auto"/>
            <w:right w:val="none" w:sz="0" w:space="0" w:color="auto"/>
          </w:divBdr>
        </w:div>
        <w:div w:id="1521817575">
          <w:marLeft w:val="994"/>
          <w:marRight w:val="0"/>
          <w:marTop w:val="0"/>
          <w:marBottom w:val="0"/>
          <w:divBdr>
            <w:top w:val="none" w:sz="0" w:space="0" w:color="auto"/>
            <w:left w:val="none" w:sz="0" w:space="0" w:color="auto"/>
            <w:bottom w:val="none" w:sz="0" w:space="0" w:color="auto"/>
            <w:right w:val="none" w:sz="0" w:space="0" w:color="auto"/>
          </w:divBdr>
        </w:div>
        <w:div w:id="2073306445">
          <w:marLeft w:val="994"/>
          <w:marRight w:val="0"/>
          <w:marTop w:val="0"/>
          <w:marBottom w:val="0"/>
          <w:divBdr>
            <w:top w:val="none" w:sz="0" w:space="0" w:color="auto"/>
            <w:left w:val="none" w:sz="0" w:space="0" w:color="auto"/>
            <w:bottom w:val="none" w:sz="0" w:space="0" w:color="auto"/>
            <w:right w:val="none" w:sz="0" w:space="0" w:color="auto"/>
          </w:divBdr>
        </w:div>
        <w:div w:id="723603811">
          <w:marLeft w:val="994"/>
          <w:marRight w:val="0"/>
          <w:marTop w:val="0"/>
          <w:marBottom w:val="0"/>
          <w:divBdr>
            <w:top w:val="none" w:sz="0" w:space="0" w:color="auto"/>
            <w:left w:val="none" w:sz="0" w:space="0" w:color="auto"/>
            <w:bottom w:val="none" w:sz="0" w:space="0" w:color="auto"/>
            <w:right w:val="none" w:sz="0" w:space="0" w:color="auto"/>
          </w:divBdr>
        </w:div>
        <w:div w:id="1064643853">
          <w:marLeft w:val="994"/>
          <w:marRight w:val="0"/>
          <w:marTop w:val="0"/>
          <w:marBottom w:val="0"/>
          <w:divBdr>
            <w:top w:val="none" w:sz="0" w:space="0" w:color="auto"/>
            <w:left w:val="none" w:sz="0" w:space="0" w:color="auto"/>
            <w:bottom w:val="none" w:sz="0" w:space="0" w:color="auto"/>
            <w:right w:val="none" w:sz="0" w:space="0" w:color="auto"/>
          </w:divBdr>
        </w:div>
        <w:div w:id="1905556680">
          <w:marLeft w:val="1714"/>
          <w:marRight w:val="0"/>
          <w:marTop w:val="0"/>
          <w:marBottom w:val="0"/>
          <w:divBdr>
            <w:top w:val="none" w:sz="0" w:space="0" w:color="auto"/>
            <w:left w:val="none" w:sz="0" w:space="0" w:color="auto"/>
            <w:bottom w:val="none" w:sz="0" w:space="0" w:color="auto"/>
            <w:right w:val="none" w:sz="0" w:space="0" w:color="auto"/>
          </w:divBdr>
        </w:div>
        <w:div w:id="1303003217">
          <w:marLeft w:val="994"/>
          <w:marRight w:val="0"/>
          <w:marTop w:val="0"/>
          <w:marBottom w:val="0"/>
          <w:divBdr>
            <w:top w:val="none" w:sz="0" w:space="0" w:color="auto"/>
            <w:left w:val="none" w:sz="0" w:space="0" w:color="auto"/>
            <w:bottom w:val="none" w:sz="0" w:space="0" w:color="auto"/>
            <w:right w:val="none" w:sz="0" w:space="0" w:color="auto"/>
          </w:divBdr>
        </w:div>
        <w:div w:id="1282614039">
          <w:marLeft w:val="994"/>
          <w:marRight w:val="0"/>
          <w:marTop w:val="0"/>
          <w:marBottom w:val="0"/>
          <w:divBdr>
            <w:top w:val="none" w:sz="0" w:space="0" w:color="auto"/>
            <w:left w:val="none" w:sz="0" w:space="0" w:color="auto"/>
            <w:bottom w:val="none" w:sz="0" w:space="0" w:color="auto"/>
            <w:right w:val="none" w:sz="0" w:space="0" w:color="auto"/>
          </w:divBdr>
        </w:div>
        <w:div w:id="2113889384">
          <w:marLeft w:val="994"/>
          <w:marRight w:val="0"/>
          <w:marTop w:val="0"/>
          <w:marBottom w:val="0"/>
          <w:divBdr>
            <w:top w:val="none" w:sz="0" w:space="0" w:color="auto"/>
            <w:left w:val="none" w:sz="0" w:space="0" w:color="auto"/>
            <w:bottom w:val="none" w:sz="0" w:space="0" w:color="auto"/>
            <w:right w:val="none" w:sz="0" w:space="0" w:color="auto"/>
          </w:divBdr>
        </w:div>
        <w:div w:id="1936354751">
          <w:marLeft w:val="994"/>
          <w:marRight w:val="0"/>
          <w:marTop w:val="0"/>
          <w:marBottom w:val="0"/>
          <w:divBdr>
            <w:top w:val="none" w:sz="0" w:space="0" w:color="auto"/>
            <w:left w:val="none" w:sz="0" w:space="0" w:color="auto"/>
            <w:bottom w:val="none" w:sz="0" w:space="0" w:color="auto"/>
            <w:right w:val="none" w:sz="0" w:space="0" w:color="auto"/>
          </w:divBdr>
        </w:div>
      </w:divsChild>
    </w:div>
    <w:div w:id="1942568724">
      <w:bodyDiv w:val="1"/>
      <w:marLeft w:val="0"/>
      <w:marRight w:val="0"/>
      <w:marTop w:val="0"/>
      <w:marBottom w:val="0"/>
      <w:divBdr>
        <w:top w:val="none" w:sz="0" w:space="0" w:color="auto"/>
        <w:left w:val="none" w:sz="0" w:space="0" w:color="auto"/>
        <w:bottom w:val="none" w:sz="0" w:space="0" w:color="auto"/>
        <w:right w:val="none" w:sz="0" w:space="0" w:color="auto"/>
      </w:divBdr>
    </w:div>
    <w:div w:id="1972437456">
      <w:bodyDiv w:val="1"/>
      <w:marLeft w:val="0"/>
      <w:marRight w:val="0"/>
      <w:marTop w:val="0"/>
      <w:marBottom w:val="0"/>
      <w:divBdr>
        <w:top w:val="none" w:sz="0" w:space="0" w:color="auto"/>
        <w:left w:val="none" w:sz="0" w:space="0" w:color="auto"/>
        <w:bottom w:val="none" w:sz="0" w:space="0" w:color="auto"/>
        <w:right w:val="none" w:sz="0" w:space="0" w:color="auto"/>
      </w:divBdr>
      <w:divsChild>
        <w:div w:id="1774789620">
          <w:marLeft w:val="1714"/>
          <w:marRight w:val="0"/>
          <w:marTop w:val="0"/>
          <w:marBottom w:val="0"/>
          <w:divBdr>
            <w:top w:val="none" w:sz="0" w:space="0" w:color="auto"/>
            <w:left w:val="none" w:sz="0" w:space="0" w:color="auto"/>
            <w:bottom w:val="none" w:sz="0" w:space="0" w:color="auto"/>
            <w:right w:val="none" w:sz="0" w:space="0" w:color="auto"/>
          </w:divBdr>
        </w:div>
        <w:div w:id="518617158">
          <w:marLeft w:val="1714"/>
          <w:marRight w:val="0"/>
          <w:marTop w:val="0"/>
          <w:marBottom w:val="0"/>
          <w:divBdr>
            <w:top w:val="none" w:sz="0" w:space="0" w:color="auto"/>
            <w:left w:val="none" w:sz="0" w:space="0" w:color="auto"/>
            <w:bottom w:val="none" w:sz="0" w:space="0" w:color="auto"/>
            <w:right w:val="none" w:sz="0" w:space="0" w:color="auto"/>
          </w:divBdr>
        </w:div>
        <w:div w:id="1882134129">
          <w:marLeft w:val="1714"/>
          <w:marRight w:val="0"/>
          <w:marTop w:val="0"/>
          <w:marBottom w:val="0"/>
          <w:divBdr>
            <w:top w:val="none" w:sz="0" w:space="0" w:color="auto"/>
            <w:left w:val="none" w:sz="0" w:space="0" w:color="auto"/>
            <w:bottom w:val="none" w:sz="0" w:space="0" w:color="auto"/>
            <w:right w:val="none" w:sz="0" w:space="0" w:color="auto"/>
          </w:divBdr>
        </w:div>
        <w:div w:id="1663506716">
          <w:marLeft w:val="1714"/>
          <w:marRight w:val="0"/>
          <w:marTop w:val="0"/>
          <w:marBottom w:val="0"/>
          <w:divBdr>
            <w:top w:val="none" w:sz="0" w:space="0" w:color="auto"/>
            <w:left w:val="none" w:sz="0" w:space="0" w:color="auto"/>
            <w:bottom w:val="none" w:sz="0" w:space="0" w:color="auto"/>
            <w:right w:val="none" w:sz="0" w:space="0" w:color="auto"/>
          </w:divBdr>
        </w:div>
        <w:div w:id="149176237">
          <w:marLeft w:val="1714"/>
          <w:marRight w:val="0"/>
          <w:marTop w:val="0"/>
          <w:marBottom w:val="0"/>
          <w:divBdr>
            <w:top w:val="none" w:sz="0" w:space="0" w:color="auto"/>
            <w:left w:val="none" w:sz="0" w:space="0" w:color="auto"/>
            <w:bottom w:val="none" w:sz="0" w:space="0" w:color="auto"/>
            <w:right w:val="none" w:sz="0" w:space="0" w:color="auto"/>
          </w:divBdr>
        </w:div>
      </w:divsChild>
    </w:div>
    <w:div w:id="2036226694">
      <w:bodyDiv w:val="1"/>
      <w:marLeft w:val="0"/>
      <w:marRight w:val="0"/>
      <w:marTop w:val="0"/>
      <w:marBottom w:val="0"/>
      <w:divBdr>
        <w:top w:val="none" w:sz="0" w:space="0" w:color="auto"/>
        <w:left w:val="none" w:sz="0" w:space="0" w:color="auto"/>
        <w:bottom w:val="none" w:sz="0" w:space="0" w:color="auto"/>
        <w:right w:val="none" w:sz="0" w:space="0" w:color="auto"/>
      </w:divBdr>
      <w:divsChild>
        <w:div w:id="1078598199">
          <w:marLeft w:val="994"/>
          <w:marRight w:val="0"/>
          <w:marTop w:val="0"/>
          <w:marBottom w:val="0"/>
          <w:divBdr>
            <w:top w:val="none" w:sz="0" w:space="0" w:color="auto"/>
            <w:left w:val="none" w:sz="0" w:space="0" w:color="auto"/>
            <w:bottom w:val="none" w:sz="0" w:space="0" w:color="auto"/>
            <w:right w:val="none" w:sz="0" w:space="0" w:color="auto"/>
          </w:divBdr>
        </w:div>
        <w:div w:id="1439137475">
          <w:marLeft w:val="994"/>
          <w:marRight w:val="0"/>
          <w:marTop w:val="0"/>
          <w:marBottom w:val="0"/>
          <w:divBdr>
            <w:top w:val="none" w:sz="0" w:space="0" w:color="auto"/>
            <w:left w:val="none" w:sz="0" w:space="0" w:color="auto"/>
            <w:bottom w:val="none" w:sz="0" w:space="0" w:color="auto"/>
            <w:right w:val="none" w:sz="0" w:space="0" w:color="auto"/>
          </w:divBdr>
        </w:div>
        <w:div w:id="1451777489">
          <w:marLeft w:val="994"/>
          <w:marRight w:val="0"/>
          <w:marTop w:val="0"/>
          <w:marBottom w:val="0"/>
          <w:divBdr>
            <w:top w:val="none" w:sz="0" w:space="0" w:color="auto"/>
            <w:left w:val="none" w:sz="0" w:space="0" w:color="auto"/>
            <w:bottom w:val="none" w:sz="0" w:space="0" w:color="auto"/>
            <w:right w:val="none" w:sz="0" w:space="0" w:color="auto"/>
          </w:divBdr>
        </w:div>
        <w:div w:id="1681200217">
          <w:marLeft w:val="994"/>
          <w:marRight w:val="0"/>
          <w:marTop w:val="0"/>
          <w:marBottom w:val="0"/>
          <w:divBdr>
            <w:top w:val="none" w:sz="0" w:space="0" w:color="auto"/>
            <w:left w:val="none" w:sz="0" w:space="0" w:color="auto"/>
            <w:bottom w:val="none" w:sz="0" w:space="0" w:color="auto"/>
            <w:right w:val="none" w:sz="0" w:space="0" w:color="auto"/>
          </w:divBdr>
        </w:div>
        <w:div w:id="1879856342">
          <w:marLeft w:val="1714"/>
          <w:marRight w:val="0"/>
          <w:marTop w:val="0"/>
          <w:marBottom w:val="0"/>
          <w:divBdr>
            <w:top w:val="none" w:sz="0" w:space="0" w:color="auto"/>
            <w:left w:val="none" w:sz="0" w:space="0" w:color="auto"/>
            <w:bottom w:val="none" w:sz="0" w:space="0" w:color="auto"/>
            <w:right w:val="none" w:sz="0" w:space="0" w:color="auto"/>
          </w:divBdr>
        </w:div>
        <w:div w:id="301275303">
          <w:marLeft w:val="994"/>
          <w:marRight w:val="0"/>
          <w:marTop w:val="0"/>
          <w:marBottom w:val="0"/>
          <w:divBdr>
            <w:top w:val="none" w:sz="0" w:space="0" w:color="auto"/>
            <w:left w:val="none" w:sz="0" w:space="0" w:color="auto"/>
            <w:bottom w:val="none" w:sz="0" w:space="0" w:color="auto"/>
            <w:right w:val="none" w:sz="0" w:space="0" w:color="auto"/>
          </w:divBdr>
        </w:div>
        <w:div w:id="1313021539">
          <w:marLeft w:val="994"/>
          <w:marRight w:val="0"/>
          <w:marTop w:val="0"/>
          <w:marBottom w:val="0"/>
          <w:divBdr>
            <w:top w:val="none" w:sz="0" w:space="0" w:color="auto"/>
            <w:left w:val="none" w:sz="0" w:space="0" w:color="auto"/>
            <w:bottom w:val="none" w:sz="0" w:space="0" w:color="auto"/>
            <w:right w:val="none" w:sz="0" w:space="0" w:color="auto"/>
          </w:divBdr>
        </w:div>
        <w:div w:id="532571258">
          <w:marLeft w:val="994"/>
          <w:marRight w:val="0"/>
          <w:marTop w:val="0"/>
          <w:marBottom w:val="0"/>
          <w:divBdr>
            <w:top w:val="none" w:sz="0" w:space="0" w:color="auto"/>
            <w:left w:val="none" w:sz="0" w:space="0" w:color="auto"/>
            <w:bottom w:val="none" w:sz="0" w:space="0" w:color="auto"/>
            <w:right w:val="none" w:sz="0" w:space="0" w:color="auto"/>
          </w:divBdr>
        </w:div>
        <w:div w:id="2087993575">
          <w:marLeft w:val="994"/>
          <w:marRight w:val="0"/>
          <w:marTop w:val="0"/>
          <w:marBottom w:val="0"/>
          <w:divBdr>
            <w:top w:val="none" w:sz="0" w:space="0" w:color="auto"/>
            <w:left w:val="none" w:sz="0" w:space="0" w:color="auto"/>
            <w:bottom w:val="none" w:sz="0" w:space="0" w:color="auto"/>
            <w:right w:val="none" w:sz="0" w:space="0" w:color="auto"/>
          </w:divBdr>
        </w:div>
        <w:div w:id="773206248">
          <w:marLeft w:val="994"/>
          <w:marRight w:val="0"/>
          <w:marTop w:val="0"/>
          <w:marBottom w:val="0"/>
          <w:divBdr>
            <w:top w:val="none" w:sz="0" w:space="0" w:color="auto"/>
            <w:left w:val="none" w:sz="0" w:space="0" w:color="auto"/>
            <w:bottom w:val="none" w:sz="0" w:space="0" w:color="auto"/>
            <w:right w:val="none" w:sz="0" w:space="0" w:color="auto"/>
          </w:divBdr>
        </w:div>
        <w:div w:id="2032485004">
          <w:marLeft w:val="994"/>
          <w:marRight w:val="0"/>
          <w:marTop w:val="0"/>
          <w:marBottom w:val="0"/>
          <w:divBdr>
            <w:top w:val="none" w:sz="0" w:space="0" w:color="auto"/>
            <w:left w:val="none" w:sz="0" w:space="0" w:color="auto"/>
            <w:bottom w:val="none" w:sz="0" w:space="0" w:color="auto"/>
            <w:right w:val="none" w:sz="0" w:space="0" w:color="auto"/>
          </w:divBdr>
        </w:div>
        <w:div w:id="1709799177">
          <w:marLeft w:val="994"/>
          <w:marRight w:val="0"/>
          <w:marTop w:val="0"/>
          <w:marBottom w:val="0"/>
          <w:divBdr>
            <w:top w:val="none" w:sz="0" w:space="0" w:color="auto"/>
            <w:left w:val="none" w:sz="0" w:space="0" w:color="auto"/>
            <w:bottom w:val="none" w:sz="0" w:space="0" w:color="auto"/>
            <w:right w:val="none" w:sz="0" w:space="0" w:color="auto"/>
          </w:divBdr>
        </w:div>
        <w:div w:id="1271858530">
          <w:marLeft w:val="994"/>
          <w:marRight w:val="0"/>
          <w:marTop w:val="0"/>
          <w:marBottom w:val="0"/>
          <w:divBdr>
            <w:top w:val="none" w:sz="0" w:space="0" w:color="auto"/>
            <w:left w:val="none" w:sz="0" w:space="0" w:color="auto"/>
            <w:bottom w:val="none" w:sz="0" w:space="0" w:color="auto"/>
            <w:right w:val="none" w:sz="0" w:space="0" w:color="auto"/>
          </w:divBdr>
        </w:div>
      </w:divsChild>
    </w:div>
    <w:div w:id="204301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hyperlink" Target="https://bitbucket.atlas.philips.com/projects/EHSHN/repos/android-shinelib/browse/Source/ShineLib/shinelib/build.gradle?at=refs%2Ftags%2F2.0.3"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310175353\Desktop\PEQS\Template%20PEQS%20Template%20%20Draft%20V1-evdw.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View_x0020_CRM xmlns="5db227b6-3c56-4158-ad71-bd648583e357">false</View_x0020_CRM>
    <View_x0020_Qua xmlns="5db227b6-3c56-4158-ad71-bd648583e357">false</View_x0020_Qua>
    <Document_x0020_author xmlns="5db227b6-3c56-4158-ad71-bd648583e357">
      <UserInfo>
        <DisplayName>Jacobs, Frans</DisplayName>
        <AccountId>1</AccountId>
        <AccountType/>
      </UserInfo>
    </Document_x0020_author>
    <Document_x0020_type xmlns="5db227b6-3c56-4158-ad71-bd648583e357">Template</Document_x0020_type>
    <View_x0020_Eng xmlns="5db227b6-3c56-4158-ad71-bd648583e357">true</View_x0020_Eng>
    <View_x0020_Production xmlns="ce34623b-5c11-4b5b-b0d3-7d70f0a3097a">false</View_x0020_Production>
    <Relevant_x0020_to_x0020_ISO_x0020_13485 xmlns="5db227b6-3c56-4158-ad71-bd648583e357">false</Relevant_x0020_to_x0020_ISO_x0020_13485>
    <PInS_x0020_department xmlns="5db227b6-3c56-4158-ad71-bd648583e357">140 Software</PInS_x0020_department>
    <Doc_x0020_nr. xmlns="5db227b6-3c56-4158-ad71-bd648583e357">BMS-REA-718</Doc_x0020_nr.>
    <DLCPolicyLabelLock xmlns="ce34623b-5c11-4b5b-b0d3-7d70f0a3097a" xsi:nil="true"/>
    <Linked_x0020_to_x0020_PQRS xmlns="ce34623b-5c11-4b5b-b0d3-7d70f0a3097a">false</Linked_x0020_to_x0020_PQRS>
    <Safety_x0020_relevant xmlns="5db227b6-3c56-4158-ad71-bd648583e357">false</Safety_x0020_relevant>
    <Approver xmlns="5db227b6-3c56-4158-ad71-bd648583e357">
      <UserInfo>
        <DisplayName>Jacobs, Frans</DisplayName>
        <AccountId>1</AccountId>
        <AccountType/>
      </UserInfo>
    </Approver>
    <Reviewers xmlns="5db227b6-3c56-4158-ad71-bd648583e357">
      <UserInfo>
        <DisplayName/>
        <AccountId xsi:nil="true"/>
        <AccountType/>
      </UserInfo>
    </Reviewers>
    <Process xmlns="5db227b6-3c56-4158-ad71-bd648583e357">04 Realisation</Process>
    <View_x0020_PL xmlns="5db227b6-3c56-4158-ad71-bd648583e357">true</View_x0020_PL>
    <View_x0020_Mng xmlns="5db227b6-3c56-4158-ad71-bd648583e357">false</View_x0020_Mng>
    <DLCPolicyLabelClientValue xmlns="ce34623b-5c11-4b5b-b0d3-7d70f0a3097a">{_UIVersionString}
{_ModerationStatus}</DLCPolicyLabelClientValue>
    <DLCPolicyLabelValue xmlns="ce34623b-5c11-4b5b-b0d3-7d70f0a3097a">1.0
Approved</DLCPolicyLabelVal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p:Policy xmlns:p="office.server.policy" id="" local="true">
  <p:Name>02 Departmental document</p:Name>
  <p:Description/>
  <p:Statement/>
  <p:PolicyItems>
    <p:PolicyItem featureId="Microsoft.Office.RecordsManagement.PolicyFeatures.PolicyLabel">
      <p:Name>Labels</p:Name>
      <p:Description>Generates labels that can be inserted in Microsoft Office documents to ensure that document properties or other important information are included when documents are printed. Labels can also be used to search for documents.</p:Description>
      <p:CustomData>
        <label>
          <segment type="metadata">_UIVersionString</segment>
          <segment type="literal">\n</segment>
          <segment type="metadata">_ModerationStatus</segment>
        </label>
      </p:CustomData>
    </p:PolicyItem>
  </p:PolicyItems>
</p:Policy>
</file>

<file path=customXml/item4.xml><?xml version="1.0" encoding="utf-8"?>
<ct:contentTypeSchema xmlns:ct="http://schemas.microsoft.com/office/2006/metadata/contentType" xmlns:ma="http://schemas.microsoft.com/office/2006/metadata/properties/metaAttributes" ct:_="" ma:_="" ma:contentTypeName="02 Departmental document" ma:contentTypeID="0x0101001E9AF57F6A6FB1498E6BAB1704371DB9020048B3E13A56EC2B4880B8E17388254DB6" ma:contentTypeVersion="42" ma:contentTypeDescription="A document under departmental control" ma:contentTypeScope="" ma:versionID="28e15f56482d8af7e67347cbef2a0996">
  <xsd:schema xmlns:xsd="http://www.w3.org/2001/XMLSchema" xmlns:xs="http://www.w3.org/2001/XMLSchema" xmlns:p="http://schemas.microsoft.com/office/2006/metadata/properties" xmlns:ns2="5db227b6-3c56-4158-ad71-bd648583e357" xmlns:ns3="ce34623b-5c11-4b5b-b0d3-7d70f0a3097a" targetNamespace="http://schemas.microsoft.com/office/2006/metadata/properties" ma:root="true" ma:fieldsID="fa83b77159cc0e9c22a0bfa7b50ba950" ns2:_="" ns3:_="">
    <xsd:import namespace="5db227b6-3c56-4158-ad71-bd648583e357"/>
    <xsd:import namespace="ce34623b-5c11-4b5b-b0d3-7d70f0a3097a"/>
    <xsd:element name="properties">
      <xsd:complexType>
        <xsd:sequence>
          <xsd:element name="documentManagement">
            <xsd:complexType>
              <xsd:all>
                <xsd:element ref="ns2:Doc_x0020_nr."/>
                <xsd:element ref="ns2:Document_x0020_author"/>
                <xsd:element ref="ns2:Approver"/>
                <xsd:element ref="ns2:Reviewers" minOccurs="0"/>
                <xsd:element ref="ns2:Document_x0020_type"/>
                <xsd:element ref="ns2:Process"/>
                <xsd:element ref="ns2:PInS_x0020_department"/>
                <xsd:element ref="ns2:Relevant_x0020_to_x0020_ISO_x0020_13485" minOccurs="0"/>
                <xsd:element ref="ns2:Safety_x0020_relevant" minOccurs="0"/>
                <xsd:element ref="ns2:View_x0020_Eng" minOccurs="0"/>
                <xsd:element ref="ns2:View_x0020_PL" minOccurs="0"/>
                <xsd:element ref="ns2:View_x0020_Qua" minOccurs="0"/>
                <xsd:element ref="ns2:View_x0020_Mng" minOccurs="0"/>
                <xsd:element ref="ns2:View_x0020_CRM" minOccurs="0"/>
                <xsd:element ref="ns3:View_x0020_Production" minOccurs="0"/>
                <xsd:element ref="ns3:DLCPolicyLabelClientValue" minOccurs="0"/>
                <xsd:element ref="ns3:DLCPolicyLabelLock" minOccurs="0"/>
                <xsd:element ref="ns3:_dlc_Exempt" minOccurs="0"/>
                <xsd:element ref="ns3:DLCPolicyLabelValue" minOccurs="0"/>
                <xsd:element ref="ns3:Linked_x0020_to_x0020_PQ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b227b6-3c56-4158-ad71-bd648583e357" elementFormDefault="qualified">
    <xsd:import namespace="http://schemas.microsoft.com/office/2006/documentManagement/types"/>
    <xsd:import namespace="http://schemas.microsoft.com/office/infopath/2007/PartnerControls"/>
    <xsd:element name="Doc_x0020_nr." ma:index="2" ma:displayName="Doc nr" ma:description="The document number" ma:indexed="true" ma:internalName="Doc_x0020_nr_x002e_0" ma:readOnly="false">
      <xsd:simpleType>
        <xsd:restriction base="dms:Text">
          <xsd:maxLength value="255"/>
        </xsd:restriction>
      </xsd:simpleType>
    </xsd:element>
    <xsd:element name="Document_x0020_author" ma:index="3" ma:displayName="Document author" ma:description="The person who is the actual author of the document. NOTE, this might differ from the person who entered the document into MSIS." ma:list="UserInfo" ma:SharePointGroup="0" ma:internalName="Document_x0020_author0"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pprover" ma:index="4" ma:displayName="Approver" ma:description="The person who must approve this document" ma:list="UserInfo" ma:SharePointGroup="0" ma:internalName="Approver" ma:showField="Titl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viewers" ma:index="5" nillable="true" ma:displayName="Reviewers" ma:description="The people who are required to review the document when it is changed" ma:list="UserInfo" ma:SharePointGroup="0" ma:internalName="Reviewers" ma:showField="Titl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ocument_x0020_type" ma:index="6" ma:displayName="Document type" ma:default="Top level process description" ma:description="The type of the document" ma:format="Dropdown" ma:internalName="Document_x0020_type0" ma:readOnly="false">
      <xsd:simpleType>
        <xsd:restriction base="dms:Choice">
          <xsd:enumeration value="Top level process description"/>
          <xsd:enumeration value="Process flow"/>
          <xsd:enumeration value="Way of Working"/>
          <xsd:enumeration value="Template"/>
          <xsd:enumeration value="Form"/>
          <xsd:enumeration value="Guidance"/>
          <xsd:enumeration value="Other"/>
        </xsd:restriction>
      </xsd:simpleType>
    </xsd:element>
    <xsd:element name="Process" ma:index="7" ma:displayName="Process" ma:default="01 Leadership &amp; Governance" ma:description="The process to which the document belongs." ma:format="Dropdown" ma:internalName="Process">
      <xsd:simpleType>
        <xsd:restriction base="dms:Choice">
          <xsd:enumeration value="00 Not specified"/>
          <xsd:enumeration value="01 Leadership &amp; Governance"/>
          <xsd:enumeration value="02 Policy &amp; Strategy"/>
          <xsd:enumeration value="03 Sales &amp; Marketing"/>
          <xsd:enumeration value="04 Realisation"/>
          <xsd:enumeration value="05 Serv. and Compet. portfolio mngmnt"/>
          <xsd:enumeration value="06 HRM"/>
          <xsd:enumeration value="07 Finance"/>
          <xsd:enumeration value="08 Facility Management"/>
          <xsd:enumeration value="09 ICT"/>
          <xsd:enumeration value="10 Purchasing"/>
          <xsd:enumeration value="11 Business Excellence / Quality"/>
          <xsd:enumeration value="12 Environmental, safety and health management"/>
          <xsd:enumeration value="13 Obsolete process documents"/>
        </xsd:restriction>
      </xsd:simpleType>
    </xsd:element>
    <xsd:element name="PInS_x0020_department" ma:index="8" ma:displayName="Organisational scope" ma:default="000 PInS" ma:description="The department for which the document is valid." ma:format="Dropdown" ma:internalName="PInS_x0020_department" ma:readOnly="false">
      <xsd:simpleType>
        <xsd:restriction base="dms:Choice">
          <xsd:enumeration value="000 PInS"/>
          <xsd:enumeration value="100 Division 1"/>
          <xsd:enumeration value="101 Senior Project Managers"/>
          <xsd:enumeration value="110 Mechatronic Equipment"/>
          <xsd:enumeration value="111 Mechanical Design I"/>
          <xsd:enumeration value="112 Mechanical Design II"/>
          <xsd:enumeration value="113 EHW &amp; SW Motion Control"/>
          <xsd:enumeration value="114 Dynamics"/>
          <xsd:enumeration value="115 Control"/>
          <xsd:enumeration value="120 Mechatronic Products"/>
          <xsd:enumeration value="121 Mechatronic Product Development I"/>
          <xsd:enumeration value="122 Mechatronic Product Development II"/>
          <xsd:enumeration value="123 Mechatronic Product Technologies"/>
          <xsd:enumeration value="124 Product Prototyping I"/>
          <xsd:enumeration value="125 Product Prototyping II"/>
          <xsd:enumeration value="130 Electronics"/>
          <xsd:enumeration value="131 Connectivity"/>
          <xsd:enumeration value="132 Digital processing &amp; Control"/>
          <xsd:enumeration value="133 Power Management"/>
          <xsd:enumeration value="134 Sensors &amp; Mixed signal design"/>
          <xsd:enumeration value="140 Software"/>
          <xsd:enumeration value="141 Cloud"/>
          <xsd:enumeration value="142 Mobile"/>
          <xsd:enumeration value="143 Devices"/>
          <xsd:enumeration value="144 Application"/>
          <xsd:enumeration value="145 Systems Engineering"/>
          <xsd:enumeration value="200 Division 2"/>
          <xsd:enumeration value="210 Quality &amp; Reliability Engineering"/>
          <xsd:enumeration value="211 Electronic Design Services"/>
          <xsd:enumeration value="213 EMC Consultancy"/>
          <xsd:enumeration value="214 Product Quality &amp; Reliability Services"/>
          <xsd:enumeration value="215 Test &amp; measurement Automation"/>
          <xsd:enumeration value="216 Electronic and Photonic Instrumentation"/>
          <xsd:enumeration value="217 Reliability Testing"/>
          <xsd:enumeration value="218 EMC &amp; Electrical safety"/>
          <xsd:enumeration value="220 Material Analysis"/>
          <xsd:enumeration value="230 Technology laboratories"/>
          <xsd:enumeration value="231 Process Development &amp; Integration"/>
          <xsd:enumeration value="232 Micro Assembly Development"/>
          <xsd:enumeration value="233 Process Engineering &amp; Manufacturing"/>
          <xsd:enumeration value="234 Device Assembly &amp; Prototyping"/>
          <xsd:enumeration value="235 Maintenance Engineering"/>
          <xsd:enumeration value="236 Greenhouse"/>
          <xsd:enumeration value="240 GS&amp;S Tech. Infrastructure"/>
          <xsd:enumeration value="241 GS&amp;S Chemical supplies"/>
          <xsd:enumeration value="242 GS&amp;S Facilities &amp; Industrial Supplies"/>
          <xsd:enumeration value="300 Consulting &amp; Business Excellence"/>
          <xsd:enumeration value="310 Industry consulting"/>
          <xsd:enumeration value="311 Operations Management"/>
          <xsd:enumeration value="312 Innovation Management"/>
          <xsd:enumeration value="313 Care Management"/>
          <xsd:enumeration value="320 Environment &amp; Safety"/>
          <xsd:enumeration value="321 PES consultancy"/>
          <xsd:enumeration value="322 Radiation protection group"/>
          <xsd:enumeration value="323 Dosimetry"/>
          <xsd:enumeration value="324 Dangerous goods"/>
          <xsd:enumeration value="330 Business Excellence &amp; Quality"/>
          <xsd:enumeration value="400 MST &amp; Innovation Sourcing"/>
          <xsd:enumeration value="410 MST cluster Acn-Pila-Pab"/>
          <xsd:enumeration value="411 MST Pila-Pabianice"/>
          <xsd:enumeration value="412 MST Aachen"/>
          <xsd:enumeration value="420 MST cluster Tht-Ehv"/>
          <xsd:enumeration value="421 MST Turnhout"/>
          <xsd:enumeration value="422 MST Eindhoven"/>
          <xsd:enumeration value="430 Innovation sourcing Eindhoven"/>
          <xsd:enumeration value="500 Sales &amp; marketing"/>
          <xsd:enumeration value="510 Health Tech"/>
          <xsd:enumeration value="520 Lighting"/>
          <xsd:enumeration value="530 Philips Group"/>
          <xsd:enumeration value="540 Generic Markets"/>
          <xsd:enumeration value="550 Capital Equipment"/>
          <xsd:enumeration value="560 Marketing"/>
          <xsd:enumeration value="570 Business support Office"/>
          <xsd:enumeration value="600 PInS China"/>
          <xsd:enumeration value="999 Former organisation"/>
        </xsd:restriction>
      </xsd:simpleType>
    </xsd:element>
    <xsd:element name="Relevant_x0020_to_x0020_ISO_x0020_13485" ma:index="9" nillable="true" ma:displayName="Required by ISO 13485" ma:default="0" ma:description="If TRUE it signifies that then document is relevant to ISO 13485. If so, it automatically belongs to QMS." ma:internalName="Relevant_x0020_to_x0020_ISO_x0020_134850">
      <xsd:simpleType>
        <xsd:restriction base="dms:Boolean"/>
      </xsd:simpleType>
    </xsd:element>
    <xsd:element name="Safety_x0020_relevant" ma:index="10" nillable="true" ma:displayName="Relevant to safety" ma:default="0" ma:description="Signifies the document is related to safety aspects" ma:internalName="Safety_x0020_relevant">
      <xsd:simpleType>
        <xsd:restriction base="dms:Boolean"/>
      </xsd:simpleType>
    </xsd:element>
    <xsd:element name="View_x0020_Eng" ma:index="11" nillable="true" ma:displayName="View Eng" ma:default="0" ma:description="Belongs to engineer view" ma:internalName="View_x0020_Eng0">
      <xsd:simpleType>
        <xsd:restriction base="dms:Boolean"/>
      </xsd:simpleType>
    </xsd:element>
    <xsd:element name="View_x0020_PL" ma:index="12" nillable="true" ma:displayName="View PL" ma:default="0" ma:description="Belongs to Project Leader view" ma:internalName="View_x0020_PL0">
      <xsd:simpleType>
        <xsd:restriction base="dms:Boolean"/>
      </xsd:simpleType>
    </xsd:element>
    <xsd:element name="View_x0020_Qua" ma:index="13" nillable="true" ma:displayName="View Qua" ma:default="0" ma:description="Belongs to quality view" ma:internalName="View_x0020_Qua0">
      <xsd:simpleType>
        <xsd:restriction base="dms:Boolean"/>
      </xsd:simpleType>
    </xsd:element>
    <xsd:element name="View_x0020_Mng" ma:index="14" nillable="true" ma:displayName="View Mng" ma:default="0" ma:description="Belongs to manager view" ma:internalName="View_x0020_Mng0">
      <xsd:simpleType>
        <xsd:restriction base="dms:Boolean"/>
      </xsd:simpleType>
    </xsd:element>
    <xsd:element name="View_x0020_CRM" ma:index="15" nillable="true" ma:displayName="View CRM" ma:default="0" ma:description="Belongs to CRM view" ma:internalName="View_x0020_CRM0">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34623b-5c11-4b5b-b0d3-7d70f0a3097a" elementFormDefault="qualified">
    <xsd:import namespace="http://schemas.microsoft.com/office/2006/documentManagement/types"/>
    <xsd:import namespace="http://schemas.microsoft.com/office/infopath/2007/PartnerControls"/>
    <xsd:element name="View_x0020_Production" ma:index="16" nillable="true" ma:displayName="View Production" ma:default="0" ma:description="Does the document describe aspects of the production sub-process" ma:internalName="View_x0020_Production">
      <xsd:simpleType>
        <xsd:restriction base="dms:Boolean"/>
      </xsd:simpleType>
    </xsd:element>
    <xsd:element name="DLCPolicyLabelClientValue" ma:index="17" nillable="true" ma:displayName="Client Label Value" ma:description="Stores the last label value computed on the client." ma:hidden="true" ma:internalName="DLCPolicyLabelClientValue" ma:readOnly="false">
      <xsd:simpleType>
        <xsd:restriction base="dms:Note"/>
      </xsd:simpleType>
    </xsd:element>
    <xsd:element name="DLCPolicyLabelLock" ma:index="18" nillable="true" ma:displayName="Label Locked" ma:description="Indicates whether the label should be updated when item properties are modified." ma:hidden="true" ma:internalName="DLCPolicyLabelLock" ma:readOnly="false">
      <xsd:simpleType>
        <xsd:restriction base="dms:Text"/>
      </xsd:simpleType>
    </xsd:element>
    <xsd:element name="_dlc_Exempt" ma:index="25" nillable="true" ma:displayName="Exempt from Policy" ma:description="" ma:hidden="true" ma:internalName="_dlc_Exempt" ma:readOnly="true">
      <xsd:simpleType>
        <xsd:restriction base="dms:Unknown"/>
      </xsd:simpleType>
    </xsd:element>
    <xsd:element name="DLCPolicyLabelValue" ma:index="28" nillable="true" ma:displayName="Label" ma:description="Stores the current value of the label." ma:internalName="DLCPolicyLabelValue" ma:readOnly="true">
      <xsd:simpleType>
        <xsd:restriction base="dms:Note">
          <xsd:maxLength value="255"/>
        </xsd:restriction>
      </xsd:simpleType>
    </xsd:element>
    <xsd:element name="Linked_x0020_to_x0020_PQRS" ma:index="30" nillable="true" ma:displayName="Linked to PQRS" ma:default="0" ma:description="This property signifies if the file has been loaded from the Philips level Q system" ma:internalName="Linked_x0020_to_x0020_PQRS">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38131F-7539-474A-BC86-ECBF587956E8}">
  <ds:schemaRefs>
    <ds:schemaRef ds:uri="http://schemas.microsoft.com/office/2006/metadata/properties"/>
    <ds:schemaRef ds:uri="5db227b6-3c56-4158-ad71-bd648583e357"/>
    <ds:schemaRef ds:uri="ce34623b-5c11-4b5b-b0d3-7d70f0a3097a"/>
  </ds:schemaRefs>
</ds:datastoreItem>
</file>

<file path=customXml/itemProps2.xml><?xml version="1.0" encoding="utf-8"?>
<ds:datastoreItem xmlns:ds="http://schemas.openxmlformats.org/officeDocument/2006/customXml" ds:itemID="{C8D50362-B91F-448D-91A7-208A13EF28A2}">
  <ds:schemaRefs>
    <ds:schemaRef ds:uri="http://schemas.microsoft.com/sharepoint/v3/contenttype/forms"/>
  </ds:schemaRefs>
</ds:datastoreItem>
</file>

<file path=customXml/itemProps3.xml><?xml version="1.0" encoding="utf-8"?>
<ds:datastoreItem xmlns:ds="http://schemas.openxmlformats.org/officeDocument/2006/customXml" ds:itemID="{7F573A95-8568-46DE-AC5C-3218026915B7}">
  <ds:schemaRefs>
    <ds:schemaRef ds:uri="office.server.policy"/>
  </ds:schemaRefs>
</ds:datastoreItem>
</file>

<file path=customXml/itemProps4.xml><?xml version="1.0" encoding="utf-8"?>
<ds:datastoreItem xmlns:ds="http://schemas.openxmlformats.org/officeDocument/2006/customXml" ds:itemID="{8D1214B6-77E1-4E2E-8884-D6F115F1C8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b227b6-3c56-4158-ad71-bd648583e357"/>
    <ds:schemaRef ds:uri="ce34623b-5c11-4b5b-b0d3-7d70f0a309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69442AF-94CD-ED4F-8616-D27C145F9E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C:\Users\310175353\Desktop\PEQS\Template PEQS Template  Draft V1-evdw.dotx</Template>
  <TotalTime>299</TotalTime>
  <Pages>6</Pages>
  <Words>467</Words>
  <Characters>2665</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Configuration Items Template</vt:lpstr>
    </vt:vector>
  </TitlesOfParts>
  <Company>Philips</Company>
  <LinksUpToDate>false</LinksUpToDate>
  <CharactersWithSpaces>3126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Items Template</dc:title>
  <dc:creator>Philips</dc:creator>
  <cp:lastModifiedBy>Flaton, Bas</cp:lastModifiedBy>
  <cp:revision>42</cp:revision>
  <cp:lastPrinted>2016-09-21T07:10:00Z</cp:lastPrinted>
  <dcterms:created xsi:type="dcterms:W3CDTF">2016-03-06T14:50:00Z</dcterms:created>
  <dcterms:modified xsi:type="dcterms:W3CDTF">2016-12-21T09:32:00Z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0x0101001E9AF57F6A6FB1498E6BAB1704371DB9020048B3E13A56EC2B4880B8E17388254DB6</vt:lpwstr>
  </property>
  <property fmtid="{D5CDD505-2E9C-101B-9397-08002B2CF9AE}" pid="3" name="CRM">
    <vt:lpwstr>false</vt:lpwstr>
  </property>
  <property fmtid="{D5CDD505-2E9C-101B-9397-08002B2CF9AE}" pid="4" name="PL">
    <vt:lpwstr>false</vt:lpwstr>
  </property>
  <property fmtid="{D5CDD505-2E9C-101B-9397-08002B2CF9AE}" pid="5" name="Author1">
    <vt:lpwstr/>
  </property>
  <property fmtid="{D5CDD505-2E9C-101B-9397-08002B2CF9AE}" pid="6" name="Type C">
    <vt:lpwstr>false</vt:lpwstr>
  </property>
  <property fmtid="{D5CDD505-2E9C-101B-9397-08002B2CF9AE}" pid="7" name="Type B">
    <vt:lpwstr>false</vt:lpwstr>
  </property>
  <property fmtid="{D5CDD505-2E9C-101B-9397-08002B2CF9AE}" pid="8" name="Retention period">
    <vt:lpwstr>7 years</vt:lpwstr>
  </property>
  <property fmtid="{D5CDD505-2E9C-101B-9397-08002B2CF9AE}" pid="9" name="PO">
    <vt:bool>true</vt:bool>
  </property>
  <property fmtid="{D5CDD505-2E9C-101B-9397-08002B2CF9AE}" pid="10" name="DLCPolicyLabelValue">
    <vt:lpwstr>0.1
Draft</vt:lpwstr>
  </property>
  <property fmtid="{D5CDD505-2E9C-101B-9397-08002B2CF9AE}" pid="11" name="Eng">
    <vt:lpwstr>false</vt:lpwstr>
  </property>
  <property fmtid="{D5CDD505-2E9C-101B-9397-08002B2CF9AE}" pid="12" name="DLCPolicyLabelClientValue">
    <vt:lpwstr>{_UIVersionString}
{_ModerationStatus}</vt:lpwstr>
  </property>
  <property fmtid="{D5CDD505-2E9C-101B-9397-08002B2CF9AE}" pid="13" name="Approvers">
    <vt:lpwstr/>
  </property>
  <property fmtid="{D5CDD505-2E9C-101B-9397-08002B2CF9AE}" pid="14" name="Type A">
    <vt:lpwstr>false</vt:lpwstr>
  </property>
  <property fmtid="{D5CDD505-2E9C-101B-9397-08002B2CF9AE}" pid="15" name="All">
    <vt:lpwstr>false</vt:lpwstr>
  </property>
  <property fmtid="{D5CDD505-2E9C-101B-9397-08002B2CF9AE}" pid="16" name="Order">
    <vt:r8>300</vt:r8>
  </property>
  <property fmtid="{D5CDD505-2E9C-101B-9397-08002B2CF9AE}" pid="17" name="xd_ProgID">
    <vt:lpwstr/>
  </property>
  <property fmtid="{D5CDD505-2E9C-101B-9397-08002B2CF9AE}" pid="18" name="TemplateUrl">
    <vt:lpwstr/>
  </property>
  <property fmtid="{D5CDD505-2E9C-101B-9397-08002B2CF9AE}" pid="19" name="Relevant to ISO 140010">
    <vt:bool>true</vt:bool>
  </property>
  <property fmtid="{D5CDD505-2E9C-101B-9397-08002B2CF9AE}" pid="20" name="Relevant to ISO 90010">
    <vt:bool>true</vt:bool>
  </property>
</Properties>
</file>