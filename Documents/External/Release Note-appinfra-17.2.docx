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509F" w14:textId="77777777" w:rsidR="006A3630" w:rsidRPr="000B7789" w:rsidRDefault="00C36315" w:rsidP="00C36315">
      <w:pPr>
        <w:pStyle w:val="Heading1"/>
      </w:pPr>
      <w:bookmarkStart w:id="0" w:name="_Toc467593659"/>
      <w:r>
        <w:t>Functionality Delivered</w:t>
      </w:r>
      <w:bookmarkEnd w:id="0"/>
    </w:p>
    <w:p w14:paraId="31FCE756" w14:textId="032CA1F6" w:rsidR="00C36315" w:rsidRDefault="00DA26D9" w:rsidP="00054030">
      <w:pPr>
        <w:pStyle w:val="Heading2"/>
        <w:rPr>
          <w:lang w:val="en-GB"/>
        </w:rPr>
      </w:pPr>
      <w:r>
        <w:t>Features</w:t>
      </w:r>
    </w:p>
    <w:p w14:paraId="03606EB5" w14:textId="67EEC226" w:rsidR="00DA26D9" w:rsidRDefault="0093603B" w:rsidP="007F1B86">
      <w:pPr>
        <w:rPr>
          <w:color w:val="000000" w:themeColor="text1"/>
          <w:sz w:val="24"/>
          <w:szCs w:val="24"/>
          <w:lang w:val="en-GB"/>
        </w:rPr>
      </w:pPr>
      <w:r>
        <w:rPr>
          <w:color w:val="C0504D" w:themeColor="accent2"/>
          <w:lang w:val="en-GB"/>
        </w:rPr>
        <w:t xml:space="preserve">   </w:t>
      </w:r>
    </w:p>
    <w:p w14:paraId="4D9B203E" w14:textId="6B89ED78" w:rsidR="0093603B" w:rsidRPr="00194D7F" w:rsidRDefault="0093603B" w:rsidP="00194D7F">
      <w:pPr>
        <w:rPr>
          <w:b/>
          <w:color w:val="000000" w:themeColor="text1"/>
          <w:sz w:val="24"/>
          <w:szCs w:val="24"/>
          <w:lang w:val="en-GB"/>
        </w:rPr>
      </w:pPr>
      <w:r w:rsidRPr="00194D7F">
        <w:rPr>
          <w:b/>
          <w:color w:val="000000" w:themeColor="text1"/>
          <w:sz w:val="24"/>
          <w:szCs w:val="24"/>
          <w:lang w:val="en-GB"/>
        </w:rPr>
        <w:t xml:space="preserve">Language Pack Download -  </w:t>
      </w:r>
    </w:p>
    <w:p w14:paraId="4F341675" w14:textId="655F0DC1" w:rsidR="000257D8" w:rsidRDefault="00194D7F" w:rsidP="000257D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Download the overview file using service discovery (match by </w:t>
      </w:r>
      <w:proofErr w:type="gramStart"/>
      <w:r>
        <w:rPr>
          <w:color w:val="000000" w:themeColor="text1"/>
          <w:sz w:val="24"/>
          <w:szCs w:val="24"/>
          <w:lang w:val="en-GB"/>
        </w:rPr>
        <w:t>country )</w:t>
      </w:r>
      <w:proofErr w:type="gramEnd"/>
    </w:p>
    <w:p w14:paraId="5DE628CB" w14:textId="26F8243B" w:rsidR="00194D7F" w:rsidRDefault="00194D7F" w:rsidP="000257D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Download the language based on the best matched locale and enable the app to activate the language pack</w:t>
      </w:r>
    </w:p>
    <w:p w14:paraId="2F5F4823" w14:textId="012EB21E" w:rsidR="00194D7F" w:rsidRDefault="00194D7F" w:rsidP="00194D7F">
      <w:pPr>
        <w:rPr>
          <w:b/>
          <w:color w:val="000000" w:themeColor="text1"/>
          <w:sz w:val="24"/>
          <w:szCs w:val="24"/>
          <w:lang w:val="en-GB"/>
        </w:rPr>
      </w:pPr>
      <w:r w:rsidRPr="00194D7F">
        <w:rPr>
          <w:b/>
          <w:color w:val="000000" w:themeColor="text1"/>
          <w:sz w:val="24"/>
          <w:szCs w:val="24"/>
          <w:lang w:val="en-GB"/>
        </w:rPr>
        <w:t xml:space="preserve">Service Discovery changes and Improvements </w:t>
      </w:r>
      <w:r>
        <w:rPr>
          <w:b/>
          <w:color w:val="000000" w:themeColor="text1"/>
          <w:sz w:val="24"/>
          <w:szCs w:val="24"/>
          <w:lang w:val="en-GB"/>
        </w:rPr>
        <w:t>–</w:t>
      </w:r>
    </w:p>
    <w:p w14:paraId="6CBE5B95" w14:textId="16C181BE" w:rsidR="00194D7F" w:rsidRDefault="00194D7F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 w:rsidRPr="00194D7F">
        <w:rPr>
          <w:color w:val="000000" w:themeColor="text1"/>
          <w:sz w:val="24"/>
          <w:szCs w:val="24"/>
          <w:lang w:val="en-GB"/>
        </w:rPr>
        <w:t xml:space="preserve">5105 - Add support for multiple URL </w:t>
      </w:r>
      <w:proofErr w:type="spellStart"/>
      <w:r w:rsidRPr="00194D7F">
        <w:rPr>
          <w:color w:val="000000" w:themeColor="text1"/>
          <w:sz w:val="24"/>
          <w:szCs w:val="24"/>
          <w:lang w:val="en-GB"/>
        </w:rPr>
        <w:t>configs</w:t>
      </w:r>
      <w:proofErr w:type="spellEnd"/>
      <w:r w:rsidRPr="00194D7F">
        <w:rPr>
          <w:color w:val="000000" w:themeColor="text1"/>
          <w:sz w:val="24"/>
          <w:szCs w:val="24"/>
          <w:lang w:val="en-GB"/>
        </w:rPr>
        <w:t xml:space="preserve"> (due to different </w:t>
      </w:r>
      <w:proofErr w:type="gramStart"/>
      <w:r w:rsidRPr="00194D7F">
        <w:rPr>
          <w:color w:val="000000" w:themeColor="text1"/>
          <w:sz w:val="24"/>
          <w:szCs w:val="24"/>
          <w:lang w:val="en-GB"/>
        </w:rPr>
        <w:t>tags )</w:t>
      </w:r>
      <w:proofErr w:type="gramEnd"/>
      <w:r w:rsidRPr="00194D7F">
        <w:rPr>
          <w:color w:val="000000" w:themeColor="text1"/>
          <w:sz w:val="24"/>
          <w:szCs w:val="24"/>
          <w:lang w:val="en-GB"/>
        </w:rPr>
        <w:t xml:space="preserve"> in service discovery</w:t>
      </w:r>
    </w:p>
    <w:p w14:paraId="189B2527" w14:textId="27912408" w:rsidR="00194D7F" w:rsidRDefault="00194D7F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Locally cache home country for performance improvements.</w:t>
      </w:r>
    </w:p>
    <w:p w14:paraId="12ECF574" w14:textId="6317EEBD" w:rsidR="00194D7F" w:rsidRDefault="00194D7F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1603 - To limit Service Discovery Environment to Production and Staging.</w:t>
      </w:r>
    </w:p>
    <w:p w14:paraId="158FFF5C" w14:textId="7E3FF66B" w:rsidR="00194D7F" w:rsidRDefault="0083687E" w:rsidP="00194D7F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19135 - To get URL’s only from platform microsite </w:t>
      </w:r>
      <w:proofErr w:type="gramStart"/>
      <w:r>
        <w:rPr>
          <w:color w:val="000000" w:themeColor="text1"/>
          <w:sz w:val="24"/>
          <w:szCs w:val="24"/>
          <w:lang w:val="en-GB"/>
        </w:rPr>
        <w:t>ID .</w:t>
      </w:r>
      <w:proofErr w:type="gramEnd"/>
    </w:p>
    <w:p w14:paraId="76DD5E4E" w14:textId="4D9F7BBC" w:rsidR="0083687E" w:rsidRDefault="0083687E" w:rsidP="0083687E">
      <w:pPr>
        <w:rPr>
          <w:b/>
          <w:color w:val="000000" w:themeColor="text1"/>
          <w:sz w:val="24"/>
          <w:szCs w:val="24"/>
          <w:lang w:val="en-GB"/>
        </w:rPr>
      </w:pPr>
      <w:r w:rsidRPr="0083687E">
        <w:rPr>
          <w:b/>
          <w:color w:val="000000" w:themeColor="text1"/>
          <w:sz w:val="24"/>
          <w:szCs w:val="24"/>
          <w:lang w:val="en-GB"/>
        </w:rPr>
        <w:t xml:space="preserve">Tagging Changes </w:t>
      </w:r>
      <w:r>
        <w:rPr>
          <w:b/>
          <w:color w:val="000000" w:themeColor="text1"/>
          <w:sz w:val="24"/>
          <w:szCs w:val="24"/>
          <w:lang w:val="en-GB"/>
        </w:rPr>
        <w:t>–</w:t>
      </w:r>
    </w:p>
    <w:p w14:paraId="7A5ACBD6" w14:textId="7A0BBC94" w:rsidR="0083687E" w:rsidRPr="0083687E" w:rsidRDefault="0083687E" w:rsidP="0083687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:lang w:val="en-GB"/>
        </w:rPr>
      </w:pPr>
      <w:r w:rsidRPr="0083687E">
        <w:rPr>
          <w:color w:val="000000" w:themeColor="text1"/>
          <w:sz w:val="24"/>
          <w:szCs w:val="24"/>
          <w:lang w:val="en-GB"/>
        </w:rPr>
        <w:t>Expose Analytics Get Tracking identifier API</w:t>
      </w:r>
    </w:p>
    <w:p w14:paraId="664B83CA" w14:textId="2F4E7360" w:rsidR="0083687E" w:rsidRDefault="0083687E" w:rsidP="0083687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:lang w:val="en-GB"/>
        </w:rPr>
      </w:pPr>
      <w:r w:rsidRPr="0083687E">
        <w:rPr>
          <w:color w:val="000000" w:themeColor="text1"/>
          <w:sz w:val="24"/>
          <w:szCs w:val="24"/>
          <w:lang w:val="en-GB"/>
        </w:rPr>
        <w:t>Updated adobe mobile library to 4.9.0</w:t>
      </w:r>
    </w:p>
    <w:p w14:paraId="62BCB275" w14:textId="1CC56C2F" w:rsidR="0083687E" w:rsidRDefault="0083687E" w:rsidP="0083687E">
      <w:pPr>
        <w:pStyle w:val="ListParagraph"/>
        <w:numPr>
          <w:ilvl w:val="0"/>
          <w:numId w:val="30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5161 - Add listener capability to App Tagging.</w:t>
      </w:r>
    </w:p>
    <w:p w14:paraId="6FACFC38" w14:textId="77777777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</w:p>
    <w:p w14:paraId="61F6B468" w14:textId="4B738CE0" w:rsidR="0083687E" w:rsidRDefault="0083687E" w:rsidP="0083687E">
      <w:pPr>
        <w:rPr>
          <w:b/>
          <w:color w:val="000000" w:themeColor="text1"/>
          <w:sz w:val="24"/>
          <w:szCs w:val="24"/>
          <w:lang w:val="en-GB"/>
        </w:rPr>
      </w:pPr>
      <w:proofErr w:type="spellStart"/>
      <w:r w:rsidRPr="0083687E">
        <w:rPr>
          <w:b/>
          <w:color w:val="000000" w:themeColor="text1"/>
          <w:sz w:val="24"/>
          <w:szCs w:val="24"/>
          <w:lang w:val="en-GB"/>
        </w:rPr>
        <w:t>TimeSynce</w:t>
      </w:r>
      <w:proofErr w:type="spellEnd"/>
      <w:r w:rsidRPr="0083687E">
        <w:rPr>
          <w:b/>
          <w:color w:val="000000" w:themeColor="text1"/>
          <w:sz w:val="24"/>
          <w:szCs w:val="24"/>
          <w:lang w:val="en-GB"/>
        </w:rPr>
        <w:t xml:space="preserve"> Changes </w:t>
      </w:r>
      <w:r>
        <w:rPr>
          <w:b/>
          <w:color w:val="000000" w:themeColor="text1"/>
          <w:sz w:val="24"/>
          <w:szCs w:val="24"/>
          <w:lang w:val="en-GB"/>
        </w:rPr>
        <w:t>–</w:t>
      </w:r>
    </w:p>
    <w:p w14:paraId="0A7B3F0B" w14:textId="4E0E6490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  <w:r w:rsidRPr="0083687E">
        <w:rPr>
          <w:color w:val="000000" w:themeColor="text1"/>
          <w:sz w:val="24"/>
          <w:szCs w:val="24"/>
          <w:lang w:val="en-GB"/>
        </w:rPr>
        <w:t xml:space="preserve">     </w:t>
      </w:r>
      <w:r>
        <w:rPr>
          <w:color w:val="000000" w:themeColor="text1"/>
          <w:sz w:val="24"/>
          <w:szCs w:val="24"/>
          <w:lang w:val="en-GB"/>
        </w:rPr>
        <w:t xml:space="preserve">16256 - </w:t>
      </w:r>
      <w:r w:rsidRPr="0083687E">
        <w:rPr>
          <w:color w:val="000000" w:themeColor="text1"/>
          <w:sz w:val="24"/>
          <w:szCs w:val="24"/>
          <w:lang w:val="en-GB"/>
        </w:rPr>
        <w:t>Time Sync with custom NTP pool bundle/</w:t>
      </w:r>
      <w:proofErr w:type="spellStart"/>
      <w:r w:rsidRPr="0083687E">
        <w:rPr>
          <w:color w:val="000000" w:themeColor="text1"/>
          <w:sz w:val="24"/>
          <w:szCs w:val="24"/>
          <w:lang w:val="en-GB"/>
        </w:rPr>
        <w:t>config</w:t>
      </w:r>
      <w:proofErr w:type="spellEnd"/>
      <w:r>
        <w:rPr>
          <w:color w:val="000000" w:themeColor="text1"/>
          <w:sz w:val="24"/>
          <w:szCs w:val="24"/>
          <w:lang w:val="en-GB"/>
        </w:rPr>
        <w:t>]</w:t>
      </w:r>
    </w:p>
    <w:p w14:paraId="5CD40D48" w14:textId="77777777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</w:p>
    <w:p w14:paraId="1934C740" w14:textId="3D17D32C" w:rsidR="0083687E" w:rsidRDefault="0083687E" w:rsidP="0083687E">
      <w:pPr>
        <w:rPr>
          <w:b/>
          <w:color w:val="000000" w:themeColor="text1"/>
          <w:sz w:val="24"/>
          <w:szCs w:val="24"/>
          <w:lang w:val="en-GB"/>
        </w:rPr>
      </w:pPr>
      <w:r w:rsidRPr="0083687E">
        <w:rPr>
          <w:b/>
          <w:color w:val="000000" w:themeColor="text1"/>
          <w:sz w:val="24"/>
          <w:szCs w:val="24"/>
          <w:lang w:val="en-GB"/>
        </w:rPr>
        <w:t>Lo</w:t>
      </w:r>
      <w:r w:rsidR="003E3BFC">
        <w:rPr>
          <w:b/>
          <w:color w:val="000000" w:themeColor="text1"/>
          <w:sz w:val="24"/>
          <w:szCs w:val="24"/>
          <w:lang w:val="en-GB"/>
        </w:rPr>
        <w:t>gging Improvements and Changes -</w:t>
      </w:r>
    </w:p>
    <w:p w14:paraId="464DCC26" w14:textId="703EBA7F" w:rsidR="0083687E" w:rsidRDefault="0083687E" w:rsidP="0083687E">
      <w:pPr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   </w:t>
      </w:r>
      <w:r w:rsidR="00891F38" w:rsidRPr="00891F38">
        <w:rPr>
          <w:color w:val="000000" w:themeColor="text1"/>
          <w:sz w:val="24"/>
          <w:szCs w:val="24"/>
          <w:lang w:val="en-GB"/>
        </w:rPr>
        <w:t xml:space="preserve">5127 – As an app developer I want to control the logging from the same </w:t>
      </w:r>
      <w:proofErr w:type="spellStart"/>
      <w:r w:rsidR="00891F38" w:rsidRPr="00891F38">
        <w:rPr>
          <w:color w:val="000000" w:themeColor="text1"/>
          <w:sz w:val="24"/>
          <w:szCs w:val="24"/>
          <w:lang w:val="en-GB"/>
        </w:rPr>
        <w:t>config</w:t>
      </w:r>
      <w:proofErr w:type="spellEnd"/>
      <w:r w:rsidR="00891F38" w:rsidRPr="00891F38">
        <w:rPr>
          <w:color w:val="000000" w:themeColor="text1"/>
          <w:sz w:val="24"/>
          <w:szCs w:val="24"/>
          <w:lang w:val="en-GB"/>
        </w:rPr>
        <w:t xml:space="preserve"> file as I use to configure the rest of my app.</w:t>
      </w:r>
    </w:p>
    <w:p w14:paraId="6882ECD7" w14:textId="77777777" w:rsidR="003E3BFC" w:rsidRDefault="003E3BFC" w:rsidP="0083687E">
      <w:pPr>
        <w:rPr>
          <w:color w:val="000000" w:themeColor="text1"/>
          <w:sz w:val="24"/>
          <w:szCs w:val="24"/>
          <w:lang w:val="en-GB"/>
        </w:rPr>
      </w:pPr>
    </w:p>
    <w:p w14:paraId="01C4E267" w14:textId="60EC8E04" w:rsidR="003E3BFC" w:rsidRDefault="003E3BFC" w:rsidP="0083687E">
      <w:pPr>
        <w:rPr>
          <w:b/>
          <w:color w:val="000000" w:themeColor="text1"/>
          <w:sz w:val="24"/>
          <w:szCs w:val="24"/>
          <w:lang w:val="en-GB"/>
        </w:rPr>
      </w:pPr>
      <w:r w:rsidRPr="003E3BFC">
        <w:rPr>
          <w:b/>
          <w:color w:val="000000" w:themeColor="text1"/>
          <w:sz w:val="24"/>
          <w:szCs w:val="24"/>
          <w:lang w:val="en-GB"/>
        </w:rPr>
        <w:t xml:space="preserve">Performance Improvements in </w:t>
      </w:r>
      <w:proofErr w:type="spellStart"/>
      <w:r w:rsidRPr="003E3BFC">
        <w:rPr>
          <w:b/>
          <w:color w:val="000000" w:themeColor="text1"/>
          <w:sz w:val="24"/>
          <w:szCs w:val="24"/>
          <w:lang w:val="en-GB"/>
        </w:rPr>
        <w:t>AppInfra</w:t>
      </w:r>
      <w:proofErr w:type="spellEnd"/>
      <w:r>
        <w:rPr>
          <w:b/>
          <w:color w:val="000000" w:themeColor="text1"/>
          <w:sz w:val="24"/>
          <w:szCs w:val="24"/>
          <w:lang w:val="en-GB"/>
        </w:rPr>
        <w:t xml:space="preserve"> –</w:t>
      </w:r>
    </w:p>
    <w:p w14:paraId="560D2376" w14:textId="3924A8B0" w:rsidR="003E3BFC" w:rsidRPr="003E3BFC" w:rsidRDefault="003E3BFC" w:rsidP="0083687E">
      <w:pPr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   </w:t>
      </w:r>
      <w:r w:rsidRPr="003E3BFC">
        <w:rPr>
          <w:color w:val="000000" w:themeColor="text1"/>
          <w:sz w:val="24"/>
          <w:szCs w:val="24"/>
          <w:lang w:val="en-GB"/>
        </w:rPr>
        <w:t>Making shared preference a class property</w:t>
      </w:r>
    </w:p>
    <w:p w14:paraId="066A5AA9" w14:textId="695B3E0D" w:rsidR="003E3BFC" w:rsidRDefault="003E3BFC" w:rsidP="0083687E">
      <w:pPr>
        <w:rPr>
          <w:color w:val="000000" w:themeColor="text1"/>
          <w:sz w:val="24"/>
          <w:szCs w:val="24"/>
          <w:lang w:val="en-GB"/>
        </w:rPr>
      </w:pPr>
      <w:r w:rsidRPr="003E3BFC">
        <w:rPr>
          <w:color w:val="000000" w:themeColor="text1"/>
          <w:sz w:val="24"/>
          <w:szCs w:val="24"/>
          <w:lang w:val="en-GB"/>
        </w:rPr>
        <w:t xml:space="preserve">    Tics and Performance </w:t>
      </w:r>
      <w:proofErr w:type="spellStart"/>
      <w:r w:rsidRPr="003E3BFC">
        <w:rPr>
          <w:color w:val="000000" w:themeColor="text1"/>
          <w:sz w:val="24"/>
          <w:szCs w:val="24"/>
          <w:lang w:val="en-GB"/>
        </w:rPr>
        <w:t>improvments</w:t>
      </w:r>
      <w:proofErr w:type="spellEnd"/>
    </w:p>
    <w:p w14:paraId="6C686BA9" w14:textId="77777777" w:rsidR="003E3BFC" w:rsidRDefault="003E3BFC" w:rsidP="0083687E">
      <w:pPr>
        <w:rPr>
          <w:color w:val="000000" w:themeColor="text1"/>
          <w:sz w:val="24"/>
          <w:szCs w:val="24"/>
          <w:lang w:val="en-GB"/>
        </w:rPr>
      </w:pPr>
    </w:p>
    <w:p w14:paraId="7CF724A8" w14:textId="029E6D9E" w:rsidR="003E3BFC" w:rsidRDefault="003E3BFC" w:rsidP="0083687E">
      <w:pPr>
        <w:rPr>
          <w:b/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</w:t>
      </w:r>
      <w:r w:rsidRPr="003E3BFC">
        <w:rPr>
          <w:b/>
          <w:color w:val="000000" w:themeColor="text1"/>
          <w:sz w:val="24"/>
          <w:szCs w:val="24"/>
          <w:lang w:val="en-GB"/>
        </w:rPr>
        <w:t xml:space="preserve">PSR </w:t>
      </w:r>
      <w:proofErr w:type="gramStart"/>
      <w:r w:rsidRPr="003E3BFC">
        <w:rPr>
          <w:b/>
          <w:color w:val="000000" w:themeColor="text1"/>
          <w:sz w:val="24"/>
          <w:szCs w:val="24"/>
          <w:lang w:val="en-GB"/>
        </w:rPr>
        <w:t>issues :</w:t>
      </w:r>
      <w:proofErr w:type="gramEnd"/>
    </w:p>
    <w:p w14:paraId="4F7AC4A2" w14:textId="49092554" w:rsidR="003E3BFC" w:rsidRPr="003E3BFC" w:rsidRDefault="003E3BFC" w:rsidP="0083687E">
      <w:pPr>
        <w:rPr>
          <w:color w:val="000000" w:themeColor="text1"/>
          <w:sz w:val="24"/>
          <w:szCs w:val="24"/>
          <w:lang w:val="en-GB"/>
        </w:rPr>
      </w:pPr>
      <w:r>
        <w:rPr>
          <w:b/>
          <w:color w:val="000000" w:themeColor="text1"/>
          <w:sz w:val="24"/>
          <w:szCs w:val="24"/>
          <w:lang w:val="en-GB"/>
        </w:rPr>
        <w:t xml:space="preserve"> </w:t>
      </w:r>
      <w:r w:rsidRPr="003E3BFC">
        <w:rPr>
          <w:color w:val="000000" w:themeColor="text1"/>
          <w:sz w:val="24"/>
          <w:szCs w:val="24"/>
          <w:lang w:val="en-GB"/>
        </w:rPr>
        <w:t xml:space="preserve">Added API’s to check </w:t>
      </w:r>
    </w:p>
    <w:p w14:paraId="6A6BEA51" w14:textId="2A8E2033" w:rsidR="003E3BFC" w:rsidRPr="003E3BFC" w:rsidRDefault="003E3BFC" w:rsidP="003E3BFC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  <w:lang w:val="en-GB"/>
        </w:rPr>
      </w:pPr>
      <w:r w:rsidRPr="003E3BFC">
        <w:rPr>
          <w:color w:val="000000" w:themeColor="text1"/>
          <w:sz w:val="24"/>
          <w:szCs w:val="24"/>
          <w:lang w:val="en-GB"/>
        </w:rPr>
        <w:t xml:space="preserve">if device is jail broken </w:t>
      </w:r>
    </w:p>
    <w:p w14:paraId="7FF82814" w14:textId="297616E0" w:rsidR="003E3BFC" w:rsidRPr="003E3BFC" w:rsidRDefault="003E3BFC" w:rsidP="003E3BFC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  <w:lang w:val="en-GB"/>
        </w:rPr>
      </w:pPr>
      <w:r w:rsidRPr="003E3BFC">
        <w:rPr>
          <w:color w:val="000000" w:themeColor="text1"/>
          <w:sz w:val="24"/>
          <w:szCs w:val="24"/>
          <w:lang w:val="en-GB"/>
        </w:rPr>
        <w:t>if device is secured by pin/</w:t>
      </w:r>
      <w:proofErr w:type="spellStart"/>
      <w:r w:rsidRPr="003E3BFC">
        <w:rPr>
          <w:color w:val="000000" w:themeColor="text1"/>
          <w:sz w:val="24"/>
          <w:szCs w:val="24"/>
          <w:lang w:val="en-GB"/>
        </w:rPr>
        <w:t>pettern</w:t>
      </w:r>
      <w:proofErr w:type="spellEnd"/>
      <w:r w:rsidRPr="003E3BFC">
        <w:rPr>
          <w:color w:val="000000" w:themeColor="text1"/>
          <w:sz w:val="24"/>
          <w:szCs w:val="24"/>
          <w:lang w:val="en-GB"/>
        </w:rPr>
        <w:t>.</w:t>
      </w:r>
    </w:p>
    <w:p w14:paraId="30464162" w14:textId="77777777" w:rsidR="003E3BFC" w:rsidRPr="003E3BFC" w:rsidRDefault="003E3BFC" w:rsidP="0083687E">
      <w:pPr>
        <w:rPr>
          <w:color w:val="000000" w:themeColor="text1"/>
          <w:sz w:val="24"/>
          <w:szCs w:val="24"/>
          <w:lang w:val="en-GB"/>
        </w:rPr>
      </w:pPr>
    </w:p>
    <w:p w14:paraId="0A9F93DC" w14:textId="77777777" w:rsidR="00194D7F" w:rsidRPr="00194D7F" w:rsidRDefault="00194D7F" w:rsidP="00194D7F">
      <w:pPr>
        <w:ind w:left="400"/>
        <w:rPr>
          <w:color w:val="000000" w:themeColor="text1"/>
          <w:sz w:val="24"/>
          <w:szCs w:val="24"/>
          <w:lang w:val="en-GB"/>
        </w:rPr>
      </w:pPr>
    </w:p>
    <w:p w14:paraId="633A724E" w14:textId="2AFB3F08" w:rsidR="00DA26D9" w:rsidRDefault="00DA26D9" w:rsidP="00DA26D9">
      <w:pPr>
        <w:pStyle w:val="Heading2"/>
        <w:rPr>
          <w:lang w:val="en-GB"/>
        </w:rPr>
      </w:pPr>
      <w:r>
        <w:rPr>
          <w:lang w:val="en-GB"/>
        </w:rPr>
        <w:lastRenderedPageBreak/>
        <w:t>API description</w:t>
      </w:r>
    </w:p>
    <w:p w14:paraId="0156D323" w14:textId="77777777" w:rsidR="001A5CEC" w:rsidRDefault="001A5CEC" w:rsidP="001A5CEC">
      <w:pPr>
        <w:rPr>
          <w:lang w:val="en-GB"/>
        </w:rPr>
      </w:pPr>
    </w:p>
    <w:p w14:paraId="7AEE83C2" w14:textId="77777777" w:rsidR="001A5CEC" w:rsidRDefault="001A5CEC" w:rsidP="001A5CEC">
      <w:pPr>
        <w:rPr>
          <w:lang w:val="en-GB"/>
        </w:rPr>
      </w:pPr>
    </w:p>
    <w:p w14:paraId="2B41A376" w14:textId="1028C029" w:rsidR="001A5CEC" w:rsidRDefault="001A5CEC" w:rsidP="001A5CEC">
      <w:pPr>
        <w:rPr>
          <w:b/>
          <w:sz w:val="28"/>
          <w:szCs w:val="28"/>
          <w:lang w:val="en-GB"/>
        </w:rPr>
      </w:pPr>
      <w:r w:rsidRPr="001A5CEC">
        <w:rPr>
          <w:b/>
          <w:sz w:val="28"/>
          <w:szCs w:val="28"/>
          <w:lang w:val="en-GB"/>
        </w:rPr>
        <w:t xml:space="preserve">Language </w:t>
      </w:r>
      <w:proofErr w:type="gramStart"/>
      <w:r w:rsidRPr="001A5CEC">
        <w:rPr>
          <w:b/>
          <w:sz w:val="28"/>
          <w:szCs w:val="28"/>
          <w:lang w:val="en-GB"/>
        </w:rPr>
        <w:t>Pack :</w:t>
      </w:r>
      <w:proofErr w:type="gramEnd"/>
    </w:p>
    <w:p w14:paraId="0EB7435B" w14:textId="77777777" w:rsidR="001A5CEC" w:rsidRDefault="001A5CEC" w:rsidP="001A5CEC">
      <w:pPr>
        <w:rPr>
          <w:b/>
          <w:sz w:val="28"/>
          <w:szCs w:val="28"/>
          <w:lang w:val="en-GB"/>
        </w:rPr>
      </w:pPr>
    </w:p>
    <w:p w14:paraId="7DC4D16E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2A35D41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download language pack overview file.</w:t>
      </w:r>
    </w:p>
    <w:p w14:paraId="503D367E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If should be called 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everytime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when app is launched</w:t>
      </w:r>
    </w:p>
    <w:p w14:paraId="57605C3C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</w:t>
      </w:r>
    </w:p>
    <w:p w14:paraId="26BF602F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param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refreshListener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asynchronous callback reporting result of refresh 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eg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{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LoadedFromLocalCache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>, REFRESHED_FROM_SERVER, NO_REFRESH_REQUIRED, REFRESH_FAILED}</w:t>
      </w:r>
    </w:p>
    <w:p w14:paraId="16D9C49E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3B589733" w14:textId="537D3908" w:rsidR="00BB5134" w:rsidRP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1) void </w:t>
      </w:r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refresh(</w:t>
      </w:r>
      <w:proofErr w:type="spellStart"/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OnRefreshListener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 </w:t>
      </w:r>
      <w:proofErr w:type="spell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refreshListener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);</w:t>
      </w:r>
    </w:p>
    <w:p w14:paraId="50AD4309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21F1A35D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4E14DA43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 It activates device matching locale from downloaded overview file</w:t>
      </w:r>
    </w:p>
    <w:p w14:paraId="11060E04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 Calling activate will return path of Language pack through call back listener</w:t>
      </w:r>
    </w:p>
    <w:p w14:paraId="3054627B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param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</w:t>
      </w:r>
      <w:proofErr w:type="spellStart"/>
      <w:r>
        <w:rPr>
          <w:rFonts w:ascii="Courier" w:eastAsia="Times New Roman" w:hAnsi="Courier" w:cs="Courier"/>
          <w:color w:val="1D262A"/>
          <w:sz w:val="26"/>
          <w:szCs w:val="26"/>
        </w:rPr>
        <w:t>onActivateListener</w:t>
      </w:r>
      <w:proofErr w:type="spell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asynchronous callback reporting result of activate</w:t>
      </w:r>
    </w:p>
    <w:p w14:paraId="3052D6E9" w14:textId="77777777" w:rsid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750B7465" w14:textId="0601C8F1" w:rsidR="00BB5134" w:rsidRPr="00BB5134" w:rsidRDefault="00BB5134" w:rsidP="00BB5134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2) void </w:t>
      </w:r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activate(</w:t>
      </w:r>
      <w:proofErr w:type="spellStart"/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OnActivateListener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 </w:t>
      </w:r>
      <w:proofErr w:type="spell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onActivateListener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);</w:t>
      </w:r>
    </w:p>
    <w:p w14:paraId="279FB0AF" w14:textId="77777777" w:rsidR="001A5CEC" w:rsidRPr="001A5CEC" w:rsidRDefault="001A5CEC" w:rsidP="001A5CEC">
      <w:pPr>
        <w:rPr>
          <w:b/>
          <w:sz w:val="28"/>
          <w:szCs w:val="28"/>
          <w:lang w:val="en-GB"/>
        </w:rPr>
      </w:pPr>
    </w:p>
    <w:p w14:paraId="420D2E55" w14:textId="77777777" w:rsidR="001A5CEC" w:rsidRDefault="001A5CEC" w:rsidP="00DA26D9">
      <w:pPr>
        <w:rPr>
          <w:lang w:val="en-GB"/>
        </w:rPr>
      </w:pPr>
    </w:p>
    <w:p w14:paraId="3A575C0E" w14:textId="066093A7" w:rsidR="004A7798" w:rsidRPr="001A5CEC" w:rsidRDefault="000263FC" w:rsidP="00DA26D9">
      <w:pPr>
        <w:rPr>
          <w:b/>
          <w:color w:val="000000" w:themeColor="text1"/>
          <w:sz w:val="28"/>
          <w:szCs w:val="28"/>
          <w:lang w:val="en-GB"/>
        </w:rPr>
      </w:pPr>
      <w:r w:rsidRPr="001A5CEC">
        <w:rPr>
          <w:b/>
          <w:color w:val="000000" w:themeColor="text1"/>
          <w:sz w:val="28"/>
          <w:szCs w:val="28"/>
          <w:lang w:val="en-GB"/>
        </w:rPr>
        <w:t>Tagging –</w:t>
      </w:r>
    </w:p>
    <w:p w14:paraId="5D4DDE1F" w14:textId="77777777" w:rsidR="000263FC" w:rsidRDefault="000263FC" w:rsidP="00DA26D9">
      <w:pPr>
        <w:rPr>
          <w:color w:val="000000" w:themeColor="text1"/>
          <w:lang w:val="en-GB"/>
        </w:rPr>
      </w:pPr>
    </w:p>
    <w:p w14:paraId="104D8448" w14:textId="77777777" w:rsidR="00B41197" w:rsidRP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ind w:left="22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8D87B74" w14:textId="017441BA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@return </w:t>
      </w:r>
      <w:proofErr w:type="gramStart"/>
      <w:r>
        <w:rPr>
          <w:rFonts w:ascii="Courier" w:eastAsia="Times New Roman" w:hAnsi="Courier" w:cs="Courier"/>
          <w:color w:val="1D262A"/>
          <w:sz w:val="26"/>
          <w:szCs w:val="26"/>
        </w:rPr>
        <w:t>an</w:t>
      </w:r>
      <w:proofErr w:type="gramEnd"/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</w:t>
      </w: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String value containing the tracking identifier</w:t>
      </w:r>
    </w:p>
    <w:p w14:paraId="7404B494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@brief Retrieves the analytics tracking identifier</w:t>
      </w:r>
    </w:p>
    <w:p w14:paraId="73908EBE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@note This method can cause a blocking network call and should not be used from a UI thread.</w:t>
      </w:r>
    </w:p>
    <w:p w14:paraId="0BC10E55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084F775F" w14:textId="77777777" w:rsidR="00B41197" w:rsidRPr="00BB5134" w:rsidRDefault="00B41197" w:rsidP="00B4119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String </w:t>
      </w:r>
      <w:proofErr w:type="spellStart"/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getTrackingIdentifier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(</w:t>
      </w:r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);</w:t>
      </w:r>
    </w:p>
    <w:p w14:paraId="6BA33C98" w14:textId="77777777" w:rsidR="00B41197" w:rsidRP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ind w:left="220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70587F30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E144AE7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</w:t>
      </w:r>
      <w:proofErr w:type="spellStart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>UnRegister</w:t>
      </w:r>
      <w:proofErr w:type="spellEnd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for the Tagging </w:t>
      </w:r>
      <w:proofErr w:type="gramStart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>data .</w:t>
      </w:r>
      <w:proofErr w:type="gramEnd"/>
    </w:p>
    <w:p w14:paraId="3B8A3A23" w14:textId="00D79D25" w:rsidR="00B41197" w:rsidRP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    </w:t>
      </w: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@</w:t>
      </w:r>
      <w:proofErr w:type="spellStart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>param</w:t>
      </w:r>
      <w:proofErr w:type="spellEnd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receiver </w:t>
      </w:r>
      <w:proofErr w:type="spellStart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>BroadcastReceiver</w:t>
      </w:r>
      <w:proofErr w:type="spellEnd"/>
    </w:p>
    <w:p w14:paraId="40E52FB9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lastRenderedPageBreak/>
        <w:t xml:space="preserve"> */</w:t>
      </w:r>
    </w:p>
    <w:p w14:paraId="3364B256" w14:textId="77777777" w:rsidR="00B41197" w:rsidRPr="00BB5134" w:rsidRDefault="00B41197" w:rsidP="00B4119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void </w:t>
      </w:r>
      <w:proofErr w:type="spellStart"/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unregisterTaggingData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(</w:t>
      </w:r>
      <w:proofErr w:type="spellStart"/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BroadcastReceiver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 receiver);</w:t>
      </w:r>
    </w:p>
    <w:p w14:paraId="391A56D3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42819E5D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01A53B18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 Register for the Tagging data.</w:t>
      </w:r>
    </w:p>
    <w:p w14:paraId="3AD8AB03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*</w:t>
      </w:r>
    </w:p>
    <w:p w14:paraId="25255AC6" w14:textId="6AB45075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* @</w:t>
      </w:r>
      <w:proofErr w:type="spellStart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>param</w:t>
      </w:r>
      <w:proofErr w:type="spellEnd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 xml:space="preserve"> receiver </w:t>
      </w:r>
      <w:proofErr w:type="spellStart"/>
      <w:r w:rsidRPr="00B41197">
        <w:rPr>
          <w:rFonts w:ascii="Courier" w:eastAsia="Times New Roman" w:hAnsi="Courier" w:cs="Courier"/>
          <w:color w:val="1D262A"/>
          <w:sz w:val="26"/>
          <w:szCs w:val="26"/>
        </w:rPr>
        <w:t>BroadcastReceiver</w:t>
      </w:r>
      <w:proofErr w:type="spellEnd"/>
    </w:p>
    <w:p w14:paraId="25182437" w14:textId="227F854E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300" w:lineRule="atLeast"/>
        <w:ind w:left="580"/>
        <w:rPr>
          <w:rFonts w:ascii="Courier" w:eastAsia="Times New Roman" w:hAnsi="Courier" w:cs="Courier"/>
          <w:color w:val="1D262A"/>
          <w:sz w:val="26"/>
          <w:szCs w:val="26"/>
        </w:rPr>
      </w:pPr>
      <w:r w:rsidRPr="00B41197">
        <w:rPr>
          <w:rFonts w:ascii="Courier" w:eastAsia="Times New Roman" w:hAnsi="Courier" w:cs="Courier"/>
          <w:color w:val="1D262A"/>
          <w:sz w:val="26"/>
          <w:szCs w:val="26"/>
        </w:rPr>
        <w:t>*/</w:t>
      </w:r>
    </w:p>
    <w:p w14:paraId="2A3213FE" w14:textId="77777777" w:rsidR="00B41197" w:rsidRPr="00BB5134" w:rsidRDefault="00B41197" w:rsidP="00B4119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void </w:t>
      </w:r>
      <w:proofErr w:type="spellStart"/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registerTaggingData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(</w:t>
      </w:r>
      <w:proofErr w:type="spellStart"/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BroadcastReceiver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 receiver);</w:t>
      </w:r>
    </w:p>
    <w:p w14:paraId="640A3EE1" w14:textId="77777777" w:rsid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664A8F32" w14:textId="178E3027" w:rsidR="00B41197" w:rsidRPr="001A5CEC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8"/>
          <w:szCs w:val="28"/>
        </w:rPr>
      </w:pPr>
      <w:r w:rsidRPr="001A5CEC">
        <w:rPr>
          <w:rFonts w:eastAsia="Times New Roman" w:cs="Arial"/>
          <w:b/>
          <w:color w:val="1D262A"/>
          <w:sz w:val="28"/>
          <w:szCs w:val="28"/>
        </w:rPr>
        <w:t>Secure Storage –</w:t>
      </w:r>
    </w:p>
    <w:p w14:paraId="1B256185" w14:textId="77777777" w:rsid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2ABAE72E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5F439EA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Checks if the device is rooted.</w:t>
      </w:r>
    </w:p>
    <w:p w14:paraId="402B8AA6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</w:t>
      </w:r>
    </w:p>
    <w:p w14:paraId="6172CB6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@return &lt;code&gt;true&lt;/code&gt; if the device is rooted, &lt;code&gt;false&lt;/code&gt; otherwise.</w:t>
      </w:r>
    </w:p>
    <w:p w14:paraId="0BF345F5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0ECF794F" w14:textId="07C9ACBB" w:rsidR="00240442" w:rsidRPr="00BB5134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1) String </w:t>
      </w:r>
      <w:proofErr w:type="spellStart"/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getDeviceCapability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(</w:t>
      </w:r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);</w:t>
      </w:r>
    </w:p>
    <w:p w14:paraId="486D931B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</w:p>
    <w:p w14:paraId="2EB1509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>/**</w:t>
      </w:r>
    </w:p>
    <w:p w14:paraId="636EA71F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 checks if device is secured with pin/password/pattern.</w:t>
      </w:r>
    </w:p>
    <w:p w14:paraId="270E356B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 @return &lt;code&gt;true&lt;/code&gt; if the device is secured with pin/pattern/password</w:t>
      </w:r>
    </w:p>
    <w:p w14:paraId="67240596" w14:textId="77777777" w:rsidR="00240442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color w:val="1D262A"/>
          <w:sz w:val="26"/>
          <w:szCs w:val="26"/>
        </w:rPr>
      </w:pPr>
      <w:r>
        <w:rPr>
          <w:rFonts w:ascii="Courier" w:eastAsia="Times New Roman" w:hAnsi="Courier" w:cs="Courier"/>
          <w:color w:val="1D262A"/>
          <w:sz w:val="26"/>
          <w:szCs w:val="26"/>
        </w:rPr>
        <w:t xml:space="preserve"> */</w:t>
      </w:r>
    </w:p>
    <w:p w14:paraId="6BF742C7" w14:textId="5EF42CB7" w:rsidR="00240442" w:rsidRPr="00BB5134" w:rsidRDefault="00240442" w:rsidP="00240442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eastAsia="Times New Roman" w:hAnsi="Courier" w:cs="Courier"/>
          <w:b/>
          <w:color w:val="1D262A"/>
          <w:sz w:val="26"/>
          <w:szCs w:val="26"/>
        </w:rPr>
      </w:pPr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2) </w:t>
      </w:r>
      <w:proofErr w:type="spell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boolean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 xml:space="preserve"> </w:t>
      </w:r>
      <w:proofErr w:type="spellStart"/>
      <w:proofErr w:type="gramStart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deviceHasPasscode</w:t>
      </w:r>
      <w:proofErr w:type="spell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(</w:t>
      </w:r>
      <w:proofErr w:type="gramEnd"/>
      <w:r w:rsidRPr="00BB5134">
        <w:rPr>
          <w:rFonts w:ascii="Courier" w:eastAsia="Times New Roman" w:hAnsi="Courier" w:cs="Courier"/>
          <w:b/>
          <w:color w:val="1D262A"/>
          <w:sz w:val="26"/>
          <w:szCs w:val="26"/>
        </w:rPr>
        <w:t>);</w:t>
      </w:r>
    </w:p>
    <w:p w14:paraId="0A6FBF8D" w14:textId="77777777" w:rsidR="00240442" w:rsidRDefault="00240442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44D9FAF8" w14:textId="77777777" w:rsidR="00B41197" w:rsidRDefault="00B41197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38BD5A62" w14:textId="77777777" w:rsidR="0031623E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534129C2" w14:textId="31EF4AB3" w:rsidR="0031623E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  <w:r>
        <w:rPr>
          <w:rFonts w:eastAsia="Times New Roman" w:cs="Arial"/>
          <w:b/>
          <w:color w:val="1D262A"/>
          <w:sz w:val="24"/>
          <w:szCs w:val="24"/>
        </w:rPr>
        <w:t xml:space="preserve">App </w:t>
      </w:r>
      <w:proofErr w:type="spellStart"/>
      <w:r>
        <w:rPr>
          <w:rFonts w:eastAsia="Times New Roman" w:cs="Arial"/>
          <w:b/>
          <w:color w:val="1D262A"/>
          <w:sz w:val="24"/>
          <w:szCs w:val="24"/>
        </w:rPr>
        <w:t>Config</w:t>
      </w:r>
      <w:proofErr w:type="spellEnd"/>
      <w:r>
        <w:rPr>
          <w:rFonts w:eastAsia="Times New Roman" w:cs="Arial"/>
          <w:b/>
          <w:color w:val="1D262A"/>
          <w:sz w:val="24"/>
          <w:szCs w:val="24"/>
        </w:rPr>
        <w:t xml:space="preserve"> </w:t>
      </w:r>
      <w:proofErr w:type="gramStart"/>
      <w:r>
        <w:rPr>
          <w:rFonts w:eastAsia="Times New Roman" w:cs="Arial"/>
          <w:b/>
          <w:color w:val="1D262A"/>
          <w:sz w:val="24"/>
          <w:szCs w:val="24"/>
        </w:rPr>
        <w:t>Changes :</w:t>
      </w:r>
      <w:proofErr w:type="gramEnd"/>
      <w:r>
        <w:rPr>
          <w:rFonts w:eastAsia="Times New Roman" w:cs="Arial"/>
          <w:b/>
          <w:color w:val="1D262A"/>
          <w:sz w:val="24"/>
          <w:szCs w:val="24"/>
        </w:rPr>
        <w:t xml:space="preserve"> </w:t>
      </w:r>
    </w:p>
    <w:p w14:paraId="79D9C1DE" w14:textId="77777777" w:rsidR="0031623E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19E96042" w14:textId="77777777" w:rsidR="00B93EF2" w:rsidRDefault="0031623E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eastAsia="Times New Roman" w:cs="Arial"/>
          <w:b/>
          <w:color w:val="1D262A"/>
          <w:sz w:val="24"/>
          <w:szCs w:val="24"/>
        </w:rPr>
        <w:t xml:space="preserve">  </w:t>
      </w:r>
      <w:r w:rsidR="00B93EF2">
        <w:rPr>
          <w:rFonts w:ascii="Courier" w:eastAsia="Times New Roman" w:hAnsi="Courier" w:cs="Courier"/>
          <w:color w:val="000000"/>
          <w:sz w:val="24"/>
          <w:szCs w:val="24"/>
        </w:rPr>
        <w:t>"</w:t>
      </w:r>
      <w:proofErr w:type="spellStart"/>
      <w:r w:rsidR="00B93EF2">
        <w:rPr>
          <w:rFonts w:ascii="Courier" w:eastAsia="Times New Roman" w:hAnsi="Courier" w:cs="Courier"/>
          <w:color w:val="000000"/>
          <w:sz w:val="24"/>
          <w:szCs w:val="24"/>
        </w:rPr>
        <w:t>appinfra</w:t>
      </w:r>
      <w:proofErr w:type="spellEnd"/>
      <w:proofErr w:type="gramStart"/>
      <w:r w:rsidR="00B93EF2">
        <w:rPr>
          <w:rFonts w:ascii="Courier" w:eastAsia="Times New Roman" w:hAnsi="Courier" w:cs="Courier"/>
          <w:color w:val="000000"/>
          <w:sz w:val="24"/>
          <w:szCs w:val="24"/>
        </w:rPr>
        <w:t>":{</w:t>
      </w:r>
      <w:proofErr w:type="gramEnd"/>
    </w:p>
    <w:p w14:paraId="291E72CF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appidentity.micrositeId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 "77001",</w:t>
      </w:r>
    </w:p>
    <w:p w14:paraId="102736D5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appidentity.sector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 "b2c",</w:t>
      </w:r>
    </w:p>
    <w:p w14:paraId="4B6F55BB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appidentity.appState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 "production",</w:t>
      </w:r>
    </w:p>
    <w:p w14:paraId="0938C44C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appidentity.serviceDiscoveryEnvironment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 "production",</w:t>
      </w:r>
    </w:p>
    <w:p w14:paraId="61CF5785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restclient.cacheSizeInKB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 51200,</w:t>
      </w:r>
    </w:p>
    <w:p w14:paraId="6A5D8732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tagging.sensitiveData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 ["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bundleId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", "language"] ,</w:t>
      </w:r>
    </w:p>
    <w:p w14:paraId="21186900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abtest.precache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":["philipsmobileappabtest1content","philipsmobileappabtest1success"],</w:t>
      </w:r>
    </w:p>
    <w:p w14:paraId="4080E4B0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"contentLoader.limitSize":100,</w:t>
      </w:r>
    </w:p>
    <w:p w14:paraId="2BD21CE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servicediscovery.platformMicrositeId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":"77000",</w:t>
      </w:r>
    </w:p>
    <w:p w14:paraId="36AC02D8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servicediscovery.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platformEnvironment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":"production",</w:t>
      </w:r>
    </w:p>
    <w:p w14:paraId="7FF5D708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lastRenderedPageBreak/>
        <w:t xml:space="preserve">  "</w:t>
      </w:r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servicediscovery.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propositionEnabled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":true,</w:t>
      </w:r>
    </w:p>
    <w:p w14:paraId="15474173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appconfig.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cloudServiceId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appinfra.appconfigdownload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",</w:t>
      </w:r>
    </w:p>
    <w:p w14:paraId="69A68FD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timesync.ntp.hosts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":["0.pool.ntp.org","1.pool.ntp.org","2.pool.ntp.org","3.pool.ntp.org","0.cn.pool.ntp.org"],</w:t>
      </w:r>
    </w:p>
    <w:p w14:paraId="35E96514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"LANGUAGEPACK.SERVICEID":"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appinfra.languagepack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",</w:t>
      </w:r>
    </w:p>
    <w:p w14:paraId="55D783A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logging.releaseConfig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":{</w:t>
      </w:r>
    </w:p>
    <w:p w14:paraId="47E2CA9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fileName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":"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AppInfraLog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",</w:t>
      </w:r>
    </w:p>
    <w:p w14:paraId="6283587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"numberOfFiles":5,</w:t>
      </w:r>
    </w:p>
    <w:p w14:paraId="63E614B0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"fileSizeInBytes":50000,</w:t>
      </w:r>
    </w:p>
    <w:p w14:paraId="0CB49203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logLevel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":"Off",</w:t>
      </w:r>
    </w:p>
    <w:p w14:paraId="06522A0D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fileLogEnabled</w:t>
      </w:r>
      <w:proofErr w:type="spellEnd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":false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,</w:t>
      </w:r>
    </w:p>
    <w:p w14:paraId="1923E79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consoleLogEnabled</w:t>
      </w:r>
      <w:proofErr w:type="spellEnd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":true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,</w:t>
      </w:r>
    </w:p>
    <w:p w14:paraId="1178BF3D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componentLevelLogEnabled</w:t>
      </w:r>
      <w:proofErr w:type="spellEnd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":false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,</w:t>
      </w:r>
    </w:p>
    <w:p w14:paraId="604D34C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componentIds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": [</w:t>
      </w:r>
    </w:p>
    <w:p w14:paraId="0CEF1AF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DemoAppInfra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",</w:t>
      </w:r>
    </w:p>
    <w:p w14:paraId="4BEAAA62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"Registration"</w:t>
      </w:r>
    </w:p>
    <w:p w14:paraId="049748F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]</w:t>
      </w:r>
    </w:p>
    <w:p w14:paraId="3AD723FE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},</w:t>
      </w:r>
    </w:p>
    <w:p w14:paraId="6A8C8F34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"</w:t>
      </w:r>
      <w:proofErr w:type="spellStart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logging.debugConfig</w:t>
      </w:r>
      <w:proofErr w:type="spellEnd"/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":{</w:t>
      </w:r>
    </w:p>
    <w:p w14:paraId="2D5EA61E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fileName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":"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AppInfraLog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",</w:t>
      </w:r>
    </w:p>
    <w:p w14:paraId="231799C7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"numberOfFiles":5,</w:t>
      </w:r>
    </w:p>
    <w:p w14:paraId="5B7328B4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"fileSizeInBytes":50000,</w:t>
      </w:r>
    </w:p>
    <w:p w14:paraId="6BED712E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logLevel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":"All",</w:t>
      </w:r>
    </w:p>
    <w:p w14:paraId="0F1BF237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fileLogEnabled</w:t>
      </w:r>
      <w:proofErr w:type="spellEnd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":false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,</w:t>
      </w:r>
    </w:p>
    <w:p w14:paraId="3E27EF3D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consoleLogEnabled</w:t>
      </w:r>
      <w:proofErr w:type="spellEnd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":true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,</w:t>
      </w:r>
    </w:p>
    <w:p w14:paraId="1D11C70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componentLevelLogEnabled</w:t>
      </w:r>
      <w:proofErr w:type="spellEnd"/>
      <w:proofErr w:type="gramStart"/>
      <w:r>
        <w:rPr>
          <w:rFonts w:ascii="Courier" w:eastAsia="Times New Roman" w:hAnsi="Courier" w:cs="Courier"/>
          <w:color w:val="000000"/>
          <w:sz w:val="24"/>
          <w:szCs w:val="24"/>
        </w:rPr>
        <w:t>":false</w:t>
      </w:r>
      <w:proofErr w:type="gramEnd"/>
      <w:r>
        <w:rPr>
          <w:rFonts w:ascii="Courier" w:eastAsia="Times New Roman" w:hAnsi="Courier" w:cs="Courier"/>
          <w:color w:val="000000"/>
          <w:sz w:val="24"/>
          <w:szCs w:val="24"/>
        </w:rPr>
        <w:t>,</w:t>
      </w:r>
    </w:p>
    <w:p w14:paraId="4E0D6FDF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componentIds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": [</w:t>
      </w:r>
    </w:p>
    <w:p w14:paraId="7489A26A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</w:t>
      </w:r>
      <w:proofErr w:type="spellStart"/>
      <w:r>
        <w:rPr>
          <w:rFonts w:ascii="Courier" w:eastAsia="Times New Roman" w:hAnsi="Courier" w:cs="Courier"/>
          <w:color w:val="000000"/>
          <w:sz w:val="24"/>
          <w:szCs w:val="24"/>
        </w:rPr>
        <w:t>DemoAppInfra</w:t>
      </w:r>
      <w:proofErr w:type="spellEnd"/>
      <w:r>
        <w:rPr>
          <w:rFonts w:ascii="Courier" w:eastAsia="Times New Roman" w:hAnsi="Courier" w:cs="Courier"/>
          <w:color w:val="000000"/>
          <w:sz w:val="24"/>
          <w:szCs w:val="24"/>
        </w:rPr>
        <w:t>",</w:t>
      </w:r>
    </w:p>
    <w:p w14:paraId="5F28A5A1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  "Registration","component1"</w:t>
      </w:r>
    </w:p>
    <w:p w14:paraId="35670BB3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  ]</w:t>
      </w:r>
    </w:p>
    <w:p w14:paraId="4D388F51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 xml:space="preserve">  }</w:t>
      </w:r>
    </w:p>
    <w:p w14:paraId="0DDF0699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</w:p>
    <w:p w14:paraId="400CCBD6" w14:textId="77777777" w:rsidR="00B93EF2" w:rsidRDefault="00B93EF2" w:rsidP="00B93EF2">
      <w:pPr>
        <w:widowControl w:val="0"/>
        <w:autoSpaceDE w:val="0"/>
        <w:autoSpaceDN w:val="0"/>
        <w:adjustRightInd w:val="0"/>
        <w:spacing w:after="0" w:line="280" w:lineRule="atLeast"/>
        <w:rPr>
          <w:rFonts w:ascii="Courier" w:eastAsia="Times New Roman" w:hAnsi="Courier" w:cs="Courier"/>
          <w:color w:val="000000"/>
          <w:sz w:val="24"/>
          <w:szCs w:val="24"/>
        </w:rPr>
      </w:pPr>
      <w:r>
        <w:rPr>
          <w:rFonts w:ascii="Courier" w:eastAsia="Times New Roman" w:hAnsi="Courier" w:cs="Courier"/>
          <w:color w:val="000000"/>
          <w:sz w:val="24"/>
          <w:szCs w:val="24"/>
        </w:rPr>
        <w:t>}</w:t>
      </w:r>
    </w:p>
    <w:p w14:paraId="441181FB" w14:textId="6EB44290" w:rsidR="0031623E" w:rsidRPr="00B41197" w:rsidRDefault="0031623E" w:rsidP="00B41197">
      <w:pPr>
        <w:widowControl w:val="0"/>
        <w:autoSpaceDE w:val="0"/>
        <w:autoSpaceDN w:val="0"/>
        <w:adjustRightInd w:val="0"/>
        <w:spacing w:after="0" w:line="300" w:lineRule="atLeast"/>
        <w:rPr>
          <w:rFonts w:eastAsia="Times New Roman" w:cs="Arial"/>
          <w:b/>
          <w:color w:val="1D262A"/>
          <w:sz w:val="24"/>
          <w:szCs w:val="24"/>
        </w:rPr>
      </w:pPr>
    </w:p>
    <w:p w14:paraId="5E35D216" w14:textId="77777777" w:rsidR="00B41197" w:rsidRPr="00B41197" w:rsidRDefault="00B41197" w:rsidP="00B41197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580"/>
        <w:rPr>
          <w:rFonts w:ascii="Helvetica Neue" w:eastAsia="Times New Roman" w:hAnsi="Helvetica Neue" w:cs="Helvetica Neue"/>
          <w:color w:val="000000"/>
          <w:sz w:val="24"/>
          <w:szCs w:val="24"/>
        </w:rPr>
      </w:pPr>
    </w:p>
    <w:p w14:paraId="0F4F37C3" w14:textId="3C3FDF10" w:rsidR="000263FC" w:rsidRPr="000263FC" w:rsidRDefault="000263FC" w:rsidP="00B41197">
      <w:pPr>
        <w:pStyle w:val="ListParagraph"/>
        <w:ind w:left="580"/>
        <w:rPr>
          <w:color w:val="000000" w:themeColor="text1"/>
          <w:lang w:val="en-GB"/>
        </w:rPr>
      </w:pPr>
    </w:p>
    <w:p w14:paraId="52C64D9E" w14:textId="77777777" w:rsidR="00FB278B" w:rsidRPr="000B7789" w:rsidRDefault="00987D9E" w:rsidP="00054030">
      <w:pPr>
        <w:pStyle w:val="Heading2"/>
      </w:pPr>
      <w:bookmarkStart w:id="1" w:name="_Toc467593663"/>
      <w:r>
        <w:t>Defects Solved</w:t>
      </w:r>
      <w:bookmarkEnd w:id="1"/>
    </w:p>
    <w:p w14:paraId="38E71230" w14:textId="01A0C933" w:rsidR="004A7798" w:rsidRDefault="003D3E5B" w:rsidP="00987D9E">
      <w:pPr>
        <w:rPr>
          <w:color w:val="000000" w:themeColor="text1"/>
          <w:sz w:val="24"/>
          <w:szCs w:val="24"/>
          <w:lang w:val="en-GB"/>
        </w:rPr>
      </w:pPr>
      <w:r w:rsidRPr="003D3E5B">
        <w:rPr>
          <w:color w:val="000000" w:themeColor="text1"/>
          <w:sz w:val="24"/>
          <w:szCs w:val="24"/>
          <w:lang w:val="en-GB"/>
        </w:rPr>
        <w:t xml:space="preserve">27239 – </w:t>
      </w:r>
      <w:proofErr w:type="spellStart"/>
      <w:r w:rsidRPr="003D3E5B">
        <w:rPr>
          <w:color w:val="000000" w:themeColor="text1"/>
          <w:sz w:val="24"/>
          <w:szCs w:val="24"/>
          <w:lang w:val="en-GB"/>
        </w:rPr>
        <w:t>Appstate</w:t>
      </w:r>
      <w:proofErr w:type="spellEnd"/>
      <w:r w:rsidRPr="003D3E5B">
        <w:rPr>
          <w:color w:val="000000" w:themeColor="text1"/>
          <w:sz w:val="24"/>
          <w:szCs w:val="24"/>
          <w:lang w:val="en-GB"/>
        </w:rPr>
        <w:t xml:space="preserve"> under </w:t>
      </w:r>
      <w:proofErr w:type="spellStart"/>
      <w:r w:rsidRPr="003D3E5B">
        <w:rPr>
          <w:color w:val="000000" w:themeColor="text1"/>
          <w:sz w:val="24"/>
          <w:szCs w:val="24"/>
          <w:lang w:val="en-GB"/>
        </w:rPr>
        <w:t>appidentity</w:t>
      </w:r>
      <w:proofErr w:type="spellEnd"/>
      <w:r w:rsidRPr="003D3E5B">
        <w:rPr>
          <w:color w:val="000000" w:themeColor="text1"/>
          <w:sz w:val="24"/>
          <w:szCs w:val="24"/>
          <w:lang w:val="en-GB"/>
        </w:rPr>
        <w:t xml:space="preserve"> does not reflect the accurate state of the app.</w:t>
      </w:r>
    </w:p>
    <w:p w14:paraId="10534E2C" w14:textId="261A79E0" w:rsidR="003D3E5B" w:rsidRDefault="003D3E5B" w:rsidP="00987D9E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18927 – unable to create content loader.</w:t>
      </w:r>
    </w:p>
    <w:p w14:paraId="60C2526D" w14:textId="5A8030B4" w:rsidR="003D3E5B" w:rsidRDefault="003D3E5B" w:rsidP="00987D9E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17021 – fixed test case issue.</w:t>
      </w:r>
    </w:p>
    <w:p w14:paraId="01F5C4D6" w14:textId="2F14D3F3" w:rsidR="008244C3" w:rsidRDefault="008244C3" w:rsidP="00987D9E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23458 – Logs from adobe </w:t>
      </w:r>
      <w:proofErr w:type="spellStart"/>
      <w:r>
        <w:rPr>
          <w:color w:val="000000" w:themeColor="text1"/>
          <w:sz w:val="24"/>
          <w:szCs w:val="24"/>
          <w:lang w:val="en-GB"/>
        </w:rPr>
        <w:t>sdk</w:t>
      </w:r>
      <w:proofErr w:type="spellEnd"/>
      <w:r>
        <w:rPr>
          <w:color w:val="000000" w:themeColor="text1"/>
          <w:sz w:val="24"/>
          <w:szCs w:val="24"/>
          <w:lang w:val="en-GB"/>
        </w:rPr>
        <w:t xml:space="preserve"> are see in production build</w:t>
      </w:r>
      <w:bookmarkStart w:id="2" w:name="_GoBack"/>
      <w:bookmarkEnd w:id="2"/>
    </w:p>
    <w:p w14:paraId="02D95524" w14:textId="18FE8587" w:rsidR="003D3E5B" w:rsidRPr="003D3E5B" w:rsidRDefault="003D3E5B" w:rsidP="00987D9E">
      <w:pPr>
        <w:rPr>
          <w:color w:val="000000" w:themeColor="text1"/>
          <w:sz w:val="24"/>
          <w:szCs w:val="24"/>
          <w:lang w:val="en-GB"/>
        </w:rPr>
      </w:pPr>
    </w:p>
    <w:p w14:paraId="36DEBF64" w14:textId="77777777" w:rsidR="00DA26D9" w:rsidRPr="004C6F79" w:rsidRDefault="00DA26D9" w:rsidP="00987D9E">
      <w:pPr>
        <w:rPr>
          <w:i/>
          <w:color w:val="C0504D" w:themeColor="accent2"/>
          <w:lang w:val="en-GB"/>
        </w:rPr>
      </w:pPr>
    </w:p>
    <w:p w14:paraId="1DDB71EF" w14:textId="77777777" w:rsidR="00FB278B" w:rsidRDefault="00021A8D" w:rsidP="00054030">
      <w:pPr>
        <w:pStyle w:val="Heading2"/>
      </w:pPr>
      <w:bookmarkStart w:id="3" w:name="_Toc467593664"/>
      <w:r>
        <w:t>Residual Anomalies</w:t>
      </w:r>
      <w:bookmarkEnd w:id="3"/>
      <w:r>
        <w:t xml:space="preserve"> </w:t>
      </w:r>
    </w:p>
    <w:p w14:paraId="76C8F1F0" w14:textId="43B2A260" w:rsidR="00FB278B" w:rsidRPr="004C6F79" w:rsidRDefault="00FB278B" w:rsidP="00FB278B">
      <w:pPr>
        <w:rPr>
          <w:i/>
          <w:color w:val="C0504D" w:themeColor="accent2"/>
          <w:lang w:val="en-GB"/>
        </w:rPr>
      </w:pPr>
      <w:r w:rsidRPr="004C6F79">
        <w:rPr>
          <w:i/>
          <w:color w:val="C0504D" w:themeColor="accent2"/>
          <w:lang w:val="en-GB"/>
        </w:rPr>
        <w:t>&lt; Summarize the</w:t>
      </w:r>
      <w:r w:rsidR="00021A8D">
        <w:rPr>
          <w:i/>
          <w:color w:val="C0504D" w:themeColor="accent2"/>
          <w:lang w:val="en-GB"/>
        </w:rPr>
        <w:t xml:space="preserve"> remaining </w:t>
      </w:r>
      <w:r w:rsidR="00500668">
        <w:rPr>
          <w:i/>
          <w:color w:val="C0504D" w:themeColor="accent2"/>
          <w:lang w:val="en-GB"/>
        </w:rPr>
        <w:t>defects</w:t>
      </w:r>
      <w:r w:rsidRPr="004C6F79">
        <w:rPr>
          <w:i/>
          <w:color w:val="C0504D" w:themeColor="accent2"/>
          <w:lang w:val="en-GB"/>
        </w:rPr>
        <w:t>.</w:t>
      </w:r>
      <w:r w:rsidR="00021A8D">
        <w:rPr>
          <w:i/>
          <w:color w:val="C0504D" w:themeColor="accent2"/>
          <w:lang w:val="en-GB"/>
        </w:rPr>
        <w:t xml:space="preserve"> </w:t>
      </w:r>
      <w:r w:rsidR="00DA26D9">
        <w:rPr>
          <w:i/>
          <w:color w:val="C0504D" w:themeColor="accent2"/>
          <w:lang w:val="en-GB"/>
        </w:rPr>
        <w:t xml:space="preserve">The summary shall be text, </w:t>
      </w:r>
      <w:r w:rsidR="00DA26D9" w:rsidRPr="00DE7995">
        <w:rPr>
          <w:b/>
          <w:i/>
          <w:color w:val="C0504D" w:themeColor="accent2"/>
          <w:u w:val="single"/>
          <w:lang w:val="en-GB"/>
        </w:rPr>
        <w:t>no</w:t>
      </w:r>
      <w:r w:rsidR="00DA26D9">
        <w:rPr>
          <w:i/>
          <w:color w:val="C0504D" w:themeColor="accent2"/>
          <w:lang w:val="en-GB"/>
        </w:rPr>
        <w:t xml:space="preserve"> URL is allowed &gt; </w:t>
      </w:r>
    </w:p>
    <w:p w14:paraId="4B852CB6" w14:textId="77777777" w:rsidR="004A7798" w:rsidRPr="004A7798" w:rsidRDefault="004A7798" w:rsidP="004A7798">
      <w:pPr>
        <w:rPr>
          <w:i/>
          <w:color w:val="C0504D" w:themeColor="accent2"/>
          <w:lang w:val="en-GB"/>
        </w:rPr>
      </w:pPr>
      <w:r>
        <w:rPr>
          <w:i/>
          <w:color w:val="C0504D" w:themeColor="accent2"/>
          <w:lang w:val="en-GB"/>
        </w:rPr>
        <w:t>&lt;Have a list of iOS and for Android, when applicable.&gt;</w:t>
      </w:r>
    </w:p>
    <w:p w14:paraId="2037891B" w14:textId="5F551609" w:rsidR="00FB06DC" w:rsidRPr="004A7798" w:rsidRDefault="00FB06DC" w:rsidP="007F1B86">
      <w:pPr>
        <w:rPr>
          <w:color w:val="FF0000"/>
          <w:lang w:val="en-GB"/>
        </w:rPr>
      </w:pPr>
    </w:p>
    <w:p w14:paraId="5E3B44A0" w14:textId="1CC2520A" w:rsidR="00DA26D9" w:rsidRDefault="00DA26D9" w:rsidP="00DA26D9">
      <w:pPr>
        <w:pStyle w:val="Heading2"/>
      </w:pPr>
      <w:r>
        <w:t>Location</w:t>
      </w:r>
    </w:p>
    <w:p w14:paraId="6CCD59BD" w14:textId="3FF82A33" w:rsidR="00DA26D9" w:rsidRDefault="00DA26D9" w:rsidP="00DA26D9"/>
    <w:p w14:paraId="07EC2312" w14:textId="592D3A66" w:rsidR="00BF1295" w:rsidRDefault="00C3321E" w:rsidP="00DA26D9">
      <w:r>
        <w:t xml:space="preserve">Android </w:t>
      </w:r>
      <w:r w:rsidR="00BF1295">
        <w:t xml:space="preserve">Source code - </w:t>
      </w:r>
      <w:hyperlink r:id="rId11" w:history="1">
        <w:r w:rsidR="00BF1295" w:rsidRPr="00CD5D00">
          <w:rPr>
            <w:rStyle w:val="Hyperlink"/>
          </w:rPr>
          <w:t>http://tfsemea1.ta.philips.com:8080/tfs/TPC_Region24/CDP2/_git/ail-android-appinfra</w:t>
        </w:r>
      </w:hyperlink>
    </w:p>
    <w:p w14:paraId="37DB801C" w14:textId="37264920" w:rsidR="00BF1295" w:rsidRDefault="00C3321E" w:rsidP="00DA26D9">
      <w:r>
        <w:t xml:space="preserve">Android </w:t>
      </w:r>
      <w:r w:rsidR="00BF1295">
        <w:t xml:space="preserve">Documents - </w:t>
      </w:r>
      <w:hyperlink r:id="rId12" w:history="1">
        <w:r w:rsidR="00BF1295" w:rsidRPr="00CD5D00">
          <w:rPr>
            <w:rStyle w:val="Hyperlink"/>
          </w:rPr>
          <w:t>http://tfsemea1.ta.philips.com:8080/tfs/TPC_Region24/CDP2/_git/ail-android-appinfra?path=%2FDocuments%2FExternal&amp;version=GBdevelop&amp;_a=contents</w:t>
        </w:r>
      </w:hyperlink>
    </w:p>
    <w:p w14:paraId="4B522556" w14:textId="77777777" w:rsidR="0088331D" w:rsidRDefault="0088331D" w:rsidP="0088331D">
      <w:pPr>
        <w:rPr>
          <w:i/>
          <w:color w:val="C0504D" w:themeColor="accent2"/>
          <w:lang w:val="en-GB"/>
        </w:rPr>
      </w:pPr>
    </w:p>
    <w:p w14:paraId="2C10496A" w14:textId="77777777" w:rsidR="0088331D" w:rsidRDefault="0088331D" w:rsidP="0088331D">
      <w:pPr>
        <w:rPr>
          <w:i/>
          <w:color w:val="C0504D" w:themeColor="accent2"/>
          <w:lang w:val="en-GB"/>
        </w:rPr>
      </w:pPr>
      <w:r>
        <w:rPr>
          <w:i/>
          <w:color w:val="C0504D" w:themeColor="accent2"/>
          <w:lang w:val="en-GB"/>
        </w:rPr>
        <w:t xml:space="preserve">Android </w:t>
      </w:r>
      <w:proofErr w:type="spellStart"/>
      <w:r>
        <w:rPr>
          <w:i/>
          <w:color w:val="C0504D" w:themeColor="accent2"/>
          <w:lang w:val="en-GB"/>
        </w:rPr>
        <w:t>Artifactory</w:t>
      </w:r>
      <w:proofErr w:type="spellEnd"/>
      <w:r>
        <w:rPr>
          <w:i/>
          <w:color w:val="C0504D" w:themeColor="accent2"/>
          <w:lang w:val="en-GB"/>
        </w:rPr>
        <w:t xml:space="preserve"> </w:t>
      </w:r>
      <w:proofErr w:type="gramStart"/>
      <w:r>
        <w:rPr>
          <w:i/>
          <w:color w:val="C0504D" w:themeColor="accent2"/>
          <w:lang w:val="en-GB"/>
        </w:rPr>
        <w:t>link :</w:t>
      </w:r>
      <w:proofErr w:type="gramEnd"/>
    </w:p>
    <w:p w14:paraId="07DD2E9E" w14:textId="77777777" w:rsidR="0088331D" w:rsidRDefault="00645876" w:rsidP="0088331D">
      <w:pPr>
        <w:rPr>
          <w:i/>
          <w:color w:val="C0504D" w:themeColor="accent2"/>
          <w:lang w:val="en-GB"/>
        </w:rPr>
      </w:pPr>
      <w:hyperlink r:id="rId13" w:history="1">
        <w:r w:rsidR="0088331D" w:rsidRPr="00AF564F">
          <w:rPr>
            <w:rStyle w:val="Hyperlink"/>
            <w:i/>
            <w:lang w:val="en-GB"/>
          </w:rPr>
          <w:t>http://maartens-mini.ddns.htc.nl.philips.com:8081/artifactory/simple/libs-snapshot-local-android/com/philips/cdp/AppInfra/</w:t>
        </w:r>
      </w:hyperlink>
    </w:p>
    <w:p w14:paraId="1AB4FB10" w14:textId="77777777" w:rsidR="0088331D" w:rsidRDefault="0088331D" w:rsidP="00DA26D9"/>
    <w:p w14:paraId="3661B39D" w14:textId="77777777" w:rsidR="00BF1295" w:rsidRDefault="00BF1295" w:rsidP="00DA26D9"/>
    <w:p w14:paraId="14F7A394" w14:textId="66617DD7" w:rsidR="004A7798" w:rsidRDefault="004A7798" w:rsidP="00DA26D9">
      <w:pPr>
        <w:rPr>
          <w:i/>
          <w:color w:val="C0504D" w:themeColor="accent2"/>
          <w:lang w:val="en-GB"/>
        </w:rPr>
      </w:pPr>
    </w:p>
    <w:p w14:paraId="45258A61" w14:textId="1141FDF5" w:rsidR="00DB5E7D" w:rsidRDefault="00DB5E7D" w:rsidP="00DB5E7D">
      <w:pPr>
        <w:pStyle w:val="Heading2"/>
        <w:rPr>
          <w:lang w:val="en-GB"/>
        </w:rPr>
      </w:pPr>
      <w:r>
        <w:rPr>
          <w:lang w:val="en-GB"/>
        </w:rPr>
        <w:t>Open Source licenses</w:t>
      </w:r>
    </w:p>
    <w:p w14:paraId="2BB851FC" w14:textId="697AF84F" w:rsidR="00DB5E7D" w:rsidRDefault="00DB5E7D" w:rsidP="00DB5E7D">
      <w:pPr>
        <w:rPr>
          <w:lang w:val="en-GB"/>
        </w:rPr>
      </w:pPr>
    </w:p>
    <w:p w14:paraId="08A28FBF" w14:textId="127AC2D3" w:rsidR="00BF1295" w:rsidRDefault="00C3321E" w:rsidP="00DB5E7D">
      <w:pPr>
        <w:rPr>
          <w:lang w:val="en-GB"/>
        </w:rPr>
      </w:pPr>
      <w:r>
        <w:rPr>
          <w:lang w:val="en-GB"/>
        </w:rPr>
        <w:t xml:space="preserve">Android </w:t>
      </w:r>
      <w:r w:rsidR="00BF1295">
        <w:rPr>
          <w:lang w:val="en-GB"/>
        </w:rPr>
        <w:t xml:space="preserve">Open source file -  </w:t>
      </w:r>
      <w:hyperlink r:id="rId14" w:history="1">
        <w:r w:rsidR="00BF1295" w:rsidRPr="00CD5D00">
          <w:rPr>
            <w:rStyle w:val="Hyperlink"/>
            <w:lang w:val="en-GB"/>
          </w:rPr>
          <w:t>http://tfsemea1.ta.philips.com:8080/tfs/TPC_Region24/CDP2/_git/ail-android-appinfra?path=%2FDocuments%2FExternal&amp;version=GBdevelop&amp;_a=contents</w:t>
        </w:r>
      </w:hyperlink>
    </w:p>
    <w:p w14:paraId="4D25C2EC" w14:textId="77777777" w:rsidR="00BF1295" w:rsidRDefault="00BF1295" w:rsidP="00DB5E7D">
      <w:pPr>
        <w:rPr>
          <w:lang w:val="en-GB"/>
        </w:rPr>
      </w:pPr>
    </w:p>
    <w:p w14:paraId="03138D1B" w14:textId="77777777" w:rsidR="00DB5E7D" w:rsidRPr="00DB5E7D" w:rsidRDefault="00DB5E7D" w:rsidP="00DB5E7D">
      <w:pPr>
        <w:rPr>
          <w:lang w:val="en-GB"/>
        </w:rPr>
      </w:pPr>
    </w:p>
    <w:sectPr w:rsidR="00DB5E7D" w:rsidRPr="00DB5E7D" w:rsidSect="007A7D73"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8E4F7" w14:textId="77777777" w:rsidR="00645876" w:rsidRDefault="00645876">
      <w:r>
        <w:separator/>
      </w:r>
    </w:p>
    <w:p w14:paraId="2474BE92" w14:textId="77777777" w:rsidR="00645876" w:rsidRDefault="00645876"/>
    <w:p w14:paraId="2DBFB950" w14:textId="77777777" w:rsidR="00645876" w:rsidRDefault="00645876" w:rsidP="00EF70B1"/>
    <w:p w14:paraId="2F34F679" w14:textId="77777777" w:rsidR="00645876" w:rsidRDefault="00645876" w:rsidP="00EF70B1"/>
    <w:p w14:paraId="1DE05394" w14:textId="77777777" w:rsidR="00645876" w:rsidRDefault="00645876" w:rsidP="00EF70B1"/>
    <w:p w14:paraId="41F32384" w14:textId="77777777" w:rsidR="00645876" w:rsidRDefault="00645876" w:rsidP="00EF70B1"/>
    <w:p w14:paraId="27A6551F" w14:textId="77777777" w:rsidR="00645876" w:rsidRDefault="00645876" w:rsidP="00214BFF"/>
  </w:endnote>
  <w:endnote w:type="continuationSeparator" w:id="0">
    <w:p w14:paraId="61F8DE9E" w14:textId="77777777" w:rsidR="00645876" w:rsidRDefault="00645876">
      <w:r>
        <w:continuationSeparator/>
      </w:r>
    </w:p>
    <w:p w14:paraId="238135A2" w14:textId="77777777" w:rsidR="00645876" w:rsidRDefault="00645876"/>
    <w:p w14:paraId="2EF34059" w14:textId="77777777" w:rsidR="00645876" w:rsidRDefault="00645876" w:rsidP="00EF70B1"/>
    <w:p w14:paraId="44F86E86" w14:textId="77777777" w:rsidR="00645876" w:rsidRDefault="00645876" w:rsidP="00EF70B1"/>
    <w:p w14:paraId="09B4DC81" w14:textId="77777777" w:rsidR="00645876" w:rsidRDefault="00645876" w:rsidP="00EF70B1"/>
    <w:p w14:paraId="7A7C01D3" w14:textId="77777777" w:rsidR="00645876" w:rsidRDefault="00645876" w:rsidP="00EF70B1"/>
    <w:p w14:paraId="025EE801" w14:textId="77777777" w:rsidR="00645876" w:rsidRDefault="00645876" w:rsidP="00214BFF"/>
  </w:endnote>
  <w:endnote w:type="continuationNotice" w:id="1">
    <w:p w14:paraId="5AE01D8A" w14:textId="77777777" w:rsidR="00645876" w:rsidRDefault="0064587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442C8080" w:rsidR="00E310C2" w:rsidRPr="005B762F" w:rsidRDefault="00A34AC3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32EEB6AD" w14:textId="77777777" w:rsidR="00E310C2" w:rsidRPr="00692864" w:rsidRDefault="00E310C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0AE2C751" w14:textId="52782CCF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3905384E" w14:textId="50C02E4C" w:rsidR="00E310C2" w:rsidRPr="00692864" w:rsidRDefault="00F63137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E310C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7048E653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6648338C" w:rsidR="00E310C2" w:rsidRPr="00692864" w:rsidRDefault="00A34AC3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</w:t>
          </w:r>
          <w:proofErr w:type="spellStart"/>
          <w:r>
            <w:rPr>
              <w:rFonts w:cs="Arial"/>
              <w:szCs w:val="16"/>
            </w:rPr>
            <w:t>m.n</w:t>
          </w:r>
          <w:proofErr w:type="spellEnd"/>
          <w:r>
            <w:rPr>
              <w:rFonts w:cs="Arial"/>
              <w:szCs w:val="16"/>
            </w:rPr>
            <w:t>&gt;</w:t>
          </w:r>
        </w:p>
      </w:tc>
      <w:tc>
        <w:tcPr>
          <w:tcW w:w="4431" w:type="dxa"/>
          <w:gridSpan w:val="4"/>
          <w:vAlign w:val="center"/>
        </w:tcPr>
        <w:p w14:paraId="546478B1" w14:textId="77777777" w:rsidR="00E310C2" w:rsidRPr="008A40E0" w:rsidRDefault="00E310C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Pr="004C6F79">
            <w:rPr>
              <w:color w:val="C00000"/>
            </w:rPr>
            <w:t>&lt;</w:t>
          </w:r>
          <w:r>
            <w:rPr>
              <w:color w:val="C00000"/>
            </w:rPr>
            <w:t>Subject</w:t>
          </w:r>
          <w:r w:rsidRPr="004C6F79">
            <w:rPr>
              <w:color w:val="C00000"/>
            </w:rPr>
            <w:t xml:space="preserve">&gt; </w:t>
          </w:r>
        </w:p>
      </w:tc>
      <w:tc>
        <w:tcPr>
          <w:tcW w:w="963" w:type="dxa"/>
          <w:vAlign w:val="center"/>
        </w:tcPr>
        <w:p w14:paraId="2D7700C2" w14:textId="4ABDD6FE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56867FEE" w:rsidR="00E310C2" w:rsidRPr="00F05D9D" w:rsidRDefault="00F63137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&lt;Approver&gt;</w:t>
          </w:r>
        </w:p>
      </w:tc>
    </w:tr>
    <w:tr w:rsidR="00A34AC3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21584E2A" w:rsidR="00A34AC3" w:rsidRPr="00692864" w:rsidRDefault="00A34AC3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0F2843EA" w14:textId="0B2CF083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51FD4C20" w:rsidR="00A34AC3" w:rsidRPr="0071266A" w:rsidRDefault="00A34AC3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244C3">
            <w:rPr>
              <w:rFonts w:cs="Arial"/>
              <w:noProof/>
              <w:szCs w:val="16"/>
            </w:rPr>
            <w:t>4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244C3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3A153" w14:textId="77777777" w:rsidR="00645876" w:rsidRDefault="00645876">
      <w:r>
        <w:separator/>
      </w:r>
    </w:p>
    <w:p w14:paraId="2900952A" w14:textId="77777777" w:rsidR="00645876" w:rsidRDefault="00645876"/>
    <w:p w14:paraId="166745F4" w14:textId="77777777" w:rsidR="00645876" w:rsidRDefault="00645876" w:rsidP="00EF70B1"/>
    <w:p w14:paraId="12F35605" w14:textId="77777777" w:rsidR="00645876" w:rsidRDefault="00645876" w:rsidP="00EF70B1"/>
    <w:p w14:paraId="1C37B005" w14:textId="77777777" w:rsidR="00645876" w:rsidRDefault="00645876" w:rsidP="00EF70B1"/>
    <w:p w14:paraId="1F687E1E" w14:textId="77777777" w:rsidR="00645876" w:rsidRDefault="00645876" w:rsidP="00EF70B1"/>
    <w:p w14:paraId="06BB17A0" w14:textId="77777777" w:rsidR="00645876" w:rsidRDefault="00645876" w:rsidP="00214BFF"/>
  </w:footnote>
  <w:footnote w:type="continuationSeparator" w:id="0">
    <w:p w14:paraId="7852ECA7" w14:textId="77777777" w:rsidR="00645876" w:rsidRDefault="00645876">
      <w:r>
        <w:continuationSeparator/>
      </w:r>
    </w:p>
    <w:p w14:paraId="204DBA08" w14:textId="77777777" w:rsidR="00645876" w:rsidRDefault="00645876"/>
    <w:p w14:paraId="60E68604" w14:textId="77777777" w:rsidR="00645876" w:rsidRDefault="00645876" w:rsidP="00EF70B1"/>
    <w:p w14:paraId="06B041BD" w14:textId="77777777" w:rsidR="00645876" w:rsidRDefault="00645876" w:rsidP="00EF70B1"/>
    <w:p w14:paraId="32D6B3EC" w14:textId="77777777" w:rsidR="00645876" w:rsidRDefault="00645876" w:rsidP="00EF70B1"/>
    <w:p w14:paraId="71C12A6A" w14:textId="77777777" w:rsidR="00645876" w:rsidRDefault="00645876" w:rsidP="00EF70B1"/>
    <w:p w14:paraId="1A8521DE" w14:textId="77777777" w:rsidR="00645876" w:rsidRDefault="00645876" w:rsidP="00214BFF"/>
  </w:footnote>
  <w:footnote w:type="continuationNotice" w:id="1">
    <w:p w14:paraId="07D1E5CD" w14:textId="77777777" w:rsidR="00645876" w:rsidRDefault="00645876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7777777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r w:rsidR="004C6F79" w:rsidRPr="004C6F79">
            <w:rPr>
              <w:b/>
              <w:color w:val="C00000"/>
              <w:sz w:val="24"/>
              <w:szCs w:val="24"/>
            </w:rPr>
            <w:t>&lt;Subject</w:t>
          </w:r>
          <w:r w:rsidRPr="004C6F79">
            <w:rPr>
              <w:b/>
              <w:color w:val="C00000"/>
              <w:sz w:val="24"/>
              <w:szCs w:val="24"/>
            </w:rPr>
            <w:t>&gt;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54947"/>
    <w:multiLevelType w:val="hybridMultilevel"/>
    <w:tmpl w:val="49C452E6"/>
    <w:lvl w:ilvl="0" w:tplc="297038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32440"/>
    <w:multiLevelType w:val="hybridMultilevel"/>
    <w:tmpl w:val="234C6B62"/>
    <w:lvl w:ilvl="0" w:tplc="891C8C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9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B41710E"/>
    <w:multiLevelType w:val="hybridMultilevel"/>
    <w:tmpl w:val="1F880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9053D"/>
    <w:multiLevelType w:val="hybridMultilevel"/>
    <w:tmpl w:val="730024E4"/>
    <w:lvl w:ilvl="0" w:tplc="AA34096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>
    <w:nsid w:val="795C0A96"/>
    <w:multiLevelType w:val="hybridMultilevel"/>
    <w:tmpl w:val="7F3A533C"/>
    <w:lvl w:ilvl="0" w:tplc="55DC57D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9"/>
  </w:num>
  <w:num w:numId="12">
    <w:abstractNumId w:val="13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"/>
  </w:num>
  <w:num w:numId="27">
    <w:abstractNumId w:val="2"/>
  </w:num>
  <w:num w:numId="28">
    <w:abstractNumId w:val="4"/>
  </w:num>
  <w:num w:numId="29">
    <w:abstractNumId w:val="6"/>
  </w:num>
  <w:num w:numId="30">
    <w:abstractNumId w:val="15"/>
  </w:num>
  <w:num w:numId="31">
    <w:abstractNumId w:val="14"/>
  </w:num>
  <w:num w:numId="3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257D8"/>
    <w:rsid w:val="000263FC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5D8C"/>
    <w:rsid w:val="000B651F"/>
    <w:rsid w:val="000B7789"/>
    <w:rsid w:val="000D4410"/>
    <w:rsid w:val="000D68CA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94D7F"/>
    <w:rsid w:val="001A183F"/>
    <w:rsid w:val="001A2BB4"/>
    <w:rsid w:val="001A529F"/>
    <w:rsid w:val="001A5CEC"/>
    <w:rsid w:val="001B46A9"/>
    <w:rsid w:val="001C7E5F"/>
    <w:rsid w:val="001D2695"/>
    <w:rsid w:val="001D33AD"/>
    <w:rsid w:val="001D7649"/>
    <w:rsid w:val="001D7EC8"/>
    <w:rsid w:val="001E096E"/>
    <w:rsid w:val="001E2F3C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321A4"/>
    <w:rsid w:val="00240442"/>
    <w:rsid w:val="002414FA"/>
    <w:rsid w:val="00241C51"/>
    <w:rsid w:val="0024353E"/>
    <w:rsid w:val="002509C2"/>
    <w:rsid w:val="00252E87"/>
    <w:rsid w:val="00254DC7"/>
    <w:rsid w:val="00255512"/>
    <w:rsid w:val="0026535C"/>
    <w:rsid w:val="00265D1B"/>
    <w:rsid w:val="00265F76"/>
    <w:rsid w:val="00266D31"/>
    <w:rsid w:val="002764A5"/>
    <w:rsid w:val="00277487"/>
    <w:rsid w:val="0028011E"/>
    <w:rsid w:val="0028052E"/>
    <w:rsid w:val="002863B6"/>
    <w:rsid w:val="002909F1"/>
    <w:rsid w:val="00290A14"/>
    <w:rsid w:val="00295D9B"/>
    <w:rsid w:val="002A3BC2"/>
    <w:rsid w:val="002A7576"/>
    <w:rsid w:val="002B2625"/>
    <w:rsid w:val="002B3BEE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1623E"/>
    <w:rsid w:val="00322D69"/>
    <w:rsid w:val="00323B48"/>
    <w:rsid w:val="00324A37"/>
    <w:rsid w:val="003442FC"/>
    <w:rsid w:val="00350020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3E5B"/>
    <w:rsid w:val="003D4290"/>
    <w:rsid w:val="003D62E9"/>
    <w:rsid w:val="003E04F5"/>
    <w:rsid w:val="003E24B2"/>
    <w:rsid w:val="003E2D03"/>
    <w:rsid w:val="003E3BFC"/>
    <w:rsid w:val="003E6012"/>
    <w:rsid w:val="003E6F72"/>
    <w:rsid w:val="003E7966"/>
    <w:rsid w:val="003F01D5"/>
    <w:rsid w:val="003F305D"/>
    <w:rsid w:val="003F3F23"/>
    <w:rsid w:val="003F5DE2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4DDB"/>
    <w:rsid w:val="00455E50"/>
    <w:rsid w:val="0048216E"/>
    <w:rsid w:val="00482BE6"/>
    <w:rsid w:val="004909CA"/>
    <w:rsid w:val="00495F6B"/>
    <w:rsid w:val="004964AD"/>
    <w:rsid w:val="004A1E91"/>
    <w:rsid w:val="004A2F9D"/>
    <w:rsid w:val="004A42DD"/>
    <w:rsid w:val="004A486F"/>
    <w:rsid w:val="004A4BF2"/>
    <w:rsid w:val="004A7798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70875"/>
    <w:rsid w:val="00570BD8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CAA"/>
    <w:rsid w:val="005D1196"/>
    <w:rsid w:val="005D2F43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155B"/>
    <w:rsid w:val="00645876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C700F"/>
    <w:rsid w:val="006C706B"/>
    <w:rsid w:val="006D05ED"/>
    <w:rsid w:val="006E3255"/>
    <w:rsid w:val="006E61B1"/>
    <w:rsid w:val="006E778B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11305"/>
    <w:rsid w:val="0081552D"/>
    <w:rsid w:val="0081663D"/>
    <w:rsid w:val="00817FE7"/>
    <w:rsid w:val="008217A8"/>
    <w:rsid w:val="008221AB"/>
    <w:rsid w:val="00822CC9"/>
    <w:rsid w:val="00823418"/>
    <w:rsid w:val="008244C3"/>
    <w:rsid w:val="00825D5F"/>
    <w:rsid w:val="0082629C"/>
    <w:rsid w:val="00826ECC"/>
    <w:rsid w:val="00832721"/>
    <w:rsid w:val="0083533D"/>
    <w:rsid w:val="008367AD"/>
    <w:rsid w:val="0083687E"/>
    <w:rsid w:val="00847118"/>
    <w:rsid w:val="0084757E"/>
    <w:rsid w:val="008550AC"/>
    <w:rsid w:val="00860836"/>
    <w:rsid w:val="00881922"/>
    <w:rsid w:val="0088331D"/>
    <w:rsid w:val="0089102B"/>
    <w:rsid w:val="00891F38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1B2D"/>
    <w:rsid w:val="008C1F3E"/>
    <w:rsid w:val="008C3848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30B21"/>
    <w:rsid w:val="0093603B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370F9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A0B4D"/>
    <w:rsid w:val="00AA12BE"/>
    <w:rsid w:val="00AA1C32"/>
    <w:rsid w:val="00AB1384"/>
    <w:rsid w:val="00AB3839"/>
    <w:rsid w:val="00AB796C"/>
    <w:rsid w:val="00AC3BC2"/>
    <w:rsid w:val="00AC64A1"/>
    <w:rsid w:val="00AC6C45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35D53"/>
    <w:rsid w:val="00B41197"/>
    <w:rsid w:val="00B444C6"/>
    <w:rsid w:val="00B45255"/>
    <w:rsid w:val="00B4574A"/>
    <w:rsid w:val="00B463C3"/>
    <w:rsid w:val="00B5103D"/>
    <w:rsid w:val="00B517DA"/>
    <w:rsid w:val="00B535F0"/>
    <w:rsid w:val="00B547D3"/>
    <w:rsid w:val="00B64C37"/>
    <w:rsid w:val="00B70944"/>
    <w:rsid w:val="00B7213B"/>
    <w:rsid w:val="00B72D8B"/>
    <w:rsid w:val="00B77CA9"/>
    <w:rsid w:val="00B82392"/>
    <w:rsid w:val="00B832B0"/>
    <w:rsid w:val="00B87F59"/>
    <w:rsid w:val="00B93877"/>
    <w:rsid w:val="00B93EF2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5134"/>
    <w:rsid w:val="00BB705B"/>
    <w:rsid w:val="00BC4C7F"/>
    <w:rsid w:val="00BC7212"/>
    <w:rsid w:val="00BD1E57"/>
    <w:rsid w:val="00BD5828"/>
    <w:rsid w:val="00BE0BCC"/>
    <w:rsid w:val="00BE767A"/>
    <w:rsid w:val="00BF1295"/>
    <w:rsid w:val="00BF5217"/>
    <w:rsid w:val="00C00CC2"/>
    <w:rsid w:val="00C03E60"/>
    <w:rsid w:val="00C144BF"/>
    <w:rsid w:val="00C17A03"/>
    <w:rsid w:val="00C22C43"/>
    <w:rsid w:val="00C23D8A"/>
    <w:rsid w:val="00C25EEF"/>
    <w:rsid w:val="00C3321E"/>
    <w:rsid w:val="00C36315"/>
    <w:rsid w:val="00C41507"/>
    <w:rsid w:val="00C441C7"/>
    <w:rsid w:val="00C57553"/>
    <w:rsid w:val="00C60583"/>
    <w:rsid w:val="00C62781"/>
    <w:rsid w:val="00C63FF2"/>
    <w:rsid w:val="00C729E0"/>
    <w:rsid w:val="00C7394E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26D9"/>
    <w:rsid w:val="00DA441E"/>
    <w:rsid w:val="00DA50EE"/>
    <w:rsid w:val="00DA6583"/>
    <w:rsid w:val="00DB21A2"/>
    <w:rsid w:val="00DB4D95"/>
    <w:rsid w:val="00DB507D"/>
    <w:rsid w:val="00DB5E7D"/>
    <w:rsid w:val="00DC2C01"/>
    <w:rsid w:val="00DC3906"/>
    <w:rsid w:val="00DD2EDA"/>
    <w:rsid w:val="00DD5984"/>
    <w:rsid w:val="00DE027F"/>
    <w:rsid w:val="00DE7599"/>
    <w:rsid w:val="00DE7995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F3B"/>
    <w:rsid w:val="00E50CB9"/>
    <w:rsid w:val="00E510C3"/>
    <w:rsid w:val="00E52171"/>
    <w:rsid w:val="00E574E3"/>
    <w:rsid w:val="00E57DB8"/>
    <w:rsid w:val="00E61B56"/>
    <w:rsid w:val="00E64994"/>
    <w:rsid w:val="00E709D3"/>
    <w:rsid w:val="00E72305"/>
    <w:rsid w:val="00E74898"/>
    <w:rsid w:val="00E7538C"/>
    <w:rsid w:val="00E811A9"/>
    <w:rsid w:val="00E84E4E"/>
    <w:rsid w:val="00E84F05"/>
    <w:rsid w:val="00EA4E5A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styleId="FollowedHyperlink">
    <w:name w:val="FollowedHyperlink"/>
    <w:basedOn w:val="DefaultParagraphFont"/>
    <w:semiHidden/>
    <w:unhideWhenUsed/>
    <w:rsid w:val="00883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git/ail-android-appinfra" TargetMode="External"/><Relationship Id="rId12" Type="http://schemas.openxmlformats.org/officeDocument/2006/relationships/hyperlink" Target="http://tfsemea1.ta.philips.com:8080/tfs/TPC_Region24/CDP2/_git/ail-android-appinfra?path=%2FDocuments%2FExternal&amp;version=GBdevelop&amp;_a=contents" TargetMode="External"/><Relationship Id="rId13" Type="http://schemas.openxmlformats.org/officeDocument/2006/relationships/hyperlink" Target="http://maartens-mini.ddns.htc.nl.philips.com:8081/artifactory/simple/libs-snapshot-local-android/com/philips/cdp/AppInfra/" TargetMode="External"/><Relationship Id="rId14" Type="http://schemas.openxmlformats.org/officeDocument/2006/relationships/hyperlink" Target="http://tfsemea1.ta.philips.com:8080/tfs/TPC_Region24/CDP2/_git/ail-android-appinfra?path=%2FDocuments%2FExternal&amp;version=GBdevelop&amp;_a=cont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BE646-451A-B14F-AC5D-86352CD4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53</TotalTime>
  <Pages>5</Pages>
  <Words>855</Words>
  <Characters>4876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Kurpad, Kavya G</cp:lastModifiedBy>
  <cp:revision>14</cp:revision>
  <cp:lastPrinted>2015-09-23T13:56:00Z</cp:lastPrinted>
  <dcterms:created xsi:type="dcterms:W3CDTF">2017-03-02T08:31:00Z</dcterms:created>
  <dcterms:modified xsi:type="dcterms:W3CDTF">2017-04-27T06:37:00Z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